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AB8E74" w14:textId="240C7BE7" w:rsidR="00165B65" w:rsidRPr="00AC48B3" w:rsidRDefault="002E4A60" w:rsidP="00B12B5F">
      <w:pPr>
        <w:ind w:firstLine="0"/>
        <w:jc w:val="center"/>
        <w:rPr>
          <w:color w:val="000000" w:themeColor="text1"/>
          <w:szCs w:val="28"/>
        </w:rPr>
      </w:pPr>
      <w:r>
        <w:rPr>
          <w:noProof/>
          <w:color w:val="000000" w:themeColor="text1"/>
          <w:szCs w:val="28"/>
        </w:rPr>
        <mc:AlternateContent>
          <mc:Choice Requires="wps">
            <w:drawing>
              <wp:anchor distT="0" distB="0" distL="114300" distR="114300" simplePos="0" relativeHeight="251657216" behindDoc="0" locked="0" layoutInCell="1" allowOverlap="1" wp14:anchorId="77869C02" wp14:editId="1828B7DD">
                <wp:simplePos x="0" y="0"/>
                <wp:positionH relativeFrom="column">
                  <wp:posOffset>5644515</wp:posOffset>
                </wp:positionH>
                <wp:positionV relativeFrom="paragraph">
                  <wp:posOffset>-739775</wp:posOffset>
                </wp:positionV>
                <wp:extent cx="514350" cy="476250"/>
                <wp:effectExtent l="0" t="0" r="19050" b="19050"/>
                <wp:wrapNone/>
                <wp:docPr id="3" name="Овал 3"/>
                <wp:cNvGraphicFramePr/>
                <a:graphic xmlns:a="http://schemas.openxmlformats.org/drawingml/2006/main">
                  <a:graphicData uri="http://schemas.microsoft.com/office/word/2010/wordprocessingShape">
                    <wps:wsp>
                      <wps:cNvSpPr/>
                      <wps:spPr>
                        <a:xfrm>
                          <a:off x="0" y="0"/>
                          <a:ext cx="514350" cy="47625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24132A" id="Овал 3" o:spid="_x0000_s1026" style="position:absolute;margin-left:444.45pt;margin-top:-58.25pt;width:40.5pt;height:37.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" fillcolor="white [3212]" strokecolor="white [3212]" strokeweight="2pt"/>
            </w:pict>
          </mc:Fallback>
        </mc:AlternateContent>
      </w:r>
      <w:r w:rsidR="00165B65" w:rsidRPr="00AC48B3">
        <w:rPr>
          <w:color w:val="000000" w:themeColor="text1"/>
          <w:szCs w:val="28"/>
        </w:rPr>
        <w:t>МИНИСТЕРСТВО ОБРАЗОВАНИЯ И НАУКИ ДНР</w:t>
      </w:r>
    </w:p>
    <w:p w14:paraId="5384D307" w14:textId="46412A9E" w:rsidR="00165B65" w:rsidRPr="00AC48B3" w:rsidRDefault="00B12B5F" w:rsidP="00B12B5F">
      <w:pPr>
        <w:ind w:firstLine="0"/>
        <w:jc w:val="center"/>
        <w:rPr>
          <w:color w:val="000000" w:themeColor="text1"/>
          <w:szCs w:val="28"/>
        </w:rPr>
      </w:pPr>
      <w:r w:rsidRPr="00AC48B3">
        <w:rPr>
          <w:color w:val="000000" w:themeColor="text1"/>
          <w:szCs w:val="28"/>
        </w:rPr>
        <w:t xml:space="preserve">ГОУ ВПО </w:t>
      </w:r>
      <w:r w:rsidR="00165B65" w:rsidRPr="00AC48B3">
        <w:rPr>
          <w:color w:val="000000" w:themeColor="text1"/>
          <w:szCs w:val="28"/>
        </w:rPr>
        <w:t>«ДОНЕЦКИЙ НАЦИОНАЛЬНЫЙ ТЕХНИЧЕСКИЙ УНИВЕРСИТЕТ»</w:t>
      </w:r>
    </w:p>
    <w:p w14:paraId="29A09A0C" w14:textId="39F98B13" w:rsidR="00165B65" w:rsidRPr="00AC48B3" w:rsidRDefault="00165B65" w:rsidP="00165B65">
      <w:pPr>
        <w:jc w:val="center"/>
        <w:rPr>
          <w:color w:val="000000" w:themeColor="text1"/>
          <w:szCs w:val="28"/>
        </w:rPr>
      </w:pPr>
    </w:p>
    <w:p w14:paraId="1142846C" w14:textId="22EAEF24" w:rsidR="00165B65" w:rsidRPr="00AC48B3" w:rsidRDefault="00165B65" w:rsidP="00165B65">
      <w:pPr>
        <w:jc w:val="right"/>
        <w:rPr>
          <w:color w:val="000000" w:themeColor="text1"/>
          <w:szCs w:val="28"/>
        </w:rPr>
      </w:pPr>
      <w:r w:rsidRPr="00AC48B3">
        <w:rPr>
          <w:color w:val="000000" w:themeColor="text1"/>
          <w:szCs w:val="28"/>
        </w:rPr>
        <w:t>Факультет КНТ</w:t>
      </w:r>
    </w:p>
    <w:p w14:paraId="3FDED057" w14:textId="679A0E19" w:rsidR="00AE07CA" w:rsidRPr="00AC48B3" w:rsidRDefault="00165B65" w:rsidP="00D11A86">
      <w:pPr>
        <w:ind w:left="6371"/>
        <w:jc w:val="center"/>
        <w:rPr>
          <w:caps/>
          <w:color w:val="000000" w:themeColor="text1"/>
        </w:rPr>
      </w:pPr>
      <w:r w:rsidRPr="00AC48B3">
        <w:rPr>
          <w:color w:val="000000" w:themeColor="text1"/>
        </w:rPr>
        <w:t>Кафедра ПИ</w:t>
      </w:r>
    </w:p>
    <w:p w14:paraId="61EB80C8" w14:textId="3F86A27F" w:rsidR="00AE07CA" w:rsidRPr="00AC48B3" w:rsidRDefault="00AE07CA" w:rsidP="00AE07CA">
      <w:pPr>
        <w:pStyle w:val="a9"/>
        <w:rPr>
          <w:caps w:val="0"/>
          <w:color w:val="000000" w:themeColor="text1"/>
          <w:szCs w:val="28"/>
        </w:rPr>
      </w:pPr>
    </w:p>
    <w:p w14:paraId="22B85711" w14:textId="77664F56" w:rsidR="00AE07CA" w:rsidRPr="00AC48B3" w:rsidRDefault="00AE07CA" w:rsidP="00AE07CA">
      <w:pPr>
        <w:pStyle w:val="a9"/>
        <w:rPr>
          <w:caps w:val="0"/>
          <w:color w:val="000000" w:themeColor="text1"/>
          <w:szCs w:val="28"/>
        </w:rPr>
      </w:pPr>
    </w:p>
    <w:p w14:paraId="67F394C3" w14:textId="7D0F7372" w:rsidR="000610D7" w:rsidRDefault="000610D7" w:rsidP="000610D7">
      <w:pPr>
        <w:pStyle w:val="a9"/>
        <w:ind w:firstLine="0"/>
        <w:jc w:val="both"/>
        <w:rPr>
          <w:caps w:val="0"/>
          <w:color w:val="000000" w:themeColor="text1"/>
          <w:szCs w:val="28"/>
        </w:rPr>
      </w:pPr>
    </w:p>
    <w:p w14:paraId="7BFD50EA" w14:textId="053BC68A" w:rsidR="00AE07CA" w:rsidRPr="00AC48B3" w:rsidRDefault="00AE07CA" w:rsidP="000610D7">
      <w:pPr>
        <w:pStyle w:val="a9"/>
        <w:ind w:firstLine="0"/>
        <w:rPr>
          <w:caps w:val="0"/>
          <w:color w:val="000000" w:themeColor="text1"/>
          <w:szCs w:val="28"/>
        </w:rPr>
      </w:pPr>
      <w:r w:rsidRPr="00AC48B3">
        <w:rPr>
          <w:caps w:val="0"/>
          <w:color w:val="000000" w:themeColor="text1"/>
          <w:szCs w:val="28"/>
        </w:rPr>
        <w:t>ПОЯСНИТЕЛЬНАЯ ЗАПИСКА</w:t>
      </w:r>
    </w:p>
    <w:p w14:paraId="40162C73" w14:textId="2980CBE0" w:rsidR="003E68C5" w:rsidRPr="00AC48B3" w:rsidRDefault="00823102" w:rsidP="000610D7">
      <w:pPr>
        <w:pStyle w:val="ac"/>
        <w:ind w:firstLine="0"/>
        <w:rPr>
          <w:color w:val="000000" w:themeColor="text1"/>
          <w:szCs w:val="28"/>
        </w:rPr>
      </w:pPr>
      <w:r w:rsidRPr="00AC48B3">
        <w:rPr>
          <w:color w:val="000000" w:themeColor="text1"/>
          <w:szCs w:val="28"/>
        </w:rPr>
        <w:t xml:space="preserve">к </w:t>
      </w:r>
      <w:r w:rsidR="00CE1E03" w:rsidRPr="00AC48B3">
        <w:rPr>
          <w:color w:val="000000" w:themeColor="text1"/>
          <w:szCs w:val="28"/>
        </w:rPr>
        <w:t xml:space="preserve">курсовому проекту </w:t>
      </w:r>
      <w:r w:rsidR="00FC3964" w:rsidRPr="00AC48B3">
        <w:rPr>
          <w:color w:val="000000" w:themeColor="text1"/>
          <w:szCs w:val="28"/>
        </w:rPr>
        <w:t>по дисциплине</w:t>
      </w:r>
    </w:p>
    <w:p w14:paraId="2DB412F7" w14:textId="52711100" w:rsidR="00D350FA" w:rsidRPr="00D350FA" w:rsidRDefault="00D350FA" w:rsidP="000610D7">
      <w:pPr>
        <w:pStyle w:val="a9"/>
        <w:ind w:firstLine="0"/>
        <w:rPr>
          <w:caps w:val="0"/>
          <w:color w:val="000000" w:themeColor="text1"/>
          <w:szCs w:val="28"/>
        </w:rPr>
      </w:pPr>
      <w:r w:rsidRPr="00D350FA">
        <w:rPr>
          <w:caps w:val="0"/>
          <w:color w:val="000000" w:themeColor="text1"/>
          <w:szCs w:val="28"/>
        </w:rPr>
        <w:t>«</w:t>
      </w:r>
      <w:r w:rsidR="000A0B1B">
        <w:rPr>
          <w:caps w:val="0"/>
          <w:color w:val="000000" w:themeColor="text1"/>
          <w:szCs w:val="28"/>
        </w:rPr>
        <w:t xml:space="preserve">Программирование систем с </w:t>
      </w:r>
      <w:r w:rsidRPr="00D350FA">
        <w:rPr>
          <w:caps w:val="0"/>
          <w:color w:val="000000" w:themeColor="text1"/>
          <w:szCs w:val="28"/>
        </w:rPr>
        <w:t>Баз</w:t>
      </w:r>
      <w:r w:rsidR="000A0B1B">
        <w:rPr>
          <w:caps w:val="0"/>
          <w:color w:val="000000" w:themeColor="text1"/>
          <w:szCs w:val="28"/>
        </w:rPr>
        <w:t>ами</w:t>
      </w:r>
      <w:r w:rsidRPr="00D350FA">
        <w:rPr>
          <w:caps w:val="0"/>
          <w:color w:val="000000" w:themeColor="text1"/>
          <w:szCs w:val="28"/>
        </w:rPr>
        <w:t xml:space="preserve"> Данных»</w:t>
      </w:r>
    </w:p>
    <w:p w14:paraId="704869BD" w14:textId="794392CE" w:rsidR="00D350FA" w:rsidRPr="00D350FA" w:rsidRDefault="00D350FA" w:rsidP="000610D7">
      <w:pPr>
        <w:pStyle w:val="a9"/>
        <w:ind w:firstLine="0"/>
        <w:rPr>
          <w:caps w:val="0"/>
          <w:color w:val="000000" w:themeColor="text1"/>
          <w:szCs w:val="28"/>
        </w:rPr>
      </w:pPr>
      <w:r w:rsidRPr="00D350FA">
        <w:rPr>
          <w:caps w:val="0"/>
          <w:color w:val="000000" w:themeColor="text1"/>
          <w:szCs w:val="28"/>
        </w:rPr>
        <w:t>по теме: Информационная система «</w:t>
      </w:r>
      <w:r w:rsidR="00A4549E">
        <w:rPr>
          <w:caps w:val="0"/>
          <w:color w:val="000000" w:themeColor="text1"/>
          <w:szCs w:val="28"/>
        </w:rPr>
        <w:t>Нефтеперерабатывающие заводы</w:t>
      </w:r>
      <w:r w:rsidRPr="00D350FA">
        <w:rPr>
          <w:caps w:val="0"/>
          <w:color w:val="000000" w:themeColor="text1"/>
          <w:szCs w:val="28"/>
        </w:rPr>
        <w:t>»</w:t>
      </w:r>
    </w:p>
    <w:p w14:paraId="250D79F6" w14:textId="77777777" w:rsidR="006E340C" w:rsidRPr="00AC48B3" w:rsidRDefault="006E340C" w:rsidP="00D350FA">
      <w:pPr>
        <w:pStyle w:val="ac"/>
        <w:ind w:firstLine="0"/>
        <w:rPr>
          <w:color w:val="000000" w:themeColor="text1"/>
          <w:szCs w:val="28"/>
        </w:rPr>
      </w:pPr>
    </w:p>
    <w:p w14:paraId="110CA76A" w14:textId="77777777" w:rsidR="00A24A1D" w:rsidRPr="00AC48B3" w:rsidRDefault="00A24A1D" w:rsidP="006E340C">
      <w:pPr>
        <w:rPr>
          <w:color w:val="000000" w:themeColor="text1"/>
          <w:szCs w:val="28"/>
        </w:rPr>
      </w:pPr>
    </w:p>
    <w:p w14:paraId="2D7F4734" w14:textId="77777777" w:rsidR="00041479" w:rsidRPr="00AC48B3" w:rsidRDefault="00041479" w:rsidP="006E340C">
      <w:pPr>
        <w:rPr>
          <w:color w:val="000000" w:themeColor="text1"/>
          <w:szCs w:val="28"/>
        </w:rPr>
      </w:pPr>
    </w:p>
    <w:p w14:paraId="06DB6A7D" w14:textId="77777777" w:rsidR="006B77DA" w:rsidRPr="00AC48B3" w:rsidRDefault="006B77DA" w:rsidP="006E340C">
      <w:pPr>
        <w:rPr>
          <w:color w:val="000000" w:themeColor="text1"/>
          <w:szCs w:val="28"/>
        </w:rPr>
      </w:pPr>
    </w:p>
    <w:tbl>
      <w:tblPr>
        <w:tblW w:w="0" w:type="auto"/>
        <w:tblLook w:val="01E0" w:firstRow="1" w:lastRow="1" w:firstColumn="1" w:lastColumn="1" w:noHBand="0" w:noVBand="0"/>
      </w:tblPr>
      <w:tblGrid>
        <w:gridCol w:w="6948"/>
        <w:gridCol w:w="2622"/>
      </w:tblGrid>
      <w:tr w:rsidR="006B77DA" w:rsidRPr="00AC48B3" w14:paraId="401F1952" w14:textId="77777777" w:rsidTr="000703B3">
        <w:tc>
          <w:tcPr>
            <w:tcW w:w="6948" w:type="dxa"/>
            <w:shd w:val="clear" w:color="auto" w:fill="auto"/>
          </w:tcPr>
          <w:p w14:paraId="2A90F3A9" w14:textId="77777777" w:rsidR="006B77DA" w:rsidRPr="00AC48B3" w:rsidRDefault="0079087A" w:rsidP="006B77DA">
            <w:pPr>
              <w:pStyle w:val="af"/>
              <w:rPr>
                <w:color w:val="000000" w:themeColor="text1"/>
                <w:szCs w:val="28"/>
              </w:rPr>
            </w:pPr>
            <w:r w:rsidRPr="00AC48B3">
              <w:rPr>
                <w:color w:val="000000" w:themeColor="text1"/>
                <w:szCs w:val="28"/>
              </w:rPr>
              <w:t>Руководители</w:t>
            </w:r>
            <w:r w:rsidR="006B77DA" w:rsidRPr="00AC48B3">
              <w:rPr>
                <w:color w:val="000000" w:themeColor="text1"/>
                <w:szCs w:val="28"/>
              </w:rPr>
              <w:t>:</w:t>
            </w:r>
          </w:p>
          <w:p w14:paraId="15E0615B" w14:textId="77777777" w:rsidR="005347B8" w:rsidRPr="00AC48B3" w:rsidRDefault="00B11A34" w:rsidP="006B77DA">
            <w:pPr>
              <w:pStyle w:val="af"/>
              <w:rPr>
                <w:color w:val="000000" w:themeColor="text1"/>
                <w:szCs w:val="28"/>
              </w:rPr>
            </w:pPr>
            <w:r>
              <w:rPr>
                <w:color w:val="000000" w:themeColor="text1"/>
              </w:rPr>
              <w:t>асс</w:t>
            </w:r>
            <w:r w:rsidR="005347B8" w:rsidRPr="00AC48B3">
              <w:rPr>
                <w:color w:val="000000" w:themeColor="text1"/>
              </w:rPr>
              <w:t>. каф. ПИ</w:t>
            </w:r>
            <w:r w:rsidR="005347B8" w:rsidRPr="00AC48B3">
              <w:rPr>
                <w:color w:val="000000" w:themeColor="text1"/>
                <w:szCs w:val="28"/>
              </w:rPr>
              <w:t xml:space="preserve"> </w:t>
            </w:r>
          </w:p>
          <w:p w14:paraId="5C03940F" w14:textId="77777777" w:rsidR="006B77DA" w:rsidRPr="00AC48B3" w:rsidRDefault="00F67E0C" w:rsidP="006B77DA">
            <w:pPr>
              <w:pStyle w:val="af"/>
              <w:rPr>
                <w:color w:val="000000" w:themeColor="text1"/>
                <w:szCs w:val="28"/>
              </w:rPr>
            </w:pPr>
            <w:r>
              <w:rPr>
                <w:color w:val="000000" w:themeColor="text1"/>
                <w:szCs w:val="28"/>
              </w:rPr>
              <w:t>Щедрин С.В.</w:t>
            </w:r>
          </w:p>
          <w:p w14:paraId="1053DF8A" w14:textId="77777777" w:rsidR="0079087A" w:rsidRPr="00AC48B3" w:rsidRDefault="0079087A" w:rsidP="006B77DA">
            <w:pPr>
              <w:pStyle w:val="af"/>
              <w:rPr>
                <w:color w:val="000000" w:themeColor="text1"/>
                <w:szCs w:val="28"/>
              </w:rPr>
            </w:pPr>
            <w:r w:rsidRPr="00AC48B3">
              <w:rPr>
                <w:color w:val="000000" w:themeColor="text1"/>
                <w:szCs w:val="28"/>
              </w:rPr>
              <w:t>асс. каф. ПИ</w:t>
            </w:r>
          </w:p>
          <w:p w14:paraId="5C3B2B19" w14:textId="1E27EC8A" w:rsidR="00B158A5" w:rsidRDefault="00BF7788" w:rsidP="00BF7788">
            <w:pPr>
              <w:pStyle w:val="af"/>
              <w:rPr>
                <w:color w:val="000000" w:themeColor="text1"/>
                <w:szCs w:val="28"/>
              </w:rPr>
            </w:pPr>
            <w:r>
              <w:t>Ногтев</w:t>
            </w:r>
            <w:r w:rsidR="00D350FA">
              <w:t xml:space="preserve"> </w:t>
            </w:r>
            <w:r>
              <w:t>Е</w:t>
            </w:r>
            <w:r w:rsidR="00D350FA">
              <w:t>.</w:t>
            </w:r>
            <w:r>
              <w:t>А</w:t>
            </w:r>
            <w:r w:rsidR="00F67E0C">
              <w:rPr>
                <w:color w:val="000000" w:themeColor="text1"/>
                <w:szCs w:val="28"/>
              </w:rPr>
              <w:t>.</w:t>
            </w:r>
          </w:p>
          <w:p w14:paraId="0A8356B3" w14:textId="12478161" w:rsidR="00BF7788" w:rsidRPr="00AC48B3" w:rsidRDefault="00BF7788" w:rsidP="00BF7788">
            <w:pPr>
              <w:pStyle w:val="af"/>
              <w:rPr>
                <w:color w:val="000000" w:themeColor="text1"/>
                <w:szCs w:val="28"/>
              </w:rPr>
            </w:pPr>
          </w:p>
        </w:tc>
        <w:tc>
          <w:tcPr>
            <w:tcW w:w="2622" w:type="dxa"/>
            <w:shd w:val="clear" w:color="auto" w:fill="auto"/>
          </w:tcPr>
          <w:p w14:paraId="6BA1C433" w14:textId="77777777" w:rsidR="006B77DA" w:rsidRPr="00AC48B3" w:rsidRDefault="006B77DA" w:rsidP="00D11A86">
            <w:pPr>
              <w:pStyle w:val="af"/>
              <w:ind w:hanging="9"/>
              <w:rPr>
                <w:color w:val="000000" w:themeColor="text1"/>
                <w:szCs w:val="28"/>
              </w:rPr>
            </w:pPr>
            <w:r w:rsidRPr="00AC48B3">
              <w:rPr>
                <w:color w:val="000000" w:themeColor="text1"/>
                <w:szCs w:val="28"/>
              </w:rPr>
              <w:t>Выполнил:</w:t>
            </w:r>
          </w:p>
          <w:p w14:paraId="37F0DB0E" w14:textId="41018298" w:rsidR="007B62E5" w:rsidRPr="00AC48B3" w:rsidRDefault="007B62E5" w:rsidP="00B12B5F">
            <w:pPr>
              <w:pStyle w:val="af"/>
              <w:ind w:hanging="9"/>
              <w:rPr>
                <w:color w:val="000000" w:themeColor="text1"/>
                <w:szCs w:val="28"/>
              </w:rPr>
            </w:pPr>
            <w:r w:rsidRPr="00AC48B3">
              <w:rPr>
                <w:color w:val="000000" w:themeColor="text1"/>
                <w:szCs w:val="28"/>
              </w:rPr>
              <w:t>ст</w:t>
            </w:r>
            <w:r w:rsidR="00D11A86">
              <w:rPr>
                <w:color w:val="000000" w:themeColor="text1"/>
                <w:szCs w:val="28"/>
              </w:rPr>
              <w:t>.</w:t>
            </w:r>
            <w:r w:rsidRPr="00AC48B3">
              <w:rPr>
                <w:color w:val="000000" w:themeColor="text1"/>
                <w:szCs w:val="28"/>
              </w:rPr>
              <w:t xml:space="preserve"> гр. </w:t>
            </w:r>
            <w:r w:rsidR="00770106" w:rsidRPr="00AC48B3">
              <w:rPr>
                <w:color w:val="000000" w:themeColor="text1"/>
                <w:szCs w:val="28"/>
              </w:rPr>
              <w:t>ПИ-1</w:t>
            </w:r>
            <w:r w:rsidR="00D350FA">
              <w:rPr>
                <w:color w:val="000000" w:themeColor="text1"/>
                <w:szCs w:val="28"/>
              </w:rPr>
              <w:t>7</w:t>
            </w:r>
            <w:r w:rsidR="00A4549E">
              <w:rPr>
                <w:color w:val="000000" w:themeColor="text1"/>
                <w:szCs w:val="28"/>
              </w:rPr>
              <w:t>в</w:t>
            </w:r>
          </w:p>
          <w:p w14:paraId="2E106BBF" w14:textId="451F68B8" w:rsidR="007B62E5" w:rsidRPr="00E07331" w:rsidRDefault="00A4549E" w:rsidP="00BF7788">
            <w:pPr>
              <w:pStyle w:val="af"/>
              <w:ind w:firstLine="0"/>
              <w:rPr>
                <w:color w:val="000000" w:themeColor="text1"/>
                <w:szCs w:val="28"/>
              </w:rPr>
            </w:pPr>
            <w:r>
              <w:rPr>
                <w:color w:val="000000" w:themeColor="text1"/>
              </w:rPr>
              <w:t>Петренко Д.</w:t>
            </w:r>
            <w:r>
              <w:rPr>
                <w:color w:val="000000" w:themeColor="text1"/>
                <w:szCs w:val="28"/>
              </w:rPr>
              <w:t>А.</w:t>
            </w:r>
          </w:p>
          <w:p w14:paraId="4702590D" w14:textId="77777777" w:rsidR="006B77DA" w:rsidRPr="00AC48B3" w:rsidRDefault="006B77DA" w:rsidP="00B12B5F">
            <w:pPr>
              <w:pStyle w:val="af"/>
              <w:ind w:hanging="9"/>
              <w:rPr>
                <w:color w:val="000000" w:themeColor="text1"/>
                <w:szCs w:val="28"/>
              </w:rPr>
            </w:pPr>
          </w:p>
        </w:tc>
      </w:tr>
    </w:tbl>
    <w:p w14:paraId="041B3137" w14:textId="77777777" w:rsidR="00EC44AE" w:rsidRDefault="00EC44AE" w:rsidP="00E7264E">
      <w:pPr>
        <w:pStyle w:val="14"/>
        <w:spacing w:line="360" w:lineRule="auto"/>
        <w:ind w:firstLine="720"/>
        <w:jc w:val="center"/>
        <w:rPr>
          <w:rFonts w:ascii="Times New Roman" w:hAnsi="Times New Roman"/>
          <w:b w:val="0"/>
          <w:color w:val="000000" w:themeColor="text1"/>
          <w:szCs w:val="28"/>
        </w:rPr>
      </w:pPr>
    </w:p>
    <w:p w14:paraId="223BB6F7" w14:textId="7E9DF102" w:rsidR="00E7264E" w:rsidRPr="00AC48B3" w:rsidRDefault="00986D4D" w:rsidP="00322868">
      <w:pPr>
        <w:pStyle w:val="14"/>
        <w:spacing w:line="360" w:lineRule="auto"/>
        <w:ind w:firstLine="0"/>
        <w:jc w:val="center"/>
        <w:rPr>
          <w:rFonts w:ascii="Times New Roman" w:hAnsi="Times New Roman"/>
          <w:b w:val="0"/>
          <w:caps/>
          <w:color w:val="000000" w:themeColor="text1"/>
          <w:szCs w:val="28"/>
        </w:rPr>
      </w:pPr>
      <w:r w:rsidRPr="00AC48B3">
        <w:rPr>
          <w:rFonts w:ascii="Times New Roman" w:hAnsi="Times New Roman"/>
          <w:b w:val="0"/>
          <w:color w:val="000000" w:themeColor="text1"/>
          <w:szCs w:val="28"/>
        </w:rPr>
        <w:t xml:space="preserve">Донецк – </w:t>
      </w:r>
      <w:r w:rsidR="00B11A34">
        <w:rPr>
          <w:rFonts w:ascii="Times New Roman" w:hAnsi="Times New Roman"/>
          <w:b w:val="0"/>
          <w:color w:val="000000" w:themeColor="text1"/>
          <w:szCs w:val="28"/>
        </w:rPr>
        <w:t>20</w:t>
      </w:r>
      <w:r w:rsidR="00BF7788">
        <w:rPr>
          <w:rFonts w:ascii="Times New Roman" w:hAnsi="Times New Roman"/>
          <w:b w:val="0"/>
          <w:color w:val="000000" w:themeColor="text1"/>
          <w:szCs w:val="28"/>
        </w:rPr>
        <w:t>20</w:t>
      </w:r>
      <w:r w:rsidR="002B1549" w:rsidRPr="00AC48B3">
        <w:rPr>
          <w:color w:val="000000" w:themeColor="text1"/>
        </w:rPr>
        <w:br w:type="page"/>
      </w:r>
      <w:r w:rsidR="00322868">
        <w:rPr>
          <w:rFonts w:ascii="Times New Roman" w:hAnsi="Times New Roman"/>
          <w:b w:val="0"/>
          <w:caps/>
          <w:noProof/>
          <w:color w:val="000000" w:themeColor="text1"/>
          <w:szCs w:val="28"/>
        </w:rPr>
        <w:lastRenderedPageBreak/>
        <mc:AlternateContent>
          <mc:Choice Requires="wps">
            <w:drawing>
              <wp:anchor distT="0" distB="0" distL="114300" distR="114300" simplePos="0" relativeHeight="251659264" behindDoc="0" locked="0" layoutInCell="1" allowOverlap="1" wp14:anchorId="737405FD" wp14:editId="6338010A">
                <wp:simplePos x="0" y="0"/>
                <wp:positionH relativeFrom="column">
                  <wp:posOffset>5577841</wp:posOffset>
                </wp:positionH>
                <wp:positionV relativeFrom="paragraph">
                  <wp:posOffset>-457835</wp:posOffset>
                </wp:positionV>
                <wp:extent cx="457200" cy="409575"/>
                <wp:effectExtent l="0" t="0" r="19050" b="28575"/>
                <wp:wrapNone/>
                <wp:docPr id="2" name="Овал 2"/>
                <wp:cNvGraphicFramePr/>
                <a:graphic xmlns:a="http://schemas.openxmlformats.org/drawingml/2006/main">
                  <a:graphicData uri="http://schemas.microsoft.com/office/word/2010/wordprocessingShape">
                    <wps:wsp>
                      <wps:cNvSpPr/>
                      <wps:spPr>
                        <a:xfrm>
                          <a:off x="0" y="0"/>
                          <a:ext cx="457200" cy="409575"/>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7E8971" id="Овал 2" o:spid="_x0000_s1026" style="position:absolute;margin-left:439.2pt;margin-top:-36.05pt;width:36pt;height:3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" fillcolor="white [3212]" strokecolor="white [3212]" strokeweight="2pt"/>
            </w:pict>
          </mc:Fallback>
        </mc:AlternateContent>
      </w:r>
      <w:r w:rsidR="00E7264E" w:rsidRPr="00AC48B3">
        <w:rPr>
          <w:rFonts w:ascii="Times New Roman" w:hAnsi="Times New Roman"/>
          <w:b w:val="0"/>
          <w:caps/>
          <w:color w:val="000000" w:themeColor="text1"/>
          <w:szCs w:val="28"/>
        </w:rPr>
        <w:t>Реферат</w:t>
      </w:r>
    </w:p>
    <w:p w14:paraId="67E6ED1B" w14:textId="77777777" w:rsidR="00E7264E" w:rsidRPr="00AC48B3" w:rsidRDefault="00E7264E" w:rsidP="00E7264E">
      <w:pPr>
        <w:ind w:firstLine="720"/>
        <w:rPr>
          <w:color w:val="000000" w:themeColor="text1"/>
          <w:szCs w:val="28"/>
        </w:rPr>
      </w:pPr>
    </w:p>
    <w:p w14:paraId="21231AAC" w14:textId="2CB1D00F" w:rsidR="00D350FA" w:rsidRDefault="00D350FA" w:rsidP="00511552">
      <w:pPr>
        <w:ind w:left="-15" w:right="206" w:firstLine="708"/>
      </w:pPr>
      <w:r>
        <w:t>Пояснительная записка к курсовому проекту содержит</w:t>
      </w:r>
      <w:r w:rsidRPr="0027602B">
        <w:rPr>
          <w:color w:val="000000" w:themeColor="text1"/>
        </w:rPr>
        <w:t>:</w:t>
      </w:r>
      <w:r w:rsidR="00FE64A7">
        <w:rPr>
          <w:color w:val="000000" w:themeColor="text1"/>
        </w:rPr>
        <w:t xml:space="preserve"> </w:t>
      </w:r>
      <w:r w:rsidR="00D80EDC">
        <w:rPr>
          <w:color w:val="000000" w:themeColor="text1"/>
        </w:rPr>
        <w:t>77</w:t>
      </w:r>
      <w:r w:rsidRPr="0027602B">
        <w:rPr>
          <w:color w:val="000000" w:themeColor="text1"/>
        </w:rPr>
        <w:t xml:space="preserve"> страниц, 4</w:t>
      </w:r>
      <w:r w:rsidR="00D80EDC">
        <w:rPr>
          <w:color w:val="000000" w:themeColor="text1"/>
        </w:rPr>
        <w:t>5</w:t>
      </w:r>
      <w:r w:rsidRPr="0027602B">
        <w:rPr>
          <w:color w:val="000000" w:themeColor="text1"/>
        </w:rPr>
        <w:t xml:space="preserve"> рисунк</w:t>
      </w:r>
      <w:r w:rsidR="00524B95">
        <w:rPr>
          <w:color w:val="000000" w:themeColor="text1"/>
        </w:rPr>
        <w:t>ов</w:t>
      </w:r>
      <w:r w:rsidRPr="0027602B">
        <w:rPr>
          <w:color w:val="000000" w:themeColor="text1"/>
        </w:rPr>
        <w:t xml:space="preserve">, </w:t>
      </w:r>
      <w:r w:rsidR="00D80EDC">
        <w:rPr>
          <w:color w:val="000000" w:themeColor="text1"/>
        </w:rPr>
        <w:t>6</w:t>
      </w:r>
      <w:r w:rsidRPr="0027602B">
        <w:rPr>
          <w:color w:val="000000" w:themeColor="text1"/>
        </w:rPr>
        <w:t xml:space="preserve"> таблиц, </w:t>
      </w:r>
      <w:r w:rsidR="0027602B" w:rsidRPr="0027602B">
        <w:rPr>
          <w:color w:val="000000" w:themeColor="text1"/>
        </w:rPr>
        <w:t>4</w:t>
      </w:r>
      <w:r w:rsidRPr="0027602B">
        <w:rPr>
          <w:color w:val="000000" w:themeColor="text1"/>
        </w:rPr>
        <w:t xml:space="preserve"> источник</w:t>
      </w:r>
      <w:r w:rsidR="0027602B" w:rsidRPr="0027602B">
        <w:rPr>
          <w:color w:val="000000" w:themeColor="text1"/>
        </w:rPr>
        <w:t>а</w:t>
      </w:r>
      <w:r w:rsidRPr="0027602B">
        <w:rPr>
          <w:color w:val="000000" w:themeColor="text1"/>
        </w:rPr>
        <w:t xml:space="preserve">, </w:t>
      </w:r>
      <w:r w:rsidR="00E159D9">
        <w:rPr>
          <w:color w:val="000000" w:themeColor="text1"/>
        </w:rPr>
        <w:t>6</w:t>
      </w:r>
      <w:r w:rsidRPr="0027602B">
        <w:rPr>
          <w:color w:val="000000" w:themeColor="text1"/>
        </w:rPr>
        <w:t xml:space="preserve"> приложени</w:t>
      </w:r>
      <w:r w:rsidR="005F210F">
        <w:rPr>
          <w:color w:val="000000" w:themeColor="text1"/>
        </w:rPr>
        <w:t>й</w:t>
      </w:r>
      <w:r w:rsidRPr="0027602B">
        <w:rPr>
          <w:color w:val="000000" w:themeColor="text1"/>
        </w:rPr>
        <w:t xml:space="preserve">.   </w:t>
      </w:r>
    </w:p>
    <w:p w14:paraId="5AC3079B" w14:textId="77777777" w:rsidR="00D350FA" w:rsidRDefault="00D350FA" w:rsidP="00511552">
      <w:pPr>
        <w:ind w:left="-15" w:right="206" w:firstLine="708"/>
      </w:pPr>
      <w:r>
        <w:t>Цель работы</w:t>
      </w:r>
      <w:r>
        <w:rPr>
          <w:sz w:val="24"/>
        </w:rPr>
        <w:t xml:space="preserve"> – </w:t>
      </w:r>
      <w:r>
        <w:t>закрепить практические навыки разработки реляционных баз данных (БД) и проектирования ПО, научиться осуществлять нормализацию таблиц, получить углубленные знания языка структурированных запросов (SQL), приобрести практические навыки самостоятельной разработки основных компонентов прикладного программного обеспечения.</w:t>
      </w:r>
      <w:r>
        <w:rPr>
          <w:sz w:val="24"/>
        </w:rPr>
        <w:t xml:space="preserve"> </w:t>
      </w:r>
    </w:p>
    <w:p w14:paraId="0707BE52" w14:textId="77777777" w:rsidR="00D350FA" w:rsidRDefault="00D350FA" w:rsidP="00511552">
      <w:pPr>
        <w:ind w:left="-17" w:right="204"/>
      </w:pPr>
      <w:r>
        <w:t xml:space="preserve">Для достижения поставленной цели курсового проекта необходимо решить следующие задачи:  </w:t>
      </w:r>
    </w:p>
    <w:p w14:paraId="4F1D10AD" w14:textId="77777777" w:rsidR="00D350FA" w:rsidRPr="00864FE8" w:rsidRDefault="00D350FA" w:rsidP="008701AB">
      <w:pPr>
        <w:numPr>
          <w:ilvl w:val="0"/>
          <w:numId w:val="31"/>
        </w:numPr>
        <w:shd w:val="clear" w:color="auto" w:fill="FFFFFF"/>
        <w:rPr>
          <w:szCs w:val="26"/>
        </w:rPr>
      </w:pPr>
      <w:r w:rsidRPr="00864FE8">
        <w:rPr>
          <w:szCs w:val="26"/>
        </w:rPr>
        <w:t xml:space="preserve">выполнить анализ предметной области задания курсовой работы; </w:t>
      </w:r>
    </w:p>
    <w:p w14:paraId="2915A23A" w14:textId="77777777" w:rsidR="00D350FA" w:rsidRPr="00864FE8" w:rsidRDefault="00D350FA" w:rsidP="008701AB">
      <w:pPr>
        <w:numPr>
          <w:ilvl w:val="0"/>
          <w:numId w:val="31"/>
        </w:numPr>
        <w:shd w:val="clear" w:color="auto" w:fill="FFFFFF"/>
        <w:rPr>
          <w:szCs w:val="26"/>
        </w:rPr>
      </w:pPr>
      <w:r w:rsidRPr="00864FE8">
        <w:rPr>
          <w:szCs w:val="26"/>
        </w:rPr>
        <w:t xml:space="preserve">осуществить проектирование модели базы данных; </w:t>
      </w:r>
    </w:p>
    <w:p w14:paraId="3DFD5BB2" w14:textId="77777777" w:rsidR="00D350FA" w:rsidRPr="00864FE8" w:rsidRDefault="00D350FA" w:rsidP="008701AB">
      <w:pPr>
        <w:numPr>
          <w:ilvl w:val="0"/>
          <w:numId w:val="31"/>
        </w:numPr>
        <w:shd w:val="clear" w:color="auto" w:fill="FFFFFF"/>
        <w:rPr>
          <w:szCs w:val="26"/>
        </w:rPr>
      </w:pPr>
      <w:r w:rsidRPr="00864FE8">
        <w:rPr>
          <w:szCs w:val="26"/>
        </w:rPr>
        <w:t xml:space="preserve">разработать программный продукт; </w:t>
      </w:r>
    </w:p>
    <w:p w14:paraId="3BB38039" w14:textId="605268CC" w:rsidR="00D350FA" w:rsidRPr="00864FE8" w:rsidRDefault="00D350FA" w:rsidP="008701AB">
      <w:pPr>
        <w:numPr>
          <w:ilvl w:val="0"/>
          <w:numId w:val="31"/>
        </w:numPr>
        <w:shd w:val="clear" w:color="auto" w:fill="FFFFFF"/>
        <w:rPr>
          <w:szCs w:val="26"/>
        </w:rPr>
      </w:pPr>
      <w:r w:rsidRPr="00864FE8">
        <w:rPr>
          <w:szCs w:val="26"/>
        </w:rPr>
        <w:t xml:space="preserve">осуществить </w:t>
      </w:r>
      <w:r w:rsidRPr="00864FE8">
        <w:rPr>
          <w:szCs w:val="26"/>
        </w:rPr>
        <w:tab/>
        <w:t xml:space="preserve">тестирование </w:t>
      </w:r>
      <w:r w:rsidRPr="00864FE8">
        <w:rPr>
          <w:szCs w:val="26"/>
        </w:rPr>
        <w:tab/>
        <w:t xml:space="preserve">спроектированного программного комплекса. </w:t>
      </w:r>
    </w:p>
    <w:p w14:paraId="704AEC43" w14:textId="6D8D0BC7" w:rsidR="00D350FA" w:rsidRDefault="00D350FA" w:rsidP="00511552">
      <w:pPr>
        <w:ind w:left="-15" w:right="206" w:firstLine="708"/>
      </w:pPr>
      <w:r>
        <w:t>Объект исследования – информационная</w:t>
      </w:r>
      <w:r w:rsidR="00BF7788">
        <w:t xml:space="preserve"> система</w:t>
      </w:r>
      <w:r>
        <w:t xml:space="preserve"> </w:t>
      </w:r>
      <w:r w:rsidR="00D7208F">
        <w:rPr>
          <w:spacing w:val="-2"/>
        </w:rPr>
        <w:t>лечебных заведений</w:t>
      </w:r>
      <w:r>
        <w:t>.</w:t>
      </w:r>
    </w:p>
    <w:p w14:paraId="0556B337" w14:textId="5F837237" w:rsidR="00D350FA" w:rsidRDefault="00D350FA" w:rsidP="00511552">
      <w:pPr>
        <w:ind w:left="-15" w:right="206" w:firstLine="708"/>
      </w:pPr>
      <w:r>
        <w:t xml:space="preserve">Результат работы – разработанная СУБД обеспечения и </w:t>
      </w:r>
      <w:r w:rsidR="003D3C1C">
        <w:rPr>
          <w:spacing w:val="-2"/>
        </w:rPr>
        <w:t>у</w:t>
      </w:r>
      <w:r w:rsidR="003D3C1C">
        <w:t>чета</w:t>
      </w:r>
      <w:r w:rsidR="003D3C1C">
        <w:rPr>
          <w:spacing w:val="44"/>
        </w:rPr>
        <w:t xml:space="preserve"> </w:t>
      </w:r>
      <w:r w:rsidR="00FD0DDB">
        <w:rPr>
          <w:spacing w:val="-2"/>
        </w:rPr>
        <w:t xml:space="preserve">заказов </w:t>
      </w:r>
      <w:r w:rsidR="00A4549E">
        <w:rPr>
          <w:spacing w:val="-2"/>
        </w:rPr>
        <w:t>нефтеперерабатывающих заводов</w:t>
      </w:r>
      <w:r w:rsidR="003D3C1C">
        <w:t xml:space="preserve"> </w:t>
      </w:r>
      <w:r>
        <w:t>на языке С</w:t>
      </w:r>
      <w:r w:rsidRPr="008D7723">
        <w:t>#</w:t>
      </w:r>
      <w:r>
        <w:t xml:space="preserve">, с использованием синтаксиса </w:t>
      </w:r>
      <w:r>
        <w:rPr>
          <w:lang w:val="en-US"/>
        </w:rPr>
        <w:t>Postgre</w:t>
      </w:r>
      <w:r>
        <w:t xml:space="preserve">SQL. </w:t>
      </w:r>
    </w:p>
    <w:p w14:paraId="6A25F59B" w14:textId="77777777" w:rsidR="00D350FA" w:rsidRDefault="00D350FA" w:rsidP="00511552">
      <w:pPr>
        <w:ind w:left="708" w:firstLine="0"/>
        <w:jc w:val="left"/>
      </w:pPr>
      <w:r>
        <w:t xml:space="preserve"> </w:t>
      </w:r>
    </w:p>
    <w:p w14:paraId="4D4C3717" w14:textId="77777777" w:rsidR="00D350FA" w:rsidRDefault="00D350FA" w:rsidP="00511552">
      <w:pPr>
        <w:jc w:val="left"/>
      </w:pPr>
    </w:p>
    <w:p w14:paraId="7FEA49E3" w14:textId="6D790C3A" w:rsidR="00E7264E" w:rsidRDefault="00D350FA" w:rsidP="00511552">
      <w:pPr>
        <w:tabs>
          <w:tab w:val="center" w:pos="1082"/>
          <w:tab w:val="center" w:pos="2422"/>
          <w:tab w:val="center" w:pos="4192"/>
          <w:tab w:val="center" w:pos="5816"/>
          <w:tab w:val="center" w:pos="7224"/>
          <w:tab w:val="right" w:pos="9571"/>
        </w:tabs>
        <w:ind w:firstLine="0"/>
        <w:rPr>
          <w:rFonts w:ascii="Calibri" w:eastAsia="Calibri" w:hAnsi="Calibri" w:cs="Calibri"/>
          <w:sz w:val="22"/>
        </w:rPr>
      </w:pPr>
      <w:r w:rsidRPr="008D7723">
        <w:rPr>
          <w:rFonts w:ascii="Calibri" w:eastAsia="Calibri" w:hAnsi="Calibri" w:cs="Calibri"/>
          <w:sz w:val="22"/>
        </w:rPr>
        <w:tab/>
      </w:r>
    </w:p>
    <w:p w14:paraId="57D7099A" w14:textId="6F982E96" w:rsidR="00511552" w:rsidRDefault="00511552" w:rsidP="00511552">
      <w:pPr>
        <w:tabs>
          <w:tab w:val="center" w:pos="1082"/>
          <w:tab w:val="center" w:pos="2422"/>
          <w:tab w:val="center" w:pos="4192"/>
          <w:tab w:val="center" w:pos="5816"/>
          <w:tab w:val="center" w:pos="7224"/>
          <w:tab w:val="right" w:pos="9571"/>
        </w:tabs>
        <w:ind w:firstLine="0"/>
        <w:rPr>
          <w:rFonts w:ascii="Calibri" w:eastAsia="Calibri" w:hAnsi="Calibri" w:cs="Calibri"/>
          <w:sz w:val="22"/>
        </w:rPr>
      </w:pPr>
    </w:p>
    <w:p w14:paraId="3C4021EF" w14:textId="67A57198" w:rsidR="00511552" w:rsidRDefault="00511552" w:rsidP="00511552">
      <w:pPr>
        <w:tabs>
          <w:tab w:val="center" w:pos="1082"/>
          <w:tab w:val="center" w:pos="2422"/>
          <w:tab w:val="center" w:pos="4192"/>
          <w:tab w:val="center" w:pos="5816"/>
          <w:tab w:val="center" w:pos="7224"/>
          <w:tab w:val="right" w:pos="9571"/>
        </w:tabs>
        <w:ind w:firstLine="0"/>
        <w:rPr>
          <w:rFonts w:ascii="Calibri" w:eastAsia="Calibri" w:hAnsi="Calibri" w:cs="Calibri"/>
          <w:sz w:val="22"/>
        </w:rPr>
      </w:pPr>
    </w:p>
    <w:p w14:paraId="5103C7C2" w14:textId="19133AC4" w:rsidR="00BF7788" w:rsidRDefault="00BF7788" w:rsidP="00511552">
      <w:pPr>
        <w:tabs>
          <w:tab w:val="center" w:pos="1082"/>
          <w:tab w:val="center" w:pos="2422"/>
          <w:tab w:val="center" w:pos="4192"/>
          <w:tab w:val="center" w:pos="5816"/>
          <w:tab w:val="center" w:pos="7224"/>
          <w:tab w:val="right" w:pos="9571"/>
        </w:tabs>
        <w:ind w:firstLine="0"/>
        <w:rPr>
          <w:rFonts w:ascii="Calibri" w:eastAsia="Calibri" w:hAnsi="Calibri" w:cs="Calibri"/>
          <w:sz w:val="22"/>
        </w:rPr>
      </w:pPr>
    </w:p>
    <w:p w14:paraId="523E0182" w14:textId="77777777" w:rsidR="00BF7788" w:rsidRPr="00AC48B3" w:rsidRDefault="00BF7788" w:rsidP="00511552">
      <w:pPr>
        <w:tabs>
          <w:tab w:val="center" w:pos="1082"/>
          <w:tab w:val="center" w:pos="2422"/>
          <w:tab w:val="center" w:pos="4192"/>
          <w:tab w:val="center" w:pos="5816"/>
          <w:tab w:val="center" w:pos="7224"/>
          <w:tab w:val="right" w:pos="9571"/>
        </w:tabs>
        <w:ind w:firstLine="0"/>
        <w:rPr>
          <w:color w:val="000000" w:themeColor="text1"/>
          <w:szCs w:val="28"/>
        </w:rPr>
      </w:pPr>
    </w:p>
    <w:p w14:paraId="5A21962E" w14:textId="77777777" w:rsidR="005347B8" w:rsidRPr="00AC48B3" w:rsidRDefault="00452B0B" w:rsidP="00511552">
      <w:pPr>
        <w:ind w:firstLine="720"/>
        <w:rPr>
          <w:color w:val="000000" w:themeColor="text1"/>
          <w:szCs w:val="28"/>
        </w:rPr>
      </w:pPr>
      <w:r>
        <w:rPr>
          <w:color w:val="000000" w:themeColor="text1"/>
          <w:szCs w:val="28"/>
        </w:rPr>
        <w:t>БАЗА ДАННЫХ</w:t>
      </w:r>
      <w:r w:rsidR="00A7743F" w:rsidRPr="00AC48B3">
        <w:rPr>
          <w:color w:val="000000" w:themeColor="text1"/>
          <w:szCs w:val="28"/>
        </w:rPr>
        <w:t xml:space="preserve">, </w:t>
      </w:r>
      <w:r>
        <w:rPr>
          <w:color w:val="000000" w:themeColor="text1"/>
          <w:szCs w:val="28"/>
        </w:rPr>
        <w:t>СУБД</w:t>
      </w:r>
      <w:r w:rsidR="00A7743F" w:rsidRPr="00AC48B3">
        <w:rPr>
          <w:color w:val="000000" w:themeColor="text1"/>
          <w:szCs w:val="28"/>
        </w:rPr>
        <w:t xml:space="preserve">, </w:t>
      </w:r>
      <w:r>
        <w:rPr>
          <w:color w:val="000000" w:themeColor="text1"/>
          <w:szCs w:val="28"/>
          <w:lang w:val="en-US"/>
        </w:rPr>
        <w:t>POSTGRESQL</w:t>
      </w:r>
      <w:r w:rsidR="00A7743F" w:rsidRPr="00AC48B3">
        <w:rPr>
          <w:color w:val="000000" w:themeColor="text1"/>
          <w:szCs w:val="28"/>
        </w:rPr>
        <w:t xml:space="preserve">, </w:t>
      </w:r>
      <w:r w:rsidR="00D350FA">
        <w:t>СВЯЗИ</w:t>
      </w:r>
      <w:r w:rsidR="00A7743F" w:rsidRPr="00AC48B3">
        <w:rPr>
          <w:color w:val="000000" w:themeColor="text1"/>
          <w:szCs w:val="28"/>
        </w:rPr>
        <w:t xml:space="preserve">, </w:t>
      </w:r>
      <w:r>
        <w:rPr>
          <w:color w:val="000000" w:themeColor="text1"/>
          <w:szCs w:val="28"/>
        </w:rPr>
        <w:t>ЗАПРОС, РЕЛЯЦИОННАЯ БАЗА ДАННЫХ</w:t>
      </w:r>
    </w:p>
    <w:p w14:paraId="558B4158" w14:textId="5E230BEF" w:rsidR="0031520B" w:rsidRPr="00AC48B3" w:rsidRDefault="00322868" w:rsidP="00B82786">
      <w:pPr>
        <w:pStyle w:val="af2"/>
        <w:ind w:firstLine="0"/>
        <w:jc w:val="center"/>
        <w:rPr>
          <w:color w:val="000000" w:themeColor="text1"/>
        </w:rPr>
      </w:pPr>
      <w:r>
        <w:rPr>
          <w:b/>
          <w:caps w:val="0"/>
          <w:noProof/>
          <w:color w:val="000000" w:themeColor="text1"/>
        </w:rPr>
        <w:lastRenderedPageBreak/>
        <mc:AlternateContent>
          <mc:Choice Requires="wps">
            <w:drawing>
              <wp:anchor distT="0" distB="0" distL="114300" distR="114300" simplePos="0" relativeHeight="251658240" behindDoc="0" locked="0" layoutInCell="1" allowOverlap="1" wp14:anchorId="59D6A0D2" wp14:editId="6421BCAF">
                <wp:simplePos x="0" y="0"/>
                <wp:positionH relativeFrom="column">
                  <wp:posOffset>5753100</wp:posOffset>
                </wp:positionH>
                <wp:positionV relativeFrom="paragraph">
                  <wp:posOffset>-438150</wp:posOffset>
                </wp:positionV>
                <wp:extent cx="457200" cy="409575"/>
                <wp:effectExtent l="0" t="0" r="19050" b="28575"/>
                <wp:wrapNone/>
                <wp:docPr id="5" name="Овал 5"/>
                <wp:cNvGraphicFramePr/>
                <a:graphic xmlns:a="http://schemas.openxmlformats.org/drawingml/2006/main">
                  <a:graphicData uri="http://schemas.microsoft.com/office/word/2010/wordprocessingShape">
                    <wps:wsp>
                      <wps:cNvSpPr/>
                      <wps:spPr>
                        <a:xfrm>
                          <a:off x="0" y="0"/>
                          <a:ext cx="457200" cy="409575"/>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DF6CCA" id="Овал 5" o:spid="_x0000_s1026" style="position:absolute;margin-left:453pt;margin-top:-34.5pt;width:36pt;height:32.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" fillcolor="white [3212]" strokecolor="white [3212]" strokeweight="2pt"/>
            </w:pict>
          </mc:Fallback>
        </mc:AlternateContent>
      </w:r>
      <w:r w:rsidR="00F038FC" w:rsidRPr="00AC48B3">
        <w:rPr>
          <w:color w:val="000000" w:themeColor="text1"/>
        </w:rPr>
        <w:t>Содержание</w:t>
      </w:r>
    </w:p>
    <w:p w14:paraId="2F852198" w14:textId="12F47C7F" w:rsidR="00F622B2" w:rsidRDefault="00B76650" w:rsidP="00F622B2">
      <w:pPr>
        <w:pStyle w:val="13"/>
        <w:ind w:firstLine="0"/>
        <w:rPr>
          <w:rFonts w:asciiTheme="minorHAnsi" w:eastAsiaTheme="minorEastAsia" w:hAnsiTheme="minorHAnsi" w:cstheme="minorBidi"/>
          <w:sz w:val="22"/>
          <w:szCs w:val="22"/>
        </w:rPr>
      </w:pPr>
      <w:r w:rsidRPr="0079478A">
        <w:rPr>
          <w:color w:val="000000" w:themeColor="text1"/>
          <w:szCs w:val="20"/>
        </w:rPr>
        <w:fldChar w:fldCharType="begin"/>
      </w:r>
      <w:r w:rsidRPr="0079478A">
        <w:rPr>
          <w:color w:val="000000" w:themeColor="text1"/>
          <w:szCs w:val="20"/>
        </w:rPr>
        <w:instrText xml:space="preserve"> TOC \o "1-4" \h \z \t "Заголовок 1 без номера;1;Заголовок приложения;1" </w:instrText>
      </w:r>
      <w:r w:rsidRPr="0079478A">
        <w:rPr>
          <w:color w:val="000000" w:themeColor="text1"/>
          <w:szCs w:val="20"/>
        </w:rPr>
        <w:fldChar w:fldCharType="separate"/>
      </w:r>
      <w:hyperlink w:anchor="_Toc40791292" w:history="1">
        <w:r w:rsidR="00F622B2" w:rsidRPr="0024746B">
          <w:rPr>
            <w:rStyle w:val="af1"/>
          </w:rPr>
          <w:t>Введение</w:t>
        </w:r>
        <w:r w:rsidR="00F622B2">
          <w:rPr>
            <w:webHidden/>
          </w:rPr>
          <w:t>…</w:t>
        </w:r>
        <w:r w:rsidR="00F622B2">
          <w:rPr>
            <w:webHidden/>
            <w:lang w:val="en-US"/>
          </w:rPr>
          <w:t>………………………………………………………………………...</w:t>
        </w:r>
        <w:r w:rsidR="00F622B2">
          <w:rPr>
            <w:webHidden/>
          </w:rPr>
          <w:fldChar w:fldCharType="begin"/>
        </w:r>
        <w:r w:rsidR="00F622B2">
          <w:rPr>
            <w:webHidden/>
          </w:rPr>
          <w:instrText xml:space="preserve"> PAGEREF _Toc40791292 \h </w:instrText>
        </w:r>
        <w:r w:rsidR="00F622B2">
          <w:rPr>
            <w:webHidden/>
          </w:rPr>
        </w:r>
        <w:r w:rsidR="00F622B2">
          <w:rPr>
            <w:webHidden/>
          </w:rPr>
          <w:fldChar w:fldCharType="separate"/>
        </w:r>
        <w:r w:rsidR="00021B97">
          <w:rPr>
            <w:webHidden/>
          </w:rPr>
          <w:t>4</w:t>
        </w:r>
        <w:r w:rsidR="00F622B2">
          <w:rPr>
            <w:webHidden/>
          </w:rPr>
          <w:fldChar w:fldCharType="end"/>
        </w:r>
      </w:hyperlink>
    </w:p>
    <w:p w14:paraId="21669A63" w14:textId="7123C073" w:rsidR="00F622B2" w:rsidRDefault="00444DA5" w:rsidP="00F622B2">
      <w:pPr>
        <w:pStyle w:val="13"/>
        <w:tabs>
          <w:tab w:val="left" w:pos="1100"/>
        </w:tabs>
        <w:ind w:firstLine="0"/>
        <w:rPr>
          <w:rFonts w:asciiTheme="minorHAnsi" w:eastAsiaTheme="minorEastAsia" w:hAnsiTheme="minorHAnsi" w:cstheme="minorBidi"/>
          <w:sz w:val="22"/>
          <w:szCs w:val="22"/>
        </w:rPr>
      </w:pPr>
      <w:hyperlink w:anchor="_Toc40791293" w:history="1">
        <w:r w:rsidR="00F622B2" w:rsidRPr="0024746B">
          <w:rPr>
            <w:rStyle w:val="af1"/>
          </w:rPr>
          <w:t>1</w:t>
        </w:r>
        <w:r w:rsidR="00F622B2">
          <w:rPr>
            <w:rFonts w:asciiTheme="minorHAnsi" w:eastAsiaTheme="minorEastAsia" w:hAnsiTheme="minorHAnsi" w:cstheme="minorBidi"/>
            <w:sz w:val="22"/>
            <w:szCs w:val="22"/>
          </w:rPr>
          <w:tab/>
        </w:r>
        <w:r w:rsidR="00F622B2" w:rsidRPr="0024746B">
          <w:rPr>
            <w:rStyle w:val="af1"/>
          </w:rPr>
          <w:t>описание предметной области</w:t>
        </w:r>
        <w:r w:rsidR="00F622B2" w:rsidRPr="0024746B">
          <w:rPr>
            <w:rStyle w:val="af1"/>
            <w:lang w:val="en-US"/>
          </w:rPr>
          <w:t>,</w:t>
        </w:r>
        <w:r w:rsidR="00F622B2" w:rsidRPr="0024746B">
          <w:rPr>
            <w:rStyle w:val="af1"/>
          </w:rPr>
          <w:t xml:space="preserve"> постановка задачи</w:t>
        </w:r>
        <w:r w:rsidR="00F622B2">
          <w:rPr>
            <w:webHidden/>
          </w:rPr>
          <w:t>…</w:t>
        </w:r>
        <w:r w:rsidR="00F622B2">
          <w:rPr>
            <w:webHidden/>
            <w:lang w:val="en-US"/>
          </w:rPr>
          <w:t>………………………..</w:t>
        </w:r>
        <w:r w:rsidR="00F622B2">
          <w:rPr>
            <w:webHidden/>
          </w:rPr>
          <w:fldChar w:fldCharType="begin"/>
        </w:r>
        <w:r w:rsidR="00F622B2">
          <w:rPr>
            <w:webHidden/>
          </w:rPr>
          <w:instrText xml:space="preserve"> PAGEREF _Toc40791293 \h </w:instrText>
        </w:r>
        <w:r w:rsidR="00F622B2">
          <w:rPr>
            <w:webHidden/>
          </w:rPr>
        </w:r>
        <w:r w:rsidR="00F622B2">
          <w:rPr>
            <w:webHidden/>
          </w:rPr>
          <w:fldChar w:fldCharType="separate"/>
        </w:r>
        <w:r w:rsidR="00021B97">
          <w:rPr>
            <w:webHidden/>
          </w:rPr>
          <w:t>6</w:t>
        </w:r>
        <w:r w:rsidR="00F622B2">
          <w:rPr>
            <w:webHidden/>
          </w:rPr>
          <w:fldChar w:fldCharType="end"/>
        </w:r>
      </w:hyperlink>
    </w:p>
    <w:p w14:paraId="783D9D74" w14:textId="157E3077" w:rsidR="00F622B2" w:rsidRDefault="00444DA5" w:rsidP="00F622B2">
      <w:pPr>
        <w:pStyle w:val="13"/>
        <w:tabs>
          <w:tab w:val="left" w:pos="1100"/>
        </w:tabs>
        <w:ind w:firstLine="0"/>
        <w:rPr>
          <w:rFonts w:asciiTheme="minorHAnsi" w:eastAsiaTheme="minorEastAsia" w:hAnsiTheme="minorHAnsi" w:cstheme="minorBidi"/>
          <w:sz w:val="22"/>
          <w:szCs w:val="22"/>
        </w:rPr>
      </w:pPr>
      <w:hyperlink w:anchor="_Toc40791294" w:history="1">
        <w:r w:rsidR="00F622B2" w:rsidRPr="0024746B">
          <w:rPr>
            <w:rStyle w:val="af1"/>
          </w:rPr>
          <w:t>2</w:t>
        </w:r>
        <w:r w:rsidR="00F622B2">
          <w:rPr>
            <w:rFonts w:asciiTheme="minorHAnsi" w:eastAsiaTheme="minorEastAsia" w:hAnsiTheme="minorHAnsi" w:cstheme="minorBidi"/>
            <w:sz w:val="22"/>
            <w:szCs w:val="22"/>
          </w:rPr>
          <w:tab/>
        </w:r>
        <w:r w:rsidR="00F622B2">
          <w:rPr>
            <w:rStyle w:val="af1"/>
          </w:rPr>
          <w:t>Обоснование выбора СУБД</w:t>
        </w:r>
        <w:r w:rsidR="00F622B2" w:rsidRPr="0024746B">
          <w:rPr>
            <w:rStyle w:val="af1"/>
          </w:rPr>
          <w:t>, описание возможностей СУБД</w:t>
        </w:r>
        <w:r w:rsidR="00F622B2">
          <w:rPr>
            <w:webHidden/>
          </w:rPr>
          <w:t>…</w:t>
        </w:r>
        <w:r w:rsidR="00F622B2">
          <w:rPr>
            <w:webHidden/>
            <w:lang w:val="en-US"/>
          </w:rPr>
          <w:t>…………….</w:t>
        </w:r>
        <w:r w:rsidR="00F622B2">
          <w:rPr>
            <w:webHidden/>
          </w:rPr>
          <w:fldChar w:fldCharType="begin"/>
        </w:r>
        <w:r w:rsidR="00F622B2">
          <w:rPr>
            <w:webHidden/>
          </w:rPr>
          <w:instrText xml:space="preserve"> PAGEREF _Toc40791294 \h </w:instrText>
        </w:r>
        <w:r w:rsidR="00F622B2">
          <w:rPr>
            <w:webHidden/>
          </w:rPr>
        </w:r>
        <w:r w:rsidR="00F622B2">
          <w:rPr>
            <w:webHidden/>
          </w:rPr>
          <w:fldChar w:fldCharType="separate"/>
        </w:r>
        <w:r w:rsidR="00021B97">
          <w:rPr>
            <w:webHidden/>
          </w:rPr>
          <w:t>7</w:t>
        </w:r>
        <w:r w:rsidR="00F622B2">
          <w:rPr>
            <w:webHidden/>
          </w:rPr>
          <w:fldChar w:fldCharType="end"/>
        </w:r>
      </w:hyperlink>
    </w:p>
    <w:p w14:paraId="6ECE7502" w14:textId="5FDA614F" w:rsidR="00F622B2" w:rsidRDefault="00444DA5" w:rsidP="00F622B2">
      <w:pPr>
        <w:pStyle w:val="13"/>
        <w:tabs>
          <w:tab w:val="left" w:pos="1100"/>
        </w:tabs>
        <w:ind w:firstLine="0"/>
        <w:rPr>
          <w:rFonts w:asciiTheme="minorHAnsi" w:eastAsiaTheme="minorEastAsia" w:hAnsiTheme="minorHAnsi" w:cstheme="minorBidi"/>
          <w:sz w:val="22"/>
          <w:szCs w:val="22"/>
        </w:rPr>
      </w:pPr>
      <w:hyperlink w:anchor="_Toc40791295" w:history="1">
        <w:r w:rsidR="00F622B2" w:rsidRPr="0024746B">
          <w:rPr>
            <w:rStyle w:val="af1"/>
          </w:rPr>
          <w:t>3</w:t>
        </w:r>
        <w:r w:rsidR="00F622B2">
          <w:rPr>
            <w:rFonts w:asciiTheme="minorHAnsi" w:eastAsiaTheme="minorEastAsia" w:hAnsiTheme="minorHAnsi" w:cstheme="minorBidi"/>
            <w:sz w:val="22"/>
            <w:szCs w:val="22"/>
          </w:rPr>
          <w:tab/>
        </w:r>
        <w:r w:rsidR="00F622B2">
          <w:rPr>
            <w:rStyle w:val="af1"/>
          </w:rPr>
          <w:t>Обоснование</w:t>
        </w:r>
        <w:r w:rsidR="00F622B2" w:rsidRPr="0024746B">
          <w:rPr>
            <w:rStyle w:val="af1"/>
          </w:rPr>
          <w:t xml:space="preserve"> выбора инструментальных средств для написания клиентской части,</w:t>
        </w:r>
        <w:r w:rsidR="00F622B2" w:rsidRPr="0024746B">
          <w:rPr>
            <w:rStyle w:val="af1"/>
            <w:lang w:val="en-US"/>
          </w:rPr>
          <w:t> </w:t>
        </w:r>
        <w:r w:rsidR="00F622B2" w:rsidRPr="0024746B">
          <w:rPr>
            <w:rStyle w:val="af1"/>
          </w:rPr>
          <w:t>проектирование структуры ПО</w:t>
        </w:r>
        <w:r w:rsidR="00F622B2">
          <w:rPr>
            <w:webHidden/>
            <w:lang w:val="en-US"/>
          </w:rPr>
          <w:t>……………………………</w:t>
        </w:r>
        <w:r w:rsidR="00F622B2">
          <w:rPr>
            <w:webHidden/>
          </w:rPr>
          <w:fldChar w:fldCharType="begin"/>
        </w:r>
        <w:r w:rsidR="00F622B2">
          <w:rPr>
            <w:webHidden/>
          </w:rPr>
          <w:instrText xml:space="preserve"> PAGEREF _Toc40791295 \h </w:instrText>
        </w:r>
        <w:r w:rsidR="00F622B2">
          <w:rPr>
            <w:webHidden/>
          </w:rPr>
        </w:r>
        <w:r w:rsidR="00F622B2">
          <w:rPr>
            <w:webHidden/>
          </w:rPr>
          <w:fldChar w:fldCharType="separate"/>
        </w:r>
        <w:r w:rsidR="00021B97">
          <w:rPr>
            <w:webHidden/>
          </w:rPr>
          <w:t>11</w:t>
        </w:r>
        <w:r w:rsidR="00F622B2">
          <w:rPr>
            <w:webHidden/>
          </w:rPr>
          <w:fldChar w:fldCharType="end"/>
        </w:r>
      </w:hyperlink>
    </w:p>
    <w:p w14:paraId="016BAFF6" w14:textId="56D5E5BE" w:rsidR="00F622B2" w:rsidRDefault="00444DA5" w:rsidP="00F622B2">
      <w:pPr>
        <w:pStyle w:val="20"/>
        <w:ind w:left="0" w:firstLine="0"/>
        <w:rPr>
          <w:rFonts w:asciiTheme="minorHAnsi" w:eastAsiaTheme="minorEastAsia" w:hAnsiTheme="minorHAnsi" w:cstheme="minorBidi"/>
          <w:noProof/>
          <w:sz w:val="22"/>
          <w:szCs w:val="22"/>
        </w:rPr>
      </w:pPr>
      <w:hyperlink w:anchor="_Toc40791296" w:history="1">
        <w:r w:rsidR="00F622B2" w:rsidRPr="0024746B">
          <w:rPr>
            <w:rStyle w:val="af1"/>
            <w:noProof/>
          </w:rPr>
          <w:t>3.1 Невизуальные компоненты для работы с данным</w:t>
        </w:r>
        <w:r w:rsidR="00F622B2">
          <w:rPr>
            <w:noProof/>
            <w:webHidden/>
          </w:rPr>
          <w:tab/>
        </w:r>
        <w:r w:rsidR="00F622B2">
          <w:rPr>
            <w:noProof/>
            <w:webHidden/>
          </w:rPr>
          <w:fldChar w:fldCharType="begin"/>
        </w:r>
        <w:r w:rsidR="00F622B2">
          <w:rPr>
            <w:noProof/>
            <w:webHidden/>
          </w:rPr>
          <w:instrText xml:space="preserve"> PAGEREF _Toc40791296 \h </w:instrText>
        </w:r>
        <w:r w:rsidR="00F622B2">
          <w:rPr>
            <w:noProof/>
            <w:webHidden/>
          </w:rPr>
        </w:r>
        <w:r w:rsidR="00F622B2">
          <w:rPr>
            <w:noProof/>
            <w:webHidden/>
          </w:rPr>
          <w:fldChar w:fldCharType="separate"/>
        </w:r>
        <w:r w:rsidR="00021B97">
          <w:rPr>
            <w:noProof/>
            <w:webHidden/>
          </w:rPr>
          <w:t>13</w:t>
        </w:r>
        <w:r w:rsidR="00F622B2">
          <w:rPr>
            <w:noProof/>
            <w:webHidden/>
          </w:rPr>
          <w:fldChar w:fldCharType="end"/>
        </w:r>
      </w:hyperlink>
    </w:p>
    <w:p w14:paraId="1B4A28F1" w14:textId="41B9C0B5" w:rsidR="00F622B2" w:rsidRDefault="00444DA5" w:rsidP="00F622B2">
      <w:pPr>
        <w:pStyle w:val="30"/>
        <w:rPr>
          <w:rFonts w:asciiTheme="minorHAnsi" w:eastAsiaTheme="minorEastAsia" w:hAnsiTheme="minorHAnsi" w:cstheme="minorBidi"/>
          <w:noProof/>
          <w:sz w:val="22"/>
          <w:szCs w:val="22"/>
        </w:rPr>
      </w:pPr>
      <w:hyperlink w:anchor="_Toc40791297" w:history="1">
        <w:r w:rsidR="00F622B2" w:rsidRPr="0024746B">
          <w:rPr>
            <w:rStyle w:val="af1"/>
            <w:noProof/>
          </w:rPr>
          <w:t>3.2 Визуальные компоненты для работы с данными</w:t>
        </w:r>
        <w:r w:rsidR="00F622B2">
          <w:rPr>
            <w:noProof/>
            <w:webHidden/>
          </w:rPr>
          <w:tab/>
        </w:r>
        <w:r w:rsidR="00F622B2">
          <w:rPr>
            <w:noProof/>
            <w:webHidden/>
          </w:rPr>
          <w:fldChar w:fldCharType="begin"/>
        </w:r>
        <w:r w:rsidR="00F622B2">
          <w:rPr>
            <w:noProof/>
            <w:webHidden/>
          </w:rPr>
          <w:instrText xml:space="preserve"> PAGEREF _Toc40791297 \h </w:instrText>
        </w:r>
        <w:r w:rsidR="00F622B2">
          <w:rPr>
            <w:noProof/>
            <w:webHidden/>
          </w:rPr>
        </w:r>
        <w:r w:rsidR="00F622B2">
          <w:rPr>
            <w:noProof/>
            <w:webHidden/>
          </w:rPr>
          <w:fldChar w:fldCharType="separate"/>
        </w:r>
        <w:r w:rsidR="00021B97">
          <w:rPr>
            <w:noProof/>
            <w:webHidden/>
          </w:rPr>
          <w:t>13</w:t>
        </w:r>
        <w:r w:rsidR="00F622B2">
          <w:rPr>
            <w:noProof/>
            <w:webHidden/>
          </w:rPr>
          <w:fldChar w:fldCharType="end"/>
        </w:r>
      </w:hyperlink>
    </w:p>
    <w:p w14:paraId="07115E5A" w14:textId="3D66EBBD" w:rsidR="00F622B2" w:rsidRDefault="00444DA5" w:rsidP="00F622B2">
      <w:pPr>
        <w:pStyle w:val="30"/>
        <w:rPr>
          <w:rFonts w:asciiTheme="minorHAnsi" w:eastAsiaTheme="minorEastAsia" w:hAnsiTheme="minorHAnsi" w:cstheme="minorBidi"/>
          <w:noProof/>
          <w:sz w:val="22"/>
          <w:szCs w:val="22"/>
        </w:rPr>
      </w:pPr>
      <w:hyperlink w:anchor="_Toc40791298" w:history="1">
        <w:r w:rsidR="00F622B2" w:rsidRPr="0024746B">
          <w:rPr>
            <w:rStyle w:val="af1"/>
            <w:noProof/>
          </w:rPr>
          <w:t>3.3 Разработка шаблонов приложений для работы с шаблонами базы данных</w:t>
        </w:r>
        <w:r w:rsidR="00F622B2">
          <w:rPr>
            <w:noProof/>
            <w:webHidden/>
          </w:rPr>
          <w:tab/>
        </w:r>
        <w:r w:rsidR="00F622B2">
          <w:rPr>
            <w:noProof/>
            <w:webHidden/>
          </w:rPr>
          <w:fldChar w:fldCharType="begin"/>
        </w:r>
        <w:r w:rsidR="00F622B2">
          <w:rPr>
            <w:noProof/>
            <w:webHidden/>
          </w:rPr>
          <w:instrText xml:space="preserve"> PAGEREF _Toc40791298 \h </w:instrText>
        </w:r>
        <w:r w:rsidR="00F622B2">
          <w:rPr>
            <w:noProof/>
            <w:webHidden/>
          </w:rPr>
        </w:r>
        <w:r w:rsidR="00F622B2">
          <w:rPr>
            <w:noProof/>
            <w:webHidden/>
          </w:rPr>
          <w:fldChar w:fldCharType="separate"/>
        </w:r>
        <w:r w:rsidR="00021B97">
          <w:rPr>
            <w:noProof/>
            <w:webHidden/>
          </w:rPr>
          <w:t>15</w:t>
        </w:r>
        <w:r w:rsidR="00F622B2">
          <w:rPr>
            <w:noProof/>
            <w:webHidden/>
          </w:rPr>
          <w:fldChar w:fldCharType="end"/>
        </w:r>
      </w:hyperlink>
    </w:p>
    <w:p w14:paraId="405D5589" w14:textId="630ED7E6" w:rsidR="00F622B2" w:rsidRDefault="00444DA5" w:rsidP="00F622B2">
      <w:pPr>
        <w:pStyle w:val="13"/>
        <w:tabs>
          <w:tab w:val="left" w:pos="1100"/>
        </w:tabs>
        <w:ind w:firstLine="0"/>
        <w:rPr>
          <w:rFonts w:asciiTheme="minorHAnsi" w:eastAsiaTheme="minorEastAsia" w:hAnsiTheme="minorHAnsi" w:cstheme="minorBidi"/>
          <w:sz w:val="22"/>
          <w:szCs w:val="22"/>
        </w:rPr>
      </w:pPr>
      <w:hyperlink w:anchor="_Toc40791299" w:history="1">
        <w:r w:rsidR="00F622B2" w:rsidRPr="0024746B">
          <w:rPr>
            <w:rStyle w:val="af1"/>
          </w:rPr>
          <w:t>4</w:t>
        </w:r>
        <w:r w:rsidR="00F622B2">
          <w:rPr>
            <w:rFonts w:asciiTheme="minorHAnsi" w:eastAsiaTheme="minorEastAsia" w:hAnsiTheme="minorHAnsi" w:cstheme="minorBidi"/>
            <w:sz w:val="22"/>
            <w:szCs w:val="22"/>
          </w:rPr>
          <w:tab/>
        </w:r>
        <w:r w:rsidR="00F622B2">
          <w:rPr>
            <w:rStyle w:val="af1"/>
          </w:rPr>
          <w:t>Проектирование</w:t>
        </w:r>
        <w:r w:rsidR="00F622B2" w:rsidRPr="0024746B">
          <w:rPr>
            <w:rStyle w:val="af1"/>
          </w:rPr>
          <w:t xml:space="preserve"> </w:t>
        </w:r>
        <w:r w:rsidR="00F622B2">
          <w:rPr>
            <w:rStyle w:val="af1"/>
          </w:rPr>
          <w:t>ба</w:t>
        </w:r>
        <w:r w:rsidR="00F622B2" w:rsidRPr="0024746B">
          <w:rPr>
            <w:rStyle w:val="af1"/>
          </w:rPr>
          <w:t xml:space="preserve">зы данных в выбранной </w:t>
        </w:r>
        <w:r w:rsidR="00F622B2">
          <w:rPr>
            <w:rStyle w:val="af1"/>
          </w:rPr>
          <w:t>СУБД</w:t>
        </w:r>
        <w:r w:rsidR="00F622B2">
          <w:rPr>
            <w:webHidden/>
          </w:rPr>
          <w:t>…</w:t>
        </w:r>
        <w:r w:rsidR="00F622B2">
          <w:rPr>
            <w:webHidden/>
            <w:lang w:val="en-US"/>
          </w:rPr>
          <w:t>………………………</w:t>
        </w:r>
        <w:r w:rsidR="00F622B2">
          <w:rPr>
            <w:webHidden/>
          </w:rPr>
          <w:fldChar w:fldCharType="begin"/>
        </w:r>
        <w:r w:rsidR="00F622B2">
          <w:rPr>
            <w:webHidden/>
          </w:rPr>
          <w:instrText xml:space="preserve"> PAGEREF _Toc40791299 \h </w:instrText>
        </w:r>
        <w:r w:rsidR="00F622B2">
          <w:rPr>
            <w:webHidden/>
          </w:rPr>
        </w:r>
        <w:r w:rsidR="00F622B2">
          <w:rPr>
            <w:webHidden/>
          </w:rPr>
          <w:fldChar w:fldCharType="separate"/>
        </w:r>
        <w:r w:rsidR="00021B97">
          <w:rPr>
            <w:webHidden/>
          </w:rPr>
          <w:t>18</w:t>
        </w:r>
        <w:r w:rsidR="00F622B2">
          <w:rPr>
            <w:webHidden/>
          </w:rPr>
          <w:fldChar w:fldCharType="end"/>
        </w:r>
      </w:hyperlink>
    </w:p>
    <w:p w14:paraId="57A738C1" w14:textId="0A6BFDCB" w:rsidR="00F622B2" w:rsidRDefault="00444DA5" w:rsidP="00F622B2">
      <w:pPr>
        <w:pStyle w:val="30"/>
        <w:rPr>
          <w:rFonts w:asciiTheme="minorHAnsi" w:eastAsiaTheme="minorEastAsia" w:hAnsiTheme="minorHAnsi" w:cstheme="minorBidi"/>
          <w:noProof/>
          <w:sz w:val="22"/>
          <w:szCs w:val="22"/>
        </w:rPr>
      </w:pPr>
      <w:hyperlink w:anchor="_Toc40791300" w:history="1">
        <w:r w:rsidR="00F622B2" w:rsidRPr="0024746B">
          <w:rPr>
            <w:rStyle w:val="af1"/>
            <w:noProof/>
          </w:rPr>
          <w:t>4.1 Проектирование концептуальной модели БД</w:t>
        </w:r>
        <w:r w:rsidR="00F622B2">
          <w:rPr>
            <w:noProof/>
            <w:webHidden/>
          </w:rPr>
          <w:tab/>
        </w:r>
        <w:r w:rsidR="00F622B2">
          <w:rPr>
            <w:noProof/>
            <w:webHidden/>
          </w:rPr>
          <w:fldChar w:fldCharType="begin"/>
        </w:r>
        <w:r w:rsidR="00F622B2">
          <w:rPr>
            <w:noProof/>
            <w:webHidden/>
          </w:rPr>
          <w:instrText xml:space="preserve"> PAGEREF _Toc40791300 \h </w:instrText>
        </w:r>
        <w:r w:rsidR="00F622B2">
          <w:rPr>
            <w:noProof/>
            <w:webHidden/>
          </w:rPr>
        </w:r>
        <w:r w:rsidR="00F622B2">
          <w:rPr>
            <w:noProof/>
            <w:webHidden/>
          </w:rPr>
          <w:fldChar w:fldCharType="separate"/>
        </w:r>
        <w:r w:rsidR="00021B97">
          <w:rPr>
            <w:noProof/>
            <w:webHidden/>
          </w:rPr>
          <w:t>18</w:t>
        </w:r>
        <w:r w:rsidR="00F622B2">
          <w:rPr>
            <w:noProof/>
            <w:webHidden/>
          </w:rPr>
          <w:fldChar w:fldCharType="end"/>
        </w:r>
      </w:hyperlink>
    </w:p>
    <w:p w14:paraId="45392D50" w14:textId="253D08C9" w:rsidR="00F622B2" w:rsidRDefault="00444DA5" w:rsidP="00F622B2">
      <w:pPr>
        <w:pStyle w:val="20"/>
        <w:tabs>
          <w:tab w:val="left" w:pos="1540"/>
        </w:tabs>
        <w:ind w:left="0" w:firstLine="0"/>
        <w:rPr>
          <w:rFonts w:asciiTheme="minorHAnsi" w:eastAsiaTheme="minorEastAsia" w:hAnsiTheme="minorHAnsi" w:cstheme="minorBidi"/>
          <w:noProof/>
          <w:sz w:val="22"/>
          <w:szCs w:val="22"/>
        </w:rPr>
      </w:pPr>
      <w:hyperlink w:anchor="_Toc40791301" w:history="1">
        <w:r w:rsidR="00F622B2" w:rsidRPr="0024746B">
          <w:rPr>
            <w:rStyle w:val="af1"/>
            <w:noProof/>
          </w:rPr>
          <w:t>4.2</w:t>
        </w:r>
        <w:r w:rsidR="00815B42">
          <w:rPr>
            <w:rFonts w:asciiTheme="minorHAnsi" w:eastAsiaTheme="minorEastAsia" w:hAnsiTheme="minorHAnsi" w:cstheme="minorBidi"/>
            <w:noProof/>
            <w:sz w:val="22"/>
            <w:szCs w:val="22"/>
          </w:rPr>
          <w:t xml:space="preserve">  </w:t>
        </w:r>
        <w:r w:rsidR="00F622B2" w:rsidRPr="0024746B">
          <w:rPr>
            <w:rStyle w:val="af1"/>
            <w:noProof/>
          </w:rPr>
          <w:t>Создание таблиц</w:t>
        </w:r>
        <w:r w:rsidR="00F622B2" w:rsidRPr="0024746B">
          <w:rPr>
            <w:rStyle w:val="af1"/>
            <w:noProof/>
            <w:lang w:val="en-US"/>
          </w:rPr>
          <w:t>,</w:t>
        </w:r>
        <w:r w:rsidR="00F622B2" w:rsidRPr="0024746B">
          <w:rPr>
            <w:rStyle w:val="af1"/>
            <w:noProof/>
          </w:rPr>
          <w:t xml:space="preserve"> доменов</w:t>
        </w:r>
        <w:r w:rsidR="00F622B2" w:rsidRPr="0024746B">
          <w:rPr>
            <w:rStyle w:val="af1"/>
            <w:noProof/>
            <w:lang w:val="en-US"/>
          </w:rPr>
          <w:t>,</w:t>
        </w:r>
        <w:r w:rsidR="00F622B2" w:rsidRPr="0024746B">
          <w:rPr>
            <w:rStyle w:val="af1"/>
            <w:noProof/>
          </w:rPr>
          <w:t xml:space="preserve"> индексов</w:t>
        </w:r>
        <w:r w:rsidR="00F622B2">
          <w:rPr>
            <w:noProof/>
            <w:webHidden/>
          </w:rPr>
          <w:tab/>
        </w:r>
        <w:r w:rsidR="00F622B2">
          <w:rPr>
            <w:noProof/>
            <w:webHidden/>
          </w:rPr>
          <w:fldChar w:fldCharType="begin"/>
        </w:r>
        <w:r w:rsidR="00F622B2">
          <w:rPr>
            <w:noProof/>
            <w:webHidden/>
          </w:rPr>
          <w:instrText xml:space="preserve"> PAGEREF _Toc40791301 \h </w:instrText>
        </w:r>
        <w:r w:rsidR="00F622B2">
          <w:rPr>
            <w:noProof/>
            <w:webHidden/>
          </w:rPr>
        </w:r>
        <w:r w:rsidR="00F622B2">
          <w:rPr>
            <w:noProof/>
            <w:webHidden/>
          </w:rPr>
          <w:fldChar w:fldCharType="separate"/>
        </w:r>
        <w:r w:rsidR="00021B97">
          <w:rPr>
            <w:noProof/>
            <w:webHidden/>
          </w:rPr>
          <w:t>19</w:t>
        </w:r>
        <w:r w:rsidR="00F622B2">
          <w:rPr>
            <w:noProof/>
            <w:webHidden/>
          </w:rPr>
          <w:fldChar w:fldCharType="end"/>
        </w:r>
      </w:hyperlink>
    </w:p>
    <w:p w14:paraId="3D8C30CD" w14:textId="4DC98234" w:rsidR="00F622B2" w:rsidRDefault="00444DA5" w:rsidP="00F622B2">
      <w:pPr>
        <w:pStyle w:val="30"/>
        <w:rPr>
          <w:rFonts w:asciiTheme="minorHAnsi" w:eastAsiaTheme="minorEastAsia" w:hAnsiTheme="minorHAnsi" w:cstheme="minorBidi"/>
          <w:noProof/>
          <w:sz w:val="22"/>
          <w:szCs w:val="22"/>
        </w:rPr>
      </w:pPr>
      <w:hyperlink w:anchor="_Toc40791302" w:history="1">
        <w:r w:rsidR="00F622B2" w:rsidRPr="0024746B">
          <w:rPr>
            <w:rStyle w:val="af1"/>
            <w:noProof/>
          </w:rPr>
          <w:t>4.3 Разработка триггеров</w:t>
        </w:r>
        <w:r w:rsidR="00F622B2">
          <w:rPr>
            <w:noProof/>
            <w:webHidden/>
          </w:rPr>
          <w:tab/>
        </w:r>
        <w:r w:rsidR="00F622B2">
          <w:rPr>
            <w:noProof/>
            <w:webHidden/>
          </w:rPr>
          <w:fldChar w:fldCharType="begin"/>
        </w:r>
        <w:r w:rsidR="00F622B2">
          <w:rPr>
            <w:noProof/>
            <w:webHidden/>
          </w:rPr>
          <w:instrText xml:space="preserve"> PAGEREF _Toc40791302 \h </w:instrText>
        </w:r>
        <w:r w:rsidR="00F622B2">
          <w:rPr>
            <w:noProof/>
            <w:webHidden/>
          </w:rPr>
        </w:r>
        <w:r w:rsidR="00F622B2">
          <w:rPr>
            <w:noProof/>
            <w:webHidden/>
          </w:rPr>
          <w:fldChar w:fldCharType="separate"/>
        </w:r>
        <w:r w:rsidR="00021B97">
          <w:rPr>
            <w:noProof/>
            <w:webHidden/>
          </w:rPr>
          <w:t>22</w:t>
        </w:r>
        <w:r w:rsidR="00F622B2">
          <w:rPr>
            <w:noProof/>
            <w:webHidden/>
          </w:rPr>
          <w:fldChar w:fldCharType="end"/>
        </w:r>
      </w:hyperlink>
    </w:p>
    <w:p w14:paraId="4639010A" w14:textId="20E16EB5" w:rsidR="00F622B2" w:rsidRDefault="00444DA5" w:rsidP="00F622B2">
      <w:pPr>
        <w:pStyle w:val="30"/>
        <w:rPr>
          <w:rFonts w:asciiTheme="minorHAnsi" w:eastAsiaTheme="minorEastAsia" w:hAnsiTheme="minorHAnsi" w:cstheme="minorBidi"/>
          <w:noProof/>
          <w:sz w:val="22"/>
          <w:szCs w:val="22"/>
        </w:rPr>
      </w:pPr>
      <w:hyperlink w:anchor="_Toc40791303" w:history="1">
        <w:r w:rsidR="00F622B2" w:rsidRPr="0024746B">
          <w:rPr>
            <w:rStyle w:val="af1"/>
            <w:noProof/>
          </w:rPr>
          <w:t>4.4 Проектирование запросов к базе данных</w:t>
        </w:r>
        <w:r w:rsidR="00F622B2">
          <w:rPr>
            <w:noProof/>
            <w:webHidden/>
          </w:rPr>
          <w:tab/>
        </w:r>
        <w:r w:rsidR="00F622B2">
          <w:rPr>
            <w:noProof/>
            <w:webHidden/>
          </w:rPr>
          <w:fldChar w:fldCharType="begin"/>
        </w:r>
        <w:r w:rsidR="00F622B2">
          <w:rPr>
            <w:noProof/>
            <w:webHidden/>
          </w:rPr>
          <w:instrText xml:space="preserve"> PAGEREF _Toc40791303 \h </w:instrText>
        </w:r>
        <w:r w:rsidR="00F622B2">
          <w:rPr>
            <w:noProof/>
            <w:webHidden/>
          </w:rPr>
        </w:r>
        <w:r w:rsidR="00F622B2">
          <w:rPr>
            <w:noProof/>
            <w:webHidden/>
          </w:rPr>
          <w:fldChar w:fldCharType="separate"/>
        </w:r>
        <w:r w:rsidR="00021B97">
          <w:rPr>
            <w:noProof/>
            <w:webHidden/>
          </w:rPr>
          <w:t>26</w:t>
        </w:r>
        <w:r w:rsidR="00F622B2">
          <w:rPr>
            <w:noProof/>
            <w:webHidden/>
          </w:rPr>
          <w:fldChar w:fldCharType="end"/>
        </w:r>
      </w:hyperlink>
    </w:p>
    <w:p w14:paraId="13E9AAF0" w14:textId="19FAF027" w:rsidR="00F622B2" w:rsidRDefault="00444DA5" w:rsidP="00F622B2">
      <w:pPr>
        <w:pStyle w:val="30"/>
        <w:rPr>
          <w:rFonts w:asciiTheme="minorHAnsi" w:eastAsiaTheme="minorEastAsia" w:hAnsiTheme="minorHAnsi" w:cstheme="minorBidi"/>
          <w:noProof/>
          <w:sz w:val="22"/>
          <w:szCs w:val="22"/>
        </w:rPr>
      </w:pPr>
      <w:hyperlink w:anchor="_Toc40791304" w:history="1">
        <w:r w:rsidR="00F622B2" w:rsidRPr="0024746B">
          <w:rPr>
            <w:rStyle w:val="af1"/>
            <w:noProof/>
          </w:rPr>
          <w:t>4.5 Создание представлений и хранимых процедур, функций</w:t>
        </w:r>
        <w:r w:rsidR="00F622B2">
          <w:rPr>
            <w:noProof/>
            <w:webHidden/>
          </w:rPr>
          <w:tab/>
        </w:r>
        <w:r w:rsidR="00F622B2">
          <w:rPr>
            <w:noProof/>
            <w:webHidden/>
          </w:rPr>
          <w:fldChar w:fldCharType="begin"/>
        </w:r>
        <w:r w:rsidR="00F622B2">
          <w:rPr>
            <w:noProof/>
            <w:webHidden/>
          </w:rPr>
          <w:instrText xml:space="preserve"> PAGEREF _Toc40791304 \h </w:instrText>
        </w:r>
        <w:r w:rsidR="00F622B2">
          <w:rPr>
            <w:noProof/>
            <w:webHidden/>
          </w:rPr>
        </w:r>
        <w:r w:rsidR="00F622B2">
          <w:rPr>
            <w:noProof/>
            <w:webHidden/>
          </w:rPr>
          <w:fldChar w:fldCharType="separate"/>
        </w:r>
        <w:r w:rsidR="00021B97">
          <w:rPr>
            <w:noProof/>
            <w:webHidden/>
          </w:rPr>
          <w:t>27</w:t>
        </w:r>
        <w:r w:rsidR="00F622B2">
          <w:rPr>
            <w:noProof/>
            <w:webHidden/>
          </w:rPr>
          <w:fldChar w:fldCharType="end"/>
        </w:r>
      </w:hyperlink>
    </w:p>
    <w:p w14:paraId="064F658D" w14:textId="300E8627" w:rsidR="00F622B2" w:rsidRDefault="00444DA5" w:rsidP="00F622B2">
      <w:pPr>
        <w:pStyle w:val="13"/>
        <w:tabs>
          <w:tab w:val="left" w:pos="1100"/>
        </w:tabs>
        <w:ind w:firstLine="0"/>
        <w:rPr>
          <w:rFonts w:asciiTheme="minorHAnsi" w:eastAsiaTheme="minorEastAsia" w:hAnsiTheme="minorHAnsi" w:cstheme="minorBidi"/>
          <w:sz w:val="22"/>
          <w:szCs w:val="22"/>
        </w:rPr>
      </w:pPr>
      <w:hyperlink w:anchor="_Toc40791305" w:history="1">
        <w:r w:rsidR="00F622B2" w:rsidRPr="0024746B">
          <w:rPr>
            <w:rStyle w:val="af1"/>
          </w:rPr>
          <w:t>5</w:t>
        </w:r>
        <w:r w:rsidR="00F622B2">
          <w:rPr>
            <w:rFonts w:asciiTheme="minorHAnsi" w:eastAsiaTheme="minorEastAsia" w:hAnsiTheme="minorHAnsi" w:cstheme="minorBidi"/>
            <w:sz w:val="22"/>
            <w:szCs w:val="22"/>
          </w:rPr>
          <w:tab/>
        </w:r>
        <w:r w:rsidR="00F622B2" w:rsidRPr="0024746B">
          <w:rPr>
            <w:rStyle w:val="af1"/>
          </w:rPr>
          <w:t>Разработка клиентского приложения</w:t>
        </w:r>
        <w:r w:rsidR="00815B42">
          <w:rPr>
            <w:webHidden/>
          </w:rPr>
          <w:t>…</w:t>
        </w:r>
        <w:r w:rsidR="00815B42">
          <w:rPr>
            <w:webHidden/>
            <w:lang w:val="en-US"/>
          </w:rPr>
          <w:t>……………………………………..</w:t>
        </w:r>
        <w:r w:rsidR="00F622B2">
          <w:rPr>
            <w:webHidden/>
          </w:rPr>
          <w:fldChar w:fldCharType="begin"/>
        </w:r>
        <w:r w:rsidR="00F622B2">
          <w:rPr>
            <w:webHidden/>
          </w:rPr>
          <w:instrText xml:space="preserve"> PAGEREF _Toc40791305 \h </w:instrText>
        </w:r>
        <w:r w:rsidR="00F622B2">
          <w:rPr>
            <w:webHidden/>
          </w:rPr>
        </w:r>
        <w:r w:rsidR="00F622B2">
          <w:rPr>
            <w:webHidden/>
          </w:rPr>
          <w:fldChar w:fldCharType="separate"/>
        </w:r>
        <w:r w:rsidR="00021B97">
          <w:rPr>
            <w:webHidden/>
          </w:rPr>
          <w:t>51</w:t>
        </w:r>
        <w:r w:rsidR="00F622B2">
          <w:rPr>
            <w:webHidden/>
          </w:rPr>
          <w:fldChar w:fldCharType="end"/>
        </w:r>
      </w:hyperlink>
    </w:p>
    <w:p w14:paraId="2EF773B8" w14:textId="2EB047E1" w:rsidR="00F622B2" w:rsidRDefault="00444DA5" w:rsidP="00F622B2">
      <w:pPr>
        <w:pStyle w:val="30"/>
        <w:rPr>
          <w:rFonts w:asciiTheme="minorHAnsi" w:eastAsiaTheme="minorEastAsia" w:hAnsiTheme="minorHAnsi" w:cstheme="minorBidi"/>
          <w:noProof/>
          <w:sz w:val="22"/>
          <w:szCs w:val="22"/>
        </w:rPr>
      </w:pPr>
      <w:hyperlink w:anchor="_Toc40791306" w:history="1">
        <w:r w:rsidR="00F622B2" w:rsidRPr="0024746B">
          <w:rPr>
            <w:rStyle w:val="af1"/>
            <w:noProof/>
          </w:rPr>
          <w:t>5.1 Формы и компоненты для работы с основными таблицами</w:t>
        </w:r>
        <w:r w:rsidR="00F622B2">
          <w:rPr>
            <w:noProof/>
            <w:webHidden/>
          </w:rPr>
          <w:tab/>
        </w:r>
        <w:r w:rsidR="00F622B2">
          <w:rPr>
            <w:noProof/>
            <w:webHidden/>
          </w:rPr>
          <w:fldChar w:fldCharType="begin"/>
        </w:r>
        <w:r w:rsidR="00F622B2">
          <w:rPr>
            <w:noProof/>
            <w:webHidden/>
          </w:rPr>
          <w:instrText xml:space="preserve"> PAGEREF _Toc40791306 \h </w:instrText>
        </w:r>
        <w:r w:rsidR="00F622B2">
          <w:rPr>
            <w:noProof/>
            <w:webHidden/>
          </w:rPr>
        </w:r>
        <w:r w:rsidR="00F622B2">
          <w:rPr>
            <w:noProof/>
            <w:webHidden/>
          </w:rPr>
          <w:fldChar w:fldCharType="separate"/>
        </w:r>
        <w:r w:rsidR="00021B97">
          <w:rPr>
            <w:noProof/>
            <w:webHidden/>
          </w:rPr>
          <w:t>51</w:t>
        </w:r>
        <w:r w:rsidR="00F622B2">
          <w:rPr>
            <w:noProof/>
            <w:webHidden/>
          </w:rPr>
          <w:fldChar w:fldCharType="end"/>
        </w:r>
      </w:hyperlink>
    </w:p>
    <w:p w14:paraId="661F14BC" w14:textId="08E18939" w:rsidR="00F622B2" w:rsidRDefault="00444DA5" w:rsidP="00F622B2">
      <w:pPr>
        <w:pStyle w:val="30"/>
        <w:rPr>
          <w:rFonts w:asciiTheme="minorHAnsi" w:eastAsiaTheme="minorEastAsia" w:hAnsiTheme="minorHAnsi" w:cstheme="minorBidi"/>
          <w:noProof/>
          <w:sz w:val="22"/>
          <w:szCs w:val="22"/>
        </w:rPr>
      </w:pPr>
      <w:hyperlink w:anchor="_Toc40791307" w:history="1">
        <w:r w:rsidR="00F622B2" w:rsidRPr="0024746B">
          <w:rPr>
            <w:rStyle w:val="af1"/>
            <w:noProof/>
          </w:rPr>
          <w:t>5.2 Формы и компоненты для работы со справочниками</w:t>
        </w:r>
        <w:r w:rsidR="00F622B2">
          <w:rPr>
            <w:noProof/>
            <w:webHidden/>
          </w:rPr>
          <w:tab/>
        </w:r>
        <w:r w:rsidR="00F622B2">
          <w:rPr>
            <w:noProof/>
            <w:webHidden/>
          </w:rPr>
          <w:fldChar w:fldCharType="begin"/>
        </w:r>
        <w:r w:rsidR="00F622B2">
          <w:rPr>
            <w:noProof/>
            <w:webHidden/>
          </w:rPr>
          <w:instrText xml:space="preserve"> PAGEREF _Toc40791307 \h </w:instrText>
        </w:r>
        <w:r w:rsidR="00F622B2">
          <w:rPr>
            <w:noProof/>
            <w:webHidden/>
          </w:rPr>
        </w:r>
        <w:r w:rsidR="00F622B2">
          <w:rPr>
            <w:noProof/>
            <w:webHidden/>
          </w:rPr>
          <w:fldChar w:fldCharType="separate"/>
        </w:r>
        <w:r w:rsidR="00021B97">
          <w:rPr>
            <w:noProof/>
            <w:webHidden/>
          </w:rPr>
          <w:t>51</w:t>
        </w:r>
        <w:r w:rsidR="00F622B2">
          <w:rPr>
            <w:noProof/>
            <w:webHidden/>
          </w:rPr>
          <w:fldChar w:fldCharType="end"/>
        </w:r>
      </w:hyperlink>
    </w:p>
    <w:p w14:paraId="516B67A8" w14:textId="3BAACB6E" w:rsidR="00F622B2" w:rsidRDefault="00444DA5" w:rsidP="00F622B2">
      <w:pPr>
        <w:pStyle w:val="30"/>
        <w:rPr>
          <w:rFonts w:asciiTheme="minorHAnsi" w:eastAsiaTheme="minorEastAsia" w:hAnsiTheme="minorHAnsi" w:cstheme="minorBidi"/>
          <w:noProof/>
          <w:sz w:val="22"/>
          <w:szCs w:val="22"/>
        </w:rPr>
      </w:pPr>
      <w:hyperlink w:anchor="_Toc40791308" w:history="1">
        <w:r w:rsidR="00F622B2" w:rsidRPr="0024746B">
          <w:rPr>
            <w:rStyle w:val="af1"/>
            <w:noProof/>
          </w:rPr>
          <w:t>5.3 Формы и компоненты для отображения результатов запросов</w:t>
        </w:r>
        <w:r w:rsidR="00F622B2">
          <w:rPr>
            <w:noProof/>
            <w:webHidden/>
          </w:rPr>
          <w:tab/>
        </w:r>
        <w:r w:rsidR="00F622B2">
          <w:rPr>
            <w:noProof/>
            <w:webHidden/>
          </w:rPr>
          <w:fldChar w:fldCharType="begin"/>
        </w:r>
        <w:r w:rsidR="00F622B2">
          <w:rPr>
            <w:noProof/>
            <w:webHidden/>
          </w:rPr>
          <w:instrText xml:space="preserve"> PAGEREF _Toc40791308 \h </w:instrText>
        </w:r>
        <w:r w:rsidR="00F622B2">
          <w:rPr>
            <w:noProof/>
            <w:webHidden/>
          </w:rPr>
        </w:r>
        <w:r w:rsidR="00F622B2">
          <w:rPr>
            <w:noProof/>
            <w:webHidden/>
          </w:rPr>
          <w:fldChar w:fldCharType="separate"/>
        </w:r>
        <w:r w:rsidR="00021B97">
          <w:rPr>
            <w:noProof/>
            <w:webHidden/>
          </w:rPr>
          <w:t>52</w:t>
        </w:r>
        <w:r w:rsidR="00F622B2">
          <w:rPr>
            <w:noProof/>
            <w:webHidden/>
          </w:rPr>
          <w:fldChar w:fldCharType="end"/>
        </w:r>
      </w:hyperlink>
    </w:p>
    <w:p w14:paraId="20747F6F" w14:textId="3B032011" w:rsidR="00F622B2" w:rsidRDefault="00444DA5" w:rsidP="00F622B2">
      <w:pPr>
        <w:pStyle w:val="13"/>
        <w:tabs>
          <w:tab w:val="left" w:pos="1100"/>
        </w:tabs>
        <w:ind w:firstLine="0"/>
        <w:rPr>
          <w:rFonts w:asciiTheme="minorHAnsi" w:eastAsiaTheme="minorEastAsia" w:hAnsiTheme="minorHAnsi" w:cstheme="minorBidi"/>
          <w:sz w:val="22"/>
          <w:szCs w:val="22"/>
        </w:rPr>
      </w:pPr>
      <w:hyperlink w:anchor="_Toc40791309" w:history="1">
        <w:r w:rsidR="00F622B2" w:rsidRPr="0024746B">
          <w:rPr>
            <w:rStyle w:val="af1"/>
          </w:rPr>
          <w:t>6</w:t>
        </w:r>
        <w:r w:rsidR="00F622B2">
          <w:rPr>
            <w:rFonts w:asciiTheme="minorHAnsi" w:eastAsiaTheme="minorEastAsia" w:hAnsiTheme="minorHAnsi" w:cstheme="minorBidi"/>
            <w:sz w:val="22"/>
            <w:szCs w:val="22"/>
          </w:rPr>
          <w:tab/>
        </w:r>
        <w:r w:rsidR="00F622B2" w:rsidRPr="0024746B">
          <w:rPr>
            <w:rStyle w:val="af1"/>
          </w:rPr>
          <w:t>Тестирование разработанной информационной системы</w:t>
        </w:r>
        <w:r w:rsidR="00815B42">
          <w:rPr>
            <w:webHidden/>
          </w:rPr>
          <w:t>…</w:t>
        </w:r>
        <w:r w:rsidR="00815B42">
          <w:rPr>
            <w:webHidden/>
            <w:lang w:val="en-US"/>
          </w:rPr>
          <w:t>……………….</w:t>
        </w:r>
        <w:r w:rsidR="00F622B2">
          <w:rPr>
            <w:webHidden/>
          </w:rPr>
          <w:fldChar w:fldCharType="begin"/>
        </w:r>
        <w:r w:rsidR="00F622B2">
          <w:rPr>
            <w:webHidden/>
          </w:rPr>
          <w:instrText xml:space="preserve"> PAGEREF _Toc40791309 \h </w:instrText>
        </w:r>
        <w:r w:rsidR="00F622B2">
          <w:rPr>
            <w:webHidden/>
          </w:rPr>
        </w:r>
        <w:r w:rsidR="00F622B2">
          <w:rPr>
            <w:webHidden/>
          </w:rPr>
          <w:fldChar w:fldCharType="separate"/>
        </w:r>
        <w:r w:rsidR="00021B97">
          <w:rPr>
            <w:webHidden/>
          </w:rPr>
          <w:t>54</w:t>
        </w:r>
        <w:r w:rsidR="00F622B2">
          <w:rPr>
            <w:webHidden/>
          </w:rPr>
          <w:fldChar w:fldCharType="end"/>
        </w:r>
      </w:hyperlink>
    </w:p>
    <w:p w14:paraId="30499247" w14:textId="6B469723" w:rsidR="00F622B2" w:rsidRDefault="00444DA5" w:rsidP="00F622B2">
      <w:pPr>
        <w:pStyle w:val="13"/>
        <w:ind w:firstLine="0"/>
        <w:rPr>
          <w:rFonts w:asciiTheme="minorHAnsi" w:eastAsiaTheme="minorEastAsia" w:hAnsiTheme="minorHAnsi" w:cstheme="minorBidi"/>
          <w:sz w:val="22"/>
          <w:szCs w:val="22"/>
        </w:rPr>
      </w:pPr>
      <w:hyperlink w:anchor="_Toc40791310" w:history="1">
        <w:r w:rsidR="00F622B2" w:rsidRPr="0024746B">
          <w:rPr>
            <w:rStyle w:val="af1"/>
          </w:rPr>
          <w:t>ЗАКЛЮЧЕНИЕ</w:t>
        </w:r>
        <w:r w:rsidR="00815B42">
          <w:rPr>
            <w:webHidden/>
          </w:rPr>
          <w:t>…</w:t>
        </w:r>
        <w:r w:rsidR="00815B42">
          <w:rPr>
            <w:webHidden/>
            <w:lang w:val="en-US"/>
          </w:rPr>
          <w:t>……………………………………………………………….</w:t>
        </w:r>
        <w:r w:rsidR="00F622B2">
          <w:rPr>
            <w:webHidden/>
          </w:rPr>
          <w:fldChar w:fldCharType="begin"/>
        </w:r>
        <w:r w:rsidR="00F622B2">
          <w:rPr>
            <w:webHidden/>
          </w:rPr>
          <w:instrText xml:space="preserve"> PAGEREF _Toc40791310 \h </w:instrText>
        </w:r>
        <w:r w:rsidR="00F622B2">
          <w:rPr>
            <w:webHidden/>
          </w:rPr>
        </w:r>
        <w:r w:rsidR="00F622B2">
          <w:rPr>
            <w:webHidden/>
          </w:rPr>
          <w:fldChar w:fldCharType="separate"/>
        </w:r>
        <w:r w:rsidR="00021B97">
          <w:rPr>
            <w:webHidden/>
          </w:rPr>
          <w:t>60</w:t>
        </w:r>
        <w:r w:rsidR="00F622B2">
          <w:rPr>
            <w:webHidden/>
          </w:rPr>
          <w:fldChar w:fldCharType="end"/>
        </w:r>
      </w:hyperlink>
    </w:p>
    <w:p w14:paraId="117D762D" w14:textId="5012F63D" w:rsidR="00F622B2" w:rsidRDefault="00444DA5" w:rsidP="00F622B2">
      <w:pPr>
        <w:pStyle w:val="13"/>
        <w:ind w:firstLine="0"/>
        <w:rPr>
          <w:rFonts w:asciiTheme="minorHAnsi" w:eastAsiaTheme="minorEastAsia" w:hAnsiTheme="minorHAnsi" w:cstheme="minorBidi"/>
          <w:sz w:val="22"/>
          <w:szCs w:val="22"/>
        </w:rPr>
      </w:pPr>
      <w:hyperlink w:anchor="_Toc40791311" w:history="1">
        <w:r w:rsidR="00F622B2" w:rsidRPr="0024746B">
          <w:rPr>
            <w:rStyle w:val="af1"/>
          </w:rPr>
          <w:t>Перечень ссылок</w:t>
        </w:r>
        <w:r w:rsidR="00815B42">
          <w:rPr>
            <w:webHidden/>
          </w:rPr>
          <w:t>…</w:t>
        </w:r>
        <w:r w:rsidR="00815B42">
          <w:rPr>
            <w:webHidden/>
            <w:lang w:val="en-US"/>
          </w:rPr>
          <w:t>……………………………………………………………...</w:t>
        </w:r>
        <w:r w:rsidR="00F622B2">
          <w:rPr>
            <w:webHidden/>
          </w:rPr>
          <w:fldChar w:fldCharType="begin"/>
        </w:r>
        <w:r w:rsidR="00F622B2">
          <w:rPr>
            <w:webHidden/>
          </w:rPr>
          <w:instrText xml:space="preserve"> PAGEREF _Toc40791311 \h </w:instrText>
        </w:r>
        <w:r w:rsidR="00F622B2">
          <w:rPr>
            <w:webHidden/>
          </w:rPr>
        </w:r>
        <w:r w:rsidR="00F622B2">
          <w:rPr>
            <w:webHidden/>
          </w:rPr>
          <w:fldChar w:fldCharType="separate"/>
        </w:r>
        <w:r w:rsidR="00021B97">
          <w:rPr>
            <w:webHidden/>
          </w:rPr>
          <w:t>61</w:t>
        </w:r>
        <w:r w:rsidR="00F622B2">
          <w:rPr>
            <w:webHidden/>
          </w:rPr>
          <w:fldChar w:fldCharType="end"/>
        </w:r>
      </w:hyperlink>
    </w:p>
    <w:p w14:paraId="152B61A9" w14:textId="5D6F48D9" w:rsidR="00F622B2" w:rsidRDefault="00444DA5" w:rsidP="00F622B2">
      <w:pPr>
        <w:pStyle w:val="13"/>
        <w:ind w:firstLine="0"/>
        <w:rPr>
          <w:rFonts w:asciiTheme="minorHAnsi" w:eastAsiaTheme="minorEastAsia" w:hAnsiTheme="minorHAnsi" w:cstheme="minorBidi"/>
          <w:sz w:val="22"/>
          <w:szCs w:val="22"/>
        </w:rPr>
      </w:pPr>
      <w:hyperlink w:anchor="_Toc40791312" w:history="1">
        <w:r w:rsidR="00F622B2" w:rsidRPr="0024746B">
          <w:rPr>
            <w:rStyle w:val="af1"/>
          </w:rPr>
          <w:t>Приложение А Техническое задание</w:t>
        </w:r>
        <w:r w:rsidR="00815B42">
          <w:rPr>
            <w:webHidden/>
            <w:lang w:val="en-US"/>
          </w:rPr>
          <w:t>…………………………………………..</w:t>
        </w:r>
        <w:r w:rsidR="00F622B2">
          <w:rPr>
            <w:webHidden/>
          </w:rPr>
          <w:fldChar w:fldCharType="begin"/>
        </w:r>
        <w:r w:rsidR="00F622B2">
          <w:rPr>
            <w:webHidden/>
          </w:rPr>
          <w:instrText xml:space="preserve"> PAGEREF _Toc40791312 \h </w:instrText>
        </w:r>
        <w:r w:rsidR="00F622B2">
          <w:rPr>
            <w:webHidden/>
          </w:rPr>
        </w:r>
        <w:r w:rsidR="00F622B2">
          <w:rPr>
            <w:webHidden/>
          </w:rPr>
          <w:fldChar w:fldCharType="separate"/>
        </w:r>
        <w:r w:rsidR="00021B97">
          <w:rPr>
            <w:webHidden/>
          </w:rPr>
          <w:t>62</w:t>
        </w:r>
        <w:r w:rsidR="00F622B2">
          <w:rPr>
            <w:webHidden/>
          </w:rPr>
          <w:fldChar w:fldCharType="end"/>
        </w:r>
      </w:hyperlink>
    </w:p>
    <w:p w14:paraId="3C4E448C" w14:textId="1D5BDD26" w:rsidR="00F622B2" w:rsidRDefault="00444DA5" w:rsidP="00F622B2">
      <w:pPr>
        <w:pStyle w:val="13"/>
        <w:ind w:firstLine="0"/>
        <w:rPr>
          <w:rFonts w:asciiTheme="minorHAnsi" w:eastAsiaTheme="minorEastAsia" w:hAnsiTheme="minorHAnsi" w:cstheme="minorBidi"/>
          <w:sz w:val="22"/>
          <w:szCs w:val="22"/>
        </w:rPr>
      </w:pPr>
      <w:hyperlink w:anchor="_Toc40791313" w:history="1">
        <w:r w:rsidR="00F622B2" w:rsidRPr="0024746B">
          <w:rPr>
            <w:rStyle w:val="af1"/>
          </w:rPr>
          <w:t xml:space="preserve">Приложение Б </w:t>
        </w:r>
        <w:r w:rsidR="00E159D9">
          <w:rPr>
            <w:rStyle w:val="af1"/>
          </w:rPr>
          <w:t>Л</w:t>
        </w:r>
        <w:r w:rsidR="00F622B2" w:rsidRPr="0024746B">
          <w:rPr>
            <w:rStyle w:val="af1"/>
          </w:rPr>
          <w:t xml:space="preserve">истниг </w:t>
        </w:r>
        <w:r w:rsidR="00E159D9">
          <w:rPr>
            <w:rStyle w:val="af1"/>
          </w:rPr>
          <w:t>шаблонов</w:t>
        </w:r>
        <w:r w:rsidR="00815B42">
          <w:rPr>
            <w:webHidden/>
          </w:rPr>
          <w:t>…</w:t>
        </w:r>
        <w:r w:rsidR="00815B42">
          <w:rPr>
            <w:webHidden/>
            <w:lang w:val="en-US"/>
          </w:rPr>
          <w:t>……………………………………</w:t>
        </w:r>
        <w:r w:rsidR="00E159D9">
          <w:rPr>
            <w:webHidden/>
            <w:lang w:val="en-US"/>
          </w:rPr>
          <w:t>….</w:t>
        </w:r>
        <w:r w:rsidR="00815B42">
          <w:rPr>
            <w:webHidden/>
            <w:lang w:val="en-US"/>
          </w:rPr>
          <w:t>….</w:t>
        </w:r>
        <w:r w:rsidR="00F622B2">
          <w:rPr>
            <w:webHidden/>
          </w:rPr>
          <w:fldChar w:fldCharType="begin"/>
        </w:r>
        <w:r w:rsidR="00F622B2">
          <w:rPr>
            <w:webHidden/>
          </w:rPr>
          <w:instrText xml:space="preserve"> PAGEREF _Toc40791313 \h </w:instrText>
        </w:r>
        <w:r w:rsidR="00F622B2">
          <w:rPr>
            <w:webHidden/>
          </w:rPr>
        </w:r>
        <w:r w:rsidR="00F622B2">
          <w:rPr>
            <w:webHidden/>
          </w:rPr>
          <w:fldChar w:fldCharType="separate"/>
        </w:r>
        <w:r w:rsidR="00021B97">
          <w:rPr>
            <w:webHidden/>
          </w:rPr>
          <w:t>63</w:t>
        </w:r>
        <w:r w:rsidR="00F622B2">
          <w:rPr>
            <w:webHidden/>
          </w:rPr>
          <w:fldChar w:fldCharType="end"/>
        </w:r>
      </w:hyperlink>
    </w:p>
    <w:p w14:paraId="21A87286" w14:textId="7955045A" w:rsidR="00F622B2" w:rsidRDefault="00444DA5" w:rsidP="00F622B2">
      <w:pPr>
        <w:pStyle w:val="13"/>
        <w:ind w:firstLine="0"/>
        <w:rPr>
          <w:rFonts w:asciiTheme="minorHAnsi" w:eastAsiaTheme="minorEastAsia" w:hAnsiTheme="minorHAnsi" w:cstheme="minorBidi"/>
          <w:sz w:val="22"/>
          <w:szCs w:val="22"/>
        </w:rPr>
      </w:pPr>
      <w:hyperlink w:anchor="_Toc40791314" w:history="1">
        <w:r w:rsidR="00F622B2" w:rsidRPr="0024746B">
          <w:rPr>
            <w:rStyle w:val="af1"/>
          </w:rPr>
          <w:t xml:space="preserve">Приложение В </w:t>
        </w:r>
        <w:r w:rsidR="00E159D9">
          <w:rPr>
            <w:rStyle w:val="af1"/>
          </w:rPr>
          <w:t>Листинг серверного приложения</w:t>
        </w:r>
        <w:r w:rsidR="00E159D9">
          <w:rPr>
            <w:rStyle w:val="af1"/>
            <w:lang w:val="en-US"/>
          </w:rPr>
          <w:t>…………..</w:t>
        </w:r>
        <w:r w:rsidR="00815B42">
          <w:rPr>
            <w:webHidden/>
          </w:rPr>
          <w:t>…</w:t>
        </w:r>
        <w:r w:rsidR="00815B42">
          <w:rPr>
            <w:webHidden/>
            <w:lang w:val="en-US"/>
          </w:rPr>
          <w:t>………………</w:t>
        </w:r>
        <w:r w:rsidR="00F622B2">
          <w:rPr>
            <w:webHidden/>
          </w:rPr>
          <w:fldChar w:fldCharType="begin"/>
        </w:r>
        <w:r w:rsidR="00F622B2">
          <w:rPr>
            <w:webHidden/>
          </w:rPr>
          <w:instrText xml:space="preserve"> PAGEREF _Toc40791314 \h </w:instrText>
        </w:r>
        <w:r w:rsidR="00F622B2">
          <w:rPr>
            <w:webHidden/>
          </w:rPr>
        </w:r>
        <w:r w:rsidR="00F622B2">
          <w:rPr>
            <w:webHidden/>
          </w:rPr>
          <w:fldChar w:fldCharType="separate"/>
        </w:r>
        <w:r w:rsidR="00021B97">
          <w:rPr>
            <w:webHidden/>
          </w:rPr>
          <w:t>68</w:t>
        </w:r>
        <w:r w:rsidR="00F622B2">
          <w:rPr>
            <w:webHidden/>
          </w:rPr>
          <w:fldChar w:fldCharType="end"/>
        </w:r>
      </w:hyperlink>
    </w:p>
    <w:p w14:paraId="563E32FB" w14:textId="20F8B0DB" w:rsidR="00F622B2" w:rsidRDefault="00444DA5" w:rsidP="00F622B2">
      <w:pPr>
        <w:pStyle w:val="13"/>
        <w:ind w:firstLine="0"/>
        <w:rPr>
          <w:rFonts w:asciiTheme="minorHAnsi" w:eastAsiaTheme="minorEastAsia" w:hAnsiTheme="minorHAnsi" w:cstheme="minorBidi"/>
          <w:sz w:val="22"/>
          <w:szCs w:val="22"/>
        </w:rPr>
      </w:pPr>
      <w:hyperlink w:anchor="_Toc40791315" w:history="1">
        <w:r w:rsidR="00F622B2" w:rsidRPr="0024746B">
          <w:rPr>
            <w:rStyle w:val="af1"/>
          </w:rPr>
          <w:t xml:space="preserve">Приложение Г </w:t>
        </w:r>
        <w:r w:rsidR="00E159D9">
          <w:rPr>
            <w:rStyle w:val="af1"/>
          </w:rPr>
          <w:t>Листинг клиентского приложения</w:t>
        </w:r>
        <w:r w:rsidR="00815B42">
          <w:rPr>
            <w:webHidden/>
          </w:rPr>
          <w:t>…</w:t>
        </w:r>
        <w:r w:rsidR="00815B42">
          <w:rPr>
            <w:webHidden/>
            <w:lang w:val="en-US"/>
          </w:rPr>
          <w:t>…………</w:t>
        </w:r>
        <w:r w:rsidR="00E159D9">
          <w:rPr>
            <w:webHidden/>
            <w:lang w:val="en-US"/>
          </w:rPr>
          <w:t>……………</w:t>
        </w:r>
        <w:r w:rsidR="00815B42">
          <w:rPr>
            <w:webHidden/>
            <w:lang w:val="en-US"/>
          </w:rPr>
          <w:t>…</w:t>
        </w:r>
        <w:r w:rsidR="00F622B2">
          <w:rPr>
            <w:webHidden/>
          </w:rPr>
          <w:fldChar w:fldCharType="begin"/>
        </w:r>
        <w:r w:rsidR="00F622B2">
          <w:rPr>
            <w:webHidden/>
          </w:rPr>
          <w:instrText xml:space="preserve"> PAGEREF _Toc40791315 \h </w:instrText>
        </w:r>
        <w:r w:rsidR="00F622B2">
          <w:rPr>
            <w:webHidden/>
          </w:rPr>
        </w:r>
        <w:r w:rsidR="00F622B2">
          <w:rPr>
            <w:webHidden/>
          </w:rPr>
          <w:fldChar w:fldCharType="separate"/>
        </w:r>
        <w:r w:rsidR="00021B97">
          <w:rPr>
            <w:webHidden/>
          </w:rPr>
          <w:t>74</w:t>
        </w:r>
        <w:r w:rsidR="00F622B2">
          <w:rPr>
            <w:webHidden/>
          </w:rPr>
          <w:fldChar w:fldCharType="end"/>
        </w:r>
      </w:hyperlink>
    </w:p>
    <w:p w14:paraId="2B3698C8" w14:textId="5E4228B6" w:rsidR="00F622B2" w:rsidRDefault="00444DA5" w:rsidP="00F622B2">
      <w:pPr>
        <w:pStyle w:val="13"/>
        <w:ind w:firstLine="0"/>
        <w:rPr>
          <w:rFonts w:asciiTheme="minorHAnsi" w:eastAsiaTheme="minorEastAsia" w:hAnsiTheme="minorHAnsi" w:cstheme="minorBidi"/>
          <w:sz w:val="22"/>
          <w:szCs w:val="22"/>
        </w:rPr>
      </w:pPr>
      <w:hyperlink w:anchor="_Toc40791316" w:history="1">
        <w:r w:rsidR="00F622B2" w:rsidRPr="0024746B">
          <w:rPr>
            <w:rStyle w:val="af1"/>
          </w:rPr>
          <w:t xml:space="preserve">Приложение Д </w:t>
        </w:r>
        <w:r w:rsidR="00E159D9">
          <w:rPr>
            <w:rStyle w:val="af1"/>
          </w:rPr>
          <w:t>Руководство пользователя</w:t>
        </w:r>
        <w:r w:rsidR="00815B42">
          <w:rPr>
            <w:webHidden/>
          </w:rPr>
          <w:t>…</w:t>
        </w:r>
        <w:r w:rsidR="00815B42">
          <w:rPr>
            <w:webHidden/>
            <w:lang w:val="en-US"/>
          </w:rPr>
          <w:t>………………………</w:t>
        </w:r>
        <w:r w:rsidR="00E159D9">
          <w:rPr>
            <w:webHidden/>
            <w:lang w:val="en-US"/>
          </w:rPr>
          <w:t>………….</w:t>
        </w:r>
        <w:r w:rsidR="00F622B2">
          <w:rPr>
            <w:webHidden/>
          </w:rPr>
          <w:fldChar w:fldCharType="begin"/>
        </w:r>
        <w:r w:rsidR="00F622B2">
          <w:rPr>
            <w:webHidden/>
          </w:rPr>
          <w:instrText xml:space="preserve"> PAGEREF _Toc40791316 \h </w:instrText>
        </w:r>
        <w:r w:rsidR="00F622B2">
          <w:rPr>
            <w:webHidden/>
          </w:rPr>
        </w:r>
        <w:r w:rsidR="00F622B2">
          <w:rPr>
            <w:webHidden/>
          </w:rPr>
          <w:fldChar w:fldCharType="separate"/>
        </w:r>
        <w:r w:rsidR="00021B97">
          <w:rPr>
            <w:webHidden/>
          </w:rPr>
          <w:t>81</w:t>
        </w:r>
        <w:r w:rsidR="00F622B2">
          <w:rPr>
            <w:webHidden/>
          </w:rPr>
          <w:fldChar w:fldCharType="end"/>
        </w:r>
      </w:hyperlink>
    </w:p>
    <w:p w14:paraId="68900313" w14:textId="1D9C44FD" w:rsidR="00F622B2" w:rsidRDefault="00444DA5" w:rsidP="00F622B2">
      <w:pPr>
        <w:pStyle w:val="13"/>
        <w:ind w:firstLine="0"/>
        <w:rPr>
          <w:rFonts w:asciiTheme="minorHAnsi" w:eastAsiaTheme="minorEastAsia" w:hAnsiTheme="minorHAnsi" w:cstheme="minorBidi"/>
          <w:sz w:val="22"/>
          <w:szCs w:val="22"/>
        </w:rPr>
      </w:pPr>
      <w:hyperlink w:anchor="_Toc40791317" w:history="1">
        <w:r w:rsidR="00E159D9">
          <w:rPr>
            <w:rStyle w:val="af1"/>
          </w:rPr>
          <w:t>Приложение</w:t>
        </w:r>
        <w:r w:rsidR="00F622B2" w:rsidRPr="0024746B">
          <w:rPr>
            <w:rStyle w:val="af1"/>
          </w:rPr>
          <w:t xml:space="preserve"> Ж </w:t>
        </w:r>
        <w:r w:rsidR="00E159D9">
          <w:rPr>
            <w:rStyle w:val="af1"/>
          </w:rPr>
          <w:t>Руководство администратора</w:t>
        </w:r>
        <w:r w:rsidR="00E159D9">
          <w:rPr>
            <w:rStyle w:val="af1"/>
            <w:lang w:val="en-US"/>
          </w:rPr>
          <w:t>………………</w:t>
        </w:r>
        <w:r w:rsidR="00815B42">
          <w:rPr>
            <w:webHidden/>
          </w:rPr>
          <w:t>…</w:t>
        </w:r>
        <w:r w:rsidR="00815B42">
          <w:rPr>
            <w:webHidden/>
            <w:lang w:val="en-US"/>
          </w:rPr>
          <w:t>……………..</w:t>
        </w:r>
        <w:r w:rsidR="00E159D9">
          <w:rPr>
            <w:webHidden/>
            <w:lang w:val="en-US"/>
          </w:rPr>
          <w:t>.</w:t>
        </w:r>
        <w:r w:rsidR="00F622B2">
          <w:rPr>
            <w:webHidden/>
          </w:rPr>
          <w:fldChar w:fldCharType="begin"/>
        </w:r>
        <w:r w:rsidR="00F622B2">
          <w:rPr>
            <w:webHidden/>
          </w:rPr>
          <w:instrText xml:space="preserve"> PAGEREF _Toc40791317 \h </w:instrText>
        </w:r>
        <w:r w:rsidR="00F622B2">
          <w:rPr>
            <w:webHidden/>
          </w:rPr>
        </w:r>
        <w:r w:rsidR="00F622B2">
          <w:rPr>
            <w:webHidden/>
          </w:rPr>
          <w:fldChar w:fldCharType="separate"/>
        </w:r>
        <w:r w:rsidR="00021B97">
          <w:rPr>
            <w:webHidden/>
          </w:rPr>
          <w:t>82</w:t>
        </w:r>
        <w:r w:rsidR="00F622B2">
          <w:rPr>
            <w:webHidden/>
          </w:rPr>
          <w:fldChar w:fldCharType="end"/>
        </w:r>
      </w:hyperlink>
    </w:p>
    <w:p w14:paraId="179C934C" w14:textId="1CFEF103" w:rsidR="00C81010" w:rsidRDefault="00B76650" w:rsidP="00E159D9">
      <w:pPr>
        <w:pStyle w:val="13"/>
        <w:tabs>
          <w:tab w:val="clear" w:pos="284"/>
          <w:tab w:val="clear" w:pos="9498"/>
          <w:tab w:val="right" w:leader="dot" w:pos="9628"/>
        </w:tabs>
        <w:ind w:firstLine="0"/>
        <w:rPr>
          <w:color w:val="000000" w:themeColor="text1"/>
        </w:rPr>
      </w:pPr>
      <w:r w:rsidRPr="0079478A">
        <w:rPr>
          <w:color w:val="000000" w:themeColor="text1"/>
          <w:szCs w:val="20"/>
        </w:rPr>
        <w:fldChar w:fldCharType="end"/>
      </w:r>
      <w:r w:rsidR="00D95043" w:rsidRPr="006840C2">
        <w:rPr>
          <w:color w:val="000000" w:themeColor="text1"/>
        </w:rPr>
        <w:t xml:space="preserve"> </w:t>
      </w:r>
    </w:p>
    <w:p w14:paraId="6CCB7EE8" w14:textId="0511E445" w:rsidR="002B1549" w:rsidRDefault="002B1549" w:rsidP="00524B95">
      <w:pPr>
        <w:pStyle w:val="11"/>
        <w:spacing w:after="0"/>
        <w:ind w:firstLine="0"/>
        <w:rPr>
          <w:color w:val="000000" w:themeColor="text1"/>
        </w:rPr>
      </w:pPr>
      <w:bookmarkStart w:id="0" w:name="_Toc419364799"/>
      <w:bookmarkStart w:id="1" w:name="_Toc419416301"/>
      <w:bookmarkStart w:id="2" w:name="_Toc419418400"/>
      <w:bookmarkStart w:id="3" w:name="_Toc40791292"/>
      <w:r w:rsidRPr="00AC48B3">
        <w:rPr>
          <w:color w:val="000000" w:themeColor="text1"/>
        </w:rPr>
        <w:lastRenderedPageBreak/>
        <w:t>Введение</w:t>
      </w:r>
      <w:bookmarkEnd w:id="0"/>
      <w:bookmarkEnd w:id="1"/>
      <w:bookmarkEnd w:id="2"/>
      <w:bookmarkEnd w:id="3"/>
    </w:p>
    <w:p w14:paraId="55D0823E" w14:textId="77777777" w:rsidR="00BE3C69" w:rsidRPr="00BE3C69" w:rsidRDefault="00BE3C69" w:rsidP="00524B95">
      <w:pPr>
        <w:pStyle w:val="a1"/>
      </w:pPr>
    </w:p>
    <w:p w14:paraId="3B215705" w14:textId="77777777" w:rsidR="00F67E0C" w:rsidRPr="008B7431" w:rsidRDefault="00F67E0C" w:rsidP="00524B95">
      <w:pPr>
        <w:pStyle w:val="a1"/>
      </w:pPr>
      <w:r w:rsidRPr="008B7431">
        <w:t>На сегодняшний день применение баз данных приобрело весьма важное значение для многих организаций, которые для упрощения своей работы применяют компьютерные технологии.</w:t>
      </w:r>
    </w:p>
    <w:p w14:paraId="09143422" w14:textId="77777777" w:rsidR="00F2539D" w:rsidRDefault="00F2539D" w:rsidP="00F2539D">
      <w:pPr>
        <w:pStyle w:val="a1"/>
        <w:rPr>
          <w:szCs w:val="28"/>
          <w:shd w:val="clear" w:color="auto" w:fill="FFFFFF"/>
        </w:rPr>
      </w:pPr>
      <w:r w:rsidRPr="00F2539D">
        <w:rPr>
          <w:szCs w:val="28"/>
          <w:shd w:val="clear" w:color="auto" w:fill="FFFFFF"/>
        </w:rPr>
        <w:t>База данных (БД) — это организованная структура, предназначенная для хранения, изменения и обработки взаимосвязанной информации, преимущественно больших объемов. </w:t>
      </w:r>
      <w:hyperlink r:id="rId8" w:history="1">
        <w:r w:rsidRPr="00F2539D">
          <w:rPr>
            <w:rStyle w:val="af1"/>
            <w:color w:val="auto"/>
            <w:szCs w:val="28"/>
            <w:u w:val="none"/>
            <w:shd w:val="clear" w:color="auto" w:fill="FFFFFF"/>
          </w:rPr>
          <w:t>Базы данных</w:t>
        </w:r>
      </w:hyperlink>
      <w:r w:rsidRPr="00F2539D">
        <w:rPr>
          <w:szCs w:val="28"/>
          <w:shd w:val="clear" w:color="auto" w:fill="FFFFFF"/>
        </w:rPr>
        <w:t> активно используются для</w:t>
      </w:r>
      <w:r>
        <w:rPr>
          <w:szCs w:val="28"/>
          <w:shd w:val="clear" w:color="auto" w:fill="FFFFFF"/>
        </w:rPr>
        <w:t xml:space="preserve"> проектирования практически любых пользовательских приложений.</w:t>
      </w:r>
    </w:p>
    <w:p w14:paraId="6720C39B" w14:textId="77777777" w:rsidR="00F2539D" w:rsidRDefault="00F2539D" w:rsidP="00D80AB4">
      <w:pPr>
        <w:pStyle w:val="a1"/>
        <w:rPr>
          <w:szCs w:val="26"/>
          <w:shd w:val="clear" w:color="auto" w:fill="FFFFFF"/>
        </w:rPr>
      </w:pPr>
      <w:r w:rsidRPr="00F2539D">
        <w:rPr>
          <w:szCs w:val="26"/>
          <w:shd w:val="clear" w:color="auto" w:fill="FFFFFF"/>
        </w:rPr>
        <w:t>В контексте баз данных стоит рассмотреть понятие СУБД. Система управления базами данных (СУБД) — это комплекс программных средств, необходимых для создания структуры новой базы, ее наполнения, редактирования содержимого и отображения информации. Наиболее распространенными СУБД являются MySQL, PostgreSQL, Oracle, Microsoft SQL Server</w:t>
      </w:r>
      <w:r>
        <w:rPr>
          <w:szCs w:val="26"/>
          <w:shd w:val="clear" w:color="auto" w:fill="FFFFFF"/>
        </w:rPr>
        <w:t>.</w:t>
      </w:r>
    </w:p>
    <w:p w14:paraId="6EFD078B" w14:textId="77777777" w:rsidR="00F2539D" w:rsidRPr="00F2539D" w:rsidRDefault="00F2539D" w:rsidP="00D80AB4">
      <w:pPr>
        <w:shd w:val="clear" w:color="auto" w:fill="FFFFFF"/>
        <w:ind w:firstLine="567"/>
        <w:rPr>
          <w:szCs w:val="26"/>
        </w:rPr>
      </w:pPr>
      <w:r w:rsidRPr="00F2539D">
        <w:rPr>
          <w:szCs w:val="26"/>
        </w:rPr>
        <w:t>Это СУБД примеры типа клиент-сервер, именно такие СУБД встречаются чаще всего в контексте понятия хостинга. Их особенности:</w:t>
      </w:r>
    </w:p>
    <w:p w14:paraId="7C175175" w14:textId="77777777" w:rsidR="00F2539D" w:rsidRPr="00F2539D" w:rsidRDefault="00F2539D" w:rsidP="00D80AB4">
      <w:pPr>
        <w:numPr>
          <w:ilvl w:val="0"/>
          <w:numId w:val="27"/>
        </w:numPr>
        <w:shd w:val="clear" w:color="auto" w:fill="FFFFFF"/>
        <w:ind w:left="420"/>
        <w:rPr>
          <w:szCs w:val="26"/>
        </w:rPr>
      </w:pPr>
      <w:r w:rsidRPr="00F2539D">
        <w:rPr>
          <w:szCs w:val="26"/>
        </w:rPr>
        <w:t>расположение СУБД на сервере с базами данных;</w:t>
      </w:r>
    </w:p>
    <w:p w14:paraId="259D0059" w14:textId="77777777" w:rsidR="00F2539D" w:rsidRPr="00F2539D" w:rsidRDefault="00F2539D" w:rsidP="00D80AB4">
      <w:pPr>
        <w:numPr>
          <w:ilvl w:val="0"/>
          <w:numId w:val="27"/>
        </w:numPr>
        <w:shd w:val="clear" w:color="auto" w:fill="FFFFFF"/>
        <w:ind w:left="420"/>
        <w:rPr>
          <w:szCs w:val="26"/>
        </w:rPr>
      </w:pPr>
      <w:r w:rsidRPr="00F2539D">
        <w:rPr>
          <w:szCs w:val="26"/>
        </w:rPr>
        <w:t>непосредственный доступ к БД;</w:t>
      </w:r>
    </w:p>
    <w:p w14:paraId="13232024" w14:textId="77777777" w:rsidR="00F2539D" w:rsidRPr="00F2539D" w:rsidRDefault="00F2539D" w:rsidP="00D80AB4">
      <w:pPr>
        <w:numPr>
          <w:ilvl w:val="0"/>
          <w:numId w:val="27"/>
        </w:numPr>
        <w:shd w:val="clear" w:color="auto" w:fill="FFFFFF"/>
        <w:ind w:left="420"/>
        <w:rPr>
          <w:szCs w:val="26"/>
        </w:rPr>
      </w:pPr>
      <w:r w:rsidRPr="00F2539D">
        <w:rPr>
          <w:szCs w:val="26"/>
        </w:rPr>
        <w:t>централизованная обработка клиентских запросов на обработку данных;</w:t>
      </w:r>
    </w:p>
    <w:p w14:paraId="4594B555" w14:textId="77777777" w:rsidR="00F2539D" w:rsidRPr="00F2539D" w:rsidRDefault="00F2539D" w:rsidP="00D80AB4">
      <w:pPr>
        <w:numPr>
          <w:ilvl w:val="0"/>
          <w:numId w:val="27"/>
        </w:numPr>
        <w:shd w:val="clear" w:color="auto" w:fill="FFFFFF"/>
        <w:ind w:left="420"/>
        <w:rPr>
          <w:szCs w:val="26"/>
        </w:rPr>
      </w:pPr>
      <w:r w:rsidRPr="00F2539D">
        <w:rPr>
          <w:szCs w:val="26"/>
        </w:rPr>
        <w:t>высокий уровень надежности, доступности и безопасности;</w:t>
      </w:r>
    </w:p>
    <w:p w14:paraId="74FD56D1" w14:textId="77777777" w:rsidR="00F2539D" w:rsidRPr="00F2539D" w:rsidRDefault="00F2539D" w:rsidP="00D80AB4">
      <w:pPr>
        <w:numPr>
          <w:ilvl w:val="0"/>
          <w:numId w:val="27"/>
        </w:numPr>
        <w:shd w:val="clear" w:color="auto" w:fill="FFFFFF"/>
        <w:ind w:left="420"/>
        <w:rPr>
          <w:szCs w:val="26"/>
        </w:rPr>
      </w:pPr>
      <w:r w:rsidRPr="00F2539D">
        <w:rPr>
          <w:szCs w:val="26"/>
        </w:rPr>
        <w:t>повышенная нагрузка на сервер.</w:t>
      </w:r>
    </w:p>
    <w:p w14:paraId="4C469A4C" w14:textId="4B9A2E8D" w:rsidR="00D758F8" w:rsidRPr="00F2539D" w:rsidRDefault="00F2539D" w:rsidP="00D758F8">
      <w:pPr>
        <w:shd w:val="clear" w:color="auto" w:fill="FFFFFF"/>
        <w:ind w:firstLine="567"/>
        <w:rPr>
          <w:szCs w:val="26"/>
        </w:rPr>
      </w:pPr>
      <w:r w:rsidRPr="00F2539D">
        <w:rPr>
          <w:szCs w:val="26"/>
        </w:rPr>
        <w:t>В свою очередь, для удобства работы с СУБД используются специальные веб-приложения, которые позволяют посредством графического интерфейса выполнять администрирование сервера баз данных, запускать специальные команды, а также работать с контентом таблиц и баз данных — действия, которые при отсутствии веб-приложения подлежат выполнению средствами консоли. Примеры: phpMyAdmin используется для администрирования СУБД MySQL, pgAdmin — для PostgreSQL.</w:t>
      </w:r>
    </w:p>
    <w:p w14:paraId="197C4DCF" w14:textId="77777777" w:rsidR="00F67E0C" w:rsidRPr="00F2539D" w:rsidRDefault="00F67E0C" w:rsidP="00F2539D">
      <w:pPr>
        <w:pStyle w:val="a1"/>
        <w:rPr>
          <w:szCs w:val="28"/>
          <w:shd w:val="clear" w:color="auto" w:fill="FFFFFF"/>
        </w:rPr>
      </w:pPr>
      <w:r w:rsidRPr="008B7431">
        <w:lastRenderedPageBreak/>
        <w:t xml:space="preserve">Эффективное хранение, обработка и взаимодействие с данными </w:t>
      </w:r>
      <w:r w:rsidR="00F2539D">
        <w:t>–</w:t>
      </w:r>
      <w:r w:rsidRPr="008B7431">
        <w:t xml:space="preserve"> </w:t>
      </w:r>
      <w:r w:rsidR="00F2539D">
        <w:t>главные преимущества использование БД сегодня</w:t>
      </w:r>
      <w:r w:rsidRPr="008B7431">
        <w:t>. Один из способов повышения эффективности обработки данных — организовать их эффективное хранение и получение. Самый распространенный подход к хранению данных на сегодня — использовать реляционную базу данных.</w:t>
      </w:r>
    </w:p>
    <w:p w14:paraId="50C1AF80" w14:textId="368C824C" w:rsidR="00F67E0C" w:rsidRDefault="00F67E0C" w:rsidP="00F2539D">
      <w:pPr>
        <w:pStyle w:val="a1"/>
      </w:pPr>
      <w:r w:rsidRPr="008B7431">
        <w:t>Цель исследования состоит в формировании и закреплении навыков применения, комплекса методов управления базами данных, серверами баз данных и создания клиентских приложений для них.</w:t>
      </w:r>
      <w:r>
        <w:t xml:space="preserve"> </w:t>
      </w:r>
    </w:p>
    <w:p w14:paraId="19BC4EA9" w14:textId="77777777" w:rsidR="00D758F8" w:rsidRDefault="00D758F8" w:rsidP="00D758F8">
      <w:r w:rsidRPr="00155CF2">
        <w:t>Объектом называется элемент информационной системы, сведения о котором хранятся в базе данных. Иногда объект также называ</w:t>
      </w:r>
      <w:r>
        <w:t>ют сущностью (от англ. entity).</w:t>
      </w:r>
    </w:p>
    <w:p w14:paraId="6822626A" w14:textId="77777777" w:rsidR="00D758F8" w:rsidRDefault="00D758F8" w:rsidP="00D758F8">
      <w:r w:rsidRPr="00155CF2">
        <w:t>Классом объектов называют их совокупность, обладаю</w:t>
      </w:r>
      <w:r>
        <w:t>щую одинаковым набором свойств.</w:t>
      </w:r>
    </w:p>
    <w:p w14:paraId="0A265F1E" w14:textId="77777777" w:rsidR="00D758F8" w:rsidRDefault="00D758F8" w:rsidP="00D758F8">
      <w:r w:rsidRPr="00155CF2">
        <w:t>Атрибут - это информационное отображение свойств объекта. Каждый объект характеризует</w:t>
      </w:r>
      <w:r>
        <w:t>ся некоторым набором атрибутов.</w:t>
      </w:r>
    </w:p>
    <w:p w14:paraId="7D1BB6DF" w14:textId="77777777" w:rsidR="00D758F8" w:rsidRDefault="00D758F8" w:rsidP="00D758F8">
      <w:r w:rsidRPr="00155CF2">
        <w:t>Ключевым элементом данных называются такой атрибут (или группа атрибутов)</w:t>
      </w:r>
      <w:r>
        <w:t>, который позволяет определить з</w:t>
      </w:r>
      <w:r w:rsidRPr="00155CF2">
        <w:t>н</w:t>
      </w:r>
      <w:r>
        <w:t>ачения других элементов-данных.</w:t>
      </w:r>
    </w:p>
    <w:p w14:paraId="2B4372F6" w14:textId="77777777" w:rsidR="00D758F8" w:rsidRDefault="00D758F8" w:rsidP="00D758F8">
      <w:r w:rsidRPr="00155CF2">
        <w:t>Запись данных (</w:t>
      </w:r>
      <w:r>
        <w:t xml:space="preserve">от </w:t>
      </w:r>
      <w:r w:rsidRPr="00155CF2">
        <w:t>англ</w:t>
      </w:r>
      <w:r>
        <w:t>.</w:t>
      </w:r>
      <w:r w:rsidRPr="00155CF2">
        <w:t xml:space="preserve"> record) - это совокупность значе</w:t>
      </w:r>
      <w:r>
        <w:t>ний связанных элементов данных.</w:t>
      </w:r>
    </w:p>
    <w:p w14:paraId="559E1B36" w14:textId="1017B5A9" w:rsidR="00D758F8" w:rsidRDefault="00D758F8" w:rsidP="00D758F8">
      <w:r w:rsidRPr="00155CF2">
        <w:t>Первичный ключ</w:t>
      </w:r>
      <w:r w:rsidR="003D3C1C">
        <w:t xml:space="preserve"> </w:t>
      </w:r>
      <w:r w:rsidRPr="00155CF2">
        <w:t>-</w:t>
      </w:r>
      <w:r w:rsidR="003D3C1C">
        <w:t xml:space="preserve"> </w:t>
      </w:r>
      <w:r w:rsidRPr="00155CF2">
        <w:t>это атрибут (или группа атрибутов), который уникальным образом идентифицируют каж</w:t>
      </w:r>
      <w:r>
        <w:t>дый экземпляр объекта (запись).</w:t>
      </w:r>
    </w:p>
    <w:p w14:paraId="2D86CA46" w14:textId="4D631D85" w:rsidR="00D758F8" w:rsidRPr="009705F0" w:rsidRDefault="00D758F8" w:rsidP="00D758F8">
      <w:r w:rsidRPr="00155CF2">
        <w:t>Вторичным ключом называется атрибут (или группа атрибутов), значение которого может повторяться для нескольких записей (экземпляров объекта). Прежде всего</w:t>
      </w:r>
      <w:r>
        <w:t>,</w:t>
      </w:r>
      <w:r w:rsidRPr="00155CF2">
        <w:t xml:space="preserve"> вторичные ключи использую</w:t>
      </w:r>
      <w:r>
        <w:t xml:space="preserve">тся в операциях поиска записей </w:t>
      </w:r>
      <w:r w:rsidRPr="009705F0">
        <w:t>[</w:t>
      </w:r>
      <w:r>
        <w:t>3</w:t>
      </w:r>
      <w:r>
        <w:rPr>
          <w:lang w:val="en-US"/>
        </w:rPr>
        <w:t>]</w:t>
      </w:r>
      <w:r>
        <w:t>.</w:t>
      </w:r>
    </w:p>
    <w:p w14:paraId="476F73DA" w14:textId="77777777" w:rsidR="00D758F8" w:rsidRPr="00F67E0C" w:rsidRDefault="00D758F8" w:rsidP="00F2539D">
      <w:pPr>
        <w:pStyle w:val="a1"/>
      </w:pPr>
    </w:p>
    <w:p w14:paraId="3176AF45" w14:textId="547DE79D" w:rsidR="00E86093" w:rsidRDefault="00D350FA" w:rsidP="005E7EB9">
      <w:pPr>
        <w:pStyle w:val="1"/>
        <w:numPr>
          <w:ilvl w:val="0"/>
          <w:numId w:val="4"/>
        </w:numPr>
        <w:ind w:left="0" w:firstLine="0"/>
        <w:rPr>
          <w:color w:val="000000" w:themeColor="text1"/>
        </w:rPr>
      </w:pPr>
      <w:r w:rsidRPr="00D350FA">
        <w:lastRenderedPageBreak/>
        <w:t xml:space="preserve"> </w:t>
      </w:r>
      <w:bookmarkStart w:id="4" w:name="_Toc40791293"/>
      <w:r w:rsidR="00C6106D">
        <w:t>описание предметной области</w:t>
      </w:r>
      <w:r w:rsidR="00C6106D">
        <w:rPr>
          <w:lang w:val="en-US"/>
        </w:rPr>
        <w:t>,</w:t>
      </w:r>
      <w:r w:rsidR="00C6106D">
        <w:t xml:space="preserve"> постановка задачи</w:t>
      </w:r>
      <w:bookmarkEnd w:id="4"/>
      <w:r>
        <w:t xml:space="preserve"> </w:t>
      </w:r>
    </w:p>
    <w:p w14:paraId="358358EA" w14:textId="180615D1" w:rsidR="00BF7788" w:rsidRDefault="00D350FA" w:rsidP="00BF7788">
      <w:pPr>
        <w:kinsoku w:val="0"/>
        <w:overflowPunct w:val="0"/>
      </w:pPr>
      <w:r w:rsidRPr="00D350FA">
        <w:rPr>
          <w:color w:val="000000"/>
          <w:szCs w:val="28"/>
        </w:rPr>
        <w:t xml:space="preserve">В задании курсовой работы требуется разработать базу данных учёта </w:t>
      </w:r>
      <w:r w:rsidR="00A4549E">
        <w:rPr>
          <w:color w:val="000000"/>
          <w:szCs w:val="28"/>
        </w:rPr>
        <w:t>нефтеперерабатывающих заводов</w:t>
      </w:r>
      <w:r w:rsidRPr="00D350FA">
        <w:rPr>
          <w:color w:val="000000"/>
          <w:szCs w:val="28"/>
        </w:rPr>
        <w:t>. Рассмотрим особенности данной системы, указанные в условии.</w:t>
      </w:r>
    </w:p>
    <w:p w14:paraId="78D6032B" w14:textId="55CABF8A" w:rsidR="00C6106D" w:rsidRDefault="00A4549E" w:rsidP="0032332A">
      <w:pPr>
        <w:pStyle w:val="afd"/>
        <w:kinsoku w:val="0"/>
        <w:overflowPunct w:val="0"/>
        <w:spacing w:after="0"/>
        <w:rPr>
          <w:spacing w:val="15"/>
        </w:rPr>
      </w:pPr>
      <w:r w:rsidRPr="00A4549E">
        <w:rPr>
          <w:color w:val="000000"/>
          <w:szCs w:val="28"/>
        </w:rPr>
        <w:t>Для автоматизации учета работы нефтеперерабатывающих заводов Украины необходима следующая информация: сведения о заводах (название, город, тип собственности (государственный, частный, ЗАО, ООО, …), год начала функционирования, телефон, страны-поставщики нефти (Казахстан, Россия, Туркмения, Украина,…), виды выпускаемого топлива (вид (дизельное, бензин А76, бензин А80, А92, А95, авиационный керосин,…), годовой объем (в тоннах), цена 1 тонны)), сведения о заказах на нефтепродукты (заказчик (название предприятия, город, телефон), вид топлива, объем (в тоннах), дата заказа).</w:t>
      </w:r>
      <w:r w:rsidR="00C12251">
        <w:rPr>
          <w:spacing w:val="15"/>
        </w:rPr>
        <w:t xml:space="preserve"> </w:t>
      </w:r>
    </w:p>
    <w:p w14:paraId="039164F4" w14:textId="69D814A3" w:rsidR="007840F4" w:rsidRPr="00C6106D" w:rsidRDefault="00C6106D" w:rsidP="00C6106D">
      <w:pPr>
        <w:spacing w:line="240" w:lineRule="auto"/>
        <w:ind w:firstLine="0"/>
        <w:jc w:val="left"/>
        <w:rPr>
          <w:spacing w:val="15"/>
        </w:rPr>
      </w:pPr>
      <w:r>
        <w:rPr>
          <w:spacing w:val="15"/>
        </w:rPr>
        <w:br w:type="page"/>
      </w:r>
    </w:p>
    <w:p w14:paraId="4392C876" w14:textId="7E000A8C" w:rsidR="00F65864" w:rsidRPr="00AC48B3" w:rsidRDefault="00C6106D" w:rsidP="00FB11F2">
      <w:pPr>
        <w:pStyle w:val="1"/>
        <w:ind w:left="0" w:firstLine="0"/>
        <w:rPr>
          <w:color w:val="000000" w:themeColor="text1"/>
        </w:rPr>
      </w:pPr>
      <w:bookmarkStart w:id="5" w:name="_Toc40791294"/>
      <w:bookmarkStart w:id="6" w:name="_Toc419364804"/>
      <w:bookmarkStart w:id="7" w:name="_Toc419416307"/>
      <w:bookmarkStart w:id="8" w:name="_Toc419418406"/>
      <w:r>
        <w:rPr>
          <w:color w:val="000000" w:themeColor="text1"/>
        </w:rPr>
        <w:lastRenderedPageBreak/>
        <w:t>ОБОСНОВАНИЕ ВЫБОРА СУБД</w:t>
      </w:r>
      <w:r w:rsidRPr="00C6106D">
        <w:rPr>
          <w:color w:val="000000" w:themeColor="text1"/>
        </w:rPr>
        <w:t>,</w:t>
      </w:r>
      <w:r>
        <w:rPr>
          <w:color w:val="000000" w:themeColor="text1"/>
        </w:rPr>
        <w:t xml:space="preserve"> описание возможностей СУБД</w:t>
      </w:r>
      <w:bookmarkEnd w:id="5"/>
    </w:p>
    <w:p w14:paraId="71212B89" w14:textId="77777777" w:rsidR="00CB6911" w:rsidRPr="00AC48B3" w:rsidRDefault="00CB6911" w:rsidP="005E7EB9">
      <w:pPr>
        <w:pStyle w:val="aff5"/>
        <w:keepNext/>
        <w:numPr>
          <w:ilvl w:val="0"/>
          <w:numId w:val="6"/>
        </w:numPr>
        <w:spacing w:before="360" w:after="360"/>
        <w:contextualSpacing/>
        <w:outlineLvl w:val="1"/>
        <w:rPr>
          <w:rFonts w:cs="Arial"/>
          <w:bCs/>
          <w:iCs/>
          <w:vanish/>
          <w:color w:val="000000" w:themeColor="text1"/>
          <w:szCs w:val="28"/>
        </w:rPr>
      </w:pPr>
    </w:p>
    <w:p w14:paraId="20900A5A" w14:textId="77777777" w:rsidR="00CB6911" w:rsidRPr="00AC48B3" w:rsidRDefault="00CB6911" w:rsidP="005E7EB9">
      <w:pPr>
        <w:pStyle w:val="aff5"/>
        <w:keepNext/>
        <w:numPr>
          <w:ilvl w:val="0"/>
          <w:numId w:val="6"/>
        </w:numPr>
        <w:spacing w:before="360" w:after="360"/>
        <w:contextualSpacing/>
        <w:outlineLvl w:val="1"/>
        <w:rPr>
          <w:rFonts w:cs="Arial"/>
          <w:bCs/>
          <w:iCs/>
          <w:vanish/>
          <w:color w:val="000000" w:themeColor="text1"/>
          <w:szCs w:val="28"/>
        </w:rPr>
      </w:pPr>
    </w:p>
    <w:p w14:paraId="4A4F2F25" w14:textId="5AD06FBD" w:rsidR="008111DC" w:rsidRPr="00C6106D" w:rsidRDefault="00C6106D" w:rsidP="008111DC">
      <w:pPr>
        <w:pStyle w:val="a1"/>
        <w:rPr>
          <w:szCs w:val="28"/>
        </w:rPr>
      </w:pPr>
      <w:r w:rsidRPr="00C6106D">
        <w:rPr>
          <w:szCs w:val="28"/>
        </w:rPr>
        <w:t>PostgreSQL не просто реляционная, а объектно-реляционная СУБД. Это даёт ему некоторые преимущества над другими SQL базами данных с открытым исходным кодом, такими</w:t>
      </w:r>
      <w:r>
        <w:rPr>
          <w:szCs w:val="28"/>
        </w:rPr>
        <w:t xml:space="preserve"> как MySQL, MariaDB и Firebird.</w:t>
      </w:r>
    </w:p>
    <w:p w14:paraId="6FCC510C" w14:textId="77777777" w:rsidR="00FB0BAD" w:rsidRPr="00FB0BAD" w:rsidRDefault="00FB0BAD" w:rsidP="00FB0BAD">
      <w:pPr>
        <w:pStyle w:val="a1"/>
        <w:rPr>
          <w:szCs w:val="28"/>
        </w:rPr>
      </w:pPr>
      <w:r w:rsidRPr="00FB0BAD">
        <w:rPr>
          <w:szCs w:val="28"/>
        </w:rPr>
        <w:t xml:space="preserve">Надежность PostgreSQL является проверенным и доказанным фактом и обеспечивается следующими возможностями: </w:t>
      </w:r>
    </w:p>
    <w:p w14:paraId="0C4E2483" w14:textId="77777777" w:rsidR="00FB0BAD" w:rsidRPr="00FB0BAD" w:rsidRDefault="00FB0BAD" w:rsidP="00FB0BAD">
      <w:pPr>
        <w:pStyle w:val="a1"/>
        <w:rPr>
          <w:szCs w:val="28"/>
        </w:rPr>
      </w:pPr>
      <w:r w:rsidRPr="00FB0BAD">
        <w:rPr>
          <w:szCs w:val="28"/>
        </w:rPr>
        <w:t xml:space="preserve">полное соответствие принципам ACID - атомарность, непротиворечивость, изолированность, сохранность данных. </w:t>
      </w:r>
    </w:p>
    <w:p w14:paraId="2CDB5F7A" w14:textId="77777777" w:rsidR="00FB0BAD" w:rsidRPr="00FB0BAD" w:rsidRDefault="00FB0BAD" w:rsidP="00FB0BAD">
      <w:pPr>
        <w:pStyle w:val="a1"/>
        <w:rPr>
          <w:szCs w:val="28"/>
        </w:rPr>
      </w:pPr>
      <w:r w:rsidRPr="00FB0BAD">
        <w:rPr>
          <w:szCs w:val="28"/>
        </w:rPr>
        <w:t>Atomicity - транзакция рассматривается как единая логическая единица, все ее изменения или сохраняются целиком, или полностью откатываются.</w:t>
      </w:r>
    </w:p>
    <w:p w14:paraId="76EA9366" w14:textId="77777777" w:rsidR="00FB0BAD" w:rsidRPr="00FB0BAD" w:rsidRDefault="00FB0BAD" w:rsidP="00FB0BAD">
      <w:pPr>
        <w:pStyle w:val="a1"/>
        <w:rPr>
          <w:szCs w:val="28"/>
        </w:rPr>
      </w:pPr>
      <w:r w:rsidRPr="00FB0BAD">
        <w:rPr>
          <w:szCs w:val="28"/>
        </w:rPr>
        <w:t>Consistency - транзакция переводит базу данных из одного непротиворечивого состояния (на момент старта транзакции) в другое непротиворечивое состояние (на момент завершения транзакции). Непротиворечивым считается состояние базы, когда выполняются все ограничения физической и логической целостности базы данных, при этом допускается нарушение ограничений целостности в течение транзакции, но на момент завершения все ограничения целостности, как физические, так и логические, должны быть соблюдены.</w:t>
      </w:r>
    </w:p>
    <w:p w14:paraId="2025A638" w14:textId="77777777" w:rsidR="00FB0BAD" w:rsidRPr="00FB0BAD" w:rsidRDefault="00FB0BAD" w:rsidP="00FB0BAD">
      <w:pPr>
        <w:pStyle w:val="a1"/>
        <w:rPr>
          <w:szCs w:val="28"/>
        </w:rPr>
      </w:pPr>
      <w:r w:rsidRPr="00FB0BAD">
        <w:rPr>
          <w:szCs w:val="28"/>
        </w:rPr>
        <w:t>Isolation - изменения данных при конкурентных транзакциях изолированы друг от друга на основе системы версионности</w:t>
      </w:r>
    </w:p>
    <w:p w14:paraId="5F66770D" w14:textId="77777777" w:rsidR="00FB0BAD" w:rsidRPr="00FB0BAD" w:rsidRDefault="00FB0BAD" w:rsidP="00FB0BAD">
      <w:pPr>
        <w:pStyle w:val="a1"/>
        <w:rPr>
          <w:szCs w:val="28"/>
        </w:rPr>
      </w:pPr>
      <w:r w:rsidRPr="00FB0BAD">
        <w:rPr>
          <w:szCs w:val="28"/>
        </w:rPr>
        <w:t>Durability - PostgreSQL заботится о том, что результаты успешных транзакций гарантировано сохраняются на жесткий диск вне зависимости от сбоев аппаратуры.</w:t>
      </w:r>
    </w:p>
    <w:p w14:paraId="78F21D36" w14:textId="77777777" w:rsidR="00FB0BAD" w:rsidRPr="00FB0BAD" w:rsidRDefault="00FB0BAD" w:rsidP="00FB0BAD">
      <w:pPr>
        <w:pStyle w:val="a1"/>
        <w:rPr>
          <w:szCs w:val="28"/>
        </w:rPr>
      </w:pPr>
      <w:r w:rsidRPr="00FB0BAD">
        <w:rPr>
          <w:szCs w:val="28"/>
        </w:rPr>
        <w:t xml:space="preserve">многоверсионность (Multiversion Concurrency Control,MVCC) используется для поддержания согласованности данных в конкурентных условиях, в то время как в традиционных базах данных используются блокировки. MVCC означает, что каждая транзакция видит копию данных (версию базы данных) на время начала транзакции, несмотря на то, что </w:t>
      </w:r>
      <w:r w:rsidRPr="00FB0BAD">
        <w:rPr>
          <w:szCs w:val="28"/>
        </w:rPr>
        <w:lastRenderedPageBreak/>
        <w:t xml:space="preserve">состояние базы могло уже измениться. Это защищает транзакцию от несогласованных изменений данных, которые могли быть вызваны (другой) конкурентной транзакцией, и обеспечивает изоляцию транзакций. Основной выигрыш от использования MVCC по сравнению с блокировкой заключается в том, что блокировка, которую ставит MVCC для чтения не конфликтует с блокировкой на запись, и поэтому чтение никогда не блокирует запись и наоборот. </w:t>
      </w:r>
    </w:p>
    <w:p w14:paraId="7B57AB9B" w14:textId="77777777" w:rsidR="00FB0BAD" w:rsidRPr="00FB0BAD" w:rsidRDefault="00FB0BAD" w:rsidP="00FB0BAD">
      <w:pPr>
        <w:pStyle w:val="a1"/>
        <w:rPr>
          <w:szCs w:val="28"/>
        </w:rPr>
      </w:pPr>
      <w:r w:rsidRPr="00FB0BAD">
        <w:rPr>
          <w:szCs w:val="28"/>
        </w:rPr>
        <w:t xml:space="preserve">наличие Write Ahead Logging (WAL) - общепринятый механизм протоколирования всех транзакций, что позволяет восстановить систему после возможных сбоев. Основная идея WAL состоит в том, что все изменения должны записываться в файлы на диск только после того, как эти записи журнала, описывающие эти изменения будут и гарантировано записаны на диск. Это позволяет не сбрасывать страницы данных на диск после фиксации каждой транзакции, так как мы знаем и уверены, что сможем всегда восстановить базу данных используя журнал транзакций. </w:t>
      </w:r>
    </w:p>
    <w:p w14:paraId="6D5F5769" w14:textId="77777777" w:rsidR="00FB0BAD" w:rsidRPr="00FB0BAD" w:rsidRDefault="00FB0BAD" w:rsidP="00FB0BAD">
      <w:pPr>
        <w:pStyle w:val="a1"/>
        <w:rPr>
          <w:szCs w:val="28"/>
        </w:rPr>
      </w:pPr>
      <w:r w:rsidRPr="00FB0BAD">
        <w:rPr>
          <w:szCs w:val="28"/>
        </w:rPr>
        <w:t xml:space="preserve">Point in Time Recovery (PITR) - возможность восстановления базы данных (используя WAL) на любой момент в прошлом, что позволяет осуществлять непрерывное резервное копирование кластера PostgreSQL. </w:t>
      </w:r>
    </w:p>
    <w:p w14:paraId="7DA94BF4" w14:textId="77777777" w:rsidR="00FB0BAD" w:rsidRPr="00FB0BAD" w:rsidRDefault="00FB0BAD" w:rsidP="00FB0BAD">
      <w:pPr>
        <w:pStyle w:val="a1"/>
        <w:rPr>
          <w:szCs w:val="28"/>
        </w:rPr>
      </w:pPr>
      <w:r w:rsidRPr="00FB0BAD">
        <w:rPr>
          <w:szCs w:val="28"/>
        </w:rPr>
        <w:t xml:space="preserve">Репликация также повышает надежность PostgreSQL. Существует несколько систем репликации, например, Slony, который является свободным и самым используемым решением, поддерживает master-slaves репликацию. Ожидается, что Slony-II будет поддерживать multi-master режим. </w:t>
      </w:r>
    </w:p>
    <w:p w14:paraId="62D3D6BC" w14:textId="77777777" w:rsidR="00FB0BAD" w:rsidRPr="00FB0BAD" w:rsidRDefault="00FB0BAD" w:rsidP="00FB0BAD">
      <w:pPr>
        <w:pStyle w:val="a1"/>
        <w:rPr>
          <w:szCs w:val="28"/>
        </w:rPr>
      </w:pPr>
      <w:r w:rsidRPr="00FB0BAD">
        <w:rPr>
          <w:szCs w:val="28"/>
        </w:rPr>
        <w:t xml:space="preserve">Целостность данных является сердцем PostgreSQL. Помимо MVCC, PostgreSQL поддерживает целостность данных на уровне схемы - это внешние ключи (foreign keys), ограничения (constraints). </w:t>
      </w:r>
    </w:p>
    <w:p w14:paraId="73E1D751" w14:textId="77777777" w:rsidR="00FB0BAD" w:rsidRPr="00FB0BAD" w:rsidRDefault="00FB0BAD" w:rsidP="00FB0BAD">
      <w:pPr>
        <w:pStyle w:val="a1"/>
        <w:rPr>
          <w:szCs w:val="28"/>
        </w:rPr>
      </w:pPr>
      <w:r w:rsidRPr="00FB0BAD">
        <w:rPr>
          <w:szCs w:val="28"/>
        </w:rPr>
        <w:t xml:space="preserve">Модель развития PostgreSQL, которая абсолютно прозрачна для любого, так как все планы, проблемы и приоритеты открыто обсуждаются. Пользователи и разработчики находятся в постоянном диалоге через мэйлинг листы. Все предложения, патчи проходят тщательное тестирование до </w:t>
      </w:r>
      <w:r w:rsidRPr="00FB0BAD">
        <w:rPr>
          <w:szCs w:val="28"/>
        </w:rPr>
        <w:lastRenderedPageBreak/>
        <w:t xml:space="preserve">принятия их в программное дерево. Большое количество бета-тестеров способствует тестированию версии до релиза и вычищению мелких ошибок. </w:t>
      </w:r>
    </w:p>
    <w:p w14:paraId="3A0E2348" w14:textId="77777777" w:rsidR="00FB0BAD" w:rsidRPr="00FB0BAD" w:rsidRDefault="00FB0BAD" w:rsidP="00FB0BAD">
      <w:pPr>
        <w:pStyle w:val="a1"/>
        <w:rPr>
          <w:szCs w:val="28"/>
        </w:rPr>
      </w:pPr>
      <w:r w:rsidRPr="00FB0BAD">
        <w:rPr>
          <w:szCs w:val="28"/>
        </w:rPr>
        <w:t xml:space="preserve">Открытость кодов PostgreSQL означает их абсолютную доступность для любого, а либеральная BSD лицензия не накладывает никаких ограничений на использование кода. </w:t>
      </w:r>
    </w:p>
    <w:p w14:paraId="4B6C4783" w14:textId="77777777" w:rsidR="00FB0BAD" w:rsidRPr="00FB0BAD" w:rsidRDefault="00FB0BAD" w:rsidP="00FB0BAD">
      <w:pPr>
        <w:pStyle w:val="a1"/>
        <w:rPr>
          <w:szCs w:val="28"/>
        </w:rPr>
      </w:pPr>
      <w:r w:rsidRPr="00FB0BAD">
        <w:rPr>
          <w:szCs w:val="28"/>
        </w:rPr>
        <w:t xml:space="preserve">Производительность PostgreSQL основывается на использовании индексов, интеллектуальном планировщике запросов, тонкой системы блокировок, системой управления буферами памяти и кэширования, превосходной масштабируемости при конкурентной работе. </w:t>
      </w:r>
    </w:p>
    <w:p w14:paraId="14005BF0" w14:textId="77777777" w:rsidR="00FB0BAD" w:rsidRPr="00FB0BAD" w:rsidRDefault="00FB0BAD" w:rsidP="00FB0BAD">
      <w:pPr>
        <w:pStyle w:val="a1"/>
        <w:rPr>
          <w:szCs w:val="28"/>
        </w:rPr>
      </w:pPr>
      <w:r w:rsidRPr="00FB0BAD">
        <w:rPr>
          <w:szCs w:val="28"/>
        </w:rPr>
        <w:t xml:space="preserve">Поддержка индексов </w:t>
      </w:r>
    </w:p>
    <w:p w14:paraId="6CD3B684" w14:textId="77777777" w:rsidR="00FB0BAD" w:rsidRPr="00FB0BAD" w:rsidRDefault="00FB0BAD" w:rsidP="00FB0BAD">
      <w:pPr>
        <w:pStyle w:val="a1"/>
        <w:rPr>
          <w:szCs w:val="28"/>
        </w:rPr>
      </w:pPr>
      <w:r w:rsidRPr="00FB0BAD">
        <w:rPr>
          <w:szCs w:val="28"/>
        </w:rPr>
        <w:t xml:space="preserve">Стандартные индексы - B-tree, hash, R-tree, GiST (обобщенное поисковое дерево) </w:t>
      </w:r>
    </w:p>
    <w:p w14:paraId="110DC5DD" w14:textId="77777777" w:rsidR="00FB0BAD" w:rsidRPr="00FB0BAD" w:rsidRDefault="00FB0BAD" w:rsidP="00FB0BAD">
      <w:pPr>
        <w:pStyle w:val="a1"/>
        <w:rPr>
          <w:szCs w:val="28"/>
        </w:rPr>
      </w:pPr>
      <w:r w:rsidRPr="00FB0BAD">
        <w:rPr>
          <w:szCs w:val="28"/>
        </w:rPr>
        <w:t>Частичные индексы (partial indices)</w:t>
      </w:r>
    </w:p>
    <w:p w14:paraId="586C75F1" w14:textId="77777777" w:rsidR="00FB0BAD" w:rsidRPr="00FB0BAD" w:rsidRDefault="00FB0BAD" w:rsidP="00FB0BAD">
      <w:pPr>
        <w:pStyle w:val="a1"/>
        <w:rPr>
          <w:szCs w:val="28"/>
        </w:rPr>
      </w:pPr>
      <w:r w:rsidRPr="00FB0BAD">
        <w:rPr>
          <w:szCs w:val="28"/>
        </w:rPr>
        <w:t>Функциональные индексы</w:t>
      </w:r>
    </w:p>
    <w:p w14:paraId="53F58367" w14:textId="77777777" w:rsidR="00FB0BAD" w:rsidRPr="00FB0BAD" w:rsidRDefault="00FB0BAD" w:rsidP="00FB0BAD">
      <w:pPr>
        <w:pStyle w:val="a1"/>
        <w:rPr>
          <w:szCs w:val="28"/>
        </w:rPr>
      </w:pPr>
      <w:r w:rsidRPr="00FB0BAD">
        <w:rPr>
          <w:szCs w:val="28"/>
        </w:rPr>
        <w:t xml:space="preserve">Планировщик запросов основывается на стоимости различных планов, учитывая множество факторов. Он предоставляет возможность пользователю отлаживать запросы и настраивать систему. </w:t>
      </w:r>
    </w:p>
    <w:p w14:paraId="0CBEF2FE" w14:textId="77777777" w:rsidR="00FB0BAD" w:rsidRPr="00FB0BAD" w:rsidRDefault="00FB0BAD" w:rsidP="00FB0BAD">
      <w:pPr>
        <w:pStyle w:val="a1"/>
        <w:rPr>
          <w:szCs w:val="28"/>
        </w:rPr>
      </w:pPr>
      <w:r w:rsidRPr="00FB0BAD">
        <w:rPr>
          <w:szCs w:val="28"/>
        </w:rPr>
        <w:t xml:space="preserve">Система блокировок поддерживает блокировки на нижнем уровне, что позволяет сохранять высокий уровень конкурентности при защите целостности данных. Блокировка поддерживается на уровне таблиц и записей. На нижнем уровне, блокировка для общих ресурсов оптимизирована под конкретную ОС и архитектуру. </w:t>
      </w:r>
    </w:p>
    <w:p w14:paraId="147CB552" w14:textId="77777777" w:rsidR="00FB0BAD" w:rsidRPr="00FB0BAD" w:rsidRDefault="00FB0BAD" w:rsidP="00FB0BAD">
      <w:pPr>
        <w:pStyle w:val="a1"/>
        <w:rPr>
          <w:szCs w:val="28"/>
        </w:rPr>
      </w:pPr>
      <w:r w:rsidRPr="00FB0BAD">
        <w:rPr>
          <w:szCs w:val="28"/>
        </w:rPr>
        <w:t xml:space="preserve">Управление буферами и кэширование используют сложные алгоритмы для поддержания эффективности использования выделенных ресурсов памяти. </w:t>
      </w:r>
    </w:p>
    <w:p w14:paraId="0F44C35D" w14:textId="77777777" w:rsidR="00FB0BAD" w:rsidRPr="00FB0BAD" w:rsidRDefault="00FB0BAD" w:rsidP="00FB0BAD">
      <w:pPr>
        <w:pStyle w:val="a1"/>
        <w:rPr>
          <w:szCs w:val="28"/>
        </w:rPr>
      </w:pPr>
      <w:r w:rsidRPr="00FB0BAD">
        <w:rPr>
          <w:szCs w:val="28"/>
        </w:rPr>
        <w:t xml:space="preserve">Tablespaces (табличные пространства) позволяют гибкое использование дискового пространства для хранения объектов системы, что также повышает производительность и масштабируемость. </w:t>
      </w:r>
    </w:p>
    <w:p w14:paraId="5C077F94" w14:textId="77777777" w:rsidR="00FB0BAD" w:rsidRPr="00FB0BAD" w:rsidRDefault="00FB0BAD" w:rsidP="00FB0BAD">
      <w:pPr>
        <w:pStyle w:val="a1"/>
        <w:rPr>
          <w:szCs w:val="28"/>
        </w:rPr>
      </w:pPr>
      <w:r w:rsidRPr="00FB0BAD">
        <w:rPr>
          <w:szCs w:val="28"/>
        </w:rPr>
        <w:t xml:space="preserve">Масштабируемость основывается на описанных выше возможностях. Низкая требовательность PostgreSQL к ресурсам и гибкая система </w:t>
      </w:r>
      <w:r w:rsidRPr="00FB0BAD">
        <w:rPr>
          <w:szCs w:val="28"/>
        </w:rPr>
        <w:lastRenderedPageBreak/>
        <w:t xml:space="preserve">блокировок обеспечивают его шкалирование, в то время как индексы и управление буферами обеспечивают хорошую управляемость системы даже при высоких загрузках. </w:t>
      </w:r>
    </w:p>
    <w:p w14:paraId="7849A894" w14:textId="26B644D5" w:rsidR="00930200" w:rsidRPr="00C6106D" w:rsidRDefault="00FB0BAD" w:rsidP="00FB0BAD">
      <w:pPr>
        <w:pStyle w:val="a1"/>
      </w:pPr>
      <w:r w:rsidRPr="00FB0BAD">
        <w:rPr>
          <w:szCs w:val="28"/>
        </w:rPr>
        <w:t>Расширяемость PostgreSQL означает, что пользователь может настраивать систему путем определения новых функций, агрегатов, типов,языков, индексов и операторов. Объектно-ориентированность PostgreSQL позволяет перенести логику приложения на уровень базы данных, что сильно упрощает разработку клиентов, так как вся бизнес логика находится в базе данных. Функции в PostgreSQL однозначно определяются названием, количеством и типами аргументов.</w:t>
      </w:r>
      <w:r w:rsidR="00C6106D" w:rsidRPr="00FB0BAD">
        <w:rPr>
          <w:szCs w:val="28"/>
        </w:rPr>
        <w:t>.</w:t>
      </w:r>
    </w:p>
    <w:p w14:paraId="487BE226" w14:textId="0D8E287F" w:rsidR="00A10C2E" w:rsidRPr="00A10C2E" w:rsidRDefault="008111DC" w:rsidP="00A10C2E">
      <w:pPr>
        <w:pStyle w:val="1"/>
      </w:pPr>
      <w:bookmarkStart w:id="9" w:name="_Toc40791295"/>
      <w:r>
        <w:lastRenderedPageBreak/>
        <w:t>ОБОСНОВАНИЕ</w:t>
      </w:r>
      <w:r w:rsidRPr="008111DC">
        <w:t xml:space="preserve"> выбора инструментальных средств для написания клиентской части,</w:t>
      </w:r>
      <w:r>
        <w:rPr>
          <w:lang w:val="en-US"/>
        </w:rPr>
        <w:t> </w:t>
      </w:r>
      <w:r>
        <w:t>проектирование структуры ПО</w:t>
      </w:r>
      <w:bookmarkEnd w:id="9"/>
    </w:p>
    <w:p w14:paraId="539FA711" w14:textId="77777777" w:rsidR="00A10C2E" w:rsidRPr="00A10C2E" w:rsidRDefault="00A10C2E" w:rsidP="00A10C2E">
      <w:pPr>
        <w:pStyle w:val="aff5"/>
        <w:keepNext/>
        <w:numPr>
          <w:ilvl w:val="0"/>
          <w:numId w:val="2"/>
        </w:numPr>
        <w:spacing w:before="360" w:after="360"/>
        <w:contextualSpacing/>
        <w:outlineLvl w:val="1"/>
        <w:rPr>
          <w:rFonts w:cs="Arial"/>
          <w:bCs/>
          <w:iCs/>
          <w:vanish/>
          <w:szCs w:val="28"/>
        </w:rPr>
      </w:pPr>
    </w:p>
    <w:p w14:paraId="725C707B" w14:textId="074DA239" w:rsidR="00D758F8" w:rsidRPr="00A554FC" w:rsidRDefault="00D758F8" w:rsidP="00D13392">
      <w:pPr>
        <w:pStyle w:val="aff5"/>
        <w:ind w:left="0"/>
        <w:rPr>
          <w:szCs w:val="28"/>
        </w:rPr>
      </w:pPr>
      <w:r>
        <w:rPr>
          <w:szCs w:val="28"/>
        </w:rPr>
        <w:t>Для реализации клиентской части курсового проекта был выбран язык программирования С</w:t>
      </w:r>
      <w:r w:rsidRPr="00D758F8">
        <w:rPr>
          <w:szCs w:val="28"/>
        </w:rPr>
        <w:t>#</w:t>
      </w:r>
      <w:r w:rsidR="008111DC" w:rsidRPr="008111DC">
        <w:rPr>
          <w:szCs w:val="28"/>
        </w:rPr>
        <w:t xml:space="preserve"> </w:t>
      </w:r>
      <w:r w:rsidR="008111DC">
        <w:rPr>
          <w:szCs w:val="28"/>
        </w:rPr>
        <w:t xml:space="preserve">и </w:t>
      </w:r>
      <w:r w:rsidR="008111DC">
        <w:rPr>
          <w:szCs w:val="28"/>
          <w:lang w:val="en-US"/>
        </w:rPr>
        <w:t>Framework</w:t>
      </w:r>
      <w:r w:rsidR="008111DC" w:rsidRPr="008111DC">
        <w:rPr>
          <w:szCs w:val="28"/>
        </w:rPr>
        <w:t xml:space="preserve"> </w:t>
      </w:r>
      <w:r w:rsidR="008111DC">
        <w:rPr>
          <w:szCs w:val="28"/>
          <w:lang w:val="en-US"/>
        </w:rPr>
        <w:t>WPF</w:t>
      </w:r>
      <w:r w:rsidR="008111DC" w:rsidRPr="008111DC">
        <w:rPr>
          <w:szCs w:val="28"/>
        </w:rPr>
        <w:t>.</w:t>
      </w:r>
      <w:r w:rsidR="008111DC">
        <w:rPr>
          <w:szCs w:val="28"/>
        </w:rPr>
        <w:t xml:space="preserve"> Д</w:t>
      </w:r>
      <w:r w:rsidR="008111DC">
        <w:rPr>
          <w:color w:val="000000" w:themeColor="text1"/>
        </w:rPr>
        <w:t xml:space="preserve">ля разработки приложения использовалась среда разработки </w:t>
      </w:r>
      <w:r w:rsidR="008111DC">
        <w:rPr>
          <w:color w:val="000000" w:themeColor="text1"/>
          <w:lang w:val="en-US"/>
        </w:rPr>
        <w:t>Microsoft</w:t>
      </w:r>
      <w:r w:rsidR="008111DC" w:rsidRPr="00FD311D">
        <w:rPr>
          <w:color w:val="000000" w:themeColor="text1"/>
        </w:rPr>
        <w:t xml:space="preserve"> </w:t>
      </w:r>
      <w:r w:rsidR="008111DC">
        <w:rPr>
          <w:color w:val="000000" w:themeColor="text1"/>
          <w:lang w:val="en-US"/>
        </w:rPr>
        <w:t>Visual</w:t>
      </w:r>
      <w:r w:rsidR="008111DC" w:rsidRPr="00FD311D">
        <w:rPr>
          <w:color w:val="000000" w:themeColor="text1"/>
        </w:rPr>
        <w:t xml:space="preserve"> </w:t>
      </w:r>
      <w:r w:rsidR="008111DC">
        <w:rPr>
          <w:color w:val="000000" w:themeColor="text1"/>
          <w:lang w:val="en-US"/>
        </w:rPr>
        <w:t>Studio</w:t>
      </w:r>
      <w:r w:rsidRPr="00A554FC">
        <w:rPr>
          <w:szCs w:val="28"/>
        </w:rPr>
        <w:t xml:space="preserve">. </w:t>
      </w:r>
    </w:p>
    <w:p w14:paraId="0B5FDC7C" w14:textId="77777777" w:rsidR="00C74FF4" w:rsidRPr="00C74FF4" w:rsidRDefault="00C74FF4" w:rsidP="00C74FF4">
      <w:pPr>
        <w:pStyle w:val="a1"/>
        <w:rPr>
          <w:szCs w:val="28"/>
        </w:rPr>
      </w:pPr>
      <w:r w:rsidRPr="00C74FF4">
        <w:rPr>
          <w:szCs w:val="28"/>
        </w:rPr>
        <w:t>Когда говорят C#, нередко имеют в виду технологии платформы .NET (Windows Forms, WPF, ASP.NET, Xamarin). И, наоборот, когда говорят .NET, нередко имеют в виду C#. Однако, хотя эти понятия связаны, отождествлять их неверно. Язык C# был создан специально для работы с фреймворком .NET, однако само понятие .NET несколько шире.</w:t>
      </w:r>
    </w:p>
    <w:p w14:paraId="779A3D36" w14:textId="77777777" w:rsidR="00C74FF4" w:rsidRPr="00C74FF4" w:rsidRDefault="00C74FF4" w:rsidP="00C74FF4">
      <w:pPr>
        <w:pStyle w:val="a1"/>
        <w:rPr>
          <w:szCs w:val="28"/>
        </w:rPr>
      </w:pPr>
      <w:r w:rsidRPr="00C74FF4">
        <w:rPr>
          <w:szCs w:val="28"/>
        </w:rPr>
        <w:t>Как-то Билл Гейтс сказал, что платформа .NET - это лучшее, что создала компания Microsoft. Возможно, он был прав. Фреймворк .NET представляет мощную платформу для создания приложений. Можно выделить следующие ее основные черты:</w:t>
      </w:r>
    </w:p>
    <w:p w14:paraId="732B3B59" w14:textId="77777777" w:rsidR="00C74FF4" w:rsidRPr="00C74FF4" w:rsidRDefault="00C74FF4" w:rsidP="00C74FF4">
      <w:pPr>
        <w:pStyle w:val="a1"/>
        <w:rPr>
          <w:szCs w:val="28"/>
        </w:rPr>
      </w:pPr>
      <w:r w:rsidRPr="00C74FF4">
        <w:rPr>
          <w:szCs w:val="28"/>
        </w:rPr>
        <w:t>Поддержка нескольких языков. Основой платформы является общеязыковая среда исполнения Common Language Runtime (CLR), благодаря чему .NET поддерживает несколько языков: наряду с C# это также VB.NET, C++, F#, а также различные диалекты других языков, привязанные к .NET, например, Delphi.NET. При компиляции код на любом из этих языков компилируется в сборку на общем языке CIL (Common Intermediate Language) - своего рода ассемблер платформы .NET. Поэтому мы можем сделать отдельные модули одного приложения на отдельных языках.</w:t>
      </w:r>
    </w:p>
    <w:p w14:paraId="5C90B38D" w14:textId="77777777" w:rsidR="00C74FF4" w:rsidRPr="00C74FF4" w:rsidRDefault="00C74FF4" w:rsidP="00C74FF4">
      <w:pPr>
        <w:pStyle w:val="a1"/>
        <w:rPr>
          <w:szCs w:val="28"/>
        </w:rPr>
      </w:pPr>
      <w:r w:rsidRPr="00C74FF4">
        <w:rPr>
          <w:szCs w:val="28"/>
        </w:rPr>
        <w:t>Кроссплатформенность. .NET является переносимой платформой (с некоторыми ограничениями). Например, последняя версия платформы на данный момент .NET Core поддерживается на большинстве современных ОС Windows, MacOS, Linux. Используя различные технологии на платформе .NET, можно разрабатывать приложения на языке C# для самых разных платформ - Windows, MacOS, Linux, Android, iOS, Tizen.</w:t>
      </w:r>
    </w:p>
    <w:p w14:paraId="3645098E" w14:textId="77777777" w:rsidR="00C74FF4" w:rsidRPr="00C74FF4" w:rsidRDefault="00C74FF4" w:rsidP="00C74FF4">
      <w:pPr>
        <w:pStyle w:val="a1"/>
        <w:rPr>
          <w:szCs w:val="28"/>
        </w:rPr>
      </w:pPr>
      <w:r w:rsidRPr="00C74FF4">
        <w:rPr>
          <w:szCs w:val="28"/>
        </w:rPr>
        <w:lastRenderedPageBreak/>
        <w:t>Мощная библиотека классов. .NET представляет единую для всех поддерживаемых языков библиотеку классов. И какое бы приложение мы не собирались писать на C# - текстовый редактор, чат или сложный веб-сайт - так или иначе мы задействуем библиотеку классов .NET.</w:t>
      </w:r>
    </w:p>
    <w:p w14:paraId="118C648E" w14:textId="77777777" w:rsidR="00C74FF4" w:rsidRPr="00C74FF4" w:rsidRDefault="00C74FF4" w:rsidP="00C74FF4">
      <w:pPr>
        <w:pStyle w:val="a1"/>
        <w:rPr>
          <w:szCs w:val="28"/>
        </w:rPr>
      </w:pPr>
      <w:r w:rsidRPr="00C74FF4">
        <w:rPr>
          <w:szCs w:val="28"/>
        </w:rPr>
        <w:t>Разнообразие технологий. Общеязыковая среда исполнения CLR и базовая библиотека классов являются основой для целого стека технологий, которые разработчики могут задействовать при построении тех или иных приложений. Например, для работы с базами данных в этом стеке технологий предназначена технология ADO.NET и Entity Framework Core. Для построения графических приложений с богатым насыщенным интерфейсом - технология WPF и UWP, для создания более простых графических приложений - Windows Forms. Для разработки мобильных приложений - Xamarin. Для создания веб-сайтов - ASP.NET и т.д.</w:t>
      </w:r>
    </w:p>
    <w:p w14:paraId="133063EC" w14:textId="51FA5880" w:rsidR="00571C0D" w:rsidRDefault="00C74FF4" w:rsidP="00C74FF4">
      <w:pPr>
        <w:pStyle w:val="a1"/>
        <w:rPr>
          <w:szCs w:val="28"/>
        </w:rPr>
      </w:pPr>
      <w:r w:rsidRPr="00C74FF4">
        <w:rPr>
          <w:szCs w:val="28"/>
        </w:rPr>
        <w:t>Также еще следует отметить такую особенность языка C# и фреймворка .NET, как автоматическая сборка мусора. А это значит, что нам в большинстве случаев не придется, в отличие от С++, заботиться об освобождении памяти. Вышеупомянутая общеязыковая среда CLR сама вызовет сборщик мусора и очистит память.</w:t>
      </w:r>
      <w:r w:rsidR="00D758F8">
        <w:rPr>
          <w:szCs w:val="28"/>
        </w:rPr>
        <w:t>.</w:t>
      </w:r>
    </w:p>
    <w:p w14:paraId="26CDFF0B" w14:textId="77777777" w:rsidR="00926E1A" w:rsidRDefault="00926E1A" w:rsidP="00D13392">
      <w:pPr>
        <w:pStyle w:val="a1"/>
        <w:rPr>
          <w:szCs w:val="28"/>
        </w:rPr>
      </w:pPr>
    </w:p>
    <w:p w14:paraId="644187EF" w14:textId="31BA873D" w:rsidR="00926E1A" w:rsidRDefault="00A4549E" w:rsidP="00A4549E">
      <w:pPr>
        <w:pStyle w:val="a1"/>
        <w:ind w:firstLine="0"/>
        <w:jc w:val="center"/>
        <w:rPr>
          <w:szCs w:val="28"/>
        </w:rPr>
      </w:pPr>
      <w:r>
        <w:rPr>
          <w:noProof/>
        </w:rPr>
        <w:drawing>
          <wp:inline distT="0" distB="0" distL="0" distR="0" wp14:anchorId="5BE30DA5" wp14:editId="087653A8">
            <wp:extent cx="2493628" cy="3009550"/>
            <wp:effectExtent l="0" t="0" r="2540"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76110" cy="3109098"/>
                    </a:xfrm>
                    <a:prstGeom prst="rect">
                      <a:avLst/>
                    </a:prstGeom>
                  </pic:spPr>
                </pic:pic>
              </a:graphicData>
            </a:graphic>
          </wp:inline>
        </w:drawing>
      </w:r>
    </w:p>
    <w:p w14:paraId="1D3C79AB" w14:textId="1D89F0FF" w:rsidR="00926E1A" w:rsidRDefault="00926E1A" w:rsidP="00217E9A">
      <w:pPr>
        <w:pStyle w:val="a1"/>
        <w:ind w:firstLine="0"/>
        <w:jc w:val="center"/>
      </w:pPr>
      <w:r w:rsidRPr="00F642AC">
        <w:t xml:space="preserve">Рисунок </w:t>
      </w:r>
      <w:r w:rsidRPr="00926E1A">
        <w:t>3</w:t>
      </w:r>
      <w:r w:rsidRPr="00F642AC">
        <w:t>.</w:t>
      </w:r>
      <w:r>
        <w:t>1</w:t>
      </w:r>
      <w:r w:rsidRPr="00F642AC">
        <w:t xml:space="preserve"> – </w:t>
      </w:r>
      <w:r>
        <w:t>Диаграмма классов</w:t>
      </w:r>
    </w:p>
    <w:p w14:paraId="76C886BB" w14:textId="39310E12" w:rsidR="00627919" w:rsidRDefault="00AE4BC3" w:rsidP="00AE4BC3">
      <w:pPr>
        <w:pStyle w:val="2"/>
        <w:numPr>
          <w:ilvl w:val="0"/>
          <w:numId w:val="0"/>
        </w:numPr>
        <w:ind w:firstLine="708"/>
      </w:pPr>
      <w:bookmarkStart w:id="10" w:name="_Toc40791296"/>
      <w:r w:rsidRPr="00AE4BC3">
        <w:rPr>
          <w:bCs w:val="0"/>
          <w:szCs w:val="26"/>
        </w:rPr>
        <w:lastRenderedPageBreak/>
        <w:t>3.</w:t>
      </w:r>
      <w:r>
        <w:t xml:space="preserve">1 </w:t>
      </w:r>
      <w:r w:rsidR="00627919">
        <w:t>Невизуальные компоненты для работы с данным</w:t>
      </w:r>
      <w:bookmarkEnd w:id="10"/>
    </w:p>
    <w:p w14:paraId="4F96F295" w14:textId="77777777" w:rsidR="00AE4BC3" w:rsidRDefault="00AE4BC3" w:rsidP="00AE4BC3">
      <w:pPr>
        <w:pStyle w:val="a1"/>
        <w:rPr>
          <w:szCs w:val="28"/>
        </w:rPr>
      </w:pPr>
      <w:r>
        <w:rPr>
          <w:szCs w:val="28"/>
        </w:rPr>
        <w:t xml:space="preserve">Для создания проекта необходимо первым делом скачать драйвер </w:t>
      </w:r>
      <w:r>
        <w:rPr>
          <w:szCs w:val="28"/>
          <w:lang w:val="en-US"/>
        </w:rPr>
        <w:t>PostgreSQL</w:t>
      </w:r>
      <w:r w:rsidRPr="00B4147C">
        <w:rPr>
          <w:szCs w:val="28"/>
        </w:rPr>
        <w:t xml:space="preserve"> </w:t>
      </w:r>
      <w:r>
        <w:rPr>
          <w:szCs w:val="28"/>
        </w:rPr>
        <w:t xml:space="preserve">и добавить его в проект в качестве библиотеки </w:t>
      </w:r>
      <w:r w:rsidRPr="00D758F8">
        <w:rPr>
          <w:szCs w:val="28"/>
        </w:rPr>
        <w:t>“</w:t>
      </w:r>
      <w:r>
        <w:rPr>
          <w:szCs w:val="28"/>
          <w:lang w:val="en-US"/>
        </w:rPr>
        <w:t>Npgsql</w:t>
      </w:r>
      <w:r w:rsidRPr="00D758F8">
        <w:rPr>
          <w:szCs w:val="28"/>
        </w:rPr>
        <w:t>”</w:t>
      </w:r>
      <w:r>
        <w:rPr>
          <w:szCs w:val="28"/>
        </w:rPr>
        <w:t>, что позволит в дальнейшем работать с базами данных.</w:t>
      </w:r>
    </w:p>
    <w:p w14:paraId="54986293" w14:textId="463112DE" w:rsidR="00AE4BC3" w:rsidRPr="008440A9" w:rsidRDefault="00AE4BC3" w:rsidP="006E5923">
      <w:pPr>
        <w:pStyle w:val="3"/>
        <w:rPr>
          <w:lang w:val="ru-RU"/>
        </w:rPr>
      </w:pPr>
      <w:bookmarkStart w:id="11" w:name="_Toc40791297"/>
      <w:r w:rsidRPr="008440A9">
        <w:rPr>
          <w:lang w:val="ru-RU"/>
        </w:rPr>
        <w:t>3.2 Визуальные компоненты для работы с данными</w:t>
      </w:r>
      <w:bookmarkEnd w:id="11"/>
    </w:p>
    <w:p w14:paraId="3B71AF17" w14:textId="1F816DAA" w:rsidR="00AE4BC3" w:rsidRDefault="00AE4BC3" w:rsidP="00AE4BC3">
      <w:pPr>
        <w:pStyle w:val="a1"/>
        <w:ind w:firstLine="567"/>
      </w:pPr>
      <w:r>
        <w:t xml:space="preserve">Для отображения данных из таблиц был выбран элемент управления </w:t>
      </w:r>
      <w:r>
        <w:rPr>
          <w:lang w:val="en-US"/>
        </w:rPr>
        <w:t>DataGridView</w:t>
      </w:r>
      <w:r w:rsidRPr="00B913B0">
        <w:t xml:space="preserve"> </w:t>
      </w:r>
      <w:r>
        <w:t xml:space="preserve">из </w:t>
      </w:r>
      <w:r>
        <w:rPr>
          <w:lang w:val="en-US"/>
        </w:rPr>
        <w:t>WindowsForms</w:t>
      </w:r>
      <w:r>
        <w:t xml:space="preserve">, который является достаточно гибким и позволяет автоматизировать вывод информации пользователю. Пример использования данного элемента управления для отображения таблицы из базы данных представлен на рисунках </w:t>
      </w:r>
      <w:r w:rsidRPr="00AE4BC3">
        <w:t>3</w:t>
      </w:r>
      <w:r>
        <w:t>.</w:t>
      </w:r>
      <w:r w:rsidRPr="00AE4BC3">
        <w:t>2</w:t>
      </w:r>
      <w:r>
        <w:t xml:space="preserve"> и </w:t>
      </w:r>
      <w:r w:rsidRPr="00AE4BC3">
        <w:t>3</w:t>
      </w:r>
      <w:r>
        <w:t>.</w:t>
      </w:r>
      <w:r w:rsidRPr="00AE4BC3">
        <w:t>3</w:t>
      </w:r>
      <w:r>
        <w:t>.</w:t>
      </w:r>
    </w:p>
    <w:p w14:paraId="1356E052" w14:textId="77777777" w:rsidR="00AE4BC3" w:rsidRDefault="00AE4BC3" w:rsidP="00AE4BC3">
      <w:pPr>
        <w:pStyle w:val="a1"/>
        <w:ind w:firstLine="567"/>
      </w:pPr>
    </w:p>
    <w:p w14:paraId="06E870E6" w14:textId="48AE6F47" w:rsidR="00AE4BC3" w:rsidRPr="00265B7B" w:rsidRDefault="00015F5E" w:rsidP="00AE4BC3">
      <w:pPr>
        <w:pStyle w:val="a1"/>
        <w:ind w:firstLine="0"/>
        <w:jc w:val="center"/>
        <w:rPr>
          <w:highlight w:val="yellow"/>
        </w:rPr>
      </w:pPr>
      <w:r>
        <w:rPr>
          <w:noProof/>
        </w:rPr>
        <w:drawing>
          <wp:inline distT="0" distB="0" distL="0" distR="0" wp14:anchorId="66EFDF17" wp14:editId="3B912F2C">
            <wp:extent cx="5939790" cy="3371215"/>
            <wp:effectExtent l="0" t="0" r="3810"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3371215"/>
                    </a:xfrm>
                    <a:prstGeom prst="rect">
                      <a:avLst/>
                    </a:prstGeom>
                  </pic:spPr>
                </pic:pic>
              </a:graphicData>
            </a:graphic>
          </wp:inline>
        </w:drawing>
      </w:r>
    </w:p>
    <w:p w14:paraId="1E3FE97E" w14:textId="7C5F36C0" w:rsidR="00AE4BC3" w:rsidRPr="00F642AC" w:rsidRDefault="00AE4BC3" w:rsidP="00AE4BC3">
      <w:pPr>
        <w:pStyle w:val="a1"/>
        <w:ind w:firstLine="0"/>
        <w:jc w:val="center"/>
      </w:pPr>
      <w:r w:rsidRPr="00F642AC">
        <w:t xml:space="preserve">Рисунок </w:t>
      </w:r>
      <w:r w:rsidRPr="00AE4BC3">
        <w:t>3</w:t>
      </w:r>
      <w:r w:rsidRPr="00F642AC">
        <w:t>.</w:t>
      </w:r>
      <w:r w:rsidRPr="00AE4BC3">
        <w:t>2</w:t>
      </w:r>
      <w:r w:rsidRPr="00F642AC">
        <w:t xml:space="preserve"> – Пример использования </w:t>
      </w:r>
      <w:r w:rsidRPr="00F642AC">
        <w:rPr>
          <w:lang w:val="en-US"/>
        </w:rPr>
        <w:t>DataGridView</w:t>
      </w:r>
      <w:r w:rsidRPr="00F642AC">
        <w:t xml:space="preserve"> для отображения данных таблицы</w:t>
      </w:r>
    </w:p>
    <w:p w14:paraId="73E4E09B" w14:textId="77777777" w:rsidR="00AE4BC3" w:rsidRDefault="00AE4BC3" w:rsidP="00AE4BC3">
      <w:pPr>
        <w:pStyle w:val="a1"/>
        <w:ind w:firstLine="0"/>
        <w:jc w:val="center"/>
      </w:pPr>
    </w:p>
    <w:p w14:paraId="54123EEC" w14:textId="5AD0FEE5" w:rsidR="00AE4BC3" w:rsidRPr="00265B7B" w:rsidRDefault="006C6D25" w:rsidP="00AE4BC3">
      <w:pPr>
        <w:pStyle w:val="a1"/>
        <w:ind w:firstLine="0"/>
        <w:jc w:val="center"/>
        <w:rPr>
          <w:highlight w:val="yellow"/>
        </w:rPr>
      </w:pPr>
      <w:r>
        <w:rPr>
          <w:noProof/>
        </w:rPr>
        <w:lastRenderedPageBreak/>
        <w:drawing>
          <wp:inline distT="0" distB="0" distL="0" distR="0" wp14:anchorId="1ECF7CA6" wp14:editId="49BBF409">
            <wp:extent cx="5968328" cy="3753016"/>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43351" cy="3800192"/>
                    </a:xfrm>
                    <a:prstGeom prst="rect">
                      <a:avLst/>
                    </a:prstGeom>
                  </pic:spPr>
                </pic:pic>
              </a:graphicData>
            </a:graphic>
          </wp:inline>
        </w:drawing>
      </w:r>
    </w:p>
    <w:p w14:paraId="5B04CE5B" w14:textId="68079BB7" w:rsidR="00AE4BC3" w:rsidRPr="00B926E2" w:rsidRDefault="00AE4BC3" w:rsidP="00AE4BC3">
      <w:pPr>
        <w:pStyle w:val="a1"/>
        <w:ind w:firstLine="0"/>
        <w:jc w:val="center"/>
      </w:pPr>
      <w:r w:rsidRPr="00B926E2">
        <w:t xml:space="preserve">Рисунок </w:t>
      </w:r>
      <w:r>
        <w:t>3</w:t>
      </w:r>
      <w:r w:rsidRPr="00B926E2">
        <w:t>.</w:t>
      </w:r>
      <w:r w:rsidRPr="00AE4BC3">
        <w:t>3</w:t>
      </w:r>
      <w:r w:rsidRPr="00B926E2">
        <w:t xml:space="preserve"> – Пример использования </w:t>
      </w:r>
      <w:r w:rsidRPr="00B926E2">
        <w:rPr>
          <w:lang w:val="en-US"/>
        </w:rPr>
        <w:t>DataGridView</w:t>
      </w:r>
      <w:r w:rsidRPr="00B926E2">
        <w:t xml:space="preserve"> для отображения данных таблицы (код программы)</w:t>
      </w:r>
    </w:p>
    <w:p w14:paraId="626D651A" w14:textId="77777777" w:rsidR="00AE4BC3" w:rsidRPr="00265B7B" w:rsidRDefault="00AE4BC3" w:rsidP="00AE4BC3">
      <w:pPr>
        <w:pStyle w:val="a1"/>
        <w:ind w:firstLine="0"/>
        <w:rPr>
          <w:highlight w:val="yellow"/>
        </w:rPr>
      </w:pPr>
    </w:p>
    <w:p w14:paraId="19CC93CE" w14:textId="32282127" w:rsidR="00AE4BC3" w:rsidRDefault="00AE4BC3" w:rsidP="00AE4BC3">
      <w:r w:rsidRPr="00B926E2">
        <w:t>Д</w:t>
      </w:r>
      <w:r>
        <w:t>ля отображения справочников при добавлении</w:t>
      </w:r>
      <w:r w:rsidRPr="00B926E2">
        <w:t xml:space="preserve">/редактировании записей в базе данных был использован элемент управления </w:t>
      </w:r>
      <w:r w:rsidRPr="00B926E2">
        <w:rPr>
          <w:lang w:val="en-US"/>
        </w:rPr>
        <w:t>ComboBox</w:t>
      </w:r>
      <w:r w:rsidRPr="00B926E2">
        <w:t xml:space="preserve">, который обеспечивает удобное отображение и выбор данных из справочника. Примеры использования данного элемента управления приведен на рисунках </w:t>
      </w:r>
      <w:r>
        <w:t>3</w:t>
      </w:r>
      <w:r w:rsidRPr="00B926E2">
        <w:t>.</w:t>
      </w:r>
      <w:r>
        <w:rPr>
          <w:lang w:val="en-US"/>
        </w:rPr>
        <w:t>4</w:t>
      </w:r>
      <w:r w:rsidRPr="00B926E2">
        <w:t xml:space="preserve"> и </w:t>
      </w:r>
      <w:r>
        <w:t>3</w:t>
      </w:r>
      <w:r w:rsidRPr="00B926E2">
        <w:t>.</w:t>
      </w:r>
      <w:r>
        <w:rPr>
          <w:lang w:val="en-US"/>
        </w:rPr>
        <w:t>5</w:t>
      </w:r>
      <w:r w:rsidRPr="00B926E2">
        <w:t>.</w:t>
      </w:r>
    </w:p>
    <w:p w14:paraId="584EF4E4" w14:textId="1551C3B8" w:rsidR="00AE4BC3" w:rsidRDefault="006C6D25" w:rsidP="00AE4BC3">
      <w:pPr>
        <w:ind w:firstLine="0"/>
        <w:jc w:val="center"/>
        <w:rPr>
          <w:lang w:val="en-US"/>
        </w:rPr>
      </w:pPr>
      <w:r>
        <w:rPr>
          <w:noProof/>
        </w:rPr>
        <w:drawing>
          <wp:inline distT="0" distB="0" distL="0" distR="0" wp14:anchorId="7CCE1706" wp14:editId="09562F54">
            <wp:extent cx="1590675" cy="1771650"/>
            <wp:effectExtent l="0" t="0" r="952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90675" cy="1771650"/>
                    </a:xfrm>
                    <a:prstGeom prst="rect">
                      <a:avLst/>
                    </a:prstGeom>
                  </pic:spPr>
                </pic:pic>
              </a:graphicData>
            </a:graphic>
          </wp:inline>
        </w:drawing>
      </w:r>
    </w:p>
    <w:p w14:paraId="6815AB5D" w14:textId="564B469B" w:rsidR="00AE4BC3" w:rsidRPr="00932754" w:rsidRDefault="00AE4BC3" w:rsidP="00AE4BC3">
      <w:pPr>
        <w:ind w:firstLine="0"/>
        <w:jc w:val="center"/>
        <w:rPr>
          <w:highlight w:val="yellow"/>
        </w:rPr>
      </w:pPr>
      <w:r w:rsidRPr="007352CA">
        <w:t xml:space="preserve">Рисунок </w:t>
      </w:r>
      <w:r>
        <w:t>3</w:t>
      </w:r>
      <w:r w:rsidRPr="007352CA">
        <w:t>.</w:t>
      </w:r>
      <w:r w:rsidRPr="00AE4BC3">
        <w:t>4</w:t>
      </w:r>
      <w:r w:rsidRPr="007352CA">
        <w:t xml:space="preserve"> – Пример использования </w:t>
      </w:r>
      <w:r w:rsidRPr="007352CA">
        <w:rPr>
          <w:lang w:val="en-US"/>
        </w:rPr>
        <w:t>ComboBox</w:t>
      </w:r>
      <w:r w:rsidRPr="007352CA">
        <w:t xml:space="preserve"> для отображения справочников</w:t>
      </w:r>
    </w:p>
    <w:p w14:paraId="225BF524" w14:textId="77777777" w:rsidR="00AE4BC3" w:rsidRPr="00265B7B" w:rsidRDefault="00AE4BC3" w:rsidP="00AE4BC3">
      <w:pPr>
        <w:ind w:firstLine="0"/>
        <w:rPr>
          <w:highlight w:val="yellow"/>
        </w:rPr>
      </w:pPr>
      <w:r>
        <w:rPr>
          <w:noProof/>
        </w:rPr>
        <w:lastRenderedPageBreak/>
        <w:drawing>
          <wp:inline distT="0" distB="0" distL="0" distR="0" wp14:anchorId="597819AA" wp14:editId="6F7D70B0">
            <wp:extent cx="5939790" cy="2174240"/>
            <wp:effectExtent l="0" t="0" r="381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2174240"/>
                    </a:xfrm>
                    <a:prstGeom prst="rect">
                      <a:avLst/>
                    </a:prstGeom>
                  </pic:spPr>
                </pic:pic>
              </a:graphicData>
            </a:graphic>
          </wp:inline>
        </w:drawing>
      </w:r>
    </w:p>
    <w:p w14:paraId="3CD81E33" w14:textId="6368D562" w:rsidR="00AE4BC3" w:rsidRDefault="00AE4BC3" w:rsidP="00AE4BC3">
      <w:pPr>
        <w:ind w:firstLine="0"/>
        <w:jc w:val="center"/>
      </w:pPr>
      <w:r w:rsidRPr="00B926E2">
        <w:t xml:space="preserve">Рисунок </w:t>
      </w:r>
      <w:r>
        <w:t>3</w:t>
      </w:r>
      <w:r w:rsidRPr="00B926E2">
        <w:t>.</w:t>
      </w:r>
      <w:r w:rsidRPr="00AE4BC3">
        <w:t>5</w:t>
      </w:r>
      <w:r w:rsidRPr="00B926E2">
        <w:t xml:space="preserve"> – Пример использования </w:t>
      </w:r>
      <w:r w:rsidRPr="00B926E2">
        <w:rPr>
          <w:lang w:val="en-US"/>
        </w:rPr>
        <w:t>ComboBox</w:t>
      </w:r>
      <w:r w:rsidRPr="00B926E2">
        <w:t xml:space="preserve"> для отображения справочников (код программы)</w:t>
      </w:r>
    </w:p>
    <w:p w14:paraId="3F04CA23" w14:textId="76E6AD9D" w:rsidR="00AE4BC3" w:rsidRPr="008440A9" w:rsidRDefault="00AE4BC3" w:rsidP="006E5923">
      <w:pPr>
        <w:pStyle w:val="3"/>
        <w:rPr>
          <w:lang w:val="ru-RU"/>
        </w:rPr>
      </w:pPr>
      <w:bookmarkStart w:id="12" w:name="_Toc40791298"/>
      <w:r w:rsidRPr="008440A9">
        <w:rPr>
          <w:lang w:val="ru-RU"/>
        </w:rPr>
        <w:t>3.3 Разработка шаблонов приложений для работы с шаблонами базы данных</w:t>
      </w:r>
      <w:bookmarkEnd w:id="12"/>
    </w:p>
    <w:p w14:paraId="724D3FAC" w14:textId="77777777" w:rsidR="00F05B2E" w:rsidRDefault="00F05B2E" w:rsidP="00F05B2E">
      <w:pPr>
        <w:pStyle w:val="a1"/>
        <w:rPr>
          <w:szCs w:val="28"/>
        </w:rPr>
      </w:pPr>
      <w:r>
        <w:rPr>
          <w:szCs w:val="28"/>
        </w:rPr>
        <w:t>Данный программный продукт оснащён простым, интуитивно понятным пользовательским интерфейсом. В программе были созданы окна авторизации пользователя</w:t>
      </w:r>
      <w:r w:rsidRPr="00E0732D">
        <w:rPr>
          <w:szCs w:val="28"/>
        </w:rPr>
        <w:t>,</w:t>
      </w:r>
      <w:r>
        <w:rPr>
          <w:szCs w:val="28"/>
        </w:rPr>
        <w:t xml:space="preserve"> работы с таблицами</w:t>
      </w:r>
      <w:r w:rsidRPr="00E0732D">
        <w:rPr>
          <w:szCs w:val="28"/>
        </w:rPr>
        <w:t xml:space="preserve">, </w:t>
      </w:r>
      <w:r>
        <w:rPr>
          <w:szCs w:val="28"/>
        </w:rPr>
        <w:t>работы с запросами и графиками.</w:t>
      </w:r>
    </w:p>
    <w:p w14:paraId="1890A0EC" w14:textId="77777777" w:rsidR="00F05B2E" w:rsidRDefault="00F05B2E" w:rsidP="00F05B2E">
      <w:pPr>
        <w:pStyle w:val="a1"/>
        <w:ind w:firstLine="708"/>
        <w:rPr>
          <w:szCs w:val="28"/>
        </w:rPr>
      </w:pPr>
      <w:r>
        <w:rPr>
          <w:szCs w:val="28"/>
        </w:rPr>
        <w:t>Начало работы происходит в окне авторизации</w:t>
      </w:r>
      <w:r w:rsidRPr="0080662C">
        <w:rPr>
          <w:szCs w:val="28"/>
        </w:rPr>
        <w:t>.</w:t>
      </w:r>
      <w:r>
        <w:rPr>
          <w:szCs w:val="28"/>
        </w:rPr>
        <w:t xml:space="preserve"> Если авторизация происходит успешно</w:t>
      </w:r>
      <w:r w:rsidRPr="0080662C">
        <w:rPr>
          <w:szCs w:val="28"/>
        </w:rPr>
        <w:t>,</w:t>
      </w:r>
      <w:r>
        <w:rPr>
          <w:szCs w:val="28"/>
        </w:rPr>
        <w:t xml:space="preserve"> появляется окно для работы (добавление</w:t>
      </w:r>
      <w:r w:rsidRPr="0080662C">
        <w:rPr>
          <w:szCs w:val="28"/>
        </w:rPr>
        <w:t>,</w:t>
      </w:r>
      <w:r>
        <w:rPr>
          <w:szCs w:val="28"/>
        </w:rPr>
        <w:t xml:space="preserve"> удаление</w:t>
      </w:r>
      <w:r w:rsidRPr="0080662C">
        <w:rPr>
          <w:szCs w:val="28"/>
        </w:rPr>
        <w:t>,</w:t>
      </w:r>
      <w:r>
        <w:rPr>
          <w:szCs w:val="28"/>
          <w:lang w:val="en-US"/>
        </w:rPr>
        <w:t> </w:t>
      </w:r>
      <w:r>
        <w:rPr>
          <w:szCs w:val="28"/>
        </w:rPr>
        <w:t>изменение записей) с таблицами</w:t>
      </w:r>
      <w:r w:rsidRPr="0080662C">
        <w:rPr>
          <w:szCs w:val="28"/>
        </w:rPr>
        <w:t>.</w:t>
      </w:r>
      <w:r>
        <w:rPr>
          <w:szCs w:val="28"/>
        </w:rPr>
        <w:t xml:space="preserve"> Работа с таблицами происходит на основе разрешений конкретного пользователя</w:t>
      </w:r>
      <w:r w:rsidRPr="0080662C">
        <w:rPr>
          <w:szCs w:val="28"/>
        </w:rPr>
        <w:t>.</w:t>
      </w:r>
      <w:r>
        <w:rPr>
          <w:szCs w:val="28"/>
        </w:rPr>
        <w:t xml:space="preserve"> </w:t>
      </w:r>
    </w:p>
    <w:p w14:paraId="7F7A45E3" w14:textId="77777777" w:rsidR="00F05B2E" w:rsidRPr="0080662C" w:rsidRDefault="00F05B2E" w:rsidP="00F05B2E">
      <w:pPr>
        <w:pStyle w:val="a1"/>
        <w:ind w:firstLine="708"/>
        <w:rPr>
          <w:szCs w:val="28"/>
        </w:rPr>
      </w:pPr>
      <w:r>
        <w:rPr>
          <w:szCs w:val="28"/>
        </w:rPr>
        <w:t>Из окна для работы с таблицами пользователь может перейти на окно с перечнем запросов</w:t>
      </w:r>
      <w:r w:rsidRPr="0080662C">
        <w:rPr>
          <w:szCs w:val="28"/>
        </w:rPr>
        <w:t>.</w:t>
      </w:r>
      <w:r>
        <w:rPr>
          <w:szCs w:val="28"/>
        </w:rPr>
        <w:t xml:space="preserve"> В нём пользователь может выполнить запрос</w:t>
      </w:r>
      <w:r w:rsidRPr="0080662C">
        <w:rPr>
          <w:szCs w:val="28"/>
        </w:rPr>
        <w:t>,</w:t>
      </w:r>
      <w:r>
        <w:rPr>
          <w:szCs w:val="28"/>
        </w:rPr>
        <w:t xml:space="preserve"> получить результат, экспортировать результаты в </w:t>
      </w:r>
      <w:r>
        <w:rPr>
          <w:szCs w:val="28"/>
          <w:lang w:val="en-US"/>
        </w:rPr>
        <w:t>excel</w:t>
      </w:r>
      <w:r w:rsidRPr="0080662C">
        <w:rPr>
          <w:szCs w:val="28"/>
        </w:rPr>
        <w:t xml:space="preserve">, </w:t>
      </w:r>
      <w:r>
        <w:rPr>
          <w:szCs w:val="28"/>
        </w:rPr>
        <w:t>просмотреть некоторые итоговые запросы в виде графиков</w:t>
      </w:r>
      <w:r w:rsidRPr="0080662C">
        <w:rPr>
          <w:szCs w:val="28"/>
        </w:rPr>
        <w:t>.</w:t>
      </w:r>
    </w:p>
    <w:p w14:paraId="10D81299" w14:textId="28BD726A" w:rsidR="00F05B2E" w:rsidRDefault="00F05B2E" w:rsidP="00F05B2E">
      <w:pPr>
        <w:pStyle w:val="a1"/>
        <w:ind w:firstLine="708"/>
        <w:rPr>
          <w:szCs w:val="28"/>
        </w:rPr>
      </w:pPr>
      <w:r>
        <w:rPr>
          <w:szCs w:val="28"/>
        </w:rPr>
        <w:t>Рассмотрим особенности каждой формы на рисунках 3.6 - 3.1</w:t>
      </w:r>
      <w:r w:rsidRPr="006D2E31">
        <w:rPr>
          <w:szCs w:val="28"/>
        </w:rPr>
        <w:t>0</w:t>
      </w:r>
      <w:r>
        <w:rPr>
          <w:szCs w:val="28"/>
        </w:rPr>
        <w:t>.</w:t>
      </w:r>
    </w:p>
    <w:p w14:paraId="4C4E383F" w14:textId="0EAAD129" w:rsidR="00F05B2E" w:rsidRDefault="006C6D25" w:rsidP="00F05B2E">
      <w:pPr>
        <w:pStyle w:val="a1"/>
        <w:ind w:firstLine="0"/>
        <w:jc w:val="center"/>
        <w:rPr>
          <w:noProof/>
        </w:rPr>
      </w:pPr>
      <w:r>
        <w:rPr>
          <w:noProof/>
        </w:rPr>
        <w:lastRenderedPageBreak/>
        <w:drawing>
          <wp:inline distT="0" distB="0" distL="0" distR="0" wp14:anchorId="4A26C239" wp14:editId="4B272837">
            <wp:extent cx="3403628" cy="4603805"/>
            <wp:effectExtent l="0" t="0" r="6350" b="635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12268" cy="4615491"/>
                    </a:xfrm>
                    <a:prstGeom prst="rect">
                      <a:avLst/>
                    </a:prstGeom>
                  </pic:spPr>
                </pic:pic>
              </a:graphicData>
            </a:graphic>
          </wp:inline>
        </w:drawing>
      </w:r>
    </w:p>
    <w:p w14:paraId="6FD0995B" w14:textId="0D3DD7A5" w:rsidR="00F05B2E" w:rsidRPr="0080662C" w:rsidRDefault="00F05B2E" w:rsidP="00F05B2E">
      <w:pPr>
        <w:jc w:val="center"/>
      </w:pPr>
      <w:r>
        <w:t>Рисунок 3.6 – Форма авторизации</w:t>
      </w:r>
    </w:p>
    <w:p w14:paraId="30983B69" w14:textId="77777777" w:rsidR="00F05B2E" w:rsidRPr="0080662C" w:rsidRDefault="00F05B2E" w:rsidP="00F05B2E">
      <w:pPr>
        <w:jc w:val="center"/>
      </w:pPr>
    </w:p>
    <w:p w14:paraId="5B2BEEA7" w14:textId="4BF95449" w:rsidR="00F05B2E" w:rsidRPr="0080662C" w:rsidRDefault="00015F5E" w:rsidP="00F05B2E">
      <w:pPr>
        <w:ind w:firstLine="0"/>
        <w:jc w:val="center"/>
      </w:pPr>
      <w:r>
        <w:rPr>
          <w:noProof/>
        </w:rPr>
        <w:drawing>
          <wp:inline distT="0" distB="0" distL="0" distR="0" wp14:anchorId="37236104" wp14:editId="649FC6AF">
            <wp:extent cx="5939790" cy="3361690"/>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3361690"/>
                    </a:xfrm>
                    <a:prstGeom prst="rect">
                      <a:avLst/>
                    </a:prstGeom>
                  </pic:spPr>
                </pic:pic>
              </a:graphicData>
            </a:graphic>
          </wp:inline>
        </w:drawing>
      </w:r>
    </w:p>
    <w:p w14:paraId="3F6F6FC2" w14:textId="7E068D33" w:rsidR="00F05B2E" w:rsidRPr="00361C28" w:rsidRDefault="00F05B2E" w:rsidP="00F05B2E">
      <w:pPr>
        <w:ind w:firstLine="0"/>
        <w:jc w:val="center"/>
      </w:pPr>
      <w:r>
        <w:t xml:space="preserve">Рисунок 3.7 – Форма </w:t>
      </w:r>
      <w:r w:rsidRPr="00361C28">
        <w:t>работы с таблицами</w:t>
      </w:r>
    </w:p>
    <w:p w14:paraId="311F3F51" w14:textId="4E2B14C3" w:rsidR="00F05B2E" w:rsidRPr="007F0DB6" w:rsidRDefault="00015F5E" w:rsidP="006C6D25">
      <w:pPr>
        <w:ind w:firstLine="0"/>
        <w:jc w:val="center"/>
        <w:rPr>
          <w:lang w:val="en-US"/>
        </w:rPr>
      </w:pPr>
      <w:r>
        <w:rPr>
          <w:noProof/>
        </w:rPr>
        <w:lastRenderedPageBreak/>
        <w:drawing>
          <wp:inline distT="0" distB="0" distL="0" distR="0" wp14:anchorId="65C851E2" wp14:editId="20E92C2A">
            <wp:extent cx="5939790" cy="3136265"/>
            <wp:effectExtent l="0" t="0" r="3810" b="698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3136265"/>
                    </a:xfrm>
                    <a:prstGeom prst="rect">
                      <a:avLst/>
                    </a:prstGeom>
                  </pic:spPr>
                </pic:pic>
              </a:graphicData>
            </a:graphic>
          </wp:inline>
        </w:drawing>
      </w:r>
    </w:p>
    <w:p w14:paraId="16CCD81A" w14:textId="7FC22F4B" w:rsidR="00F05B2E" w:rsidRPr="0080662C" w:rsidRDefault="00F05B2E" w:rsidP="00F05B2E">
      <w:pPr>
        <w:jc w:val="center"/>
      </w:pPr>
      <w:r>
        <w:t>Рисунок 3.</w:t>
      </w:r>
      <w:r>
        <w:rPr>
          <w:lang w:val="en-US"/>
        </w:rPr>
        <w:t>8</w:t>
      </w:r>
      <w:r>
        <w:t xml:space="preserve"> – Форма запросов</w:t>
      </w:r>
    </w:p>
    <w:p w14:paraId="4B8B1079" w14:textId="77777777" w:rsidR="00F05B2E" w:rsidRDefault="00F05B2E" w:rsidP="00F05B2E">
      <w:pPr>
        <w:jc w:val="center"/>
        <w:rPr>
          <w:lang w:val="en-US"/>
        </w:rPr>
      </w:pPr>
    </w:p>
    <w:p w14:paraId="3103C02F" w14:textId="12ED6C02" w:rsidR="00F05B2E" w:rsidRDefault="006C6D25" w:rsidP="00F05B2E">
      <w:pPr>
        <w:ind w:firstLine="0"/>
        <w:jc w:val="center"/>
        <w:rPr>
          <w:lang w:val="en-US"/>
        </w:rPr>
      </w:pPr>
      <w:r>
        <w:rPr>
          <w:noProof/>
        </w:rPr>
        <w:drawing>
          <wp:inline distT="0" distB="0" distL="0" distR="0" wp14:anchorId="395548CA" wp14:editId="22D6B2D1">
            <wp:extent cx="5428123" cy="2695492"/>
            <wp:effectExtent l="0" t="0" r="127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55901" cy="2709286"/>
                    </a:xfrm>
                    <a:prstGeom prst="rect">
                      <a:avLst/>
                    </a:prstGeom>
                  </pic:spPr>
                </pic:pic>
              </a:graphicData>
            </a:graphic>
          </wp:inline>
        </w:drawing>
      </w:r>
    </w:p>
    <w:p w14:paraId="77F096D3" w14:textId="4846C78F" w:rsidR="00F05B2E" w:rsidRDefault="00F05B2E" w:rsidP="00F05B2E">
      <w:pPr>
        <w:jc w:val="center"/>
        <w:rPr>
          <w:lang w:val="en-US"/>
        </w:rPr>
      </w:pPr>
      <w:r>
        <w:t>Рисунок 3.</w:t>
      </w:r>
      <w:r>
        <w:rPr>
          <w:lang w:val="en-US"/>
        </w:rPr>
        <w:t>9</w:t>
      </w:r>
      <w:r>
        <w:t xml:space="preserve"> – Форма с графиками</w:t>
      </w:r>
      <w:r>
        <w:rPr>
          <w:lang w:val="en-US"/>
        </w:rPr>
        <w:t xml:space="preserve"> </w:t>
      </w:r>
    </w:p>
    <w:p w14:paraId="63D70EFE" w14:textId="77777777" w:rsidR="00F05B2E" w:rsidRPr="00A1306A" w:rsidRDefault="00F05B2E" w:rsidP="00F05B2E">
      <w:pPr>
        <w:jc w:val="center"/>
        <w:rPr>
          <w:lang w:val="en-US"/>
        </w:rPr>
      </w:pPr>
    </w:p>
    <w:p w14:paraId="4C67074E" w14:textId="4AFF7D02" w:rsidR="00F05B2E" w:rsidRDefault="006C6D25" w:rsidP="00F05B2E">
      <w:pPr>
        <w:pStyle w:val="a1"/>
        <w:ind w:firstLine="0"/>
        <w:jc w:val="center"/>
        <w:rPr>
          <w:noProof/>
        </w:rPr>
      </w:pPr>
      <w:r>
        <w:rPr>
          <w:noProof/>
        </w:rPr>
        <w:drawing>
          <wp:inline distT="0" distB="0" distL="0" distR="0" wp14:anchorId="466BA419" wp14:editId="7F7C363E">
            <wp:extent cx="1815869" cy="1218650"/>
            <wp:effectExtent l="0" t="0" r="0" b="63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31376" cy="1229057"/>
                    </a:xfrm>
                    <a:prstGeom prst="rect">
                      <a:avLst/>
                    </a:prstGeom>
                  </pic:spPr>
                </pic:pic>
              </a:graphicData>
            </a:graphic>
          </wp:inline>
        </w:drawing>
      </w:r>
    </w:p>
    <w:p w14:paraId="32F322A9" w14:textId="047B5A05" w:rsidR="00AE4BC3" w:rsidRPr="00AE4BC3" w:rsidRDefault="00F05B2E" w:rsidP="00F05B2E">
      <w:pPr>
        <w:jc w:val="center"/>
      </w:pPr>
      <w:r>
        <w:t>Рисунок 3.</w:t>
      </w:r>
      <w:r w:rsidRPr="00F05B2E">
        <w:t>10</w:t>
      </w:r>
      <w:r>
        <w:t xml:space="preserve"> – Окно ввода параметров запроса</w:t>
      </w:r>
    </w:p>
    <w:p w14:paraId="4F86D446" w14:textId="52EFDE1F" w:rsidR="00575E7F" w:rsidRPr="00AC48B3" w:rsidRDefault="006D2E31" w:rsidP="00446E0C">
      <w:pPr>
        <w:pStyle w:val="1"/>
        <w:rPr>
          <w:color w:val="000000" w:themeColor="text1"/>
        </w:rPr>
      </w:pPr>
      <w:bookmarkStart w:id="13" w:name="_Toc40791299"/>
      <w:bookmarkEnd w:id="6"/>
      <w:bookmarkEnd w:id="7"/>
      <w:bookmarkEnd w:id="8"/>
      <w:r>
        <w:rPr>
          <w:color w:val="000000" w:themeColor="text1"/>
        </w:rPr>
        <w:lastRenderedPageBreak/>
        <w:t>ПРОЕКТИРОВАНИЕ БАзы данных в выбранной субд</w:t>
      </w:r>
      <w:bookmarkEnd w:id="13"/>
    </w:p>
    <w:p w14:paraId="028A60AB" w14:textId="77777777" w:rsidR="000F06C7" w:rsidRPr="00AC48B3" w:rsidRDefault="000F06C7" w:rsidP="000F06C7">
      <w:pPr>
        <w:pStyle w:val="aff5"/>
        <w:keepNext/>
        <w:numPr>
          <w:ilvl w:val="0"/>
          <w:numId w:val="2"/>
        </w:numPr>
        <w:spacing w:before="360" w:after="360"/>
        <w:contextualSpacing/>
        <w:outlineLvl w:val="1"/>
        <w:rPr>
          <w:rFonts w:cs="Arial"/>
          <w:bCs/>
          <w:iCs/>
          <w:vanish/>
          <w:color w:val="000000" w:themeColor="text1"/>
          <w:szCs w:val="28"/>
        </w:rPr>
      </w:pPr>
    </w:p>
    <w:p w14:paraId="11AB2E6E" w14:textId="4855B0ED" w:rsidR="006B7D4B" w:rsidRPr="008440A9" w:rsidRDefault="00627B35" w:rsidP="006E5923">
      <w:pPr>
        <w:pStyle w:val="3"/>
        <w:rPr>
          <w:lang w:val="ru-RU"/>
        </w:rPr>
      </w:pPr>
      <w:bookmarkStart w:id="14" w:name="_Toc40791300"/>
      <w:r w:rsidRPr="008440A9">
        <w:rPr>
          <w:lang w:val="ru-RU"/>
        </w:rPr>
        <w:t xml:space="preserve">4.1 </w:t>
      </w:r>
      <w:r w:rsidR="006D2E31" w:rsidRPr="008440A9">
        <w:rPr>
          <w:lang w:val="ru-RU"/>
        </w:rPr>
        <w:t>Проектирование концептуальной модели БД</w:t>
      </w:r>
      <w:bookmarkEnd w:id="14"/>
    </w:p>
    <w:p w14:paraId="14C1A65F" w14:textId="1C89756D" w:rsidR="006D2E31" w:rsidRPr="007840F4" w:rsidRDefault="006D2E31" w:rsidP="006D2E31">
      <w:pPr>
        <w:pStyle w:val="a1"/>
      </w:pPr>
      <w:r w:rsidRPr="007840F4">
        <w:t xml:space="preserve">Процесс проектирования БД с использованием метода нормальных форм (НФ) является итерационным и заключается в последовательном переводе отношения из 1НФ в НФ более высокого порядка по определенным правилам. Каждая следующая НФ ограничивается определенным типом функциональных зависимостей и устранением соответствующих аномалий при выполнении операций над отношениями БД, а также сохранении </w:t>
      </w:r>
      <w:r w:rsidR="006C6D25" w:rsidRPr="007840F4">
        <w:t>свойств,</w:t>
      </w:r>
      <w:r w:rsidRPr="007840F4">
        <w:t xml:space="preserve"> предшествующих НФ. </w:t>
      </w:r>
    </w:p>
    <w:p w14:paraId="64183478" w14:textId="77777777" w:rsidR="006D2E31" w:rsidRDefault="006D2E31" w:rsidP="006D2E31">
      <w:pPr>
        <w:pStyle w:val="a1"/>
      </w:pPr>
      <w:r w:rsidRPr="007840F4">
        <w:t>Нормализация базы данных сводит к минимуму количество избыточной информации. Ее целью является сохранять данные только один раз, но в нужном месте. Нормализованная база данных исключает дублирование и многократное обслуживание данных, а также появление проблем с целостностью данных, возникающих при повторном вводе одинаковых данных. Первоначально доктором Эдгаром Коддом были определены только 3 нормальные формы. Дальнейшая разработка реляционной теории привела к появлению еще нескольких форм и на данный момент их насчитывается 6.</w:t>
      </w:r>
    </w:p>
    <w:p w14:paraId="0FA1D502" w14:textId="77777777" w:rsidR="006D2E31" w:rsidRPr="007840F4" w:rsidRDefault="006D2E31" w:rsidP="006D2E31">
      <w:pPr>
        <w:pStyle w:val="a1"/>
      </w:pPr>
      <w:r w:rsidRPr="007840F4">
        <w:t xml:space="preserve">На практике соответствие базы данных правилам 3-ей нормальной формы вполне достаточно. </w:t>
      </w:r>
    </w:p>
    <w:p w14:paraId="4E757967" w14:textId="77777777" w:rsidR="006D2E31" w:rsidRDefault="006D2E31" w:rsidP="006D2E31">
      <w:pPr>
        <w:pStyle w:val="a1"/>
      </w:pPr>
      <w:r w:rsidRPr="007840F4">
        <w:t xml:space="preserve">В результате выполнения нормализации базы данных (приведение в 3НФ) были выделены следующие таблицы: </w:t>
      </w:r>
    </w:p>
    <w:p w14:paraId="0BBF4FCB" w14:textId="77777777" w:rsidR="006D2E31" w:rsidRPr="007840F4" w:rsidRDefault="006D2E31" w:rsidP="006D2E31">
      <w:pPr>
        <w:pStyle w:val="a1"/>
        <w:numPr>
          <w:ilvl w:val="0"/>
          <w:numId w:val="29"/>
        </w:numPr>
        <w:ind w:left="1066" w:hanging="357"/>
      </w:pPr>
      <w:r>
        <w:t>Заказы</w:t>
      </w:r>
      <w:r w:rsidRPr="007840F4">
        <w:t xml:space="preserve"> (табл</w:t>
      </w:r>
      <w:r>
        <w:t>ица</w:t>
      </w:r>
      <w:r w:rsidRPr="007840F4">
        <w:t xml:space="preserve"> 1.</w:t>
      </w:r>
      <w:r>
        <w:rPr>
          <w:lang w:val="en-US"/>
        </w:rPr>
        <w:t>1</w:t>
      </w:r>
      <w:r w:rsidRPr="007840F4">
        <w:t xml:space="preserve">); </w:t>
      </w:r>
    </w:p>
    <w:p w14:paraId="4564DD63" w14:textId="2C896E25" w:rsidR="006D2E31" w:rsidRDefault="009A63A1" w:rsidP="006D2E31">
      <w:pPr>
        <w:pStyle w:val="a1"/>
        <w:numPr>
          <w:ilvl w:val="0"/>
          <w:numId w:val="29"/>
        </w:numPr>
        <w:ind w:left="1066" w:hanging="357"/>
      </w:pPr>
      <w:r>
        <w:t>Заводы</w:t>
      </w:r>
      <w:r w:rsidR="006D2E31">
        <w:t xml:space="preserve"> </w:t>
      </w:r>
      <w:r w:rsidR="006D2E31" w:rsidRPr="007840F4">
        <w:t>(табл</w:t>
      </w:r>
      <w:r w:rsidR="006D2E31">
        <w:t>ица</w:t>
      </w:r>
      <w:r w:rsidR="006D2E31" w:rsidRPr="007840F4">
        <w:t xml:space="preserve"> 1.</w:t>
      </w:r>
      <w:r w:rsidR="006D2E31">
        <w:rPr>
          <w:lang w:val="en-US"/>
        </w:rPr>
        <w:t>2</w:t>
      </w:r>
      <w:r w:rsidR="006D2E31" w:rsidRPr="007840F4">
        <w:t xml:space="preserve">); </w:t>
      </w:r>
    </w:p>
    <w:p w14:paraId="498DF31C" w14:textId="5DC58731" w:rsidR="006D2E31" w:rsidRPr="007840F4" w:rsidRDefault="009A63A1" w:rsidP="006D2E31">
      <w:pPr>
        <w:pStyle w:val="a1"/>
        <w:numPr>
          <w:ilvl w:val="0"/>
          <w:numId w:val="29"/>
        </w:numPr>
        <w:ind w:left="1066" w:hanging="357"/>
      </w:pPr>
      <w:r>
        <w:t>Заказчики</w:t>
      </w:r>
      <w:r w:rsidR="006D2E31">
        <w:t xml:space="preserve"> </w:t>
      </w:r>
      <w:r w:rsidR="006D2E31" w:rsidRPr="007840F4">
        <w:t>(табл</w:t>
      </w:r>
      <w:r w:rsidR="006D2E31">
        <w:t>ица</w:t>
      </w:r>
      <w:r w:rsidR="006D2E31" w:rsidRPr="007840F4">
        <w:t xml:space="preserve"> 1.</w:t>
      </w:r>
      <w:r w:rsidR="006D2E31">
        <w:rPr>
          <w:lang w:val="en-US"/>
        </w:rPr>
        <w:t>3</w:t>
      </w:r>
      <w:r w:rsidR="006D2E31" w:rsidRPr="007840F4">
        <w:t>);</w:t>
      </w:r>
    </w:p>
    <w:p w14:paraId="65B45256" w14:textId="5085821B" w:rsidR="006D2E31" w:rsidRDefault="009A63A1" w:rsidP="006D2E31">
      <w:pPr>
        <w:pStyle w:val="a1"/>
        <w:numPr>
          <w:ilvl w:val="0"/>
          <w:numId w:val="29"/>
        </w:numPr>
        <w:ind w:left="1066" w:hanging="357"/>
      </w:pPr>
      <w:r>
        <w:t>Страны</w:t>
      </w:r>
      <w:r w:rsidR="006D2E31">
        <w:t xml:space="preserve"> </w:t>
      </w:r>
      <w:r w:rsidR="006D2E31" w:rsidRPr="007840F4">
        <w:t>(табл</w:t>
      </w:r>
      <w:r w:rsidR="006D2E31">
        <w:t>ица</w:t>
      </w:r>
      <w:r w:rsidR="006D2E31" w:rsidRPr="007840F4">
        <w:t xml:space="preserve"> 1.</w:t>
      </w:r>
      <w:r w:rsidR="006D2E31">
        <w:rPr>
          <w:lang w:val="en-US"/>
        </w:rPr>
        <w:t>4</w:t>
      </w:r>
      <w:r w:rsidR="006D2E31" w:rsidRPr="007840F4">
        <w:t xml:space="preserve">); </w:t>
      </w:r>
    </w:p>
    <w:p w14:paraId="51C78CED" w14:textId="77777777" w:rsidR="006D2E31" w:rsidRPr="007840F4" w:rsidRDefault="006D2E31" w:rsidP="006D2E31">
      <w:pPr>
        <w:pStyle w:val="a1"/>
        <w:numPr>
          <w:ilvl w:val="0"/>
          <w:numId w:val="29"/>
        </w:numPr>
        <w:ind w:left="1066" w:hanging="357"/>
      </w:pPr>
      <w:r>
        <w:t>Тип собственности</w:t>
      </w:r>
      <w:r w:rsidRPr="007840F4">
        <w:t xml:space="preserve"> (табл</w:t>
      </w:r>
      <w:r>
        <w:t>ица</w:t>
      </w:r>
      <w:r w:rsidRPr="007840F4">
        <w:t xml:space="preserve"> 1.</w:t>
      </w:r>
      <w:r>
        <w:rPr>
          <w:lang w:val="en-US"/>
        </w:rPr>
        <w:t>5</w:t>
      </w:r>
      <w:r w:rsidRPr="007840F4">
        <w:t xml:space="preserve">); </w:t>
      </w:r>
    </w:p>
    <w:p w14:paraId="381D61F8" w14:textId="39636A9D" w:rsidR="006D2E31" w:rsidRDefault="009A63A1" w:rsidP="00BB5232">
      <w:pPr>
        <w:pStyle w:val="a1"/>
        <w:numPr>
          <w:ilvl w:val="0"/>
          <w:numId w:val="29"/>
        </w:numPr>
        <w:ind w:left="1066" w:hanging="357"/>
      </w:pPr>
      <w:r>
        <w:t>вид топлива</w:t>
      </w:r>
      <w:r w:rsidR="006D2E31" w:rsidRPr="007840F4">
        <w:t xml:space="preserve"> (табл</w:t>
      </w:r>
      <w:r w:rsidR="006D2E31">
        <w:t>ица</w:t>
      </w:r>
      <w:r w:rsidR="006D2E31" w:rsidRPr="007840F4">
        <w:t xml:space="preserve"> 1.</w:t>
      </w:r>
      <w:r w:rsidR="006D2E31">
        <w:rPr>
          <w:lang w:val="en-US"/>
        </w:rPr>
        <w:t>6</w:t>
      </w:r>
      <w:r w:rsidR="00BB5232">
        <w:t>)</w:t>
      </w:r>
      <w:r w:rsidR="006D2E31" w:rsidRPr="007840F4">
        <w:t xml:space="preserve">; </w:t>
      </w:r>
    </w:p>
    <w:p w14:paraId="5A44473A" w14:textId="3C247096" w:rsidR="006D2E31" w:rsidRDefault="006D2E31" w:rsidP="006D2E31">
      <w:pPr>
        <w:pStyle w:val="2"/>
        <w:numPr>
          <w:ilvl w:val="1"/>
          <w:numId w:val="3"/>
        </w:numPr>
        <w:ind w:left="1287" w:hanging="578"/>
      </w:pPr>
      <w:bookmarkStart w:id="15" w:name="_Toc40791301"/>
      <w:r>
        <w:lastRenderedPageBreak/>
        <w:t>Создание таблиц</w:t>
      </w:r>
      <w:r>
        <w:rPr>
          <w:lang w:val="en-US"/>
        </w:rPr>
        <w:t>,</w:t>
      </w:r>
      <w:r>
        <w:t xml:space="preserve"> доменов</w:t>
      </w:r>
      <w:r>
        <w:rPr>
          <w:lang w:val="en-US"/>
        </w:rPr>
        <w:t>,</w:t>
      </w:r>
      <w:r>
        <w:t xml:space="preserve"> индексов</w:t>
      </w:r>
      <w:bookmarkEnd w:id="15"/>
    </w:p>
    <w:p w14:paraId="6EE5447F" w14:textId="61092696" w:rsidR="006D2E31" w:rsidRPr="00361C28" w:rsidRDefault="006D2E31" w:rsidP="006D2E31">
      <w:pPr>
        <w:pStyle w:val="afd"/>
        <w:kinsoku w:val="0"/>
        <w:overflowPunct w:val="0"/>
        <w:spacing w:after="0"/>
        <w:ind w:right="531"/>
        <w:rPr>
          <w:color w:val="000000"/>
          <w:szCs w:val="28"/>
        </w:rPr>
      </w:pPr>
      <w:r>
        <w:rPr>
          <w:szCs w:val="28"/>
        </w:rPr>
        <w:t xml:space="preserve">Таблица 4.1 – </w:t>
      </w:r>
      <w:r>
        <w:t>Заказы</w:t>
      </w:r>
    </w:p>
    <w:tbl>
      <w:tblPr>
        <w:tblW w:w="9214" w:type="dxa"/>
        <w:tblInd w:w="5" w:type="dxa"/>
        <w:tblLayout w:type="fixed"/>
        <w:tblCellMar>
          <w:left w:w="0" w:type="dxa"/>
          <w:right w:w="0" w:type="dxa"/>
        </w:tblCellMar>
        <w:tblLook w:val="0000" w:firstRow="0" w:lastRow="0" w:firstColumn="0" w:lastColumn="0" w:noHBand="0" w:noVBand="0"/>
      </w:tblPr>
      <w:tblGrid>
        <w:gridCol w:w="533"/>
        <w:gridCol w:w="2444"/>
        <w:gridCol w:w="1559"/>
        <w:gridCol w:w="993"/>
        <w:gridCol w:w="3685"/>
      </w:tblGrid>
      <w:tr w:rsidR="006D2E31" w:rsidRPr="00C74049" w14:paraId="02194333" w14:textId="77777777" w:rsidTr="00DB5963">
        <w:trPr>
          <w:trHeight w:hRule="exact" w:val="331"/>
        </w:trPr>
        <w:tc>
          <w:tcPr>
            <w:tcW w:w="533" w:type="dxa"/>
            <w:tcBorders>
              <w:top w:val="single" w:sz="4" w:space="0" w:color="000000"/>
              <w:left w:val="single" w:sz="4" w:space="0" w:color="000000"/>
              <w:bottom w:val="single" w:sz="4" w:space="0" w:color="000000"/>
              <w:right w:val="single" w:sz="4" w:space="0" w:color="000000"/>
            </w:tcBorders>
          </w:tcPr>
          <w:p w14:paraId="6C81B7C4" w14:textId="77777777" w:rsidR="006D2E31" w:rsidRPr="00C74049" w:rsidRDefault="006D2E31" w:rsidP="00DB5963">
            <w:pPr>
              <w:pStyle w:val="TableParagraph"/>
              <w:kinsoku w:val="0"/>
              <w:overflowPunct w:val="0"/>
              <w:spacing w:line="360" w:lineRule="auto"/>
              <w:ind w:left="102"/>
            </w:pPr>
            <w:r w:rsidRPr="00C74049">
              <w:rPr>
                <w:sz w:val="28"/>
                <w:szCs w:val="28"/>
              </w:rPr>
              <w:t>№</w:t>
            </w:r>
          </w:p>
        </w:tc>
        <w:tc>
          <w:tcPr>
            <w:tcW w:w="2444" w:type="dxa"/>
            <w:tcBorders>
              <w:top w:val="single" w:sz="4" w:space="0" w:color="000000"/>
              <w:left w:val="single" w:sz="4" w:space="0" w:color="000000"/>
              <w:bottom w:val="single" w:sz="4" w:space="0" w:color="000000"/>
              <w:right w:val="single" w:sz="4" w:space="0" w:color="000000"/>
            </w:tcBorders>
          </w:tcPr>
          <w:p w14:paraId="4773CF51" w14:textId="77777777" w:rsidR="006D2E31" w:rsidRPr="00C74049" w:rsidRDefault="006D2E31" w:rsidP="00DB5963">
            <w:pPr>
              <w:pStyle w:val="TableParagraph"/>
              <w:kinsoku w:val="0"/>
              <w:overflowPunct w:val="0"/>
              <w:spacing w:line="360" w:lineRule="auto"/>
              <w:ind w:left="450"/>
            </w:pPr>
            <w:r w:rsidRPr="00C74049">
              <w:rPr>
                <w:spacing w:val="-2"/>
                <w:sz w:val="28"/>
                <w:szCs w:val="28"/>
              </w:rPr>
              <w:t>П</w:t>
            </w:r>
            <w:r w:rsidRPr="00C74049">
              <w:rPr>
                <w:sz w:val="28"/>
                <w:szCs w:val="28"/>
              </w:rPr>
              <w:t>о</w:t>
            </w:r>
            <w:r w:rsidRPr="00C74049">
              <w:rPr>
                <w:spacing w:val="-1"/>
                <w:sz w:val="28"/>
                <w:szCs w:val="28"/>
              </w:rPr>
              <w:t>л</w:t>
            </w:r>
            <w:r w:rsidRPr="00C74049">
              <w:rPr>
                <w:sz w:val="28"/>
                <w:szCs w:val="28"/>
              </w:rPr>
              <w:t>е</w:t>
            </w:r>
          </w:p>
        </w:tc>
        <w:tc>
          <w:tcPr>
            <w:tcW w:w="1559" w:type="dxa"/>
            <w:tcBorders>
              <w:top w:val="single" w:sz="4" w:space="0" w:color="000000"/>
              <w:left w:val="single" w:sz="4" w:space="0" w:color="000000"/>
              <w:bottom w:val="single" w:sz="4" w:space="0" w:color="000000"/>
              <w:right w:val="single" w:sz="4" w:space="0" w:color="000000"/>
            </w:tcBorders>
          </w:tcPr>
          <w:p w14:paraId="40E52CAB" w14:textId="77777777" w:rsidR="006D2E31" w:rsidRPr="00C74049" w:rsidRDefault="006D2E31" w:rsidP="00DB5963">
            <w:pPr>
              <w:pStyle w:val="TableParagraph"/>
              <w:kinsoku w:val="0"/>
              <w:overflowPunct w:val="0"/>
              <w:spacing w:line="360" w:lineRule="auto"/>
              <w:ind w:left="2"/>
              <w:jc w:val="center"/>
            </w:pPr>
            <w:r w:rsidRPr="00C74049">
              <w:rPr>
                <w:spacing w:val="-2"/>
                <w:sz w:val="28"/>
                <w:szCs w:val="28"/>
              </w:rPr>
              <w:t>Т</w:t>
            </w:r>
            <w:r w:rsidRPr="00C74049">
              <w:rPr>
                <w:sz w:val="28"/>
                <w:szCs w:val="28"/>
              </w:rPr>
              <w:t>ип</w:t>
            </w:r>
          </w:p>
        </w:tc>
        <w:tc>
          <w:tcPr>
            <w:tcW w:w="993" w:type="dxa"/>
            <w:tcBorders>
              <w:top w:val="single" w:sz="4" w:space="0" w:color="000000"/>
              <w:left w:val="single" w:sz="4" w:space="0" w:color="000000"/>
              <w:bottom w:val="single" w:sz="4" w:space="0" w:color="000000"/>
              <w:right w:val="single" w:sz="4" w:space="0" w:color="000000"/>
            </w:tcBorders>
          </w:tcPr>
          <w:p w14:paraId="32EF7895" w14:textId="77777777" w:rsidR="006D2E31" w:rsidRPr="00C74049" w:rsidRDefault="006D2E31" w:rsidP="00DB5963">
            <w:pPr>
              <w:pStyle w:val="TableParagraph"/>
              <w:kinsoku w:val="0"/>
              <w:overflowPunct w:val="0"/>
              <w:spacing w:line="360" w:lineRule="auto"/>
              <w:ind w:left="102"/>
            </w:pPr>
            <w:r w:rsidRPr="00C74049">
              <w:rPr>
                <w:sz w:val="28"/>
                <w:szCs w:val="28"/>
              </w:rPr>
              <w:t>Размер</w:t>
            </w:r>
          </w:p>
        </w:tc>
        <w:tc>
          <w:tcPr>
            <w:tcW w:w="3685" w:type="dxa"/>
            <w:tcBorders>
              <w:top w:val="single" w:sz="4" w:space="0" w:color="000000"/>
              <w:left w:val="single" w:sz="4" w:space="0" w:color="000000"/>
              <w:bottom w:val="single" w:sz="4" w:space="0" w:color="000000"/>
              <w:right w:val="single" w:sz="4" w:space="0" w:color="000000"/>
            </w:tcBorders>
          </w:tcPr>
          <w:p w14:paraId="27F1CB84" w14:textId="77777777" w:rsidR="006D2E31" w:rsidRPr="00C74049" w:rsidRDefault="006D2E31" w:rsidP="00DB5963">
            <w:pPr>
              <w:pStyle w:val="TableParagraph"/>
              <w:kinsoku w:val="0"/>
              <w:overflowPunct w:val="0"/>
              <w:spacing w:line="360" w:lineRule="auto"/>
              <w:ind w:right="1"/>
              <w:jc w:val="center"/>
            </w:pPr>
            <w:r w:rsidRPr="00C74049">
              <w:rPr>
                <w:spacing w:val="-2"/>
                <w:sz w:val="28"/>
                <w:szCs w:val="28"/>
              </w:rPr>
              <w:t>О</w:t>
            </w:r>
            <w:r w:rsidRPr="00C74049">
              <w:rPr>
                <w:sz w:val="28"/>
                <w:szCs w:val="28"/>
              </w:rPr>
              <w:t>пис</w:t>
            </w:r>
            <w:r w:rsidRPr="00C74049">
              <w:rPr>
                <w:spacing w:val="-3"/>
                <w:sz w:val="28"/>
                <w:szCs w:val="28"/>
              </w:rPr>
              <w:t>а</w:t>
            </w:r>
            <w:r w:rsidRPr="00C74049">
              <w:rPr>
                <w:sz w:val="28"/>
                <w:szCs w:val="28"/>
              </w:rPr>
              <w:t>н</w:t>
            </w:r>
            <w:r w:rsidRPr="00C74049">
              <w:rPr>
                <w:spacing w:val="-2"/>
                <w:sz w:val="28"/>
                <w:szCs w:val="28"/>
              </w:rPr>
              <w:t>и</w:t>
            </w:r>
            <w:r w:rsidRPr="00C74049">
              <w:rPr>
                <w:sz w:val="28"/>
                <w:szCs w:val="28"/>
              </w:rPr>
              <w:t>е</w:t>
            </w:r>
          </w:p>
        </w:tc>
      </w:tr>
      <w:tr w:rsidR="006D2E31" w:rsidRPr="00C74049" w14:paraId="17E91D50" w14:textId="77777777" w:rsidTr="00DB5963">
        <w:trPr>
          <w:trHeight w:hRule="exact" w:val="331"/>
        </w:trPr>
        <w:tc>
          <w:tcPr>
            <w:tcW w:w="533" w:type="dxa"/>
            <w:tcBorders>
              <w:top w:val="single" w:sz="4" w:space="0" w:color="000000"/>
              <w:left w:val="single" w:sz="4" w:space="0" w:color="000000"/>
              <w:bottom w:val="single" w:sz="4" w:space="0" w:color="000000"/>
              <w:right w:val="single" w:sz="4" w:space="0" w:color="000000"/>
            </w:tcBorders>
          </w:tcPr>
          <w:p w14:paraId="1E33B081" w14:textId="77777777" w:rsidR="006D2E31" w:rsidRPr="00C74049" w:rsidRDefault="006D2E31" w:rsidP="00DB5963">
            <w:pPr>
              <w:pStyle w:val="TableParagraph"/>
              <w:kinsoku w:val="0"/>
              <w:overflowPunct w:val="0"/>
              <w:spacing w:line="360" w:lineRule="auto"/>
              <w:ind w:left="102"/>
            </w:pPr>
            <w:r w:rsidRPr="00C74049">
              <w:rPr>
                <w:sz w:val="28"/>
                <w:szCs w:val="28"/>
              </w:rPr>
              <w:t>1</w:t>
            </w:r>
          </w:p>
        </w:tc>
        <w:tc>
          <w:tcPr>
            <w:tcW w:w="2444" w:type="dxa"/>
            <w:tcBorders>
              <w:top w:val="single" w:sz="4" w:space="0" w:color="000000"/>
              <w:left w:val="single" w:sz="4" w:space="0" w:color="000000"/>
              <w:bottom w:val="single" w:sz="4" w:space="0" w:color="000000"/>
              <w:right w:val="single" w:sz="4" w:space="0" w:color="000000"/>
            </w:tcBorders>
          </w:tcPr>
          <w:p w14:paraId="40070874" w14:textId="77777777" w:rsidR="006D2E31" w:rsidRPr="00361C28" w:rsidRDefault="006D2E31" w:rsidP="00DB5963">
            <w:pPr>
              <w:pStyle w:val="TableParagraph"/>
              <w:kinsoku w:val="0"/>
              <w:overflowPunct w:val="0"/>
              <w:spacing w:line="360" w:lineRule="auto"/>
              <w:ind w:left="102"/>
            </w:pPr>
            <w:r>
              <w:rPr>
                <w:spacing w:val="-2"/>
                <w:sz w:val="28"/>
                <w:szCs w:val="28"/>
                <w:lang w:val="en-US"/>
              </w:rPr>
              <w:t>id_order</w:t>
            </w:r>
          </w:p>
        </w:tc>
        <w:tc>
          <w:tcPr>
            <w:tcW w:w="1559" w:type="dxa"/>
            <w:tcBorders>
              <w:top w:val="single" w:sz="4" w:space="0" w:color="000000"/>
              <w:left w:val="single" w:sz="4" w:space="0" w:color="000000"/>
              <w:bottom w:val="single" w:sz="4" w:space="0" w:color="000000"/>
              <w:right w:val="single" w:sz="4" w:space="0" w:color="000000"/>
            </w:tcBorders>
          </w:tcPr>
          <w:p w14:paraId="68DC0E79" w14:textId="77777777" w:rsidR="006D2E31" w:rsidRPr="00C74049" w:rsidRDefault="006D2E31" w:rsidP="00DB5963">
            <w:pPr>
              <w:pStyle w:val="TableParagraph"/>
              <w:kinsoku w:val="0"/>
              <w:overflowPunct w:val="0"/>
              <w:spacing w:line="360" w:lineRule="auto"/>
              <w:ind w:left="104"/>
            </w:pPr>
            <w:r w:rsidRPr="00C74049">
              <w:rPr>
                <w:sz w:val="28"/>
                <w:szCs w:val="28"/>
              </w:rPr>
              <w:t>Число</w:t>
            </w:r>
            <w:r w:rsidRPr="00C74049">
              <w:rPr>
                <w:spacing w:val="-3"/>
                <w:sz w:val="28"/>
                <w:szCs w:val="28"/>
              </w:rPr>
              <w:t>в</w:t>
            </w:r>
            <w:r w:rsidRPr="00C74049">
              <w:rPr>
                <w:spacing w:val="-2"/>
                <w:sz w:val="28"/>
                <w:szCs w:val="28"/>
              </w:rPr>
              <w:t>о</w:t>
            </w:r>
            <w:r w:rsidRPr="00C74049">
              <w:rPr>
                <w:sz w:val="28"/>
                <w:szCs w:val="28"/>
              </w:rPr>
              <w:t>й</w:t>
            </w:r>
          </w:p>
        </w:tc>
        <w:tc>
          <w:tcPr>
            <w:tcW w:w="993" w:type="dxa"/>
            <w:tcBorders>
              <w:top w:val="single" w:sz="4" w:space="0" w:color="000000"/>
              <w:left w:val="single" w:sz="4" w:space="0" w:color="000000"/>
              <w:bottom w:val="single" w:sz="4" w:space="0" w:color="000000"/>
              <w:right w:val="single" w:sz="4" w:space="0" w:color="000000"/>
            </w:tcBorders>
          </w:tcPr>
          <w:p w14:paraId="5D242AF8" w14:textId="77777777" w:rsidR="006D2E31" w:rsidRPr="00C74049" w:rsidRDefault="006D2E31" w:rsidP="00DB5963">
            <w:pPr>
              <w:pStyle w:val="TableParagraph"/>
              <w:kinsoku w:val="0"/>
              <w:overflowPunct w:val="0"/>
              <w:spacing w:line="360" w:lineRule="auto"/>
              <w:ind w:left="102"/>
            </w:pPr>
            <w:r w:rsidRPr="00C74049">
              <w:rPr>
                <w:sz w:val="28"/>
                <w:szCs w:val="28"/>
              </w:rPr>
              <w:t>4</w:t>
            </w:r>
          </w:p>
        </w:tc>
        <w:tc>
          <w:tcPr>
            <w:tcW w:w="3685" w:type="dxa"/>
            <w:tcBorders>
              <w:top w:val="single" w:sz="4" w:space="0" w:color="000000"/>
              <w:left w:val="single" w:sz="4" w:space="0" w:color="000000"/>
              <w:bottom w:val="single" w:sz="4" w:space="0" w:color="000000"/>
              <w:right w:val="single" w:sz="4" w:space="0" w:color="000000"/>
            </w:tcBorders>
          </w:tcPr>
          <w:p w14:paraId="4F916554" w14:textId="77777777" w:rsidR="006D2E31" w:rsidRPr="00861EB7" w:rsidRDefault="006D2E31" w:rsidP="00DB5963">
            <w:pPr>
              <w:pStyle w:val="TableParagraph"/>
              <w:kinsoku w:val="0"/>
              <w:overflowPunct w:val="0"/>
              <w:spacing w:line="360" w:lineRule="auto"/>
              <w:ind w:left="102"/>
            </w:pPr>
            <w:r>
              <w:rPr>
                <w:sz w:val="28"/>
                <w:szCs w:val="28"/>
              </w:rPr>
              <w:t>Уникальный идентификатор</w:t>
            </w:r>
          </w:p>
        </w:tc>
      </w:tr>
      <w:tr w:rsidR="006D2E31" w:rsidRPr="00C74049" w14:paraId="4E9A91BD" w14:textId="77777777" w:rsidTr="00DB5963">
        <w:trPr>
          <w:trHeight w:hRule="exact" w:val="334"/>
        </w:trPr>
        <w:tc>
          <w:tcPr>
            <w:tcW w:w="533" w:type="dxa"/>
            <w:tcBorders>
              <w:top w:val="single" w:sz="4" w:space="0" w:color="000000"/>
              <w:left w:val="single" w:sz="4" w:space="0" w:color="000000"/>
              <w:bottom w:val="single" w:sz="4" w:space="0" w:color="000000"/>
              <w:right w:val="single" w:sz="4" w:space="0" w:color="000000"/>
            </w:tcBorders>
          </w:tcPr>
          <w:p w14:paraId="651638B6" w14:textId="77777777" w:rsidR="006D2E31" w:rsidRPr="00C74049" w:rsidRDefault="006D2E31" w:rsidP="00DB5963">
            <w:pPr>
              <w:pStyle w:val="TableParagraph"/>
              <w:kinsoku w:val="0"/>
              <w:overflowPunct w:val="0"/>
              <w:spacing w:line="360" w:lineRule="auto"/>
              <w:ind w:left="102"/>
            </w:pPr>
            <w:r w:rsidRPr="00C74049">
              <w:rPr>
                <w:sz w:val="28"/>
                <w:szCs w:val="28"/>
              </w:rPr>
              <w:t>2</w:t>
            </w:r>
          </w:p>
        </w:tc>
        <w:tc>
          <w:tcPr>
            <w:tcW w:w="2444" w:type="dxa"/>
            <w:tcBorders>
              <w:top w:val="single" w:sz="4" w:space="0" w:color="000000"/>
              <w:left w:val="single" w:sz="4" w:space="0" w:color="000000"/>
              <w:bottom w:val="single" w:sz="4" w:space="0" w:color="000000"/>
              <w:right w:val="single" w:sz="4" w:space="0" w:color="000000"/>
            </w:tcBorders>
          </w:tcPr>
          <w:p w14:paraId="208A963B" w14:textId="3FF6396D" w:rsidR="006D2E31" w:rsidRPr="006C6D25" w:rsidRDefault="006D2E31" w:rsidP="006C6D25">
            <w:pPr>
              <w:pStyle w:val="TableParagraph"/>
              <w:kinsoku w:val="0"/>
              <w:overflowPunct w:val="0"/>
              <w:spacing w:line="360" w:lineRule="auto"/>
              <w:ind w:left="102"/>
            </w:pPr>
            <w:r>
              <w:rPr>
                <w:spacing w:val="-2"/>
                <w:sz w:val="28"/>
                <w:szCs w:val="28"/>
                <w:lang w:val="en-US"/>
              </w:rPr>
              <w:t>id</w:t>
            </w:r>
            <w:r>
              <w:rPr>
                <w:spacing w:val="-2"/>
                <w:sz w:val="28"/>
                <w:szCs w:val="28"/>
              </w:rPr>
              <w:t>_</w:t>
            </w:r>
            <w:r w:rsidR="006C6D25">
              <w:rPr>
                <w:spacing w:val="-2"/>
                <w:sz w:val="28"/>
                <w:szCs w:val="28"/>
                <w:lang w:val="en-US"/>
              </w:rPr>
              <w:t>client</w:t>
            </w:r>
          </w:p>
        </w:tc>
        <w:tc>
          <w:tcPr>
            <w:tcW w:w="1559" w:type="dxa"/>
            <w:tcBorders>
              <w:top w:val="single" w:sz="4" w:space="0" w:color="000000"/>
              <w:left w:val="single" w:sz="4" w:space="0" w:color="000000"/>
              <w:bottom w:val="single" w:sz="4" w:space="0" w:color="000000"/>
              <w:right w:val="single" w:sz="4" w:space="0" w:color="000000"/>
            </w:tcBorders>
          </w:tcPr>
          <w:p w14:paraId="7FB20F6D" w14:textId="77777777" w:rsidR="006D2E31" w:rsidRPr="00C74049" w:rsidRDefault="006D2E31" w:rsidP="00DB5963">
            <w:pPr>
              <w:pStyle w:val="TableParagraph"/>
              <w:kinsoku w:val="0"/>
              <w:overflowPunct w:val="0"/>
              <w:spacing w:line="360" w:lineRule="auto"/>
              <w:ind w:left="104"/>
            </w:pPr>
            <w:r w:rsidRPr="00C74049">
              <w:rPr>
                <w:sz w:val="28"/>
                <w:szCs w:val="28"/>
              </w:rPr>
              <w:t>Число</w:t>
            </w:r>
            <w:r w:rsidRPr="00C74049">
              <w:rPr>
                <w:spacing w:val="-3"/>
                <w:sz w:val="28"/>
                <w:szCs w:val="28"/>
              </w:rPr>
              <w:t>в</w:t>
            </w:r>
            <w:r w:rsidRPr="00C74049">
              <w:rPr>
                <w:spacing w:val="-2"/>
                <w:sz w:val="28"/>
                <w:szCs w:val="28"/>
              </w:rPr>
              <w:t>о</w:t>
            </w:r>
            <w:r w:rsidRPr="00C74049">
              <w:rPr>
                <w:sz w:val="28"/>
                <w:szCs w:val="28"/>
              </w:rPr>
              <w:t>й</w:t>
            </w:r>
          </w:p>
        </w:tc>
        <w:tc>
          <w:tcPr>
            <w:tcW w:w="993" w:type="dxa"/>
            <w:tcBorders>
              <w:top w:val="single" w:sz="4" w:space="0" w:color="000000"/>
              <w:left w:val="single" w:sz="4" w:space="0" w:color="000000"/>
              <w:bottom w:val="single" w:sz="4" w:space="0" w:color="000000"/>
              <w:right w:val="single" w:sz="4" w:space="0" w:color="000000"/>
            </w:tcBorders>
          </w:tcPr>
          <w:p w14:paraId="6D06B910" w14:textId="77777777" w:rsidR="006D2E31" w:rsidRPr="001546C6" w:rsidRDefault="006D2E31" w:rsidP="00DB5963">
            <w:pPr>
              <w:pStyle w:val="TableParagraph"/>
              <w:kinsoku w:val="0"/>
              <w:overflowPunct w:val="0"/>
              <w:spacing w:line="360" w:lineRule="auto"/>
              <w:ind w:left="102"/>
              <w:rPr>
                <w:lang w:val="en-US"/>
              </w:rPr>
            </w:pPr>
            <w:r w:rsidRPr="00C74049">
              <w:rPr>
                <w:sz w:val="28"/>
                <w:szCs w:val="28"/>
              </w:rPr>
              <w:t>4</w:t>
            </w:r>
          </w:p>
        </w:tc>
        <w:tc>
          <w:tcPr>
            <w:tcW w:w="3685" w:type="dxa"/>
            <w:tcBorders>
              <w:top w:val="single" w:sz="4" w:space="0" w:color="000000"/>
              <w:left w:val="single" w:sz="4" w:space="0" w:color="000000"/>
              <w:bottom w:val="single" w:sz="4" w:space="0" w:color="000000"/>
              <w:right w:val="single" w:sz="4" w:space="0" w:color="000000"/>
            </w:tcBorders>
          </w:tcPr>
          <w:p w14:paraId="35F68D61" w14:textId="77777777" w:rsidR="006D2E31" w:rsidRPr="00EB0918" w:rsidRDefault="006D2E31" w:rsidP="00DB5963">
            <w:pPr>
              <w:pStyle w:val="TableParagraph"/>
              <w:kinsoku w:val="0"/>
              <w:overflowPunct w:val="0"/>
              <w:spacing w:line="360" w:lineRule="auto"/>
              <w:ind w:left="102"/>
            </w:pPr>
            <w:r>
              <w:rPr>
                <w:sz w:val="28"/>
                <w:szCs w:val="28"/>
              </w:rPr>
              <w:t>Уникальный идентификатор</w:t>
            </w:r>
          </w:p>
        </w:tc>
      </w:tr>
      <w:tr w:rsidR="006D2E31" w:rsidRPr="00C74049" w14:paraId="24F3D0C2" w14:textId="77777777" w:rsidTr="006C6D25">
        <w:trPr>
          <w:trHeight w:hRule="exact" w:val="419"/>
        </w:trPr>
        <w:tc>
          <w:tcPr>
            <w:tcW w:w="533" w:type="dxa"/>
            <w:tcBorders>
              <w:top w:val="single" w:sz="4" w:space="0" w:color="000000"/>
              <w:left w:val="single" w:sz="4" w:space="0" w:color="000000"/>
              <w:bottom w:val="single" w:sz="4" w:space="0" w:color="000000"/>
              <w:right w:val="single" w:sz="4" w:space="0" w:color="000000"/>
            </w:tcBorders>
          </w:tcPr>
          <w:p w14:paraId="1AD5CEC9" w14:textId="77777777" w:rsidR="006D2E31" w:rsidRPr="00EB0918" w:rsidRDefault="006D2E31" w:rsidP="00DB5963">
            <w:pPr>
              <w:pStyle w:val="TableParagraph"/>
              <w:kinsoku w:val="0"/>
              <w:overflowPunct w:val="0"/>
              <w:spacing w:line="360" w:lineRule="auto"/>
              <w:ind w:left="102"/>
              <w:rPr>
                <w:sz w:val="28"/>
                <w:szCs w:val="28"/>
                <w:lang w:val="en-US"/>
              </w:rPr>
            </w:pPr>
            <w:r>
              <w:rPr>
                <w:sz w:val="28"/>
                <w:szCs w:val="28"/>
                <w:lang w:val="en-US"/>
              </w:rPr>
              <w:t>3</w:t>
            </w:r>
          </w:p>
        </w:tc>
        <w:tc>
          <w:tcPr>
            <w:tcW w:w="2444" w:type="dxa"/>
            <w:tcBorders>
              <w:top w:val="single" w:sz="4" w:space="0" w:color="000000"/>
              <w:left w:val="single" w:sz="4" w:space="0" w:color="000000"/>
              <w:bottom w:val="single" w:sz="4" w:space="0" w:color="000000"/>
              <w:right w:val="single" w:sz="4" w:space="0" w:color="000000"/>
            </w:tcBorders>
          </w:tcPr>
          <w:p w14:paraId="176AC7AB" w14:textId="5BB97447" w:rsidR="006D2E31" w:rsidRPr="006C6D25" w:rsidRDefault="006C6D25" w:rsidP="00DB5963">
            <w:pPr>
              <w:pStyle w:val="TableParagraph"/>
              <w:kinsoku w:val="0"/>
              <w:overflowPunct w:val="0"/>
              <w:spacing w:line="360" w:lineRule="auto"/>
              <w:ind w:left="102"/>
              <w:rPr>
                <w:spacing w:val="-2"/>
                <w:sz w:val="28"/>
                <w:szCs w:val="28"/>
                <w:lang w:val="en-US"/>
              </w:rPr>
            </w:pPr>
            <w:r>
              <w:rPr>
                <w:spacing w:val="-2"/>
                <w:sz w:val="28"/>
                <w:szCs w:val="28"/>
                <w:lang w:val="en-US"/>
              </w:rPr>
              <w:t>id_fuel</w:t>
            </w:r>
          </w:p>
        </w:tc>
        <w:tc>
          <w:tcPr>
            <w:tcW w:w="1559" w:type="dxa"/>
            <w:tcBorders>
              <w:top w:val="single" w:sz="4" w:space="0" w:color="000000"/>
              <w:left w:val="single" w:sz="4" w:space="0" w:color="000000"/>
              <w:bottom w:val="single" w:sz="4" w:space="0" w:color="000000"/>
              <w:right w:val="single" w:sz="4" w:space="0" w:color="000000"/>
            </w:tcBorders>
          </w:tcPr>
          <w:p w14:paraId="767AAC02" w14:textId="77777777" w:rsidR="006D2E31" w:rsidRPr="00C74049" w:rsidRDefault="006D2E31" w:rsidP="00DB5963">
            <w:pPr>
              <w:pStyle w:val="TableParagraph"/>
              <w:kinsoku w:val="0"/>
              <w:overflowPunct w:val="0"/>
              <w:spacing w:line="360" w:lineRule="auto"/>
              <w:ind w:left="104"/>
              <w:rPr>
                <w:spacing w:val="-2"/>
                <w:sz w:val="28"/>
                <w:szCs w:val="28"/>
              </w:rPr>
            </w:pPr>
            <w:r w:rsidRPr="00C74049">
              <w:rPr>
                <w:sz w:val="28"/>
                <w:szCs w:val="28"/>
              </w:rPr>
              <w:t>Число</w:t>
            </w:r>
            <w:r w:rsidRPr="00C74049">
              <w:rPr>
                <w:spacing w:val="-3"/>
                <w:sz w:val="28"/>
                <w:szCs w:val="28"/>
              </w:rPr>
              <w:t>в</w:t>
            </w:r>
            <w:r w:rsidRPr="00C74049">
              <w:rPr>
                <w:spacing w:val="-2"/>
                <w:sz w:val="28"/>
                <w:szCs w:val="28"/>
              </w:rPr>
              <w:t>о</w:t>
            </w:r>
            <w:r w:rsidRPr="00C74049">
              <w:rPr>
                <w:sz w:val="28"/>
                <w:szCs w:val="28"/>
              </w:rPr>
              <w:t>й</w:t>
            </w:r>
          </w:p>
        </w:tc>
        <w:tc>
          <w:tcPr>
            <w:tcW w:w="993" w:type="dxa"/>
            <w:tcBorders>
              <w:top w:val="single" w:sz="4" w:space="0" w:color="000000"/>
              <w:left w:val="single" w:sz="4" w:space="0" w:color="000000"/>
              <w:bottom w:val="single" w:sz="4" w:space="0" w:color="000000"/>
              <w:right w:val="single" w:sz="4" w:space="0" w:color="000000"/>
            </w:tcBorders>
          </w:tcPr>
          <w:p w14:paraId="5B25AE1A" w14:textId="77777777" w:rsidR="006D2E31" w:rsidRDefault="006D2E31" w:rsidP="00DB5963">
            <w:pPr>
              <w:pStyle w:val="TableParagraph"/>
              <w:kinsoku w:val="0"/>
              <w:overflowPunct w:val="0"/>
              <w:spacing w:line="360" w:lineRule="auto"/>
              <w:ind w:left="102"/>
              <w:rPr>
                <w:spacing w:val="1"/>
                <w:sz w:val="28"/>
                <w:szCs w:val="28"/>
                <w:lang w:val="en-US"/>
              </w:rPr>
            </w:pPr>
            <w:r>
              <w:rPr>
                <w:spacing w:val="1"/>
                <w:sz w:val="28"/>
                <w:szCs w:val="28"/>
                <w:lang w:val="en-US"/>
              </w:rPr>
              <w:t>4</w:t>
            </w:r>
          </w:p>
        </w:tc>
        <w:tc>
          <w:tcPr>
            <w:tcW w:w="3685" w:type="dxa"/>
            <w:tcBorders>
              <w:top w:val="single" w:sz="4" w:space="0" w:color="000000"/>
              <w:left w:val="single" w:sz="4" w:space="0" w:color="000000"/>
              <w:bottom w:val="single" w:sz="4" w:space="0" w:color="000000"/>
              <w:right w:val="single" w:sz="4" w:space="0" w:color="000000"/>
            </w:tcBorders>
          </w:tcPr>
          <w:p w14:paraId="4F951281" w14:textId="77777777" w:rsidR="006D2E31" w:rsidRPr="00C74049" w:rsidRDefault="006D2E31" w:rsidP="00DB5963">
            <w:pPr>
              <w:pStyle w:val="TableParagraph"/>
              <w:kinsoku w:val="0"/>
              <w:overflowPunct w:val="0"/>
              <w:spacing w:line="360" w:lineRule="auto"/>
              <w:ind w:left="102"/>
              <w:rPr>
                <w:spacing w:val="-2"/>
                <w:sz w:val="28"/>
                <w:szCs w:val="28"/>
              </w:rPr>
            </w:pPr>
            <w:r>
              <w:rPr>
                <w:sz w:val="28"/>
                <w:szCs w:val="28"/>
              </w:rPr>
              <w:t>Уникальный идентификатор</w:t>
            </w:r>
          </w:p>
        </w:tc>
      </w:tr>
      <w:tr w:rsidR="006D2E31" w:rsidRPr="00C74049" w14:paraId="083B437C" w14:textId="77777777" w:rsidTr="00DB5963">
        <w:trPr>
          <w:trHeight w:hRule="exact" w:val="334"/>
        </w:trPr>
        <w:tc>
          <w:tcPr>
            <w:tcW w:w="533" w:type="dxa"/>
            <w:tcBorders>
              <w:top w:val="single" w:sz="4" w:space="0" w:color="000000"/>
              <w:left w:val="single" w:sz="4" w:space="0" w:color="000000"/>
              <w:bottom w:val="single" w:sz="4" w:space="0" w:color="000000"/>
              <w:right w:val="single" w:sz="4" w:space="0" w:color="000000"/>
            </w:tcBorders>
          </w:tcPr>
          <w:p w14:paraId="389C598D" w14:textId="77777777" w:rsidR="006D2E31" w:rsidRDefault="006D2E31" w:rsidP="00DB5963">
            <w:pPr>
              <w:pStyle w:val="TableParagraph"/>
              <w:kinsoku w:val="0"/>
              <w:overflowPunct w:val="0"/>
              <w:spacing w:line="360" w:lineRule="auto"/>
              <w:ind w:left="102"/>
              <w:rPr>
                <w:sz w:val="28"/>
                <w:szCs w:val="28"/>
                <w:lang w:val="en-US"/>
              </w:rPr>
            </w:pPr>
            <w:r>
              <w:rPr>
                <w:sz w:val="28"/>
                <w:szCs w:val="28"/>
                <w:lang w:val="en-US"/>
              </w:rPr>
              <w:t>4</w:t>
            </w:r>
          </w:p>
        </w:tc>
        <w:tc>
          <w:tcPr>
            <w:tcW w:w="2444" w:type="dxa"/>
            <w:tcBorders>
              <w:top w:val="single" w:sz="4" w:space="0" w:color="000000"/>
              <w:left w:val="single" w:sz="4" w:space="0" w:color="000000"/>
              <w:bottom w:val="single" w:sz="4" w:space="0" w:color="000000"/>
              <w:right w:val="single" w:sz="4" w:space="0" w:color="000000"/>
            </w:tcBorders>
          </w:tcPr>
          <w:p w14:paraId="61243D1A" w14:textId="289D326C" w:rsidR="006D2E31" w:rsidRPr="009A63A1" w:rsidRDefault="009A63A1" w:rsidP="009A63A1">
            <w:pPr>
              <w:pStyle w:val="TableParagraph"/>
              <w:kinsoku w:val="0"/>
              <w:overflowPunct w:val="0"/>
              <w:spacing w:line="360" w:lineRule="auto"/>
              <w:rPr>
                <w:spacing w:val="-2"/>
                <w:sz w:val="28"/>
                <w:szCs w:val="28"/>
              </w:rPr>
            </w:pPr>
            <w:r>
              <w:rPr>
                <w:spacing w:val="-2"/>
                <w:sz w:val="28"/>
                <w:szCs w:val="28"/>
              </w:rPr>
              <w:t xml:space="preserve"> объем</w:t>
            </w:r>
          </w:p>
        </w:tc>
        <w:tc>
          <w:tcPr>
            <w:tcW w:w="1559" w:type="dxa"/>
            <w:tcBorders>
              <w:top w:val="single" w:sz="4" w:space="0" w:color="000000"/>
              <w:left w:val="single" w:sz="4" w:space="0" w:color="000000"/>
              <w:bottom w:val="single" w:sz="4" w:space="0" w:color="000000"/>
              <w:right w:val="single" w:sz="4" w:space="0" w:color="000000"/>
            </w:tcBorders>
          </w:tcPr>
          <w:p w14:paraId="46490834" w14:textId="77777777" w:rsidR="006D2E31" w:rsidRPr="00C74049" w:rsidRDefault="006D2E31" w:rsidP="00DB5963">
            <w:pPr>
              <w:pStyle w:val="TableParagraph"/>
              <w:kinsoku w:val="0"/>
              <w:overflowPunct w:val="0"/>
              <w:spacing w:line="360" w:lineRule="auto"/>
              <w:ind w:left="104"/>
              <w:rPr>
                <w:sz w:val="28"/>
                <w:szCs w:val="28"/>
              </w:rPr>
            </w:pPr>
            <w:r>
              <w:rPr>
                <w:sz w:val="28"/>
                <w:szCs w:val="28"/>
              </w:rPr>
              <w:t>Числовой</w:t>
            </w:r>
          </w:p>
        </w:tc>
        <w:tc>
          <w:tcPr>
            <w:tcW w:w="993" w:type="dxa"/>
            <w:tcBorders>
              <w:top w:val="single" w:sz="4" w:space="0" w:color="000000"/>
              <w:left w:val="single" w:sz="4" w:space="0" w:color="000000"/>
              <w:bottom w:val="single" w:sz="4" w:space="0" w:color="000000"/>
              <w:right w:val="single" w:sz="4" w:space="0" w:color="000000"/>
            </w:tcBorders>
          </w:tcPr>
          <w:p w14:paraId="7ACC9318" w14:textId="77777777" w:rsidR="006D2E31" w:rsidRPr="000A6090" w:rsidRDefault="006D2E31" w:rsidP="00DB5963">
            <w:pPr>
              <w:pStyle w:val="TableParagraph"/>
              <w:kinsoku w:val="0"/>
              <w:overflowPunct w:val="0"/>
              <w:spacing w:line="360" w:lineRule="auto"/>
              <w:ind w:left="102"/>
              <w:rPr>
                <w:spacing w:val="1"/>
                <w:sz w:val="28"/>
                <w:szCs w:val="28"/>
              </w:rPr>
            </w:pPr>
            <w:r>
              <w:rPr>
                <w:spacing w:val="1"/>
                <w:sz w:val="28"/>
                <w:szCs w:val="28"/>
              </w:rPr>
              <w:t>4</w:t>
            </w:r>
          </w:p>
        </w:tc>
        <w:tc>
          <w:tcPr>
            <w:tcW w:w="3685" w:type="dxa"/>
            <w:tcBorders>
              <w:top w:val="single" w:sz="4" w:space="0" w:color="000000"/>
              <w:left w:val="single" w:sz="4" w:space="0" w:color="000000"/>
              <w:bottom w:val="single" w:sz="4" w:space="0" w:color="000000"/>
              <w:right w:val="single" w:sz="4" w:space="0" w:color="000000"/>
            </w:tcBorders>
          </w:tcPr>
          <w:p w14:paraId="1534089E" w14:textId="5D6D98D8" w:rsidR="006D2E31" w:rsidRDefault="00BB5232" w:rsidP="00BB5232">
            <w:pPr>
              <w:pStyle w:val="TableParagraph"/>
              <w:kinsoku w:val="0"/>
              <w:overflowPunct w:val="0"/>
              <w:spacing w:line="360" w:lineRule="auto"/>
              <w:ind w:left="102"/>
              <w:rPr>
                <w:sz w:val="28"/>
                <w:szCs w:val="28"/>
              </w:rPr>
            </w:pPr>
            <w:r>
              <w:rPr>
                <w:spacing w:val="-2"/>
                <w:sz w:val="28"/>
                <w:szCs w:val="28"/>
              </w:rPr>
              <w:t>Объем</w:t>
            </w:r>
          </w:p>
        </w:tc>
      </w:tr>
      <w:tr w:rsidR="006D2E31" w:rsidRPr="00C74049" w14:paraId="635FFADE" w14:textId="77777777" w:rsidTr="00DB5963">
        <w:trPr>
          <w:trHeight w:hRule="exact" w:val="334"/>
        </w:trPr>
        <w:tc>
          <w:tcPr>
            <w:tcW w:w="533" w:type="dxa"/>
            <w:tcBorders>
              <w:top w:val="single" w:sz="4" w:space="0" w:color="000000"/>
              <w:left w:val="single" w:sz="4" w:space="0" w:color="000000"/>
              <w:bottom w:val="single" w:sz="4" w:space="0" w:color="000000"/>
              <w:right w:val="single" w:sz="4" w:space="0" w:color="000000"/>
            </w:tcBorders>
          </w:tcPr>
          <w:p w14:paraId="6498945B" w14:textId="77777777" w:rsidR="006D2E31" w:rsidRDefault="006D2E31" w:rsidP="00DB5963">
            <w:pPr>
              <w:pStyle w:val="TableParagraph"/>
              <w:kinsoku w:val="0"/>
              <w:overflowPunct w:val="0"/>
              <w:spacing w:line="360" w:lineRule="auto"/>
              <w:ind w:left="102"/>
              <w:rPr>
                <w:sz w:val="28"/>
                <w:szCs w:val="28"/>
                <w:lang w:val="en-US"/>
              </w:rPr>
            </w:pPr>
            <w:r>
              <w:rPr>
                <w:sz w:val="28"/>
                <w:szCs w:val="28"/>
                <w:lang w:val="en-US"/>
              </w:rPr>
              <w:t>5</w:t>
            </w:r>
          </w:p>
        </w:tc>
        <w:tc>
          <w:tcPr>
            <w:tcW w:w="2444" w:type="dxa"/>
            <w:tcBorders>
              <w:top w:val="single" w:sz="4" w:space="0" w:color="000000"/>
              <w:left w:val="single" w:sz="4" w:space="0" w:color="000000"/>
              <w:bottom w:val="single" w:sz="4" w:space="0" w:color="000000"/>
              <w:right w:val="single" w:sz="4" w:space="0" w:color="000000"/>
            </w:tcBorders>
          </w:tcPr>
          <w:p w14:paraId="4C805C9F" w14:textId="77777777" w:rsidR="006D2E31" w:rsidRPr="000A6090" w:rsidRDefault="006D2E31" w:rsidP="00DB5963">
            <w:pPr>
              <w:pStyle w:val="TableParagraph"/>
              <w:kinsoku w:val="0"/>
              <w:overflowPunct w:val="0"/>
              <w:spacing w:line="360" w:lineRule="auto"/>
              <w:ind w:left="102"/>
              <w:rPr>
                <w:spacing w:val="-2"/>
                <w:sz w:val="28"/>
                <w:szCs w:val="28"/>
              </w:rPr>
            </w:pPr>
            <w:r>
              <w:rPr>
                <w:spacing w:val="-2"/>
                <w:sz w:val="28"/>
                <w:szCs w:val="28"/>
              </w:rPr>
              <w:t>дата</w:t>
            </w:r>
          </w:p>
        </w:tc>
        <w:tc>
          <w:tcPr>
            <w:tcW w:w="1559" w:type="dxa"/>
            <w:tcBorders>
              <w:top w:val="single" w:sz="4" w:space="0" w:color="000000"/>
              <w:left w:val="single" w:sz="4" w:space="0" w:color="000000"/>
              <w:bottom w:val="single" w:sz="4" w:space="0" w:color="000000"/>
              <w:right w:val="single" w:sz="4" w:space="0" w:color="000000"/>
            </w:tcBorders>
          </w:tcPr>
          <w:p w14:paraId="736E1960" w14:textId="77777777" w:rsidR="006D2E31" w:rsidRPr="00C74049" w:rsidRDefault="006D2E31" w:rsidP="00DB5963">
            <w:pPr>
              <w:pStyle w:val="TableParagraph"/>
              <w:kinsoku w:val="0"/>
              <w:overflowPunct w:val="0"/>
              <w:spacing w:line="360" w:lineRule="auto"/>
              <w:ind w:left="104"/>
              <w:rPr>
                <w:sz w:val="28"/>
                <w:szCs w:val="28"/>
              </w:rPr>
            </w:pPr>
            <w:r>
              <w:rPr>
                <w:sz w:val="28"/>
                <w:szCs w:val="28"/>
              </w:rPr>
              <w:t>Дата</w:t>
            </w:r>
          </w:p>
        </w:tc>
        <w:tc>
          <w:tcPr>
            <w:tcW w:w="993" w:type="dxa"/>
            <w:tcBorders>
              <w:top w:val="single" w:sz="4" w:space="0" w:color="000000"/>
              <w:left w:val="single" w:sz="4" w:space="0" w:color="000000"/>
              <w:bottom w:val="single" w:sz="4" w:space="0" w:color="000000"/>
              <w:right w:val="single" w:sz="4" w:space="0" w:color="000000"/>
            </w:tcBorders>
          </w:tcPr>
          <w:p w14:paraId="61D05B01" w14:textId="77777777" w:rsidR="006D2E31" w:rsidRPr="000A6090" w:rsidRDefault="006D2E31" w:rsidP="00DB5963">
            <w:pPr>
              <w:pStyle w:val="TableParagraph"/>
              <w:kinsoku w:val="0"/>
              <w:overflowPunct w:val="0"/>
              <w:spacing w:line="360" w:lineRule="auto"/>
              <w:ind w:left="102"/>
              <w:rPr>
                <w:spacing w:val="1"/>
                <w:sz w:val="28"/>
                <w:szCs w:val="28"/>
              </w:rPr>
            </w:pPr>
            <w:r>
              <w:rPr>
                <w:spacing w:val="1"/>
                <w:sz w:val="28"/>
                <w:szCs w:val="28"/>
              </w:rPr>
              <w:t>4</w:t>
            </w:r>
          </w:p>
        </w:tc>
        <w:tc>
          <w:tcPr>
            <w:tcW w:w="3685" w:type="dxa"/>
            <w:tcBorders>
              <w:top w:val="single" w:sz="4" w:space="0" w:color="000000"/>
              <w:left w:val="single" w:sz="4" w:space="0" w:color="000000"/>
              <w:bottom w:val="single" w:sz="4" w:space="0" w:color="000000"/>
              <w:right w:val="single" w:sz="4" w:space="0" w:color="000000"/>
            </w:tcBorders>
          </w:tcPr>
          <w:p w14:paraId="11401B32" w14:textId="77777777" w:rsidR="006D2E31" w:rsidRDefault="006D2E31" w:rsidP="00DB5963">
            <w:pPr>
              <w:pStyle w:val="TableParagraph"/>
              <w:kinsoku w:val="0"/>
              <w:overflowPunct w:val="0"/>
              <w:spacing w:line="360" w:lineRule="auto"/>
              <w:ind w:left="102"/>
              <w:rPr>
                <w:sz w:val="28"/>
                <w:szCs w:val="28"/>
              </w:rPr>
            </w:pPr>
            <w:r>
              <w:rPr>
                <w:sz w:val="28"/>
                <w:szCs w:val="28"/>
              </w:rPr>
              <w:t>Дата составления заказа</w:t>
            </w:r>
          </w:p>
        </w:tc>
      </w:tr>
      <w:tr w:rsidR="00BB5232" w:rsidRPr="00C74049" w14:paraId="60AE97DE" w14:textId="77777777" w:rsidTr="00DB5963">
        <w:trPr>
          <w:trHeight w:hRule="exact" w:val="334"/>
        </w:trPr>
        <w:tc>
          <w:tcPr>
            <w:tcW w:w="533" w:type="dxa"/>
            <w:tcBorders>
              <w:top w:val="single" w:sz="4" w:space="0" w:color="000000"/>
              <w:left w:val="single" w:sz="4" w:space="0" w:color="000000"/>
              <w:bottom w:val="single" w:sz="4" w:space="0" w:color="000000"/>
              <w:right w:val="single" w:sz="4" w:space="0" w:color="000000"/>
            </w:tcBorders>
          </w:tcPr>
          <w:p w14:paraId="74280F35" w14:textId="77777777" w:rsidR="00BB5232" w:rsidRDefault="00BB5232" w:rsidP="00BB5232">
            <w:pPr>
              <w:pStyle w:val="TableParagraph"/>
              <w:kinsoku w:val="0"/>
              <w:overflowPunct w:val="0"/>
              <w:spacing w:line="360" w:lineRule="auto"/>
              <w:ind w:left="102"/>
              <w:rPr>
                <w:sz w:val="28"/>
                <w:szCs w:val="28"/>
                <w:lang w:val="en-US"/>
              </w:rPr>
            </w:pPr>
            <w:r>
              <w:rPr>
                <w:sz w:val="28"/>
                <w:szCs w:val="28"/>
                <w:lang w:val="en-US"/>
              </w:rPr>
              <w:t>6</w:t>
            </w:r>
          </w:p>
        </w:tc>
        <w:tc>
          <w:tcPr>
            <w:tcW w:w="2444" w:type="dxa"/>
            <w:tcBorders>
              <w:top w:val="single" w:sz="4" w:space="0" w:color="000000"/>
              <w:left w:val="single" w:sz="4" w:space="0" w:color="000000"/>
              <w:bottom w:val="single" w:sz="4" w:space="0" w:color="000000"/>
              <w:right w:val="single" w:sz="4" w:space="0" w:color="000000"/>
            </w:tcBorders>
          </w:tcPr>
          <w:p w14:paraId="3FDC480F" w14:textId="2F48CEEA" w:rsidR="00BB5232" w:rsidRPr="009A63A1" w:rsidRDefault="00BB5232" w:rsidP="00BB5232">
            <w:pPr>
              <w:pStyle w:val="TableParagraph"/>
              <w:kinsoku w:val="0"/>
              <w:overflowPunct w:val="0"/>
              <w:spacing w:line="360" w:lineRule="auto"/>
              <w:ind w:left="102"/>
              <w:rPr>
                <w:spacing w:val="-2"/>
                <w:sz w:val="28"/>
                <w:szCs w:val="28"/>
                <w:lang w:val="en-US"/>
              </w:rPr>
            </w:pPr>
            <w:r>
              <w:rPr>
                <w:spacing w:val="-2"/>
                <w:sz w:val="28"/>
                <w:szCs w:val="28"/>
                <w:lang w:val="en-US"/>
              </w:rPr>
              <w:t>id_plants</w:t>
            </w:r>
          </w:p>
        </w:tc>
        <w:tc>
          <w:tcPr>
            <w:tcW w:w="1559" w:type="dxa"/>
            <w:tcBorders>
              <w:top w:val="single" w:sz="4" w:space="0" w:color="000000"/>
              <w:left w:val="single" w:sz="4" w:space="0" w:color="000000"/>
              <w:bottom w:val="single" w:sz="4" w:space="0" w:color="000000"/>
              <w:right w:val="single" w:sz="4" w:space="0" w:color="000000"/>
            </w:tcBorders>
          </w:tcPr>
          <w:p w14:paraId="00C53F32" w14:textId="77777777" w:rsidR="00BB5232" w:rsidRPr="00C74049" w:rsidRDefault="00BB5232" w:rsidP="00BB5232">
            <w:pPr>
              <w:pStyle w:val="TableParagraph"/>
              <w:kinsoku w:val="0"/>
              <w:overflowPunct w:val="0"/>
              <w:spacing w:line="360" w:lineRule="auto"/>
              <w:ind w:left="104"/>
              <w:rPr>
                <w:sz w:val="28"/>
                <w:szCs w:val="28"/>
              </w:rPr>
            </w:pPr>
            <w:r>
              <w:rPr>
                <w:sz w:val="28"/>
                <w:szCs w:val="28"/>
              </w:rPr>
              <w:t>Числовой</w:t>
            </w:r>
          </w:p>
        </w:tc>
        <w:tc>
          <w:tcPr>
            <w:tcW w:w="993" w:type="dxa"/>
            <w:tcBorders>
              <w:top w:val="single" w:sz="4" w:space="0" w:color="000000"/>
              <w:left w:val="single" w:sz="4" w:space="0" w:color="000000"/>
              <w:bottom w:val="single" w:sz="4" w:space="0" w:color="000000"/>
              <w:right w:val="single" w:sz="4" w:space="0" w:color="000000"/>
            </w:tcBorders>
          </w:tcPr>
          <w:p w14:paraId="2A16092D" w14:textId="77777777" w:rsidR="00BB5232" w:rsidRPr="000A6090" w:rsidRDefault="00BB5232" w:rsidP="00BB5232">
            <w:pPr>
              <w:pStyle w:val="TableParagraph"/>
              <w:kinsoku w:val="0"/>
              <w:overflowPunct w:val="0"/>
              <w:spacing w:line="360" w:lineRule="auto"/>
              <w:ind w:left="102"/>
              <w:rPr>
                <w:spacing w:val="1"/>
                <w:sz w:val="28"/>
                <w:szCs w:val="28"/>
              </w:rPr>
            </w:pPr>
            <w:r>
              <w:rPr>
                <w:spacing w:val="1"/>
                <w:sz w:val="28"/>
                <w:szCs w:val="28"/>
              </w:rPr>
              <w:t>4</w:t>
            </w:r>
          </w:p>
        </w:tc>
        <w:tc>
          <w:tcPr>
            <w:tcW w:w="3685" w:type="dxa"/>
            <w:tcBorders>
              <w:top w:val="single" w:sz="4" w:space="0" w:color="000000"/>
              <w:left w:val="single" w:sz="4" w:space="0" w:color="000000"/>
              <w:bottom w:val="single" w:sz="4" w:space="0" w:color="000000"/>
              <w:right w:val="single" w:sz="4" w:space="0" w:color="000000"/>
            </w:tcBorders>
          </w:tcPr>
          <w:p w14:paraId="2A6ADD0A" w14:textId="48B9E0C0" w:rsidR="00BB5232" w:rsidRPr="000A6090" w:rsidRDefault="00BB5232" w:rsidP="00BB5232">
            <w:pPr>
              <w:pStyle w:val="TableParagraph"/>
              <w:kinsoku w:val="0"/>
              <w:overflowPunct w:val="0"/>
              <w:spacing w:line="360" w:lineRule="auto"/>
              <w:ind w:left="102"/>
              <w:rPr>
                <w:sz w:val="28"/>
                <w:szCs w:val="28"/>
              </w:rPr>
            </w:pPr>
            <w:r>
              <w:rPr>
                <w:sz w:val="28"/>
                <w:szCs w:val="28"/>
              </w:rPr>
              <w:t>Уникальный идентификатор</w:t>
            </w:r>
          </w:p>
        </w:tc>
      </w:tr>
      <w:tr w:rsidR="006D2E31" w:rsidRPr="00C74049" w14:paraId="149AD34D" w14:textId="77777777" w:rsidTr="00DB5963">
        <w:trPr>
          <w:trHeight w:hRule="exact" w:val="334"/>
        </w:trPr>
        <w:tc>
          <w:tcPr>
            <w:tcW w:w="533" w:type="dxa"/>
            <w:tcBorders>
              <w:top w:val="single" w:sz="4" w:space="0" w:color="000000"/>
              <w:left w:val="single" w:sz="4" w:space="0" w:color="000000"/>
              <w:bottom w:val="single" w:sz="4" w:space="0" w:color="000000"/>
              <w:right w:val="single" w:sz="4" w:space="0" w:color="000000"/>
            </w:tcBorders>
          </w:tcPr>
          <w:p w14:paraId="5853734F" w14:textId="57405E0E" w:rsidR="006D2E31" w:rsidRPr="009A63A1" w:rsidRDefault="009A63A1" w:rsidP="00DB5963">
            <w:pPr>
              <w:pStyle w:val="TableParagraph"/>
              <w:kinsoku w:val="0"/>
              <w:overflowPunct w:val="0"/>
              <w:spacing w:line="360" w:lineRule="auto"/>
              <w:ind w:left="102"/>
              <w:rPr>
                <w:sz w:val="28"/>
                <w:szCs w:val="28"/>
              </w:rPr>
            </w:pPr>
            <w:r>
              <w:rPr>
                <w:sz w:val="28"/>
                <w:szCs w:val="28"/>
                <w:lang w:val="en-US"/>
              </w:rPr>
              <w:t>7</w:t>
            </w:r>
          </w:p>
        </w:tc>
        <w:tc>
          <w:tcPr>
            <w:tcW w:w="2444" w:type="dxa"/>
            <w:tcBorders>
              <w:top w:val="single" w:sz="4" w:space="0" w:color="000000"/>
              <w:left w:val="single" w:sz="4" w:space="0" w:color="000000"/>
              <w:bottom w:val="single" w:sz="4" w:space="0" w:color="000000"/>
              <w:right w:val="single" w:sz="4" w:space="0" w:color="000000"/>
            </w:tcBorders>
          </w:tcPr>
          <w:p w14:paraId="147B9151" w14:textId="77777777" w:rsidR="006D2E31" w:rsidRPr="000A6090" w:rsidRDefault="006D2E31" w:rsidP="00DB5963">
            <w:pPr>
              <w:pStyle w:val="TableParagraph"/>
              <w:kinsoku w:val="0"/>
              <w:overflowPunct w:val="0"/>
              <w:spacing w:line="360" w:lineRule="auto"/>
              <w:ind w:left="102"/>
              <w:rPr>
                <w:spacing w:val="-2"/>
                <w:sz w:val="28"/>
                <w:szCs w:val="28"/>
                <w:lang w:val="en-US"/>
              </w:rPr>
            </w:pPr>
            <w:r>
              <w:rPr>
                <w:spacing w:val="-2"/>
                <w:sz w:val="28"/>
                <w:szCs w:val="28"/>
                <w:lang w:val="en-US"/>
              </w:rPr>
              <w:t>login</w:t>
            </w:r>
          </w:p>
        </w:tc>
        <w:tc>
          <w:tcPr>
            <w:tcW w:w="1559" w:type="dxa"/>
            <w:tcBorders>
              <w:top w:val="single" w:sz="4" w:space="0" w:color="000000"/>
              <w:left w:val="single" w:sz="4" w:space="0" w:color="000000"/>
              <w:bottom w:val="single" w:sz="4" w:space="0" w:color="000000"/>
              <w:right w:val="single" w:sz="4" w:space="0" w:color="000000"/>
            </w:tcBorders>
          </w:tcPr>
          <w:p w14:paraId="63828E51" w14:textId="77777777" w:rsidR="006D2E31" w:rsidRPr="00C74049" w:rsidRDefault="006D2E31" w:rsidP="00DB5963">
            <w:pPr>
              <w:pStyle w:val="TableParagraph"/>
              <w:kinsoku w:val="0"/>
              <w:overflowPunct w:val="0"/>
              <w:spacing w:line="360" w:lineRule="auto"/>
              <w:ind w:left="104"/>
              <w:rPr>
                <w:sz w:val="28"/>
                <w:szCs w:val="28"/>
              </w:rPr>
            </w:pPr>
            <w:r w:rsidRPr="00C74049">
              <w:rPr>
                <w:spacing w:val="-2"/>
                <w:sz w:val="28"/>
                <w:szCs w:val="28"/>
              </w:rPr>
              <w:t>Т</w:t>
            </w:r>
            <w:r w:rsidRPr="00C74049">
              <w:rPr>
                <w:sz w:val="28"/>
                <w:szCs w:val="28"/>
              </w:rPr>
              <w:t>екст</w:t>
            </w:r>
            <w:r w:rsidRPr="00C74049">
              <w:rPr>
                <w:spacing w:val="1"/>
                <w:sz w:val="28"/>
                <w:szCs w:val="28"/>
              </w:rPr>
              <w:t>о</w:t>
            </w:r>
            <w:r w:rsidRPr="00C74049">
              <w:rPr>
                <w:spacing w:val="-3"/>
                <w:sz w:val="28"/>
                <w:szCs w:val="28"/>
              </w:rPr>
              <w:t>в</w:t>
            </w:r>
            <w:r w:rsidRPr="00C74049">
              <w:rPr>
                <w:sz w:val="28"/>
                <w:szCs w:val="28"/>
              </w:rPr>
              <w:t>ый</w:t>
            </w:r>
          </w:p>
        </w:tc>
        <w:tc>
          <w:tcPr>
            <w:tcW w:w="993" w:type="dxa"/>
            <w:tcBorders>
              <w:top w:val="single" w:sz="4" w:space="0" w:color="000000"/>
              <w:left w:val="single" w:sz="4" w:space="0" w:color="000000"/>
              <w:bottom w:val="single" w:sz="4" w:space="0" w:color="000000"/>
              <w:right w:val="single" w:sz="4" w:space="0" w:color="000000"/>
            </w:tcBorders>
          </w:tcPr>
          <w:p w14:paraId="229A949E" w14:textId="77777777" w:rsidR="006D2E31" w:rsidRPr="000A6090" w:rsidRDefault="006D2E31" w:rsidP="00DB5963">
            <w:pPr>
              <w:pStyle w:val="TableParagraph"/>
              <w:kinsoku w:val="0"/>
              <w:overflowPunct w:val="0"/>
              <w:spacing w:line="360" w:lineRule="auto"/>
              <w:ind w:left="102"/>
              <w:rPr>
                <w:spacing w:val="1"/>
                <w:sz w:val="28"/>
                <w:szCs w:val="28"/>
              </w:rPr>
            </w:pPr>
            <w:r>
              <w:rPr>
                <w:spacing w:val="1"/>
                <w:sz w:val="28"/>
                <w:szCs w:val="28"/>
              </w:rPr>
              <w:t>64</w:t>
            </w:r>
          </w:p>
        </w:tc>
        <w:tc>
          <w:tcPr>
            <w:tcW w:w="3685" w:type="dxa"/>
            <w:tcBorders>
              <w:top w:val="single" w:sz="4" w:space="0" w:color="000000"/>
              <w:left w:val="single" w:sz="4" w:space="0" w:color="000000"/>
              <w:bottom w:val="single" w:sz="4" w:space="0" w:color="000000"/>
              <w:right w:val="single" w:sz="4" w:space="0" w:color="000000"/>
            </w:tcBorders>
          </w:tcPr>
          <w:p w14:paraId="1F44270D" w14:textId="77777777" w:rsidR="006D2E31" w:rsidRPr="000A6090" w:rsidRDefault="006D2E31" w:rsidP="00DB5963">
            <w:pPr>
              <w:pStyle w:val="TableParagraph"/>
              <w:kinsoku w:val="0"/>
              <w:overflowPunct w:val="0"/>
              <w:spacing w:line="360" w:lineRule="auto"/>
              <w:ind w:left="102"/>
              <w:rPr>
                <w:sz w:val="28"/>
                <w:szCs w:val="28"/>
                <w:lang w:val="en-US"/>
              </w:rPr>
            </w:pPr>
            <w:r>
              <w:rPr>
                <w:sz w:val="28"/>
                <w:szCs w:val="28"/>
              </w:rPr>
              <w:t xml:space="preserve">Для </w:t>
            </w:r>
            <w:r>
              <w:rPr>
                <w:sz w:val="28"/>
                <w:szCs w:val="28"/>
                <w:lang w:val="en-US"/>
              </w:rPr>
              <w:t>Row level security</w:t>
            </w:r>
          </w:p>
        </w:tc>
      </w:tr>
    </w:tbl>
    <w:p w14:paraId="739609DA" w14:textId="77777777" w:rsidR="006D2E31" w:rsidRPr="007840F4" w:rsidRDefault="006D2E31" w:rsidP="006D2E31">
      <w:pPr>
        <w:pStyle w:val="a1"/>
        <w:ind w:firstLine="0"/>
      </w:pPr>
    </w:p>
    <w:p w14:paraId="5E04EF46" w14:textId="763F9BD1" w:rsidR="006D2E31" w:rsidRPr="005D1241" w:rsidRDefault="006D2E31" w:rsidP="006D2E31">
      <w:pPr>
        <w:pStyle w:val="afd"/>
        <w:kinsoku w:val="0"/>
        <w:overflowPunct w:val="0"/>
        <w:spacing w:after="0"/>
        <w:ind w:right="531"/>
        <w:rPr>
          <w:color w:val="000000"/>
          <w:szCs w:val="28"/>
          <w:lang w:val="en-US"/>
        </w:rPr>
      </w:pPr>
      <w:r>
        <w:rPr>
          <w:szCs w:val="28"/>
        </w:rPr>
        <w:t xml:space="preserve">Таблица </w:t>
      </w:r>
      <w:r>
        <w:rPr>
          <w:szCs w:val="28"/>
          <w:lang w:val="en-US"/>
        </w:rPr>
        <w:t>4</w:t>
      </w:r>
      <w:r>
        <w:rPr>
          <w:szCs w:val="28"/>
        </w:rPr>
        <w:t xml:space="preserve">.2 – </w:t>
      </w:r>
      <w:r w:rsidR="009A63A1">
        <w:t>Заводы</w:t>
      </w:r>
    </w:p>
    <w:tbl>
      <w:tblPr>
        <w:tblW w:w="9214" w:type="dxa"/>
        <w:tblInd w:w="5" w:type="dxa"/>
        <w:tblLayout w:type="fixed"/>
        <w:tblCellMar>
          <w:left w:w="0" w:type="dxa"/>
          <w:right w:w="0" w:type="dxa"/>
        </w:tblCellMar>
        <w:tblLook w:val="0000" w:firstRow="0" w:lastRow="0" w:firstColumn="0" w:lastColumn="0" w:noHBand="0" w:noVBand="0"/>
      </w:tblPr>
      <w:tblGrid>
        <w:gridCol w:w="533"/>
        <w:gridCol w:w="2134"/>
        <w:gridCol w:w="1701"/>
        <w:gridCol w:w="1055"/>
        <w:gridCol w:w="3791"/>
      </w:tblGrid>
      <w:tr w:rsidR="006D2E31" w:rsidRPr="00C74049" w14:paraId="5B00C04B" w14:textId="77777777" w:rsidTr="00DB5963">
        <w:trPr>
          <w:trHeight w:hRule="exact" w:val="331"/>
        </w:trPr>
        <w:tc>
          <w:tcPr>
            <w:tcW w:w="533" w:type="dxa"/>
            <w:tcBorders>
              <w:top w:val="single" w:sz="4" w:space="0" w:color="000000"/>
              <w:left w:val="single" w:sz="4" w:space="0" w:color="000000"/>
              <w:bottom w:val="single" w:sz="4" w:space="0" w:color="000000"/>
              <w:right w:val="single" w:sz="4" w:space="0" w:color="000000"/>
            </w:tcBorders>
          </w:tcPr>
          <w:p w14:paraId="7E5C2CAA" w14:textId="77777777" w:rsidR="006D2E31" w:rsidRPr="00C74049" w:rsidRDefault="006D2E31" w:rsidP="00DB5963">
            <w:pPr>
              <w:pStyle w:val="TableParagraph"/>
              <w:kinsoku w:val="0"/>
              <w:overflowPunct w:val="0"/>
              <w:spacing w:line="360" w:lineRule="auto"/>
              <w:ind w:left="102"/>
            </w:pPr>
            <w:r w:rsidRPr="00C74049">
              <w:rPr>
                <w:sz w:val="28"/>
                <w:szCs w:val="28"/>
              </w:rPr>
              <w:t>№</w:t>
            </w:r>
          </w:p>
        </w:tc>
        <w:tc>
          <w:tcPr>
            <w:tcW w:w="2134" w:type="dxa"/>
            <w:tcBorders>
              <w:top w:val="single" w:sz="4" w:space="0" w:color="000000"/>
              <w:left w:val="single" w:sz="4" w:space="0" w:color="000000"/>
              <w:bottom w:val="single" w:sz="4" w:space="0" w:color="000000"/>
              <w:right w:val="single" w:sz="4" w:space="0" w:color="000000"/>
            </w:tcBorders>
          </w:tcPr>
          <w:p w14:paraId="312A669A" w14:textId="77777777" w:rsidR="006D2E31" w:rsidRPr="00C74049" w:rsidRDefault="006D2E31" w:rsidP="00DB5963">
            <w:pPr>
              <w:pStyle w:val="TableParagraph"/>
              <w:kinsoku w:val="0"/>
              <w:overflowPunct w:val="0"/>
              <w:spacing w:line="360" w:lineRule="auto"/>
              <w:ind w:left="450"/>
            </w:pPr>
            <w:r w:rsidRPr="00C74049">
              <w:rPr>
                <w:spacing w:val="-2"/>
                <w:sz w:val="28"/>
                <w:szCs w:val="28"/>
              </w:rPr>
              <w:t>П</w:t>
            </w:r>
            <w:r w:rsidRPr="00C74049">
              <w:rPr>
                <w:sz w:val="28"/>
                <w:szCs w:val="28"/>
              </w:rPr>
              <w:t>о</w:t>
            </w:r>
            <w:r w:rsidRPr="00C74049">
              <w:rPr>
                <w:spacing w:val="-1"/>
                <w:sz w:val="28"/>
                <w:szCs w:val="28"/>
              </w:rPr>
              <w:t>л</w:t>
            </w:r>
            <w:r w:rsidRPr="00C74049">
              <w:rPr>
                <w:sz w:val="28"/>
                <w:szCs w:val="28"/>
              </w:rPr>
              <w:t>е</w:t>
            </w:r>
          </w:p>
        </w:tc>
        <w:tc>
          <w:tcPr>
            <w:tcW w:w="1701" w:type="dxa"/>
            <w:tcBorders>
              <w:top w:val="single" w:sz="4" w:space="0" w:color="000000"/>
              <w:left w:val="single" w:sz="4" w:space="0" w:color="000000"/>
              <w:bottom w:val="single" w:sz="4" w:space="0" w:color="000000"/>
              <w:right w:val="single" w:sz="4" w:space="0" w:color="000000"/>
            </w:tcBorders>
          </w:tcPr>
          <w:p w14:paraId="42AEEAB3" w14:textId="77777777" w:rsidR="006D2E31" w:rsidRPr="00C74049" w:rsidRDefault="006D2E31" w:rsidP="00DB5963">
            <w:pPr>
              <w:pStyle w:val="TableParagraph"/>
              <w:kinsoku w:val="0"/>
              <w:overflowPunct w:val="0"/>
              <w:spacing w:line="360" w:lineRule="auto"/>
              <w:ind w:left="2"/>
              <w:jc w:val="center"/>
            </w:pPr>
            <w:r w:rsidRPr="00C74049">
              <w:rPr>
                <w:spacing w:val="-2"/>
                <w:sz w:val="28"/>
                <w:szCs w:val="28"/>
              </w:rPr>
              <w:t>Т</w:t>
            </w:r>
            <w:r w:rsidRPr="00C74049">
              <w:rPr>
                <w:sz w:val="28"/>
                <w:szCs w:val="28"/>
              </w:rPr>
              <w:t>ип</w:t>
            </w:r>
          </w:p>
        </w:tc>
        <w:tc>
          <w:tcPr>
            <w:tcW w:w="1055" w:type="dxa"/>
            <w:tcBorders>
              <w:top w:val="single" w:sz="4" w:space="0" w:color="000000"/>
              <w:left w:val="single" w:sz="4" w:space="0" w:color="000000"/>
              <w:bottom w:val="single" w:sz="4" w:space="0" w:color="000000"/>
              <w:right w:val="single" w:sz="4" w:space="0" w:color="000000"/>
            </w:tcBorders>
          </w:tcPr>
          <w:p w14:paraId="4B6EBD2D" w14:textId="77777777" w:rsidR="006D2E31" w:rsidRPr="00C74049" w:rsidRDefault="006D2E31" w:rsidP="00DB5963">
            <w:pPr>
              <w:pStyle w:val="TableParagraph"/>
              <w:kinsoku w:val="0"/>
              <w:overflowPunct w:val="0"/>
              <w:spacing w:line="360" w:lineRule="auto"/>
              <w:ind w:left="102"/>
            </w:pPr>
            <w:r w:rsidRPr="00C74049">
              <w:rPr>
                <w:sz w:val="28"/>
                <w:szCs w:val="28"/>
              </w:rPr>
              <w:t>Размер</w:t>
            </w:r>
          </w:p>
        </w:tc>
        <w:tc>
          <w:tcPr>
            <w:tcW w:w="3791" w:type="dxa"/>
            <w:tcBorders>
              <w:top w:val="single" w:sz="4" w:space="0" w:color="000000"/>
              <w:left w:val="single" w:sz="4" w:space="0" w:color="000000"/>
              <w:bottom w:val="single" w:sz="4" w:space="0" w:color="000000"/>
              <w:right w:val="single" w:sz="4" w:space="0" w:color="000000"/>
            </w:tcBorders>
          </w:tcPr>
          <w:p w14:paraId="725C539E" w14:textId="77777777" w:rsidR="006D2E31" w:rsidRPr="00C74049" w:rsidRDefault="006D2E31" w:rsidP="00DB5963">
            <w:pPr>
              <w:pStyle w:val="TableParagraph"/>
              <w:kinsoku w:val="0"/>
              <w:overflowPunct w:val="0"/>
              <w:spacing w:line="360" w:lineRule="auto"/>
              <w:ind w:right="1"/>
              <w:jc w:val="center"/>
            </w:pPr>
            <w:r w:rsidRPr="00C74049">
              <w:rPr>
                <w:spacing w:val="-2"/>
                <w:sz w:val="28"/>
                <w:szCs w:val="28"/>
              </w:rPr>
              <w:t>О</w:t>
            </w:r>
            <w:r w:rsidRPr="00C74049">
              <w:rPr>
                <w:sz w:val="28"/>
                <w:szCs w:val="28"/>
              </w:rPr>
              <w:t>пис</w:t>
            </w:r>
            <w:r w:rsidRPr="00C74049">
              <w:rPr>
                <w:spacing w:val="-3"/>
                <w:sz w:val="28"/>
                <w:szCs w:val="28"/>
              </w:rPr>
              <w:t>а</w:t>
            </w:r>
            <w:r w:rsidRPr="00C74049">
              <w:rPr>
                <w:sz w:val="28"/>
                <w:szCs w:val="28"/>
              </w:rPr>
              <w:t>н</w:t>
            </w:r>
            <w:r w:rsidRPr="00C74049">
              <w:rPr>
                <w:spacing w:val="-2"/>
                <w:sz w:val="28"/>
                <w:szCs w:val="28"/>
              </w:rPr>
              <w:t>и</w:t>
            </w:r>
            <w:r w:rsidRPr="00C74049">
              <w:rPr>
                <w:sz w:val="28"/>
                <w:szCs w:val="28"/>
              </w:rPr>
              <w:t>е</w:t>
            </w:r>
          </w:p>
        </w:tc>
      </w:tr>
      <w:tr w:rsidR="006D2E31" w:rsidRPr="00C74049" w14:paraId="1CAF816E" w14:textId="77777777" w:rsidTr="00DB5963">
        <w:trPr>
          <w:trHeight w:hRule="exact" w:val="331"/>
        </w:trPr>
        <w:tc>
          <w:tcPr>
            <w:tcW w:w="533" w:type="dxa"/>
            <w:tcBorders>
              <w:top w:val="single" w:sz="4" w:space="0" w:color="000000"/>
              <w:left w:val="single" w:sz="4" w:space="0" w:color="000000"/>
              <w:bottom w:val="single" w:sz="4" w:space="0" w:color="000000"/>
              <w:right w:val="single" w:sz="4" w:space="0" w:color="000000"/>
            </w:tcBorders>
          </w:tcPr>
          <w:p w14:paraId="46DDECAA" w14:textId="77777777" w:rsidR="006D2E31" w:rsidRPr="00C74049" w:rsidRDefault="006D2E31" w:rsidP="00DB5963">
            <w:pPr>
              <w:pStyle w:val="TableParagraph"/>
              <w:kinsoku w:val="0"/>
              <w:overflowPunct w:val="0"/>
              <w:spacing w:line="360" w:lineRule="auto"/>
              <w:ind w:left="102"/>
            </w:pPr>
            <w:r w:rsidRPr="00C74049">
              <w:rPr>
                <w:sz w:val="28"/>
                <w:szCs w:val="28"/>
              </w:rPr>
              <w:t>1</w:t>
            </w:r>
          </w:p>
        </w:tc>
        <w:tc>
          <w:tcPr>
            <w:tcW w:w="2134" w:type="dxa"/>
            <w:tcBorders>
              <w:top w:val="single" w:sz="4" w:space="0" w:color="000000"/>
              <w:left w:val="single" w:sz="4" w:space="0" w:color="000000"/>
              <w:bottom w:val="single" w:sz="4" w:space="0" w:color="000000"/>
              <w:right w:val="single" w:sz="4" w:space="0" w:color="000000"/>
            </w:tcBorders>
          </w:tcPr>
          <w:p w14:paraId="4ACD136B" w14:textId="316E4A48" w:rsidR="006D2E31" w:rsidRPr="001546C6" w:rsidRDefault="006D2E31" w:rsidP="00DB5963">
            <w:pPr>
              <w:pStyle w:val="TableParagraph"/>
              <w:kinsoku w:val="0"/>
              <w:overflowPunct w:val="0"/>
              <w:spacing w:line="360" w:lineRule="auto"/>
              <w:ind w:left="102"/>
              <w:rPr>
                <w:lang w:val="en-US"/>
              </w:rPr>
            </w:pPr>
            <w:r>
              <w:rPr>
                <w:spacing w:val="-2"/>
                <w:sz w:val="28"/>
                <w:szCs w:val="28"/>
                <w:lang w:val="en-US"/>
              </w:rPr>
              <w:t>id</w:t>
            </w:r>
            <w:r>
              <w:rPr>
                <w:spacing w:val="-2"/>
                <w:sz w:val="28"/>
                <w:szCs w:val="28"/>
              </w:rPr>
              <w:t>_</w:t>
            </w:r>
            <w:r w:rsidR="009A63A1">
              <w:rPr>
                <w:spacing w:val="-2"/>
                <w:sz w:val="28"/>
                <w:szCs w:val="28"/>
                <w:lang w:val="en-US"/>
              </w:rPr>
              <w:t>plants</w:t>
            </w:r>
          </w:p>
        </w:tc>
        <w:tc>
          <w:tcPr>
            <w:tcW w:w="1701" w:type="dxa"/>
            <w:tcBorders>
              <w:top w:val="single" w:sz="4" w:space="0" w:color="000000"/>
              <w:left w:val="single" w:sz="4" w:space="0" w:color="000000"/>
              <w:bottom w:val="single" w:sz="4" w:space="0" w:color="000000"/>
              <w:right w:val="single" w:sz="4" w:space="0" w:color="000000"/>
            </w:tcBorders>
          </w:tcPr>
          <w:p w14:paraId="386ECBA9" w14:textId="77777777" w:rsidR="006D2E31" w:rsidRPr="00C74049" w:rsidRDefault="006D2E31" w:rsidP="00DB5963">
            <w:pPr>
              <w:pStyle w:val="TableParagraph"/>
              <w:kinsoku w:val="0"/>
              <w:overflowPunct w:val="0"/>
              <w:spacing w:line="360" w:lineRule="auto"/>
              <w:ind w:left="104"/>
            </w:pPr>
            <w:r w:rsidRPr="00C74049">
              <w:rPr>
                <w:sz w:val="28"/>
                <w:szCs w:val="28"/>
              </w:rPr>
              <w:t>Число</w:t>
            </w:r>
            <w:r w:rsidRPr="00C74049">
              <w:rPr>
                <w:spacing w:val="-3"/>
                <w:sz w:val="28"/>
                <w:szCs w:val="28"/>
              </w:rPr>
              <w:t>в</w:t>
            </w:r>
            <w:r w:rsidRPr="00C74049">
              <w:rPr>
                <w:spacing w:val="-2"/>
                <w:sz w:val="28"/>
                <w:szCs w:val="28"/>
              </w:rPr>
              <w:t>о</w:t>
            </w:r>
            <w:r w:rsidRPr="00C74049">
              <w:rPr>
                <w:sz w:val="28"/>
                <w:szCs w:val="28"/>
              </w:rPr>
              <w:t>й</w:t>
            </w:r>
          </w:p>
        </w:tc>
        <w:tc>
          <w:tcPr>
            <w:tcW w:w="1055" w:type="dxa"/>
            <w:tcBorders>
              <w:top w:val="single" w:sz="4" w:space="0" w:color="000000"/>
              <w:left w:val="single" w:sz="4" w:space="0" w:color="000000"/>
              <w:bottom w:val="single" w:sz="4" w:space="0" w:color="000000"/>
              <w:right w:val="single" w:sz="4" w:space="0" w:color="000000"/>
            </w:tcBorders>
          </w:tcPr>
          <w:p w14:paraId="0D87D96E" w14:textId="77777777" w:rsidR="006D2E31" w:rsidRPr="00C74049" w:rsidRDefault="006D2E31" w:rsidP="00DB5963">
            <w:pPr>
              <w:pStyle w:val="TableParagraph"/>
              <w:kinsoku w:val="0"/>
              <w:overflowPunct w:val="0"/>
              <w:spacing w:line="360" w:lineRule="auto"/>
              <w:ind w:left="102"/>
            </w:pPr>
            <w:r w:rsidRPr="00C74049">
              <w:rPr>
                <w:sz w:val="28"/>
                <w:szCs w:val="28"/>
              </w:rPr>
              <w:t>4</w:t>
            </w:r>
          </w:p>
        </w:tc>
        <w:tc>
          <w:tcPr>
            <w:tcW w:w="3791" w:type="dxa"/>
            <w:tcBorders>
              <w:top w:val="single" w:sz="4" w:space="0" w:color="000000"/>
              <w:left w:val="single" w:sz="4" w:space="0" w:color="000000"/>
              <w:bottom w:val="single" w:sz="4" w:space="0" w:color="000000"/>
              <w:right w:val="single" w:sz="4" w:space="0" w:color="000000"/>
            </w:tcBorders>
          </w:tcPr>
          <w:p w14:paraId="2FAD0BEE" w14:textId="77777777" w:rsidR="006D2E31" w:rsidRPr="00861EB7" w:rsidRDefault="006D2E31" w:rsidP="00DB5963">
            <w:pPr>
              <w:pStyle w:val="TableParagraph"/>
              <w:kinsoku w:val="0"/>
              <w:overflowPunct w:val="0"/>
              <w:spacing w:line="360" w:lineRule="auto"/>
              <w:ind w:left="102"/>
            </w:pPr>
            <w:r>
              <w:rPr>
                <w:sz w:val="28"/>
                <w:szCs w:val="28"/>
              </w:rPr>
              <w:t>Уникальный идентификатор</w:t>
            </w:r>
          </w:p>
        </w:tc>
      </w:tr>
      <w:tr w:rsidR="006D2E31" w:rsidRPr="00C74049" w14:paraId="26E7DEE8" w14:textId="77777777" w:rsidTr="00DB5963">
        <w:trPr>
          <w:trHeight w:hRule="exact" w:val="334"/>
        </w:trPr>
        <w:tc>
          <w:tcPr>
            <w:tcW w:w="533" w:type="dxa"/>
            <w:tcBorders>
              <w:top w:val="single" w:sz="4" w:space="0" w:color="000000"/>
              <w:left w:val="single" w:sz="4" w:space="0" w:color="000000"/>
              <w:bottom w:val="single" w:sz="4" w:space="0" w:color="000000"/>
              <w:right w:val="single" w:sz="4" w:space="0" w:color="000000"/>
            </w:tcBorders>
          </w:tcPr>
          <w:p w14:paraId="140515E1" w14:textId="77777777" w:rsidR="006D2E31" w:rsidRPr="00C74049" w:rsidRDefault="006D2E31" w:rsidP="00DB5963">
            <w:pPr>
              <w:pStyle w:val="TableParagraph"/>
              <w:kinsoku w:val="0"/>
              <w:overflowPunct w:val="0"/>
              <w:spacing w:line="360" w:lineRule="auto"/>
              <w:ind w:left="102"/>
            </w:pPr>
            <w:r w:rsidRPr="00C74049">
              <w:rPr>
                <w:sz w:val="28"/>
                <w:szCs w:val="28"/>
              </w:rPr>
              <w:t>2</w:t>
            </w:r>
          </w:p>
        </w:tc>
        <w:tc>
          <w:tcPr>
            <w:tcW w:w="2134" w:type="dxa"/>
            <w:tcBorders>
              <w:top w:val="single" w:sz="4" w:space="0" w:color="000000"/>
              <w:left w:val="single" w:sz="4" w:space="0" w:color="000000"/>
              <w:bottom w:val="single" w:sz="4" w:space="0" w:color="000000"/>
              <w:right w:val="single" w:sz="4" w:space="0" w:color="000000"/>
            </w:tcBorders>
          </w:tcPr>
          <w:p w14:paraId="22252611" w14:textId="27AC2480" w:rsidR="006D2E31" w:rsidRPr="00BC7B75" w:rsidRDefault="009A63A1" w:rsidP="00DB5963">
            <w:pPr>
              <w:pStyle w:val="TableParagraph"/>
              <w:kinsoku w:val="0"/>
              <w:overflowPunct w:val="0"/>
              <w:spacing w:line="360" w:lineRule="auto"/>
              <w:ind w:left="102"/>
            </w:pPr>
            <w:r>
              <w:rPr>
                <w:spacing w:val="-2"/>
                <w:sz w:val="28"/>
                <w:szCs w:val="28"/>
              </w:rPr>
              <w:t>название</w:t>
            </w:r>
          </w:p>
        </w:tc>
        <w:tc>
          <w:tcPr>
            <w:tcW w:w="1701" w:type="dxa"/>
            <w:tcBorders>
              <w:top w:val="single" w:sz="4" w:space="0" w:color="000000"/>
              <w:left w:val="single" w:sz="4" w:space="0" w:color="000000"/>
              <w:bottom w:val="single" w:sz="4" w:space="0" w:color="000000"/>
              <w:right w:val="single" w:sz="4" w:space="0" w:color="000000"/>
            </w:tcBorders>
          </w:tcPr>
          <w:p w14:paraId="06321F0A" w14:textId="77777777" w:rsidR="006D2E31" w:rsidRPr="00C74049" w:rsidRDefault="006D2E31" w:rsidP="00DB5963">
            <w:pPr>
              <w:pStyle w:val="TableParagraph"/>
              <w:kinsoku w:val="0"/>
              <w:overflowPunct w:val="0"/>
              <w:spacing w:line="360" w:lineRule="auto"/>
              <w:ind w:left="104"/>
            </w:pPr>
            <w:r w:rsidRPr="00C74049">
              <w:rPr>
                <w:spacing w:val="-2"/>
                <w:sz w:val="28"/>
                <w:szCs w:val="28"/>
              </w:rPr>
              <w:t>Т</w:t>
            </w:r>
            <w:r w:rsidRPr="00C74049">
              <w:rPr>
                <w:sz w:val="28"/>
                <w:szCs w:val="28"/>
              </w:rPr>
              <w:t>екст</w:t>
            </w:r>
            <w:r w:rsidRPr="00C74049">
              <w:rPr>
                <w:spacing w:val="1"/>
                <w:sz w:val="28"/>
                <w:szCs w:val="28"/>
              </w:rPr>
              <w:t>о</w:t>
            </w:r>
            <w:r w:rsidRPr="00C74049">
              <w:rPr>
                <w:spacing w:val="-3"/>
                <w:sz w:val="28"/>
                <w:szCs w:val="28"/>
              </w:rPr>
              <w:t>в</w:t>
            </w:r>
            <w:r w:rsidRPr="00C74049">
              <w:rPr>
                <w:sz w:val="28"/>
                <w:szCs w:val="28"/>
              </w:rPr>
              <w:t>ый</w:t>
            </w:r>
          </w:p>
        </w:tc>
        <w:tc>
          <w:tcPr>
            <w:tcW w:w="1055" w:type="dxa"/>
            <w:tcBorders>
              <w:top w:val="single" w:sz="4" w:space="0" w:color="000000"/>
              <w:left w:val="single" w:sz="4" w:space="0" w:color="000000"/>
              <w:bottom w:val="single" w:sz="4" w:space="0" w:color="000000"/>
              <w:right w:val="single" w:sz="4" w:space="0" w:color="000000"/>
            </w:tcBorders>
          </w:tcPr>
          <w:p w14:paraId="4BDD7356" w14:textId="77777777" w:rsidR="006D2E31" w:rsidRPr="00861EB7" w:rsidRDefault="006D2E31" w:rsidP="00DB5963">
            <w:pPr>
              <w:pStyle w:val="TableParagraph"/>
              <w:kinsoku w:val="0"/>
              <w:overflowPunct w:val="0"/>
              <w:spacing w:line="360" w:lineRule="auto"/>
              <w:ind w:left="102"/>
            </w:pPr>
            <w:r>
              <w:rPr>
                <w:spacing w:val="1"/>
                <w:sz w:val="28"/>
                <w:szCs w:val="28"/>
              </w:rPr>
              <w:t>64</w:t>
            </w:r>
          </w:p>
        </w:tc>
        <w:tc>
          <w:tcPr>
            <w:tcW w:w="3791" w:type="dxa"/>
            <w:tcBorders>
              <w:top w:val="single" w:sz="4" w:space="0" w:color="000000"/>
              <w:left w:val="single" w:sz="4" w:space="0" w:color="000000"/>
              <w:bottom w:val="single" w:sz="4" w:space="0" w:color="000000"/>
              <w:right w:val="single" w:sz="4" w:space="0" w:color="000000"/>
            </w:tcBorders>
          </w:tcPr>
          <w:p w14:paraId="099E86A2" w14:textId="77777777" w:rsidR="006D2E31" w:rsidRDefault="006D2E31" w:rsidP="00DB5963">
            <w:pPr>
              <w:pStyle w:val="TableParagraph"/>
              <w:kinsoku w:val="0"/>
              <w:overflowPunct w:val="0"/>
              <w:spacing w:line="360" w:lineRule="auto"/>
              <w:ind w:left="102"/>
              <w:rPr>
                <w:spacing w:val="-3"/>
                <w:sz w:val="28"/>
                <w:szCs w:val="28"/>
              </w:rPr>
            </w:pPr>
            <w:r w:rsidRPr="003A72EE">
              <w:rPr>
                <w:spacing w:val="-2"/>
                <w:sz w:val="28"/>
                <w:szCs w:val="28"/>
              </w:rPr>
              <w:t xml:space="preserve">Форма </w:t>
            </w:r>
            <w:r>
              <w:rPr>
                <w:spacing w:val="-3"/>
                <w:sz w:val="28"/>
                <w:szCs w:val="28"/>
              </w:rPr>
              <w:t>выпуска</w:t>
            </w:r>
          </w:p>
          <w:p w14:paraId="219FA6E8" w14:textId="77777777" w:rsidR="006D2E31" w:rsidRDefault="006D2E31" w:rsidP="00DB5963">
            <w:pPr>
              <w:pStyle w:val="TableParagraph"/>
              <w:kinsoku w:val="0"/>
              <w:overflowPunct w:val="0"/>
              <w:spacing w:line="360" w:lineRule="auto"/>
              <w:ind w:left="102"/>
              <w:rPr>
                <w:spacing w:val="-3"/>
                <w:sz w:val="28"/>
                <w:szCs w:val="28"/>
              </w:rPr>
            </w:pPr>
          </w:p>
          <w:p w14:paraId="04D2D2A6" w14:textId="77777777" w:rsidR="006D2E31" w:rsidRPr="00861EB7" w:rsidRDefault="006D2E31" w:rsidP="00DB5963">
            <w:pPr>
              <w:pStyle w:val="TableParagraph"/>
              <w:kinsoku w:val="0"/>
              <w:overflowPunct w:val="0"/>
              <w:spacing w:line="360" w:lineRule="auto"/>
              <w:ind w:left="102"/>
            </w:pPr>
          </w:p>
        </w:tc>
      </w:tr>
      <w:tr w:rsidR="009A63A1" w:rsidRPr="00C74049" w14:paraId="15AA3E69" w14:textId="77777777" w:rsidTr="00DB5963">
        <w:trPr>
          <w:trHeight w:hRule="exact" w:val="334"/>
        </w:trPr>
        <w:tc>
          <w:tcPr>
            <w:tcW w:w="533" w:type="dxa"/>
            <w:tcBorders>
              <w:top w:val="single" w:sz="4" w:space="0" w:color="000000"/>
              <w:left w:val="single" w:sz="4" w:space="0" w:color="000000"/>
              <w:bottom w:val="single" w:sz="4" w:space="0" w:color="000000"/>
              <w:right w:val="single" w:sz="4" w:space="0" w:color="000000"/>
            </w:tcBorders>
          </w:tcPr>
          <w:p w14:paraId="5F093879" w14:textId="02AC465D" w:rsidR="009A63A1" w:rsidRPr="00C74049" w:rsidRDefault="009A63A1" w:rsidP="00DB5963">
            <w:pPr>
              <w:pStyle w:val="TableParagraph"/>
              <w:kinsoku w:val="0"/>
              <w:overflowPunct w:val="0"/>
              <w:spacing w:line="360" w:lineRule="auto"/>
              <w:ind w:left="102"/>
              <w:rPr>
                <w:sz w:val="28"/>
                <w:szCs w:val="28"/>
              </w:rPr>
            </w:pPr>
            <w:r>
              <w:rPr>
                <w:sz w:val="28"/>
                <w:szCs w:val="28"/>
              </w:rPr>
              <w:t>3</w:t>
            </w:r>
          </w:p>
        </w:tc>
        <w:tc>
          <w:tcPr>
            <w:tcW w:w="2134" w:type="dxa"/>
            <w:tcBorders>
              <w:top w:val="single" w:sz="4" w:space="0" w:color="000000"/>
              <w:left w:val="single" w:sz="4" w:space="0" w:color="000000"/>
              <w:bottom w:val="single" w:sz="4" w:space="0" w:color="000000"/>
              <w:right w:val="single" w:sz="4" w:space="0" w:color="000000"/>
            </w:tcBorders>
          </w:tcPr>
          <w:p w14:paraId="7FC85B23" w14:textId="43C8FDEC" w:rsidR="009A63A1" w:rsidRDefault="009A63A1" w:rsidP="00DB5963">
            <w:pPr>
              <w:pStyle w:val="TableParagraph"/>
              <w:kinsoku w:val="0"/>
              <w:overflowPunct w:val="0"/>
              <w:spacing w:line="360" w:lineRule="auto"/>
              <w:ind w:left="102"/>
              <w:rPr>
                <w:spacing w:val="-2"/>
                <w:sz w:val="28"/>
                <w:szCs w:val="28"/>
              </w:rPr>
            </w:pPr>
            <w:r>
              <w:rPr>
                <w:spacing w:val="-2"/>
                <w:sz w:val="28"/>
                <w:szCs w:val="28"/>
              </w:rPr>
              <w:t>город</w:t>
            </w:r>
          </w:p>
        </w:tc>
        <w:tc>
          <w:tcPr>
            <w:tcW w:w="1701" w:type="dxa"/>
            <w:tcBorders>
              <w:top w:val="single" w:sz="4" w:space="0" w:color="000000"/>
              <w:left w:val="single" w:sz="4" w:space="0" w:color="000000"/>
              <w:bottom w:val="single" w:sz="4" w:space="0" w:color="000000"/>
              <w:right w:val="single" w:sz="4" w:space="0" w:color="000000"/>
            </w:tcBorders>
          </w:tcPr>
          <w:p w14:paraId="445D3E1B" w14:textId="7E36CB05" w:rsidR="009A63A1" w:rsidRPr="00C74049" w:rsidRDefault="00BB5232" w:rsidP="00DB5963">
            <w:pPr>
              <w:pStyle w:val="TableParagraph"/>
              <w:kinsoku w:val="0"/>
              <w:overflowPunct w:val="0"/>
              <w:spacing w:line="360" w:lineRule="auto"/>
              <w:ind w:left="104"/>
              <w:rPr>
                <w:spacing w:val="-2"/>
                <w:sz w:val="28"/>
                <w:szCs w:val="28"/>
              </w:rPr>
            </w:pPr>
            <w:r w:rsidRPr="00C74049">
              <w:rPr>
                <w:spacing w:val="-2"/>
                <w:sz w:val="28"/>
                <w:szCs w:val="28"/>
              </w:rPr>
              <w:t>Т</w:t>
            </w:r>
            <w:r w:rsidRPr="00C74049">
              <w:rPr>
                <w:sz w:val="28"/>
                <w:szCs w:val="28"/>
              </w:rPr>
              <w:t>екст</w:t>
            </w:r>
            <w:r w:rsidRPr="00C74049">
              <w:rPr>
                <w:spacing w:val="1"/>
                <w:sz w:val="28"/>
                <w:szCs w:val="28"/>
              </w:rPr>
              <w:t>о</w:t>
            </w:r>
            <w:r w:rsidRPr="00C74049">
              <w:rPr>
                <w:spacing w:val="-3"/>
                <w:sz w:val="28"/>
                <w:szCs w:val="28"/>
              </w:rPr>
              <w:t>в</w:t>
            </w:r>
            <w:r w:rsidRPr="00C74049">
              <w:rPr>
                <w:sz w:val="28"/>
                <w:szCs w:val="28"/>
              </w:rPr>
              <w:t>ый</w:t>
            </w:r>
          </w:p>
        </w:tc>
        <w:tc>
          <w:tcPr>
            <w:tcW w:w="1055" w:type="dxa"/>
            <w:tcBorders>
              <w:top w:val="single" w:sz="4" w:space="0" w:color="000000"/>
              <w:left w:val="single" w:sz="4" w:space="0" w:color="000000"/>
              <w:bottom w:val="single" w:sz="4" w:space="0" w:color="000000"/>
              <w:right w:val="single" w:sz="4" w:space="0" w:color="000000"/>
            </w:tcBorders>
          </w:tcPr>
          <w:p w14:paraId="48247D55" w14:textId="420FEA05" w:rsidR="009A63A1" w:rsidRPr="00BB5232" w:rsidRDefault="00BB5232" w:rsidP="00DB5963">
            <w:pPr>
              <w:pStyle w:val="TableParagraph"/>
              <w:kinsoku w:val="0"/>
              <w:overflowPunct w:val="0"/>
              <w:spacing w:line="360" w:lineRule="auto"/>
              <w:ind w:left="102"/>
              <w:rPr>
                <w:spacing w:val="1"/>
                <w:sz w:val="28"/>
                <w:szCs w:val="28"/>
                <w:lang w:val="en-US"/>
              </w:rPr>
            </w:pPr>
            <w:r>
              <w:rPr>
                <w:spacing w:val="1"/>
                <w:sz w:val="28"/>
                <w:szCs w:val="28"/>
                <w:lang w:val="en-US"/>
              </w:rPr>
              <w:t>64</w:t>
            </w:r>
          </w:p>
        </w:tc>
        <w:tc>
          <w:tcPr>
            <w:tcW w:w="3791" w:type="dxa"/>
            <w:tcBorders>
              <w:top w:val="single" w:sz="4" w:space="0" w:color="000000"/>
              <w:left w:val="single" w:sz="4" w:space="0" w:color="000000"/>
              <w:bottom w:val="single" w:sz="4" w:space="0" w:color="000000"/>
              <w:right w:val="single" w:sz="4" w:space="0" w:color="000000"/>
            </w:tcBorders>
          </w:tcPr>
          <w:p w14:paraId="3AE8F275" w14:textId="61465503" w:rsidR="009A63A1" w:rsidRPr="003A72EE" w:rsidRDefault="00BB5232" w:rsidP="00BB5232">
            <w:pPr>
              <w:pStyle w:val="TableParagraph"/>
              <w:kinsoku w:val="0"/>
              <w:overflowPunct w:val="0"/>
              <w:spacing w:line="360" w:lineRule="auto"/>
              <w:rPr>
                <w:spacing w:val="-2"/>
                <w:sz w:val="28"/>
                <w:szCs w:val="28"/>
              </w:rPr>
            </w:pPr>
            <w:r>
              <w:rPr>
                <w:spacing w:val="-2"/>
                <w:sz w:val="28"/>
                <w:szCs w:val="28"/>
                <w:lang w:val="en-US"/>
              </w:rPr>
              <w:t xml:space="preserve"> </w:t>
            </w:r>
            <w:r>
              <w:rPr>
                <w:spacing w:val="-2"/>
                <w:sz w:val="28"/>
                <w:szCs w:val="28"/>
              </w:rPr>
              <w:t xml:space="preserve"> Город</w:t>
            </w:r>
          </w:p>
        </w:tc>
      </w:tr>
      <w:tr w:rsidR="00BB5232" w:rsidRPr="00C74049" w14:paraId="6D849507" w14:textId="77777777" w:rsidTr="00DB5963">
        <w:trPr>
          <w:trHeight w:hRule="exact" w:val="334"/>
        </w:trPr>
        <w:tc>
          <w:tcPr>
            <w:tcW w:w="533" w:type="dxa"/>
            <w:tcBorders>
              <w:top w:val="single" w:sz="4" w:space="0" w:color="000000"/>
              <w:left w:val="single" w:sz="4" w:space="0" w:color="000000"/>
              <w:bottom w:val="single" w:sz="4" w:space="0" w:color="000000"/>
              <w:right w:val="single" w:sz="4" w:space="0" w:color="000000"/>
            </w:tcBorders>
          </w:tcPr>
          <w:p w14:paraId="03E16B6D" w14:textId="7760CA2A" w:rsidR="00BB5232" w:rsidRDefault="00BB5232" w:rsidP="00BB5232">
            <w:pPr>
              <w:pStyle w:val="TableParagraph"/>
              <w:kinsoku w:val="0"/>
              <w:overflowPunct w:val="0"/>
              <w:spacing w:line="360" w:lineRule="auto"/>
              <w:ind w:left="102"/>
              <w:rPr>
                <w:sz w:val="28"/>
                <w:szCs w:val="28"/>
              </w:rPr>
            </w:pPr>
            <w:r>
              <w:rPr>
                <w:sz w:val="28"/>
                <w:szCs w:val="28"/>
              </w:rPr>
              <w:t>4</w:t>
            </w:r>
          </w:p>
        </w:tc>
        <w:tc>
          <w:tcPr>
            <w:tcW w:w="2134" w:type="dxa"/>
            <w:tcBorders>
              <w:top w:val="single" w:sz="4" w:space="0" w:color="000000"/>
              <w:left w:val="single" w:sz="4" w:space="0" w:color="000000"/>
              <w:bottom w:val="single" w:sz="4" w:space="0" w:color="000000"/>
              <w:right w:val="single" w:sz="4" w:space="0" w:color="000000"/>
            </w:tcBorders>
          </w:tcPr>
          <w:p w14:paraId="79E2FA21" w14:textId="5F3E9D42" w:rsidR="00BB5232" w:rsidRPr="009A63A1" w:rsidRDefault="00BB5232" w:rsidP="00BB5232">
            <w:pPr>
              <w:pStyle w:val="TableParagraph"/>
              <w:kinsoku w:val="0"/>
              <w:overflowPunct w:val="0"/>
              <w:spacing w:line="360" w:lineRule="auto"/>
              <w:ind w:left="102"/>
              <w:rPr>
                <w:spacing w:val="-2"/>
                <w:sz w:val="28"/>
                <w:szCs w:val="28"/>
                <w:lang w:val="en-US"/>
              </w:rPr>
            </w:pPr>
            <w:r>
              <w:rPr>
                <w:spacing w:val="-2"/>
                <w:sz w:val="28"/>
                <w:szCs w:val="28"/>
              </w:rPr>
              <w:t>id_</w:t>
            </w:r>
            <w:r>
              <w:rPr>
                <w:spacing w:val="-2"/>
                <w:sz w:val="28"/>
                <w:szCs w:val="28"/>
                <w:lang w:val="en-US"/>
              </w:rPr>
              <w:t>type</w:t>
            </w:r>
          </w:p>
        </w:tc>
        <w:tc>
          <w:tcPr>
            <w:tcW w:w="1701" w:type="dxa"/>
            <w:tcBorders>
              <w:top w:val="single" w:sz="4" w:space="0" w:color="000000"/>
              <w:left w:val="single" w:sz="4" w:space="0" w:color="000000"/>
              <w:bottom w:val="single" w:sz="4" w:space="0" w:color="000000"/>
              <w:right w:val="single" w:sz="4" w:space="0" w:color="000000"/>
            </w:tcBorders>
          </w:tcPr>
          <w:p w14:paraId="13A2B369" w14:textId="23D24AEA" w:rsidR="00BB5232" w:rsidRPr="00C74049" w:rsidRDefault="00BB5232" w:rsidP="00BB5232">
            <w:pPr>
              <w:pStyle w:val="TableParagraph"/>
              <w:kinsoku w:val="0"/>
              <w:overflowPunct w:val="0"/>
              <w:spacing w:line="360" w:lineRule="auto"/>
              <w:ind w:left="104"/>
              <w:rPr>
                <w:spacing w:val="-2"/>
                <w:sz w:val="28"/>
                <w:szCs w:val="28"/>
              </w:rPr>
            </w:pPr>
            <w:r>
              <w:rPr>
                <w:sz w:val="28"/>
                <w:szCs w:val="28"/>
              </w:rPr>
              <w:t>Числовой</w:t>
            </w:r>
          </w:p>
        </w:tc>
        <w:tc>
          <w:tcPr>
            <w:tcW w:w="1055" w:type="dxa"/>
            <w:tcBorders>
              <w:top w:val="single" w:sz="4" w:space="0" w:color="000000"/>
              <w:left w:val="single" w:sz="4" w:space="0" w:color="000000"/>
              <w:bottom w:val="single" w:sz="4" w:space="0" w:color="000000"/>
              <w:right w:val="single" w:sz="4" w:space="0" w:color="000000"/>
            </w:tcBorders>
          </w:tcPr>
          <w:p w14:paraId="63C97A84" w14:textId="2E13CEB5" w:rsidR="00BB5232" w:rsidRPr="00BB5232" w:rsidRDefault="00BB5232" w:rsidP="00BB5232">
            <w:pPr>
              <w:pStyle w:val="TableParagraph"/>
              <w:kinsoku w:val="0"/>
              <w:overflowPunct w:val="0"/>
              <w:spacing w:line="360" w:lineRule="auto"/>
              <w:ind w:left="102"/>
              <w:rPr>
                <w:spacing w:val="1"/>
                <w:sz w:val="28"/>
                <w:szCs w:val="28"/>
                <w:lang w:val="en-US"/>
              </w:rPr>
            </w:pPr>
            <w:r>
              <w:rPr>
                <w:spacing w:val="1"/>
                <w:sz w:val="28"/>
                <w:szCs w:val="28"/>
                <w:lang w:val="en-US"/>
              </w:rPr>
              <w:t>4</w:t>
            </w:r>
          </w:p>
        </w:tc>
        <w:tc>
          <w:tcPr>
            <w:tcW w:w="3791" w:type="dxa"/>
            <w:tcBorders>
              <w:top w:val="single" w:sz="4" w:space="0" w:color="000000"/>
              <w:left w:val="single" w:sz="4" w:space="0" w:color="000000"/>
              <w:bottom w:val="single" w:sz="4" w:space="0" w:color="000000"/>
              <w:right w:val="single" w:sz="4" w:space="0" w:color="000000"/>
            </w:tcBorders>
          </w:tcPr>
          <w:p w14:paraId="436DFCB5" w14:textId="1512C405" w:rsidR="00BB5232" w:rsidRPr="003A72EE" w:rsidRDefault="00BB5232" w:rsidP="00BB5232">
            <w:pPr>
              <w:pStyle w:val="TableParagraph"/>
              <w:kinsoku w:val="0"/>
              <w:overflowPunct w:val="0"/>
              <w:spacing w:line="360" w:lineRule="auto"/>
              <w:ind w:left="102"/>
              <w:rPr>
                <w:spacing w:val="-2"/>
                <w:sz w:val="28"/>
                <w:szCs w:val="28"/>
              </w:rPr>
            </w:pPr>
            <w:r>
              <w:rPr>
                <w:sz w:val="28"/>
                <w:szCs w:val="28"/>
              </w:rPr>
              <w:t>Уникальный идентификатор</w:t>
            </w:r>
          </w:p>
        </w:tc>
      </w:tr>
      <w:tr w:rsidR="00BB5232" w:rsidRPr="00C74049" w14:paraId="6C56B364" w14:textId="77777777" w:rsidTr="00DB5963">
        <w:trPr>
          <w:trHeight w:hRule="exact" w:val="334"/>
        </w:trPr>
        <w:tc>
          <w:tcPr>
            <w:tcW w:w="533" w:type="dxa"/>
            <w:tcBorders>
              <w:top w:val="single" w:sz="4" w:space="0" w:color="000000"/>
              <w:left w:val="single" w:sz="4" w:space="0" w:color="000000"/>
              <w:bottom w:val="single" w:sz="4" w:space="0" w:color="000000"/>
              <w:right w:val="single" w:sz="4" w:space="0" w:color="000000"/>
            </w:tcBorders>
          </w:tcPr>
          <w:p w14:paraId="40FF8F37" w14:textId="296064C0" w:rsidR="00BB5232" w:rsidRPr="009A63A1" w:rsidRDefault="00BB5232" w:rsidP="00BB5232">
            <w:pPr>
              <w:pStyle w:val="TableParagraph"/>
              <w:kinsoku w:val="0"/>
              <w:overflowPunct w:val="0"/>
              <w:spacing w:line="360" w:lineRule="auto"/>
              <w:ind w:left="102"/>
              <w:rPr>
                <w:sz w:val="28"/>
                <w:szCs w:val="28"/>
                <w:lang w:val="en-US"/>
              </w:rPr>
            </w:pPr>
            <w:r>
              <w:rPr>
                <w:sz w:val="28"/>
                <w:szCs w:val="28"/>
                <w:lang w:val="en-US"/>
              </w:rPr>
              <w:t>5</w:t>
            </w:r>
          </w:p>
        </w:tc>
        <w:tc>
          <w:tcPr>
            <w:tcW w:w="2134" w:type="dxa"/>
            <w:tcBorders>
              <w:top w:val="single" w:sz="4" w:space="0" w:color="000000"/>
              <w:left w:val="single" w:sz="4" w:space="0" w:color="000000"/>
              <w:bottom w:val="single" w:sz="4" w:space="0" w:color="000000"/>
              <w:right w:val="single" w:sz="4" w:space="0" w:color="000000"/>
            </w:tcBorders>
          </w:tcPr>
          <w:p w14:paraId="27260F64" w14:textId="7B4DAB4D" w:rsidR="00BB5232" w:rsidRDefault="00BB5232" w:rsidP="00BB5232">
            <w:pPr>
              <w:pStyle w:val="TableParagraph"/>
              <w:kinsoku w:val="0"/>
              <w:overflowPunct w:val="0"/>
              <w:spacing w:line="360" w:lineRule="auto"/>
              <w:ind w:left="102"/>
              <w:rPr>
                <w:spacing w:val="-2"/>
                <w:sz w:val="28"/>
                <w:szCs w:val="28"/>
              </w:rPr>
            </w:pPr>
            <w:r>
              <w:rPr>
                <w:spacing w:val="-2"/>
                <w:sz w:val="28"/>
                <w:szCs w:val="28"/>
              </w:rPr>
              <w:t>год</w:t>
            </w:r>
          </w:p>
        </w:tc>
        <w:tc>
          <w:tcPr>
            <w:tcW w:w="1701" w:type="dxa"/>
            <w:tcBorders>
              <w:top w:val="single" w:sz="4" w:space="0" w:color="000000"/>
              <w:left w:val="single" w:sz="4" w:space="0" w:color="000000"/>
              <w:bottom w:val="single" w:sz="4" w:space="0" w:color="000000"/>
              <w:right w:val="single" w:sz="4" w:space="0" w:color="000000"/>
            </w:tcBorders>
          </w:tcPr>
          <w:p w14:paraId="7A294412" w14:textId="7B7B766A" w:rsidR="00BB5232" w:rsidRPr="00C74049" w:rsidRDefault="00BB5232" w:rsidP="00BB5232">
            <w:pPr>
              <w:pStyle w:val="TableParagraph"/>
              <w:kinsoku w:val="0"/>
              <w:overflowPunct w:val="0"/>
              <w:spacing w:line="360" w:lineRule="auto"/>
              <w:ind w:left="104"/>
              <w:rPr>
                <w:spacing w:val="-2"/>
                <w:sz w:val="28"/>
                <w:szCs w:val="28"/>
              </w:rPr>
            </w:pPr>
            <w:r>
              <w:rPr>
                <w:sz w:val="28"/>
                <w:szCs w:val="28"/>
              </w:rPr>
              <w:t>Числовой</w:t>
            </w:r>
          </w:p>
        </w:tc>
        <w:tc>
          <w:tcPr>
            <w:tcW w:w="1055" w:type="dxa"/>
            <w:tcBorders>
              <w:top w:val="single" w:sz="4" w:space="0" w:color="000000"/>
              <w:left w:val="single" w:sz="4" w:space="0" w:color="000000"/>
              <w:bottom w:val="single" w:sz="4" w:space="0" w:color="000000"/>
              <w:right w:val="single" w:sz="4" w:space="0" w:color="000000"/>
            </w:tcBorders>
          </w:tcPr>
          <w:p w14:paraId="1C255117" w14:textId="7D661B61" w:rsidR="00BB5232" w:rsidRPr="00BB5232" w:rsidRDefault="00BB5232" w:rsidP="00BB5232">
            <w:pPr>
              <w:pStyle w:val="TableParagraph"/>
              <w:kinsoku w:val="0"/>
              <w:overflowPunct w:val="0"/>
              <w:spacing w:line="360" w:lineRule="auto"/>
              <w:ind w:left="102"/>
              <w:rPr>
                <w:spacing w:val="1"/>
                <w:sz w:val="28"/>
                <w:szCs w:val="28"/>
                <w:lang w:val="en-US"/>
              </w:rPr>
            </w:pPr>
            <w:r>
              <w:rPr>
                <w:spacing w:val="1"/>
                <w:sz w:val="28"/>
                <w:szCs w:val="28"/>
                <w:lang w:val="en-US"/>
              </w:rPr>
              <w:t>4</w:t>
            </w:r>
          </w:p>
        </w:tc>
        <w:tc>
          <w:tcPr>
            <w:tcW w:w="3791" w:type="dxa"/>
            <w:tcBorders>
              <w:top w:val="single" w:sz="4" w:space="0" w:color="000000"/>
              <w:left w:val="single" w:sz="4" w:space="0" w:color="000000"/>
              <w:bottom w:val="single" w:sz="4" w:space="0" w:color="000000"/>
              <w:right w:val="single" w:sz="4" w:space="0" w:color="000000"/>
            </w:tcBorders>
          </w:tcPr>
          <w:p w14:paraId="5EA49E38" w14:textId="18803CE4" w:rsidR="00BB5232" w:rsidRPr="003A72EE" w:rsidRDefault="00BB5232" w:rsidP="00BB5232">
            <w:pPr>
              <w:pStyle w:val="TableParagraph"/>
              <w:kinsoku w:val="0"/>
              <w:overflowPunct w:val="0"/>
              <w:spacing w:line="360" w:lineRule="auto"/>
              <w:ind w:left="102"/>
              <w:rPr>
                <w:spacing w:val="-2"/>
                <w:sz w:val="28"/>
                <w:szCs w:val="28"/>
              </w:rPr>
            </w:pPr>
            <w:r>
              <w:rPr>
                <w:spacing w:val="-2"/>
                <w:sz w:val="28"/>
                <w:szCs w:val="28"/>
              </w:rPr>
              <w:t>Год создания</w:t>
            </w:r>
          </w:p>
        </w:tc>
      </w:tr>
      <w:tr w:rsidR="00BB5232" w:rsidRPr="00C74049" w14:paraId="089E7601" w14:textId="77777777" w:rsidTr="00DB5963">
        <w:trPr>
          <w:trHeight w:hRule="exact" w:val="334"/>
        </w:trPr>
        <w:tc>
          <w:tcPr>
            <w:tcW w:w="533" w:type="dxa"/>
            <w:tcBorders>
              <w:top w:val="single" w:sz="4" w:space="0" w:color="000000"/>
              <w:left w:val="single" w:sz="4" w:space="0" w:color="000000"/>
              <w:bottom w:val="single" w:sz="4" w:space="0" w:color="000000"/>
              <w:right w:val="single" w:sz="4" w:space="0" w:color="000000"/>
            </w:tcBorders>
          </w:tcPr>
          <w:p w14:paraId="30A4B436" w14:textId="25CCD659" w:rsidR="00BB5232" w:rsidRPr="009A63A1" w:rsidRDefault="00BB5232" w:rsidP="00BB5232">
            <w:pPr>
              <w:pStyle w:val="TableParagraph"/>
              <w:kinsoku w:val="0"/>
              <w:overflowPunct w:val="0"/>
              <w:spacing w:line="360" w:lineRule="auto"/>
              <w:ind w:left="102"/>
              <w:rPr>
                <w:sz w:val="28"/>
                <w:szCs w:val="28"/>
              </w:rPr>
            </w:pPr>
            <w:r>
              <w:rPr>
                <w:sz w:val="28"/>
                <w:szCs w:val="28"/>
              </w:rPr>
              <w:t>6</w:t>
            </w:r>
          </w:p>
        </w:tc>
        <w:tc>
          <w:tcPr>
            <w:tcW w:w="2134" w:type="dxa"/>
            <w:tcBorders>
              <w:top w:val="single" w:sz="4" w:space="0" w:color="000000"/>
              <w:left w:val="single" w:sz="4" w:space="0" w:color="000000"/>
              <w:bottom w:val="single" w:sz="4" w:space="0" w:color="000000"/>
              <w:right w:val="single" w:sz="4" w:space="0" w:color="000000"/>
            </w:tcBorders>
          </w:tcPr>
          <w:p w14:paraId="39A238FC" w14:textId="558AA8DC" w:rsidR="00BB5232" w:rsidRDefault="00BB5232" w:rsidP="00BB5232">
            <w:pPr>
              <w:pStyle w:val="TableParagraph"/>
              <w:kinsoku w:val="0"/>
              <w:overflowPunct w:val="0"/>
              <w:spacing w:line="360" w:lineRule="auto"/>
              <w:ind w:left="102"/>
              <w:rPr>
                <w:spacing w:val="-2"/>
                <w:sz w:val="28"/>
                <w:szCs w:val="28"/>
              </w:rPr>
            </w:pPr>
            <w:r>
              <w:rPr>
                <w:spacing w:val="-2"/>
                <w:sz w:val="28"/>
                <w:szCs w:val="28"/>
              </w:rPr>
              <w:t>телефон</w:t>
            </w:r>
          </w:p>
        </w:tc>
        <w:tc>
          <w:tcPr>
            <w:tcW w:w="1701" w:type="dxa"/>
            <w:tcBorders>
              <w:top w:val="single" w:sz="4" w:space="0" w:color="000000"/>
              <w:left w:val="single" w:sz="4" w:space="0" w:color="000000"/>
              <w:bottom w:val="single" w:sz="4" w:space="0" w:color="000000"/>
              <w:right w:val="single" w:sz="4" w:space="0" w:color="000000"/>
            </w:tcBorders>
          </w:tcPr>
          <w:p w14:paraId="1F70EC52" w14:textId="1331C68D" w:rsidR="00BB5232" w:rsidRPr="00BB5232" w:rsidRDefault="00BB5232" w:rsidP="00BB5232">
            <w:pPr>
              <w:pStyle w:val="TableParagraph"/>
              <w:kinsoku w:val="0"/>
              <w:overflowPunct w:val="0"/>
              <w:spacing w:line="360" w:lineRule="auto"/>
              <w:ind w:left="104"/>
              <w:rPr>
                <w:spacing w:val="-2"/>
                <w:sz w:val="28"/>
                <w:szCs w:val="28"/>
                <w:lang w:val="en-US"/>
              </w:rPr>
            </w:pPr>
            <w:r>
              <w:rPr>
                <w:spacing w:val="-2"/>
                <w:sz w:val="28"/>
                <w:szCs w:val="28"/>
              </w:rPr>
              <w:t>Domain</w:t>
            </w:r>
          </w:p>
        </w:tc>
        <w:tc>
          <w:tcPr>
            <w:tcW w:w="1055" w:type="dxa"/>
            <w:tcBorders>
              <w:top w:val="single" w:sz="4" w:space="0" w:color="000000"/>
              <w:left w:val="single" w:sz="4" w:space="0" w:color="000000"/>
              <w:bottom w:val="single" w:sz="4" w:space="0" w:color="000000"/>
              <w:right w:val="single" w:sz="4" w:space="0" w:color="000000"/>
            </w:tcBorders>
          </w:tcPr>
          <w:p w14:paraId="4A26D849" w14:textId="4D1FF2C9" w:rsidR="00BB5232" w:rsidRPr="00BB5232" w:rsidRDefault="00BB5232" w:rsidP="00BB5232">
            <w:pPr>
              <w:pStyle w:val="TableParagraph"/>
              <w:kinsoku w:val="0"/>
              <w:overflowPunct w:val="0"/>
              <w:spacing w:line="360" w:lineRule="auto"/>
              <w:ind w:left="102"/>
              <w:rPr>
                <w:spacing w:val="1"/>
                <w:sz w:val="28"/>
                <w:szCs w:val="28"/>
                <w:lang w:val="en-US"/>
              </w:rPr>
            </w:pPr>
            <w:r>
              <w:rPr>
                <w:spacing w:val="1"/>
                <w:sz w:val="28"/>
                <w:szCs w:val="28"/>
                <w:lang w:val="en-US"/>
              </w:rPr>
              <w:t>12</w:t>
            </w:r>
          </w:p>
        </w:tc>
        <w:tc>
          <w:tcPr>
            <w:tcW w:w="3791" w:type="dxa"/>
            <w:tcBorders>
              <w:top w:val="single" w:sz="4" w:space="0" w:color="000000"/>
              <w:left w:val="single" w:sz="4" w:space="0" w:color="000000"/>
              <w:bottom w:val="single" w:sz="4" w:space="0" w:color="000000"/>
              <w:right w:val="single" w:sz="4" w:space="0" w:color="000000"/>
            </w:tcBorders>
          </w:tcPr>
          <w:p w14:paraId="4F4441D5" w14:textId="6C1232B9" w:rsidR="00BB5232" w:rsidRPr="003A72EE" w:rsidRDefault="00BB5232" w:rsidP="00BB5232">
            <w:pPr>
              <w:pStyle w:val="TableParagraph"/>
              <w:kinsoku w:val="0"/>
              <w:overflowPunct w:val="0"/>
              <w:spacing w:line="360" w:lineRule="auto"/>
              <w:ind w:left="102"/>
              <w:rPr>
                <w:spacing w:val="-2"/>
                <w:sz w:val="28"/>
                <w:szCs w:val="28"/>
              </w:rPr>
            </w:pPr>
            <w:r>
              <w:rPr>
                <w:spacing w:val="-2"/>
                <w:sz w:val="28"/>
                <w:szCs w:val="28"/>
              </w:rPr>
              <w:t>Телефон</w:t>
            </w:r>
          </w:p>
        </w:tc>
      </w:tr>
      <w:tr w:rsidR="00BB5232" w:rsidRPr="00C74049" w14:paraId="7C080986" w14:textId="77777777" w:rsidTr="00DB5963">
        <w:trPr>
          <w:trHeight w:hRule="exact" w:val="334"/>
        </w:trPr>
        <w:tc>
          <w:tcPr>
            <w:tcW w:w="533" w:type="dxa"/>
            <w:tcBorders>
              <w:top w:val="single" w:sz="4" w:space="0" w:color="000000"/>
              <w:left w:val="single" w:sz="4" w:space="0" w:color="000000"/>
              <w:bottom w:val="single" w:sz="4" w:space="0" w:color="000000"/>
              <w:right w:val="single" w:sz="4" w:space="0" w:color="000000"/>
            </w:tcBorders>
          </w:tcPr>
          <w:p w14:paraId="48A99886" w14:textId="300481EC" w:rsidR="00BB5232" w:rsidRDefault="00BB5232" w:rsidP="00BB5232">
            <w:pPr>
              <w:pStyle w:val="TableParagraph"/>
              <w:kinsoku w:val="0"/>
              <w:overflowPunct w:val="0"/>
              <w:spacing w:line="360" w:lineRule="auto"/>
              <w:ind w:left="102"/>
              <w:rPr>
                <w:sz w:val="28"/>
                <w:szCs w:val="28"/>
              </w:rPr>
            </w:pPr>
            <w:r>
              <w:rPr>
                <w:sz w:val="28"/>
                <w:szCs w:val="28"/>
              </w:rPr>
              <w:t>7</w:t>
            </w:r>
          </w:p>
        </w:tc>
        <w:tc>
          <w:tcPr>
            <w:tcW w:w="2134" w:type="dxa"/>
            <w:tcBorders>
              <w:top w:val="single" w:sz="4" w:space="0" w:color="000000"/>
              <w:left w:val="single" w:sz="4" w:space="0" w:color="000000"/>
              <w:bottom w:val="single" w:sz="4" w:space="0" w:color="000000"/>
              <w:right w:val="single" w:sz="4" w:space="0" w:color="000000"/>
            </w:tcBorders>
          </w:tcPr>
          <w:p w14:paraId="2D4D1D3B" w14:textId="4AE730D0" w:rsidR="00BB5232" w:rsidRPr="009A63A1" w:rsidRDefault="00BB5232" w:rsidP="00BB5232">
            <w:pPr>
              <w:pStyle w:val="TableParagraph"/>
              <w:kinsoku w:val="0"/>
              <w:overflowPunct w:val="0"/>
              <w:spacing w:line="360" w:lineRule="auto"/>
              <w:ind w:left="102"/>
              <w:rPr>
                <w:spacing w:val="-2"/>
                <w:sz w:val="28"/>
                <w:szCs w:val="28"/>
                <w:lang w:val="en-US"/>
              </w:rPr>
            </w:pPr>
            <w:r>
              <w:rPr>
                <w:spacing w:val="-2"/>
                <w:sz w:val="28"/>
                <w:szCs w:val="28"/>
                <w:lang w:val="en-US"/>
              </w:rPr>
              <w:t>id_country</w:t>
            </w:r>
          </w:p>
        </w:tc>
        <w:tc>
          <w:tcPr>
            <w:tcW w:w="1701" w:type="dxa"/>
            <w:tcBorders>
              <w:top w:val="single" w:sz="4" w:space="0" w:color="000000"/>
              <w:left w:val="single" w:sz="4" w:space="0" w:color="000000"/>
              <w:bottom w:val="single" w:sz="4" w:space="0" w:color="000000"/>
              <w:right w:val="single" w:sz="4" w:space="0" w:color="000000"/>
            </w:tcBorders>
          </w:tcPr>
          <w:p w14:paraId="02671E07" w14:textId="475237C4" w:rsidR="00BB5232" w:rsidRPr="00C74049" w:rsidRDefault="00BB5232" w:rsidP="00BB5232">
            <w:pPr>
              <w:pStyle w:val="TableParagraph"/>
              <w:kinsoku w:val="0"/>
              <w:overflowPunct w:val="0"/>
              <w:spacing w:line="360" w:lineRule="auto"/>
              <w:ind w:left="104"/>
              <w:rPr>
                <w:spacing w:val="-2"/>
                <w:sz w:val="28"/>
                <w:szCs w:val="28"/>
              </w:rPr>
            </w:pPr>
            <w:r>
              <w:rPr>
                <w:sz w:val="28"/>
                <w:szCs w:val="28"/>
              </w:rPr>
              <w:t>Числовой</w:t>
            </w:r>
          </w:p>
        </w:tc>
        <w:tc>
          <w:tcPr>
            <w:tcW w:w="1055" w:type="dxa"/>
            <w:tcBorders>
              <w:top w:val="single" w:sz="4" w:space="0" w:color="000000"/>
              <w:left w:val="single" w:sz="4" w:space="0" w:color="000000"/>
              <w:bottom w:val="single" w:sz="4" w:space="0" w:color="000000"/>
              <w:right w:val="single" w:sz="4" w:space="0" w:color="000000"/>
            </w:tcBorders>
          </w:tcPr>
          <w:p w14:paraId="48F7B1DB" w14:textId="1779A36F" w:rsidR="00BB5232" w:rsidRPr="00BB5232" w:rsidRDefault="00BB5232" w:rsidP="00BB5232">
            <w:pPr>
              <w:pStyle w:val="TableParagraph"/>
              <w:kinsoku w:val="0"/>
              <w:overflowPunct w:val="0"/>
              <w:spacing w:line="360" w:lineRule="auto"/>
              <w:ind w:left="102"/>
              <w:rPr>
                <w:spacing w:val="1"/>
                <w:sz w:val="28"/>
                <w:szCs w:val="28"/>
                <w:lang w:val="en-US"/>
              </w:rPr>
            </w:pPr>
            <w:r>
              <w:rPr>
                <w:spacing w:val="1"/>
                <w:sz w:val="28"/>
                <w:szCs w:val="28"/>
                <w:lang w:val="en-US"/>
              </w:rPr>
              <w:t>4</w:t>
            </w:r>
          </w:p>
        </w:tc>
        <w:tc>
          <w:tcPr>
            <w:tcW w:w="3791" w:type="dxa"/>
            <w:tcBorders>
              <w:top w:val="single" w:sz="4" w:space="0" w:color="000000"/>
              <w:left w:val="single" w:sz="4" w:space="0" w:color="000000"/>
              <w:bottom w:val="single" w:sz="4" w:space="0" w:color="000000"/>
              <w:right w:val="single" w:sz="4" w:space="0" w:color="000000"/>
            </w:tcBorders>
          </w:tcPr>
          <w:p w14:paraId="616F0B0E" w14:textId="38C22F77" w:rsidR="00BB5232" w:rsidRPr="003A72EE" w:rsidRDefault="00BB5232" w:rsidP="00BB5232">
            <w:pPr>
              <w:pStyle w:val="TableParagraph"/>
              <w:kinsoku w:val="0"/>
              <w:overflowPunct w:val="0"/>
              <w:spacing w:line="360" w:lineRule="auto"/>
              <w:ind w:left="102"/>
              <w:rPr>
                <w:spacing w:val="-2"/>
                <w:sz w:val="28"/>
                <w:szCs w:val="28"/>
              </w:rPr>
            </w:pPr>
            <w:r>
              <w:rPr>
                <w:sz w:val="28"/>
                <w:szCs w:val="28"/>
              </w:rPr>
              <w:t>Уникальный идентификатор</w:t>
            </w:r>
          </w:p>
        </w:tc>
      </w:tr>
      <w:tr w:rsidR="00BB5232" w:rsidRPr="00C74049" w14:paraId="0B0EB684" w14:textId="77777777" w:rsidTr="009A63A1">
        <w:trPr>
          <w:trHeight w:hRule="exact" w:val="397"/>
        </w:trPr>
        <w:tc>
          <w:tcPr>
            <w:tcW w:w="533" w:type="dxa"/>
            <w:tcBorders>
              <w:top w:val="single" w:sz="4" w:space="0" w:color="000000"/>
              <w:left w:val="single" w:sz="4" w:space="0" w:color="000000"/>
              <w:bottom w:val="single" w:sz="4" w:space="0" w:color="000000"/>
              <w:right w:val="single" w:sz="4" w:space="0" w:color="000000"/>
            </w:tcBorders>
          </w:tcPr>
          <w:p w14:paraId="24B8D510" w14:textId="266F13CE" w:rsidR="00BB5232" w:rsidRPr="009A63A1" w:rsidRDefault="00BB5232" w:rsidP="00BB5232">
            <w:pPr>
              <w:pStyle w:val="TableParagraph"/>
              <w:kinsoku w:val="0"/>
              <w:overflowPunct w:val="0"/>
              <w:spacing w:line="360" w:lineRule="auto"/>
              <w:ind w:left="102"/>
              <w:rPr>
                <w:sz w:val="28"/>
                <w:szCs w:val="28"/>
                <w:lang w:val="en-US"/>
              </w:rPr>
            </w:pPr>
            <w:r>
              <w:rPr>
                <w:sz w:val="28"/>
                <w:szCs w:val="28"/>
                <w:lang w:val="en-US"/>
              </w:rPr>
              <w:t>8</w:t>
            </w:r>
          </w:p>
        </w:tc>
        <w:tc>
          <w:tcPr>
            <w:tcW w:w="2134" w:type="dxa"/>
            <w:tcBorders>
              <w:top w:val="single" w:sz="4" w:space="0" w:color="000000"/>
              <w:left w:val="single" w:sz="4" w:space="0" w:color="000000"/>
              <w:bottom w:val="single" w:sz="4" w:space="0" w:color="000000"/>
              <w:right w:val="single" w:sz="4" w:space="0" w:color="000000"/>
            </w:tcBorders>
          </w:tcPr>
          <w:p w14:paraId="61D27EA2" w14:textId="6679283C" w:rsidR="00BB5232" w:rsidRDefault="00BB5232" w:rsidP="00BB5232">
            <w:pPr>
              <w:pStyle w:val="TableParagraph"/>
              <w:kinsoku w:val="0"/>
              <w:overflowPunct w:val="0"/>
              <w:spacing w:line="360" w:lineRule="auto"/>
              <w:ind w:left="102"/>
              <w:rPr>
                <w:spacing w:val="-2"/>
                <w:sz w:val="28"/>
                <w:szCs w:val="28"/>
                <w:lang w:val="en-US"/>
              </w:rPr>
            </w:pPr>
            <w:r>
              <w:rPr>
                <w:spacing w:val="-2"/>
                <w:sz w:val="28"/>
                <w:szCs w:val="28"/>
                <w:lang w:val="en-US"/>
              </w:rPr>
              <w:t>id_fuel</w:t>
            </w:r>
          </w:p>
        </w:tc>
        <w:tc>
          <w:tcPr>
            <w:tcW w:w="1701" w:type="dxa"/>
            <w:tcBorders>
              <w:top w:val="single" w:sz="4" w:space="0" w:color="000000"/>
              <w:left w:val="single" w:sz="4" w:space="0" w:color="000000"/>
              <w:bottom w:val="single" w:sz="4" w:space="0" w:color="000000"/>
              <w:right w:val="single" w:sz="4" w:space="0" w:color="000000"/>
            </w:tcBorders>
          </w:tcPr>
          <w:p w14:paraId="6350F30D" w14:textId="56F1F501" w:rsidR="00BB5232" w:rsidRPr="00C74049" w:rsidRDefault="00BB5232" w:rsidP="00BB5232">
            <w:pPr>
              <w:pStyle w:val="TableParagraph"/>
              <w:kinsoku w:val="0"/>
              <w:overflowPunct w:val="0"/>
              <w:spacing w:line="360" w:lineRule="auto"/>
              <w:ind w:left="104"/>
              <w:rPr>
                <w:spacing w:val="-2"/>
                <w:sz w:val="28"/>
                <w:szCs w:val="28"/>
              </w:rPr>
            </w:pPr>
            <w:r>
              <w:rPr>
                <w:sz w:val="28"/>
                <w:szCs w:val="28"/>
              </w:rPr>
              <w:t>Числовой</w:t>
            </w:r>
          </w:p>
        </w:tc>
        <w:tc>
          <w:tcPr>
            <w:tcW w:w="1055" w:type="dxa"/>
            <w:tcBorders>
              <w:top w:val="single" w:sz="4" w:space="0" w:color="000000"/>
              <w:left w:val="single" w:sz="4" w:space="0" w:color="000000"/>
              <w:bottom w:val="single" w:sz="4" w:space="0" w:color="000000"/>
              <w:right w:val="single" w:sz="4" w:space="0" w:color="000000"/>
            </w:tcBorders>
          </w:tcPr>
          <w:p w14:paraId="338930A3" w14:textId="076103F1" w:rsidR="00BB5232" w:rsidRPr="00BB5232" w:rsidRDefault="00BB5232" w:rsidP="00BB5232">
            <w:pPr>
              <w:pStyle w:val="TableParagraph"/>
              <w:kinsoku w:val="0"/>
              <w:overflowPunct w:val="0"/>
              <w:spacing w:line="360" w:lineRule="auto"/>
              <w:ind w:left="102"/>
              <w:rPr>
                <w:spacing w:val="1"/>
                <w:sz w:val="28"/>
                <w:szCs w:val="28"/>
                <w:lang w:val="en-US"/>
              </w:rPr>
            </w:pPr>
            <w:r>
              <w:rPr>
                <w:spacing w:val="1"/>
                <w:sz w:val="28"/>
                <w:szCs w:val="28"/>
                <w:lang w:val="en-US"/>
              </w:rPr>
              <w:t>4</w:t>
            </w:r>
          </w:p>
        </w:tc>
        <w:tc>
          <w:tcPr>
            <w:tcW w:w="3791" w:type="dxa"/>
            <w:tcBorders>
              <w:top w:val="single" w:sz="4" w:space="0" w:color="000000"/>
              <w:left w:val="single" w:sz="4" w:space="0" w:color="000000"/>
              <w:bottom w:val="single" w:sz="4" w:space="0" w:color="000000"/>
              <w:right w:val="single" w:sz="4" w:space="0" w:color="000000"/>
            </w:tcBorders>
          </w:tcPr>
          <w:p w14:paraId="311B9ACF" w14:textId="04CC0AA4" w:rsidR="00BB5232" w:rsidRPr="003A72EE" w:rsidRDefault="00BB5232" w:rsidP="00BB5232">
            <w:pPr>
              <w:pStyle w:val="TableParagraph"/>
              <w:kinsoku w:val="0"/>
              <w:overflowPunct w:val="0"/>
              <w:spacing w:line="360" w:lineRule="auto"/>
              <w:ind w:left="102"/>
              <w:rPr>
                <w:spacing w:val="-2"/>
                <w:sz w:val="28"/>
                <w:szCs w:val="28"/>
              </w:rPr>
            </w:pPr>
            <w:r>
              <w:rPr>
                <w:sz w:val="28"/>
                <w:szCs w:val="28"/>
              </w:rPr>
              <w:t>Уникальный идентификатор</w:t>
            </w:r>
          </w:p>
        </w:tc>
      </w:tr>
      <w:tr w:rsidR="00BB5232" w:rsidRPr="00C74049" w14:paraId="57B5956E" w14:textId="77777777" w:rsidTr="009A63A1">
        <w:trPr>
          <w:trHeight w:hRule="exact" w:val="397"/>
        </w:trPr>
        <w:tc>
          <w:tcPr>
            <w:tcW w:w="533" w:type="dxa"/>
            <w:tcBorders>
              <w:top w:val="single" w:sz="4" w:space="0" w:color="000000"/>
              <w:left w:val="single" w:sz="4" w:space="0" w:color="000000"/>
              <w:bottom w:val="single" w:sz="4" w:space="0" w:color="000000"/>
              <w:right w:val="single" w:sz="4" w:space="0" w:color="000000"/>
            </w:tcBorders>
          </w:tcPr>
          <w:p w14:paraId="0E16A6C8" w14:textId="7DE3A84A" w:rsidR="00BB5232" w:rsidRPr="009A63A1" w:rsidRDefault="00BB5232" w:rsidP="00BB5232">
            <w:pPr>
              <w:pStyle w:val="TableParagraph"/>
              <w:kinsoku w:val="0"/>
              <w:overflowPunct w:val="0"/>
              <w:spacing w:line="360" w:lineRule="auto"/>
              <w:ind w:left="102"/>
              <w:rPr>
                <w:sz w:val="28"/>
                <w:szCs w:val="28"/>
              </w:rPr>
            </w:pPr>
            <w:r>
              <w:rPr>
                <w:sz w:val="28"/>
                <w:szCs w:val="28"/>
              </w:rPr>
              <w:t>9</w:t>
            </w:r>
          </w:p>
        </w:tc>
        <w:tc>
          <w:tcPr>
            <w:tcW w:w="2134" w:type="dxa"/>
            <w:tcBorders>
              <w:top w:val="single" w:sz="4" w:space="0" w:color="000000"/>
              <w:left w:val="single" w:sz="4" w:space="0" w:color="000000"/>
              <w:bottom w:val="single" w:sz="4" w:space="0" w:color="000000"/>
              <w:right w:val="single" w:sz="4" w:space="0" w:color="000000"/>
            </w:tcBorders>
          </w:tcPr>
          <w:p w14:paraId="16090EAA" w14:textId="68565604" w:rsidR="00BB5232" w:rsidRPr="009A63A1" w:rsidRDefault="00BB5232" w:rsidP="00BB5232">
            <w:pPr>
              <w:pStyle w:val="TableParagraph"/>
              <w:kinsoku w:val="0"/>
              <w:overflowPunct w:val="0"/>
              <w:spacing w:line="360" w:lineRule="auto"/>
              <w:ind w:left="102"/>
              <w:rPr>
                <w:spacing w:val="-2"/>
                <w:sz w:val="28"/>
                <w:szCs w:val="28"/>
              </w:rPr>
            </w:pPr>
            <w:r>
              <w:rPr>
                <w:spacing w:val="-2"/>
                <w:sz w:val="28"/>
                <w:szCs w:val="28"/>
              </w:rPr>
              <w:t>объем</w:t>
            </w:r>
          </w:p>
        </w:tc>
        <w:tc>
          <w:tcPr>
            <w:tcW w:w="1701" w:type="dxa"/>
            <w:tcBorders>
              <w:top w:val="single" w:sz="4" w:space="0" w:color="000000"/>
              <w:left w:val="single" w:sz="4" w:space="0" w:color="000000"/>
              <w:bottom w:val="single" w:sz="4" w:space="0" w:color="000000"/>
              <w:right w:val="single" w:sz="4" w:space="0" w:color="000000"/>
            </w:tcBorders>
          </w:tcPr>
          <w:p w14:paraId="74845896" w14:textId="3D803AC6" w:rsidR="00BB5232" w:rsidRPr="00C74049" w:rsidRDefault="00BB5232" w:rsidP="00BB5232">
            <w:pPr>
              <w:pStyle w:val="TableParagraph"/>
              <w:kinsoku w:val="0"/>
              <w:overflowPunct w:val="0"/>
              <w:spacing w:line="360" w:lineRule="auto"/>
              <w:ind w:left="104"/>
              <w:rPr>
                <w:spacing w:val="-2"/>
                <w:sz w:val="28"/>
                <w:szCs w:val="28"/>
              </w:rPr>
            </w:pPr>
            <w:r>
              <w:rPr>
                <w:sz w:val="28"/>
                <w:szCs w:val="28"/>
              </w:rPr>
              <w:t>Числовой</w:t>
            </w:r>
          </w:p>
        </w:tc>
        <w:tc>
          <w:tcPr>
            <w:tcW w:w="1055" w:type="dxa"/>
            <w:tcBorders>
              <w:top w:val="single" w:sz="4" w:space="0" w:color="000000"/>
              <w:left w:val="single" w:sz="4" w:space="0" w:color="000000"/>
              <w:bottom w:val="single" w:sz="4" w:space="0" w:color="000000"/>
              <w:right w:val="single" w:sz="4" w:space="0" w:color="000000"/>
            </w:tcBorders>
          </w:tcPr>
          <w:p w14:paraId="1447619D" w14:textId="3FB66765" w:rsidR="00BB5232" w:rsidRPr="00BB5232" w:rsidRDefault="00BB5232" w:rsidP="00BB5232">
            <w:pPr>
              <w:pStyle w:val="TableParagraph"/>
              <w:kinsoku w:val="0"/>
              <w:overflowPunct w:val="0"/>
              <w:spacing w:line="360" w:lineRule="auto"/>
              <w:ind w:left="102"/>
              <w:rPr>
                <w:spacing w:val="1"/>
                <w:sz w:val="28"/>
                <w:szCs w:val="28"/>
                <w:lang w:val="en-US"/>
              </w:rPr>
            </w:pPr>
            <w:r>
              <w:rPr>
                <w:spacing w:val="1"/>
                <w:sz w:val="28"/>
                <w:szCs w:val="28"/>
                <w:lang w:val="en-US"/>
              </w:rPr>
              <w:t>4</w:t>
            </w:r>
          </w:p>
        </w:tc>
        <w:tc>
          <w:tcPr>
            <w:tcW w:w="3791" w:type="dxa"/>
            <w:tcBorders>
              <w:top w:val="single" w:sz="4" w:space="0" w:color="000000"/>
              <w:left w:val="single" w:sz="4" w:space="0" w:color="000000"/>
              <w:bottom w:val="single" w:sz="4" w:space="0" w:color="000000"/>
              <w:right w:val="single" w:sz="4" w:space="0" w:color="000000"/>
            </w:tcBorders>
          </w:tcPr>
          <w:p w14:paraId="117885E6" w14:textId="16C6A121" w:rsidR="00BB5232" w:rsidRPr="003A72EE" w:rsidRDefault="00BB5232" w:rsidP="00BB5232">
            <w:pPr>
              <w:pStyle w:val="TableParagraph"/>
              <w:kinsoku w:val="0"/>
              <w:overflowPunct w:val="0"/>
              <w:spacing w:line="360" w:lineRule="auto"/>
              <w:ind w:left="102"/>
              <w:rPr>
                <w:spacing w:val="-2"/>
                <w:sz w:val="28"/>
                <w:szCs w:val="28"/>
              </w:rPr>
            </w:pPr>
            <w:r>
              <w:rPr>
                <w:spacing w:val="-2"/>
                <w:sz w:val="28"/>
                <w:szCs w:val="28"/>
              </w:rPr>
              <w:t>Объем</w:t>
            </w:r>
          </w:p>
        </w:tc>
      </w:tr>
      <w:tr w:rsidR="00BB5232" w:rsidRPr="00C74049" w14:paraId="0D282940" w14:textId="77777777" w:rsidTr="009A63A1">
        <w:trPr>
          <w:trHeight w:hRule="exact" w:val="397"/>
        </w:trPr>
        <w:tc>
          <w:tcPr>
            <w:tcW w:w="533" w:type="dxa"/>
            <w:tcBorders>
              <w:top w:val="single" w:sz="4" w:space="0" w:color="000000"/>
              <w:left w:val="single" w:sz="4" w:space="0" w:color="000000"/>
              <w:bottom w:val="single" w:sz="4" w:space="0" w:color="000000"/>
              <w:right w:val="single" w:sz="4" w:space="0" w:color="000000"/>
            </w:tcBorders>
          </w:tcPr>
          <w:p w14:paraId="2AF85612" w14:textId="7601F11D" w:rsidR="00BB5232" w:rsidRDefault="00BB5232" w:rsidP="00BB5232">
            <w:pPr>
              <w:pStyle w:val="TableParagraph"/>
              <w:kinsoku w:val="0"/>
              <w:overflowPunct w:val="0"/>
              <w:spacing w:line="360" w:lineRule="auto"/>
              <w:ind w:left="102"/>
              <w:rPr>
                <w:sz w:val="28"/>
                <w:szCs w:val="28"/>
              </w:rPr>
            </w:pPr>
            <w:r>
              <w:rPr>
                <w:sz w:val="28"/>
                <w:szCs w:val="28"/>
              </w:rPr>
              <w:t>10</w:t>
            </w:r>
          </w:p>
        </w:tc>
        <w:tc>
          <w:tcPr>
            <w:tcW w:w="2134" w:type="dxa"/>
            <w:tcBorders>
              <w:top w:val="single" w:sz="4" w:space="0" w:color="000000"/>
              <w:left w:val="single" w:sz="4" w:space="0" w:color="000000"/>
              <w:bottom w:val="single" w:sz="4" w:space="0" w:color="000000"/>
              <w:right w:val="single" w:sz="4" w:space="0" w:color="000000"/>
            </w:tcBorders>
          </w:tcPr>
          <w:p w14:paraId="140ABADF" w14:textId="1668B6F1" w:rsidR="00BB5232" w:rsidRDefault="00BB5232" w:rsidP="00BB5232">
            <w:pPr>
              <w:pStyle w:val="TableParagraph"/>
              <w:kinsoku w:val="0"/>
              <w:overflowPunct w:val="0"/>
              <w:spacing w:line="360" w:lineRule="auto"/>
              <w:ind w:left="102"/>
              <w:rPr>
                <w:spacing w:val="-2"/>
                <w:sz w:val="28"/>
                <w:szCs w:val="28"/>
              </w:rPr>
            </w:pPr>
            <w:r>
              <w:rPr>
                <w:spacing w:val="-2"/>
                <w:sz w:val="28"/>
                <w:szCs w:val="28"/>
              </w:rPr>
              <w:t xml:space="preserve">цена </w:t>
            </w:r>
          </w:p>
        </w:tc>
        <w:tc>
          <w:tcPr>
            <w:tcW w:w="1701" w:type="dxa"/>
            <w:tcBorders>
              <w:top w:val="single" w:sz="4" w:space="0" w:color="000000"/>
              <w:left w:val="single" w:sz="4" w:space="0" w:color="000000"/>
              <w:bottom w:val="single" w:sz="4" w:space="0" w:color="000000"/>
              <w:right w:val="single" w:sz="4" w:space="0" w:color="000000"/>
            </w:tcBorders>
          </w:tcPr>
          <w:p w14:paraId="7AAFB7AD" w14:textId="3D0A3619" w:rsidR="00BB5232" w:rsidRPr="00C74049" w:rsidRDefault="00BB5232" w:rsidP="00BB5232">
            <w:pPr>
              <w:pStyle w:val="TableParagraph"/>
              <w:kinsoku w:val="0"/>
              <w:overflowPunct w:val="0"/>
              <w:spacing w:line="360" w:lineRule="auto"/>
              <w:ind w:left="104"/>
              <w:rPr>
                <w:spacing w:val="-2"/>
                <w:sz w:val="28"/>
                <w:szCs w:val="28"/>
              </w:rPr>
            </w:pPr>
            <w:r>
              <w:rPr>
                <w:sz w:val="28"/>
                <w:szCs w:val="28"/>
              </w:rPr>
              <w:t>Числовой</w:t>
            </w:r>
          </w:p>
        </w:tc>
        <w:tc>
          <w:tcPr>
            <w:tcW w:w="1055" w:type="dxa"/>
            <w:tcBorders>
              <w:top w:val="single" w:sz="4" w:space="0" w:color="000000"/>
              <w:left w:val="single" w:sz="4" w:space="0" w:color="000000"/>
              <w:bottom w:val="single" w:sz="4" w:space="0" w:color="000000"/>
              <w:right w:val="single" w:sz="4" w:space="0" w:color="000000"/>
            </w:tcBorders>
          </w:tcPr>
          <w:p w14:paraId="422670AB" w14:textId="45751DD7" w:rsidR="00BB5232" w:rsidRPr="00BB5232" w:rsidRDefault="00BB5232" w:rsidP="00BB5232">
            <w:pPr>
              <w:pStyle w:val="TableParagraph"/>
              <w:kinsoku w:val="0"/>
              <w:overflowPunct w:val="0"/>
              <w:spacing w:line="360" w:lineRule="auto"/>
              <w:ind w:left="102"/>
              <w:rPr>
                <w:spacing w:val="1"/>
                <w:sz w:val="28"/>
                <w:szCs w:val="28"/>
                <w:lang w:val="en-US"/>
              </w:rPr>
            </w:pPr>
            <w:r>
              <w:rPr>
                <w:spacing w:val="1"/>
                <w:sz w:val="28"/>
                <w:szCs w:val="28"/>
                <w:lang w:val="en-US"/>
              </w:rPr>
              <w:t>4</w:t>
            </w:r>
          </w:p>
        </w:tc>
        <w:tc>
          <w:tcPr>
            <w:tcW w:w="3791" w:type="dxa"/>
            <w:tcBorders>
              <w:top w:val="single" w:sz="4" w:space="0" w:color="000000"/>
              <w:left w:val="single" w:sz="4" w:space="0" w:color="000000"/>
              <w:bottom w:val="single" w:sz="4" w:space="0" w:color="000000"/>
              <w:right w:val="single" w:sz="4" w:space="0" w:color="000000"/>
            </w:tcBorders>
          </w:tcPr>
          <w:p w14:paraId="57BD1DAC" w14:textId="4100D394" w:rsidR="00BB5232" w:rsidRPr="003A72EE" w:rsidRDefault="00BB5232" w:rsidP="00BB5232">
            <w:pPr>
              <w:pStyle w:val="TableParagraph"/>
              <w:kinsoku w:val="0"/>
              <w:overflowPunct w:val="0"/>
              <w:spacing w:line="360" w:lineRule="auto"/>
              <w:ind w:left="102"/>
              <w:rPr>
                <w:spacing w:val="-2"/>
                <w:sz w:val="28"/>
                <w:szCs w:val="28"/>
              </w:rPr>
            </w:pPr>
            <w:r>
              <w:rPr>
                <w:spacing w:val="-2"/>
                <w:sz w:val="28"/>
                <w:szCs w:val="28"/>
              </w:rPr>
              <w:t>Цена</w:t>
            </w:r>
          </w:p>
        </w:tc>
      </w:tr>
    </w:tbl>
    <w:p w14:paraId="285F3164" w14:textId="77777777" w:rsidR="006D2E31" w:rsidRPr="007840F4" w:rsidRDefault="006D2E31" w:rsidP="006D2E31">
      <w:pPr>
        <w:pStyle w:val="a1"/>
        <w:ind w:left="1429" w:firstLine="0"/>
      </w:pPr>
    </w:p>
    <w:p w14:paraId="66F68B43" w14:textId="5E4EF91C" w:rsidR="006D2E31" w:rsidRDefault="006D2E31" w:rsidP="006D2E31">
      <w:pPr>
        <w:pStyle w:val="afd"/>
        <w:kinsoku w:val="0"/>
        <w:overflowPunct w:val="0"/>
        <w:spacing w:after="0"/>
        <w:ind w:right="531"/>
        <w:rPr>
          <w:color w:val="000000"/>
          <w:szCs w:val="28"/>
        </w:rPr>
      </w:pPr>
      <w:r>
        <w:rPr>
          <w:szCs w:val="28"/>
        </w:rPr>
        <w:t xml:space="preserve">Таблица 4.3 – </w:t>
      </w:r>
      <w:r w:rsidR="009A63A1">
        <w:t>Заказчики</w:t>
      </w:r>
    </w:p>
    <w:tbl>
      <w:tblPr>
        <w:tblW w:w="9214" w:type="dxa"/>
        <w:tblInd w:w="5" w:type="dxa"/>
        <w:tblLayout w:type="fixed"/>
        <w:tblCellMar>
          <w:left w:w="0" w:type="dxa"/>
          <w:right w:w="0" w:type="dxa"/>
        </w:tblCellMar>
        <w:tblLook w:val="0000" w:firstRow="0" w:lastRow="0" w:firstColumn="0" w:lastColumn="0" w:noHBand="0" w:noVBand="0"/>
      </w:tblPr>
      <w:tblGrid>
        <w:gridCol w:w="533"/>
        <w:gridCol w:w="1519"/>
        <w:gridCol w:w="1688"/>
        <w:gridCol w:w="1049"/>
        <w:gridCol w:w="4425"/>
      </w:tblGrid>
      <w:tr w:rsidR="006D2E31" w:rsidRPr="00C74049" w14:paraId="3740BFEF" w14:textId="77777777" w:rsidTr="00DB5963">
        <w:trPr>
          <w:trHeight w:hRule="exact" w:val="331"/>
        </w:trPr>
        <w:tc>
          <w:tcPr>
            <w:tcW w:w="533" w:type="dxa"/>
            <w:tcBorders>
              <w:top w:val="single" w:sz="4" w:space="0" w:color="000000"/>
              <w:left w:val="single" w:sz="4" w:space="0" w:color="000000"/>
              <w:bottom w:val="single" w:sz="4" w:space="0" w:color="000000"/>
              <w:right w:val="single" w:sz="4" w:space="0" w:color="000000"/>
            </w:tcBorders>
          </w:tcPr>
          <w:p w14:paraId="1B49838D" w14:textId="77777777" w:rsidR="006D2E31" w:rsidRPr="00C74049" w:rsidRDefault="006D2E31" w:rsidP="00DB5963">
            <w:pPr>
              <w:pStyle w:val="TableParagraph"/>
              <w:kinsoku w:val="0"/>
              <w:overflowPunct w:val="0"/>
              <w:spacing w:line="360" w:lineRule="auto"/>
              <w:ind w:left="102"/>
            </w:pPr>
            <w:r w:rsidRPr="00C74049">
              <w:rPr>
                <w:sz w:val="28"/>
                <w:szCs w:val="28"/>
              </w:rPr>
              <w:t>№</w:t>
            </w:r>
          </w:p>
        </w:tc>
        <w:tc>
          <w:tcPr>
            <w:tcW w:w="1519" w:type="dxa"/>
            <w:tcBorders>
              <w:top w:val="single" w:sz="4" w:space="0" w:color="000000"/>
              <w:left w:val="single" w:sz="4" w:space="0" w:color="000000"/>
              <w:bottom w:val="single" w:sz="4" w:space="0" w:color="000000"/>
              <w:right w:val="single" w:sz="4" w:space="0" w:color="000000"/>
            </w:tcBorders>
          </w:tcPr>
          <w:p w14:paraId="6E487583" w14:textId="77777777" w:rsidR="006D2E31" w:rsidRPr="00C74049" w:rsidRDefault="006D2E31" w:rsidP="00DB5963">
            <w:pPr>
              <w:pStyle w:val="TableParagraph"/>
              <w:kinsoku w:val="0"/>
              <w:overflowPunct w:val="0"/>
              <w:spacing w:line="360" w:lineRule="auto"/>
              <w:ind w:left="450"/>
            </w:pPr>
            <w:r w:rsidRPr="00C74049">
              <w:rPr>
                <w:spacing w:val="-2"/>
                <w:sz w:val="28"/>
                <w:szCs w:val="28"/>
              </w:rPr>
              <w:t>П</w:t>
            </w:r>
            <w:r w:rsidRPr="00C74049">
              <w:rPr>
                <w:sz w:val="28"/>
                <w:szCs w:val="28"/>
              </w:rPr>
              <w:t>о</w:t>
            </w:r>
            <w:r w:rsidRPr="00C74049">
              <w:rPr>
                <w:spacing w:val="-1"/>
                <w:sz w:val="28"/>
                <w:szCs w:val="28"/>
              </w:rPr>
              <w:t>л</w:t>
            </w:r>
            <w:r w:rsidRPr="00C74049">
              <w:rPr>
                <w:sz w:val="28"/>
                <w:szCs w:val="28"/>
              </w:rPr>
              <w:t>е</w:t>
            </w:r>
          </w:p>
        </w:tc>
        <w:tc>
          <w:tcPr>
            <w:tcW w:w="1688" w:type="dxa"/>
            <w:tcBorders>
              <w:top w:val="single" w:sz="4" w:space="0" w:color="000000"/>
              <w:left w:val="single" w:sz="4" w:space="0" w:color="000000"/>
              <w:bottom w:val="single" w:sz="4" w:space="0" w:color="000000"/>
              <w:right w:val="single" w:sz="4" w:space="0" w:color="000000"/>
            </w:tcBorders>
          </w:tcPr>
          <w:p w14:paraId="6CD112C1" w14:textId="77777777" w:rsidR="006D2E31" w:rsidRPr="00C74049" w:rsidRDefault="006D2E31" w:rsidP="00DB5963">
            <w:pPr>
              <w:pStyle w:val="TableParagraph"/>
              <w:kinsoku w:val="0"/>
              <w:overflowPunct w:val="0"/>
              <w:spacing w:line="360" w:lineRule="auto"/>
              <w:ind w:left="2"/>
              <w:jc w:val="center"/>
            </w:pPr>
            <w:r w:rsidRPr="00C74049">
              <w:rPr>
                <w:spacing w:val="-2"/>
                <w:sz w:val="28"/>
                <w:szCs w:val="28"/>
              </w:rPr>
              <w:t>Т</w:t>
            </w:r>
            <w:r w:rsidRPr="00C74049">
              <w:rPr>
                <w:sz w:val="28"/>
                <w:szCs w:val="28"/>
              </w:rPr>
              <w:t>ип</w:t>
            </w:r>
          </w:p>
        </w:tc>
        <w:tc>
          <w:tcPr>
            <w:tcW w:w="1049" w:type="dxa"/>
            <w:tcBorders>
              <w:top w:val="single" w:sz="4" w:space="0" w:color="000000"/>
              <w:left w:val="single" w:sz="4" w:space="0" w:color="000000"/>
              <w:bottom w:val="single" w:sz="4" w:space="0" w:color="000000"/>
              <w:right w:val="single" w:sz="4" w:space="0" w:color="000000"/>
            </w:tcBorders>
          </w:tcPr>
          <w:p w14:paraId="2BC9732C" w14:textId="77777777" w:rsidR="006D2E31" w:rsidRPr="00C74049" w:rsidRDefault="006D2E31" w:rsidP="00DB5963">
            <w:pPr>
              <w:pStyle w:val="TableParagraph"/>
              <w:kinsoku w:val="0"/>
              <w:overflowPunct w:val="0"/>
              <w:spacing w:line="360" w:lineRule="auto"/>
              <w:ind w:left="102"/>
            </w:pPr>
            <w:r w:rsidRPr="00C74049">
              <w:rPr>
                <w:sz w:val="28"/>
                <w:szCs w:val="28"/>
              </w:rPr>
              <w:t>Размер</w:t>
            </w:r>
          </w:p>
        </w:tc>
        <w:tc>
          <w:tcPr>
            <w:tcW w:w="4425" w:type="dxa"/>
            <w:tcBorders>
              <w:top w:val="single" w:sz="4" w:space="0" w:color="000000"/>
              <w:left w:val="single" w:sz="4" w:space="0" w:color="000000"/>
              <w:bottom w:val="single" w:sz="4" w:space="0" w:color="000000"/>
              <w:right w:val="single" w:sz="4" w:space="0" w:color="000000"/>
            </w:tcBorders>
          </w:tcPr>
          <w:p w14:paraId="6A54189A" w14:textId="77777777" w:rsidR="006D2E31" w:rsidRPr="00C74049" w:rsidRDefault="006D2E31" w:rsidP="00DB5963">
            <w:pPr>
              <w:pStyle w:val="TableParagraph"/>
              <w:kinsoku w:val="0"/>
              <w:overflowPunct w:val="0"/>
              <w:spacing w:line="360" w:lineRule="auto"/>
              <w:ind w:right="1"/>
              <w:jc w:val="center"/>
            </w:pPr>
            <w:r w:rsidRPr="00C74049">
              <w:rPr>
                <w:spacing w:val="-2"/>
                <w:sz w:val="28"/>
                <w:szCs w:val="28"/>
              </w:rPr>
              <w:t>О</w:t>
            </w:r>
            <w:r w:rsidRPr="00C74049">
              <w:rPr>
                <w:sz w:val="28"/>
                <w:szCs w:val="28"/>
              </w:rPr>
              <w:t>пис</w:t>
            </w:r>
            <w:r w:rsidRPr="00C74049">
              <w:rPr>
                <w:spacing w:val="-3"/>
                <w:sz w:val="28"/>
                <w:szCs w:val="28"/>
              </w:rPr>
              <w:t>а</w:t>
            </w:r>
            <w:r w:rsidRPr="00C74049">
              <w:rPr>
                <w:sz w:val="28"/>
                <w:szCs w:val="28"/>
              </w:rPr>
              <w:t>н</w:t>
            </w:r>
            <w:r w:rsidRPr="00C74049">
              <w:rPr>
                <w:spacing w:val="-2"/>
                <w:sz w:val="28"/>
                <w:szCs w:val="28"/>
              </w:rPr>
              <w:t>и</w:t>
            </w:r>
            <w:r w:rsidRPr="00C74049">
              <w:rPr>
                <w:sz w:val="28"/>
                <w:szCs w:val="28"/>
              </w:rPr>
              <w:t>е</w:t>
            </w:r>
          </w:p>
        </w:tc>
      </w:tr>
      <w:tr w:rsidR="006D2E31" w:rsidRPr="00C74049" w14:paraId="308D7EC8" w14:textId="77777777" w:rsidTr="00DB5963">
        <w:trPr>
          <w:trHeight w:hRule="exact" w:val="331"/>
        </w:trPr>
        <w:tc>
          <w:tcPr>
            <w:tcW w:w="533" w:type="dxa"/>
            <w:tcBorders>
              <w:top w:val="single" w:sz="4" w:space="0" w:color="000000"/>
              <w:left w:val="single" w:sz="4" w:space="0" w:color="000000"/>
              <w:bottom w:val="single" w:sz="4" w:space="0" w:color="000000"/>
              <w:right w:val="single" w:sz="4" w:space="0" w:color="000000"/>
            </w:tcBorders>
          </w:tcPr>
          <w:p w14:paraId="4A10148E" w14:textId="77777777" w:rsidR="006D2E31" w:rsidRPr="00C74049" w:rsidRDefault="006D2E31" w:rsidP="00DB5963">
            <w:pPr>
              <w:pStyle w:val="TableParagraph"/>
              <w:kinsoku w:val="0"/>
              <w:overflowPunct w:val="0"/>
              <w:spacing w:line="360" w:lineRule="auto"/>
              <w:ind w:left="102"/>
            </w:pPr>
            <w:r w:rsidRPr="00C74049">
              <w:rPr>
                <w:sz w:val="28"/>
                <w:szCs w:val="28"/>
              </w:rPr>
              <w:t>1</w:t>
            </w:r>
          </w:p>
        </w:tc>
        <w:tc>
          <w:tcPr>
            <w:tcW w:w="1519" w:type="dxa"/>
            <w:tcBorders>
              <w:top w:val="single" w:sz="4" w:space="0" w:color="000000"/>
              <w:left w:val="single" w:sz="4" w:space="0" w:color="000000"/>
              <w:bottom w:val="single" w:sz="4" w:space="0" w:color="000000"/>
              <w:right w:val="single" w:sz="4" w:space="0" w:color="000000"/>
            </w:tcBorders>
          </w:tcPr>
          <w:p w14:paraId="65F17888" w14:textId="70806E3E" w:rsidR="006D2E31" w:rsidRPr="00333DF6" w:rsidRDefault="006D2E31" w:rsidP="009A63A1">
            <w:pPr>
              <w:pStyle w:val="TableParagraph"/>
              <w:kinsoku w:val="0"/>
              <w:overflowPunct w:val="0"/>
              <w:spacing w:line="360" w:lineRule="auto"/>
              <w:ind w:left="102"/>
            </w:pPr>
            <w:r>
              <w:rPr>
                <w:spacing w:val="-2"/>
                <w:sz w:val="28"/>
                <w:szCs w:val="28"/>
                <w:lang w:val="en-US"/>
              </w:rPr>
              <w:t>id</w:t>
            </w:r>
            <w:r>
              <w:rPr>
                <w:spacing w:val="-2"/>
                <w:sz w:val="28"/>
                <w:szCs w:val="28"/>
              </w:rPr>
              <w:t>_</w:t>
            </w:r>
            <w:r w:rsidR="009A63A1">
              <w:rPr>
                <w:spacing w:val="-2"/>
                <w:sz w:val="28"/>
                <w:szCs w:val="28"/>
                <w:lang w:val="en-US"/>
              </w:rPr>
              <w:t>client</w:t>
            </w:r>
          </w:p>
        </w:tc>
        <w:tc>
          <w:tcPr>
            <w:tcW w:w="1688" w:type="dxa"/>
            <w:tcBorders>
              <w:top w:val="single" w:sz="4" w:space="0" w:color="000000"/>
              <w:left w:val="single" w:sz="4" w:space="0" w:color="000000"/>
              <w:bottom w:val="single" w:sz="4" w:space="0" w:color="000000"/>
              <w:right w:val="single" w:sz="4" w:space="0" w:color="000000"/>
            </w:tcBorders>
          </w:tcPr>
          <w:p w14:paraId="7BA9D74A" w14:textId="77777777" w:rsidR="006D2E31" w:rsidRPr="00C74049" w:rsidRDefault="006D2E31" w:rsidP="00DB5963">
            <w:pPr>
              <w:pStyle w:val="TableParagraph"/>
              <w:kinsoku w:val="0"/>
              <w:overflowPunct w:val="0"/>
              <w:spacing w:line="360" w:lineRule="auto"/>
              <w:ind w:left="104"/>
            </w:pPr>
            <w:r w:rsidRPr="00C74049">
              <w:rPr>
                <w:sz w:val="28"/>
                <w:szCs w:val="28"/>
              </w:rPr>
              <w:t>Число</w:t>
            </w:r>
            <w:r w:rsidRPr="00C74049">
              <w:rPr>
                <w:spacing w:val="-3"/>
                <w:sz w:val="28"/>
                <w:szCs w:val="28"/>
              </w:rPr>
              <w:t>в</w:t>
            </w:r>
            <w:r w:rsidRPr="00C74049">
              <w:rPr>
                <w:spacing w:val="-2"/>
                <w:sz w:val="28"/>
                <w:szCs w:val="28"/>
              </w:rPr>
              <w:t>о</w:t>
            </w:r>
            <w:r w:rsidRPr="00C74049">
              <w:rPr>
                <w:sz w:val="28"/>
                <w:szCs w:val="28"/>
              </w:rPr>
              <w:t>й</w:t>
            </w:r>
          </w:p>
        </w:tc>
        <w:tc>
          <w:tcPr>
            <w:tcW w:w="1049" w:type="dxa"/>
            <w:tcBorders>
              <w:top w:val="single" w:sz="4" w:space="0" w:color="000000"/>
              <w:left w:val="single" w:sz="4" w:space="0" w:color="000000"/>
              <w:bottom w:val="single" w:sz="4" w:space="0" w:color="000000"/>
              <w:right w:val="single" w:sz="4" w:space="0" w:color="000000"/>
            </w:tcBorders>
          </w:tcPr>
          <w:p w14:paraId="3DB52293" w14:textId="77777777" w:rsidR="006D2E31" w:rsidRPr="00C74049" w:rsidRDefault="006D2E31" w:rsidP="00DB5963">
            <w:pPr>
              <w:pStyle w:val="TableParagraph"/>
              <w:kinsoku w:val="0"/>
              <w:overflowPunct w:val="0"/>
              <w:spacing w:line="360" w:lineRule="auto"/>
              <w:ind w:left="102"/>
            </w:pPr>
            <w:r w:rsidRPr="00C74049">
              <w:rPr>
                <w:sz w:val="28"/>
                <w:szCs w:val="28"/>
              </w:rPr>
              <w:t>4</w:t>
            </w:r>
          </w:p>
        </w:tc>
        <w:tc>
          <w:tcPr>
            <w:tcW w:w="4425" w:type="dxa"/>
            <w:tcBorders>
              <w:top w:val="single" w:sz="4" w:space="0" w:color="000000"/>
              <w:left w:val="single" w:sz="4" w:space="0" w:color="000000"/>
              <w:bottom w:val="single" w:sz="4" w:space="0" w:color="000000"/>
              <w:right w:val="single" w:sz="4" w:space="0" w:color="000000"/>
            </w:tcBorders>
          </w:tcPr>
          <w:p w14:paraId="68FC426F" w14:textId="77777777" w:rsidR="006D2E31" w:rsidRPr="00861EB7" w:rsidRDefault="006D2E31" w:rsidP="00DB5963">
            <w:pPr>
              <w:pStyle w:val="TableParagraph"/>
              <w:kinsoku w:val="0"/>
              <w:overflowPunct w:val="0"/>
              <w:spacing w:line="360" w:lineRule="auto"/>
              <w:ind w:left="102"/>
            </w:pPr>
            <w:r>
              <w:rPr>
                <w:sz w:val="28"/>
                <w:szCs w:val="28"/>
              </w:rPr>
              <w:t>Уникальный идентификатор</w:t>
            </w:r>
          </w:p>
        </w:tc>
      </w:tr>
      <w:tr w:rsidR="006D2E31" w:rsidRPr="00C74049" w14:paraId="7FCA042E" w14:textId="77777777" w:rsidTr="00DB5963">
        <w:trPr>
          <w:trHeight w:hRule="exact" w:val="334"/>
        </w:trPr>
        <w:tc>
          <w:tcPr>
            <w:tcW w:w="533" w:type="dxa"/>
            <w:tcBorders>
              <w:top w:val="single" w:sz="4" w:space="0" w:color="000000"/>
              <w:left w:val="single" w:sz="4" w:space="0" w:color="000000"/>
              <w:bottom w:val="single" w:sz="4" w:space="0" w:color="000000"/>
              <w:right w:val="single" w:sz="4" w:space="0" w:color="000000"/>
            </w:tcBorders>
          </w:tcPr>
          <w:p w14:paraId="3F458C0F" w14:textId="77777777" w:rsidR="006D2E31" w:rsidRPr="00C74049" w:rsidRDefault="006D2E31" w:rsidP="00DB5963">
            <w:pPr>
              <w:pStyle w:val="TableParagraph"/>
              <w:kinsoku w:val="0"/>
              <w:overflowPunct w:val="0"/>
              <w:spacing w:line="360" w:lineRule="auto"/>
              <w:ind w:left="102"/>
            </w:pPr>
            <w:r w:rsidRPr="00C74049">
              <w:rPr>
                <w:sz w:val="28"/>
                <w:szCs w:val="28"/>
              </w:rPr>
              <w:t>2</w:t>
            </w:r>
          </w:p>
        </w:tc>
        <w:tc>
          <w:tcPr>
            <w:tcW w:w="1519" w:type="dxa"/>
            <w:tcBorders>
              <w:top w:val="single" w:sz="4" w:space="0" w:color="000000"/>
              <w:left w:val="single" w:sz="4" w:space="0" w:color="000000"/>
              <w:bottom w:val="single" w:sz="4" w:space="0" w:color="000000"/>
              <w:right w:val="single" w:sz="4" w:space="0" w:color="000000"/>
            </w:tcBorders>
          </w:tcPr>
          <w:p w14:paraId="6A1AE746" w14:textId="42E276D1" w:rsidR="006D2E31" w:rsidRPr="009A63A1" w:rsidRDefault="009A63A1" w:rsidP="00DB5963">
            <w:pPr>
              <w:pStyle w:val="TableParagraph"/>
              <w:kinsoku w:val="0"/>
              <w:overflowPunct w:val="0"/>
              <w:spacing w:line="360" w:lineRule="auto"/>
              <w:ind w:left="102"/>
            </w:pPr>
            <w:r>
              <w:rPr>
                <w:spacing w:val="-2"/>
                <w:sz w:val="28"/>
                <w:szCs w:val="28"/>
              </w:rPr>
              <w:t>название</w:t>
            </w:r>
          </w:p>
        </w:tc>
        <w:tc>
          <w:tcPr>
            <w:tcW w:w="1688" w:type="dxa"/>
            <w:tcBorders>
              <w:top w:val="single" w:sz="4" w:space="0" w:color="000000"/>
              <w:left w:val="single" w:sz="4" w:space="0" w:color="000000"/>
              <w:bottom w:val="single" w:sz="4" w:space="0" w:color="000000"/>
              <w:right w:val="single" w:sz="4" w:space="0" w:color="000000"/>
            </w:tcBorders>
          </w:tcPr>
          <w:p w14:paraId="252761BE" w14:textId="77777777" w:rsidR="006D2E31" w:rsidRPr="00C74049" w:rsidRDefault="006D2E31" w:rsidP="00DB5963">
            <w:pPr>
              <w:pStyle w:val="TableParagraph"/>
              <w:kinsoku w:val="0"/>
              <w:overflowPunct w:val="0"/>
              <w:spacing w:line="360" w:lineRule="auto"/>
              <w:ind w:left="104"/>
            </w:pPr>
            <w:r w:rsidRPr="00C74049">
              <w:rPr>
                <w:spacing w:val="-2"/>
                <w:sz w:val="28"/>
                <w:szCs w:val="28"/>
              </w:rPr>
              <w:t>Т</w:t>
            </w:r>
            <w:r w:rsidRPr="00C74049">
              <w:rPr>
                <w:sz w:val="28"/>
                <w:szCs w:val="28"/>
              </w:rPr>
              <w:t>екст</w:t>
            </w:r>
            <w:r w:rsidRPr="00C74049">
              <w:rPr>
                <w:spacing w:val="1"/>
                <w:sz w:val="28"/>
                <w:szCs w:val="28"/>
              </w:rPr>
              <w:t>о</w:t>
            </w:r>
            <w:r w:rsidRPr="00C74049">
              <w:rPr>
                <w:spacing w:val="-3"/>
                <w:sz w:val="28"/>
                <w:szCs w:val="28"/>
              </w:rPr>
              <w:t>в</w:t>
            </w:r>
            <w:r w:rsidRPr="00C74049">
              <w:rPr>
                <w:sz w:val="28"/>
                <w:szCs w:val="28"/>
              </w:rPr>
              <w:t>ый</w:t>
            </w:r>
          </w:p>
        </w:tc>
        <w:tc>
          <w:tcPr>
            <w:tcW w:w="1049" w:type="dxa"/>
            <w:tcBorders>
              <w:top w:val="single" w:sz="4" w:space="0" w:color="000000"/>
              <w:left w:val="single" w:sz="4" w:space="0" w:color="000000"/>
              <w:bottom w:val="single" w:sz="4" w:space="0" w:color="000000"/>
              <w:right w:val="single" w:sz="4" w:space="0" w:color="000000"/>
            </w:tcBorders>
          </w:tcPr>
          <w:p w14:paraId="72DD6C6B" w14:textId="77777777" w:rsidR="006D2E31" w:rsidRPr="00861EB7" w:rsidRDefault="006D2E31" w:rsidP="00DB5963">
            <w:pPr>
              <w:pStyle w:val="TableParagraph"/>
              <w:kinsoku w:val="0"/>
              <w:overflowPunct w:val="0"/>
              <w:spacing w:line="360" w:lineRule="auto"/>
              <w:ind w:left="102"/>
            </w:pPr>
            <w:r>
              <w:rPr>
                <w:spacing w:val="1"/>
                <w:sz w:val="28"/>
                <w:szCs w:val="28"/>
              </w:rPr>
              <w:t>64</w:t>
            </w:r>
          </w:p>
        </w:tc>
        <w:tc>
          <w:tcPr>
            <w:tcW w:w="4425" w:type="dxa"/>
            <w:tcBorders>
              <w:top w:val="single" w:sz="4" w:space="0" w:color="000000"/>
              <w:left w:val="single" w:sz="4" w:space="0" w:color="000000"/>
              <w:bottom w:val="single" w:sz="4" w:space="0" w:color="000000"/>
              <w:right w:val="single" w:sz="4" w:space="0" w:color="000000"/>
            </w:tcBorders>
          </w:tcPr>
          <w:p w14:paraId="33954021" w14:textId="77777777" w:rsidR="006D2E31" w:rsidRPr="00952CB5" w:rsidRDefault="006D2E31" w:rsidP="00DB5963">
            <w:pPr>
              <w:pStyle w:val="TableParagraph"/>
              <w:kinsoku w:val="0"/>
              <w:overflowPunct w:val="0"/>
              <w:spacing w:line="360" w:lineRule="auto"/>
              <w:ind w:left="102"/>
            </w:pPr>
            <w:r>
              <w:rPr>
                <w:spacing w:val="-2"/>
                <w:sz w:val="28"/>
                <w:szCs w:val="28"/>
              </w:rPr>
              <w:t>Группа</w:t>
            </w:r>
          </w:p>
        </w:tc>
      </w:tr>
      <w:tr w:rsidR="00BB5232" w:rsidRPr="00C74049" w14:paraId="3491EDB0" w14:textId="77777777" w:rsidTr="00DB5963">
        <w:trPr>
          <w:trHeight w:hRule="exact" w:val="334"/>
        </w:trPr>
        <w:tc>
          <w:tcPr>
            <w:tcW w:w="533" w:type="dxa"/>
            <w:tcBorders>
              <w:top w:val="single" w:sz="4" w:space="0" w:color="000000"/>
              <w:left w:val="single" w:sz="4" w:space="0" w:color="000000"/>
              <w:bottom w:val="single" w:sz="4" w:space="0" w:color="000000"/>
              <w:right w:val="single" w:sz="4" w:space="0" w:color="000000"/>
            </w:tcBorders>
          </w:tcPr>
          <w:p w14:paraId="5012C679" w14:textId="3E5CF93B" w:rsidR="00BB5232" w:rsidRPr="00C74049" w:rsidRDefault="00BB5232" w:rsidP="00BB5232">
            <w:pPr>
              <w:pStyle w:val="TableParagraph"/>
              <w:kinsoku w:val="0"/>
              <w:overflowPunct w:val="0"/>
              <w:spacing w:line="360" w:lineRule="auto"/>
              <w:ind w:left="102"/>
              <w:rPr>
                <w:sz w:val="28"/>
                <w:szCs w:val="28"/>
              </w:rPr>
            </w:pPr>
            <w:r>
              <w:rPr>
                <w:sz w:val="28"/>
                <w:szCs w:val="28"/>
              </w:rPr>
              <w:t>3</w:t>
            </w:r>
          </w:p>
        </w:tc>
        <w:tc>
          <w:tcPr>
            <w:tcW w:w="1519" w:type="dxa"/>
            <w:tcBorders>
              <w:top w:val="single" w:sz="4" w:space="0" w:color="000000"/>
              <w:left w:val="single" w:sz="4" w:space="0" w:color="000000"/>
              <w:bottom w:val="single" w:sz="4" w:space="0" w:color="000000"/>
              <w:right w:val="single" w:sz="4" w:space="0" w:color="000000"/>
            </w:tcBorders>
          </w:tcPr>
          <w:p w14:paraId="7B54F40F" w14:textId="7A52F576" w:rsidR="00BB5232" w:rsidRPr="009A63A1" w:rsidRDefault="00BB5232" w:rsidP="00BB5232">
            <w:pPr>
              <w:pStyle w:val="TableParagraph"/>
              <w:kinsoku w:val="0"/>
              <w:overflowPunct w:val="0"/>
              <w:spacing w:line="360" w:lineRule="auto"/>
              <w:ind w:left="102"/>
              <w:rPr>
                <w:spacing w:val="-2"/>
                <w:sz w:val="28"/>
                <w:szCs w:val="28"/>
              </w:rPr>
            </w:pPr>
            <w:r>
              <w:rPr>
                <w:spacing w:val="-2"/>
                <w:sz w:val="28"/>
                <w:szCs w:val="28"/>
              </w:rPr>
              <w:t>город</w:t>
            </w:r>
          </w:p>
        </w:tc>
        <w:tc>
          <w:tcPr>
            <w:tcW w:w="1688" w:type="dxa"/>
            <w:tcBorders>
              <w:top w:val="single" w:sz="4" w:space="0" w:color="000000"/>
              <w:left w:val="single" w:sz="4" w:space="0" w:color="000000"/>
              <w:bottom w:val="single" w:sz="4" w:space="0" w:color="000000"/>
              <w:right w:val="single" w:sz="4" w:space="0" w:color="000000"/>
            </w:tcBorders>
          </w:tcPr>
          <w:p w14:paraId="0523D711" w14:textId="5B9FBC0F" w:rsidR="00BB5232" w:rsidRPr="00C74049" w:rsidRDefault="00BB5232" w:rsidP="00BB5232">
            <w:pPr>
              <w:pStyle w:val="TableParagraph"/>
              <w:kinsoku w:val="0"/>
              <w:overflowPunct w:val="0"/>
              <w:spacing w:line="360" w:lineRule="auto"/>
              <w:ind w:left="104"/>
              <w:rPr>
                <w:spacing w:val="-2"/>
                <w:sz w:val="28"/>
                <w:szCs w:val="28"/>
              </w:rPr>
            </w:pPr>
            <w:r w:rsidRPr="00C74049">
              <w:rPr>
                <w:spacing w:val="-2"/>
                <w:sz w:val="28"/>
                <w:szCs w:val="28"/>
              </w:rPr>
              <w:t>Т</w:t>
            </w:r>
            <w:r w:rsidRPr="00C74049">
              <w:rPr>
                <w:sz w:val="28"/>
                <w:szCs w:val="28"/>
              </w:rPr>
              <w:t>екст</w:t>
            </w:r>
            <w:r w:rsidRPr="00C74049">
              <w:rPr>
                <w:spacing w:val="1"/>
                <w:sz w:val="28"/>
                <w:szCs w:val="28"/>
              </w:rPr>
              <w:t>о</w:t>
            </w:r>
            <w:r w:rsidRPr="00C74049">
              <w:rPr>
                <w:spacing w:val="-3"/>
                <w:sz w:val="28"/>
                <w:szCs w:val="28"/>
              </w:rPr>
              <w:t>в</w:t>
            </w:r>
            <w:r w:rsidRPr="00C74049">
              <w:rPr>
                <w:sz w:val="28"/>
                <w:szCs w:val="28"/>
              </w:rPr>
              <w:t>ый</w:t>
            </w:r>
          </w:p>
        </w:tc>
        <w:tc>
          <w:tcPr>
            <w:tcW w:w="1049" w:type="dxa"/>
            <w:tcBorders>
              <w:top w:val="single" w:sz="4" w:space="0" w:color="000000"/>
              <w:left w:val="single" w:sz="4" w:space="0" w:color="000000"/>
              <w:bottom w:val="single" w:sz="4" w:space="0" w:color="000000"/>
              <w:right w:val="single" w:sz="4" w:space="0" w:color="000000"/>
            </w:tcBorders>
          </w:tcPr>
          <w:p w14:paraId="4AFE6524" w14:textId="19FE5F99" w:rsidR="00BB5232" w:rsidRDefault="00BB5232" w:rsidP="00BB5232">
            <w:pPr>
              <w:pStyle w:val="TableParagraph"/>
              <w:kinsoku w:val="0"/>
              <w:overflowPunct w:val="0"/>
              <w:spacing w:line="360" w:lineRule="auto"/>
              <w:ind w:left="102"/>
              <w:rPr>
                <w:spacing w:val="1"/>
                <w:sz w:val="28"/>
                <w:szCs w:val="28"/>
              </w:rPr>
            </w:pPr>
            <w:r>
              <w:rPr>
                <w:spacing w:val="1"/>
                <w:sz w:val="28"/>
                <w:szCs w:val="28"/>
                <w:lang w:val="en-US"/>
              </w:rPr>
              <w:t>64</w:t>
            </w:r>
          </w:p>
        </w:tc>
        <w:tc>
          <w:tcPr>
            <w:tcW w:w="4425" w:type="dxa"/>
            <w:tcBorders>
              <w:top w:val="single" w:sz="4" w:space="0" w:color="000000"/>
              <w:left w:val="single" w:sz="4" w:space="0" w:color="000000"/>
              <w:bottom w:val="single" w:sz="4" w:space="0" w:color="000000"/>
              <w:right w:val="single" w:sz="4" w:space="0" w:color="000000"/>
            </w:tcBorders>
          </w:tcPr>
          <w:p w14:paraId="1C7AF83D" w14:textId="14905791" w:rsidR="00BB5232" w:rsidRDefault="00BB5232" w:rsidP="00BB5232">
            <w:pPr>
              <w:pStyle w:val="TableParagraph"/>
              <w:kinsoku w:val="0"/>
              <w:overflowPunct w:val="0"/>
              <w:spacing w:line="360" w:lineRule="auto"/>
              <w:ind w:left="102"/>
              <w:rPr>
                <w:spacing w:val="-2"/>
                <w:sz w:val="28"/>
                <w:szCs w:val="28"/>
              </w:rPr>
            </w:pPr>
            <w:r>
              <w:rPr>
                <w:spacing w:val="-2"/>
                <w:sz w:val="28"/>
                <w:szCs w:val="28"/>
              </w:rPr>
              <w:t>Город</w:t>
            </w:r>
          </w:p>
        </w:tc>
      </w:tr>
      <w:tr w:rsidR="00BB5232" w:rsidRPr="00C74049" w14:paraId="09D04EFD" w14:textId="77777777" w:rsidTr="00DB5963">
        <w:trPr>
          <w:trHeight w:hRule="exact" w:val="334"/>
        </w:trPr>
        <w:tc>
          <w:tcPr>
            <w:tcW w:w="533" w:type="dxa"/>
            <w:tcBorders>
              <w:top w:val="single" w:sz="4" w:space="0" w:color="000000"/>
              <w:left w:val="single" w:sz="4" w:space="0" w:color="000000"/>
              <w:bottom w:val="single" w:sz="4" w:space="0" w:color="000000"/>
              <w:right w:val="single" w:sz="4" w:space="0" w:color="000000"/>
            </w:tcBorders>
          </w:tcPr>
          <w:p w14:paraId="677F5CEB" w14:textId="7A8589CF" w:rsidR="00BB5232" w:rsidRDefault="00BB5232" w:rsidP="00BB5232">
            <w:pPr>
              <w:pStyle w:val="TableParagraph"/>
              <w:kinsoku w:val="0"/>
              <w:overflowPunct w:val="0"/>
              <w:spacing w:line="360" w:lineRule="auto"/>
              <w:ind w:left="102"/>
              <w:rPr>
                <w:sz w:val="28"/>
                <w:szCs w:val="28"/>
              </w:rPr>
            </w:pPr>
            <w:r>
              <w:rPr>
                <w:sz w:val="28"/>
                <w:szCs w:val="28"/>
              </w:rPr>
              <w:t>4</w:t>
            </w:r>
          </w:p>
        </w:tc>
        <w:tc>
          <w:tcPr>
            <w:tcW w:w="1519" w:type="dxa"/>
            <w:tcBorders>
              <w:top w:val="single" w:sz="4" w:space="0" w:color="000000"/>
              <w:left w:val="single" w:sz="4" w:space="0" w:color="000000"/>
              <w:bottom w:val="single" w:sz="4" w:space="0" w:color="000000"/>
              <w:right w:val="single" w:sz="4" w:space="0" w:color="000000"/>
            </w:tcBorders>
          </w:tcPr>
          <w:p w14:paraId="1C1C908B" w14:textId="642F011C" w:rsidR="00BB5232" w:rsidRDefault="00BB5232" w:rsidP="00BB5232">
            <w:pPr>
              <w:pStyle w:val="TableParagraph"/>
              <w:kinsoku w:val="0"/>
              <w:overflowPunct w:val="0"/>
              <w:spacing w:line="360" w:lineRule="auto"/>
              <w:ind w:left="102"/>
              <w:rPr>
                <w:spacing w:val="-2"/>
                <w:sz w:val="28"/>
                <w:szCs w:val="28"/>
              </w:rPr>
            </w:pPr>
            <w:r>
              <w:rPr>
                <w:spacing w:val="-2"/>
                <w:sz w:val="28"/>
                <w:szCs w:val="28"/>
              </w:rPr>
              <w:t>телефон</w:t>
            </w:r>
          </w:p>
        </w:tc>
        <w:tc>
          <w:tcPr>
            <w:tcW w:w="1688" w:type="dxa"/>
            <w:tcBorders>
              <w:top w:val="single" w:sz="4" w:space="0" w:color="000000"/>
              <w:left w:val="single" w:sz="4" w:space="0" w:color="000000"/>
              <w:bottom w:val="single" w:sz="4" w:space="0" w:color="000000"/>
              <w:right w:val="single" w:sz="4" w:space="0" w:color="000000"/>
            </w:tcBorders>
          </w:tcPr>
          <w:p w14:paraId="0EE1F0ED" w14:textId="1C6DA9B8" w:rsidR="00BB5232" w:rsidRPr="00C74049" w:rsidRDefault="00BB5232" w:rsidP="00BB5232">
            <w:pPr>
              <w:pStyle w:val="TableParagraph"/>
              <w:kinsoku w:val="0"/>
              <w:overflowPunct w:val="0"/>
              <w:spacing w:line="360" w:lineRule="auto"/>
              <w:ind w:left="104"/>
              <w:rPr>
                <w:spacing w:val="-2"/>
                <w:sz w:val="28"/>
                <w:szCs w:val="28"/>
              </w:rPr>
            </w:pPr>
            <w:r>
              <w:rPr>
                <w:spacing w:val="-2"/>
                <w:sz w:val="28"/>
                <w:szCs w:val="28"/>
              </w:rPr>
              <w:t>Domain</w:t>
            </w:r>
          </w:p>
        </w:tc>
        <w:tc>
          <w:tcPr>
            <w:tcW w:w="1049" w:type="dxa"/>
            <w:tcBorders>
              <w:top w:val="single" w:sz="4" w:space="0" w:color="000000"/>
              <w:left w:val="single" w:sz="4" w:space="0" w:color="000000"/>
              <w:bottom w:val="single" w:sz="4" w:space="0" w:color="000000"/>
              <w:right w:val="single" w:sz="4" w:space="0" w:color="000000"/>
            </w:tcBorders>
          </w:tcPr>
          <w:p w14:paraId="0CE47211" w14:textId="3614BC08" w:rsidR="00BB5232" w:rsidRDefault="00BB5232" w:rsidP="00BB5232">
            <w:pPr>
              <w:pStyle w:val="TableParagraph"/>
              <w:kinsoku w:val="0"/>
              <w:overflowPunct w:val="0"/>
              <w:spacing w:line="360" w:lineRule="auto"/>
              <w:ind w:left="102"/>
              <w:rPr>
                <w:spacing w:val="1"/>
                <w:sz w:val="28"/>
                <w:szCs w:val="28"/>
              </w:rPr>
            </w:pPr>
            <w:r>
              <w:rPr>
                <w:spacing w:val="1"/>
                <w:sz w:val="28"/>
                <w:szCs w:val="28"/>
                <w:lang w:val="en-US"/>
              </w:rPr>
              <w:t>12</w:t>
            </w:r>
          </w:p>
        </w:tc>
        <w:tc>
          <w:tcPr>
            <w:tcW w:w="4425" w:type="dxa"/>
            <w:tcBorders>
              <w:top w:val="single" w:sz="4" w:space="0" w:color="000000"/>
              <w:left w:val="single" w:sz="4" w:space="0" w:color="000000"/>
              <w:bottom w:val="single" w:sz="4" w:space="0" w:color="000000"/>
              <w:right w:val="single" w:sz="4" w:space="0" w:color="000000"/>
            </w:tcBorders>
          </w:tcPr>
          <w:p w14:paraId="32F8B1F8" w14:textId="547E3D9F" w:rsidR="00BB5232" w:rsidRDefault="00BB5232" w:rsidP="00BB5232">
            <w:pPr>
              <w:pStyle w:val="TableParagraph"/>
              <w:kinsoku w:val="0"/>
              <w:overflowPunct w:val="0"/>
              <w:spacing w:line="360" w:lineRule="auto"/>
              <w:ind w:left="102"/>
              <w:rPr>
                <w:spacing w:val="-2"/>
                <w:sz w:val="28"/>
                <w:szCs w:val="28"/>
              </w:rPr>
            </w:pPr>
            <w:r>
              <w:rPr>
                <w:spacing w:val="-2"/>
                <w:sz w:val="28"/>
                <w:szCs w:val="28"/>
              </w:rPr>
              <w:t>Телефон</w:t>
            </w:r>
          </w:p>
        </w:tc>
      </w:tr>
    </w:tbl>
    <w:p w14:paraId="040F62E2" w14:textId="77777777" w:rsidR="006D2E31" w:rsidRDefault="006D2E31" w:rsidP="006D2E31">
      <w:pPr>
        <w:pStyle w:val="afd"/>
        <w:kinsoku w:val="0"/>
        <w:overflowPunct w:val="0"/>
        <w:spacing w:after="0"/>
        <w:ind w:right="531" w:firstLine="0"/>
        <w:rPr>
          <w:szCs w:val="28"/>
        </w:rPr>
      </w:pPr>
    </w:p>
    <w:p w14:paraId="2379A55B" w14:textId="77777777" w:rsidR="009A63A1" w:rsidRDefault="009A63A1" w:rsidP="006D2E31">
      <w:pPr>
        <w:pStyle w:val="afd"/>
        <w:kinsoku w:val="0"/>
        <w:overflowPunct w:val="0"/>
        <w:spacing w:before="4"/>
        <w:ind w:right="531"/>
        <w:rPr>
          <w:szCs w:val="28"/>
        </w:rPr>
      </w:pPr>
    </w:p>
    <w:p w14:paraId="5D51297A" w14:textId="054AD929" w:rsidR="006D2E31" w:rsidRDefault="006D2E31" w:rsidP="006D2E31">
      <w:pPr>
        <w:pStyle w:val="afd"/>
        <w:kinsoku w:val="0"/>
        <w:overflowPunct w:val="0"/>
        <w:spacing w:before="4"/>
        <w:ind w:right="531"/>
        <w:rPr>
          <w:color w:val="000000"/>
          <w:szCs w:val="28"/>
        </w:rPr>
      </w:pPr>
      <w:r>
        <w:rPr>
          <w:szCs w:val="28"/>
        </w:rPr>
        <w:t xml:space="preserve">Таблица </w:t>
      </w:r>
      <w:r>
        <w:rPr>
          <w:szCs w:val="28"/>
          <w:lang w:val="en-US"/>
        </w:rPr>
        <w:t>4</w:t>
      </w:r>
      <w:r>
        <w:rPr>
          <w:szCs w:val="28"/>
        </w:rPr>
        <w:t xml:space="preserve">.4 – </w:t>
      </w:r>
      <w:r w:rsidR="009A63A1">
        <w:t>страны</w:t>
      </w:r>
    </w:p>
    <w:tbl>
      <w:tblPr>
        <w:tblW w:w="9214" w:type="dxa"/>
        <w:tblInd w:w="5" w:type="dxa"/>
        <w:tblLayout w:type="fixed"/>
        <w:tblCellMar>
          <w:left w:w="0" w:type="dxa"/>
          <w:right w:w="0" w:type="dxa"/>
        </w:tblCellMar>
        <w:tblLook w:val="0000" w:firstRow="0" w:lastRow="0" w:firstColumn="0" w:lastColumn="0" w:noHBand="0" w:noVBand="0"/>
      </w:tblPr>
      <w:tblGrid>
        <w:gridCol w:w="533"/>
        <w:gridCol w:w="2302"/>
        <w:gridCol w:w="1560"/>
        <w:gridCol w:w="1134"/>
        <w:gridCol w:w="3685"/>
      </w:tblGrid>
      <w:tr w:rsidR="006D2E31" w:rsidRPr="00C74049" w14:paraId="59C7855F" w14:textId="77777777" w:rsidTr="00DB5963">
        <w:trPr>
          <w:trHeight w:hRule="exact" w:val="331"/>
        </w:trPr>
        <w:tc>
          <w:tcPr>
            <w:tcW w:w="533" w:type="dxa"/>
            <w:tcBorders>
              <w:top w:val="single" w:sz="4" w:space="0" w:color="000000"/>
              <w:left w:val="single" w:sz="4" w:space="0" w:color="000000"/>
              <w:bottom w:val="single" w:sz="4" w:space="0" w:color="000000"/>
              <w:right w:val="single" w:sz="4" w:space="0" w:color="000000"/>
            </w:tcBorders>
          </w:tcPr>
          <w:p w14:paraId="0DB12210" w14:textId="77777777" w:rsidR="006D2E31" w:rsidRPr="00C74049" w:rsidRDefault="006D2E31" w:rsidP="00DB5963">
            <w:pPr>
              <w:pStyle w:val="TableParagraph"/>
              <w:kinsoku w:val="0"/>
              <w:overflowPunct w:val="0"/>
              <w:spacing w:line="314" w:lineRule="exact"/>
              <w:ind w:left="102"/>
            </w:pPr>
            <w:r w:rsidRPr="00C74049">
              <w:rPr>
                <w:sz w:val="28"/>
                <w:szCs w:val="28"/>
              </w:rPr>
              <w:t>№</w:t>
            </w:r>
          </w:p>
        </w:tc>
        <w:tc>
          <w:tcPr>
            <w:tcW w:w="2302" w:type="dxa"/>
            <w:tcBorders>
              <w:top w:val="single" w:sz="4" w:space="0" w:color="000000"/>
              <w:left w:val="single" w:sz="4" w:space="0" w:color="000000"/>
              <w:bottom w:val="single" w:sz="4" w:space="0" w:color="000000"/>
              <w:right w:val="single" w:sz="4" w:space="0" w:color="000000"/>
            </w:tcBorders>
          </w:tcPr>
          <w:p w14:paraId="5F747323" w14:textId="77777777" w:rsidR="006D2E31" w:rsidRPr="00C74049" w:rsidRDefault="006D2E31" w:rsidP="00DB5963">
            <w:pPr>
              <w:pStyle w:val="TableParagraph"/>
              <w:kinsoku w:val="0"/>
              <w:overflowPunct w:val="0"/>
              <w:spacing w:line="314" w:lineRule="exact"/>
              <w:ind w:left="450"/>
            </w:pPr>
            <w:r w:rsidRPr="00C74049">
              <w:rPr>
                <w:spacing w:val="-2"/>
                <w:sz w:val="28"/>
                <w:szCs w:val="28"/>
              </w:rPr>
              <w:t>П</w:t>
            </w:r>
            <w:r w:rsidRPr="00C74049">
              <w:rPr>
                <w:sz w:val="28"/>
                <w:szCs w:val="28"/>
              </w:rPr>
              <w:t>о</w:t>
            </w:r>
            <w:r w:rsidRPr="00C74049">
              <w:rPr>
                <w:spacing w:val="-1"/>
                <w:sz w:val="28"/>
                <w:szCs w:val="28"/>
              </w:rPr>
              <w:t>л</w:t>
            </w:r>
            <w:r w:rsidRPr="00C74049">
              <w:rPr>
                <w:sz w:val="28"/>
                <w:szCs w:val="28"/>
              </w:rPr>
              <w:t>е</w:t>
            </w:r>
          </w:p>
        </w:tc>
        <w:tc>
          <w:tcPr>
            <w:tcW w:w="1560" w:type="dxa"/>
            <w:tcBorders>
              <w:top w:val="single" w:sz="4" w:space="0" w:color="000000"/>
              <w:left w:val="single" w:sz="4" w:space="0" w:color="000000"/>
              <w:bottom w:val="single" w:sz="4" w:space="0" w:color="000000"/>
              <w:right w:val="single" w:sz="4" w:space="0" w:color="000000"/>
            </w:tcBorders>
          </w:tcPr>
          <w:p w14:paraId="1171EFD1" w14:textId="77777777" w:rsidR="006D2E31" w:rsidRPr="00C74049" w:rsidRDefault="006D2E31" w:rsidP="00DB5963">
            <w:pPr>
              <w:pStyle w:val="TableParagraph"/>
              <w:kinsoku w:val="0"/>
              <w:overflowPunct w:val="0"/>
              <w:spacing w:line="314" w:lineRule="exact"/>
              <w:ind w:left="2"/>
              <w:jc w:val="center"/>
            </w:pPr>
            <w:r w:rsidRPr="00C74049">
              <w:rPr>
                <w:spacing w:val="-2"/>
                <w:sz w:val="28"/>
                <w:szCs w:val="28"/>
              </w:rPr>
              <w:t>Т</w:t>
            </w:r>
            <w:r w:rsidRPr="00C74049">
              <w:rPr>
                <w:sz w:val="28"/>
                <w:szCs w:val="28"/>
              </w:rPr>
              <w:t>ип</w:t>
            </w:r>
          </w:p>
        </w:tc>
        <w:tc>
          <w:tcPr>
            <w:tcW w:w="1134" w:type="dxa"/>
            <w:tcBorders>
              <w:top w:val="single" w:sz="4" w:space="0" w:color="000000"/>
              <w:left w:val="single" w:sz="4" w:space="0" w:color="000000"/>
              <w:bottom w:val="single" w:sz="4" w:space="0" w:color="000000"/>
              <w:right w:val="single" w:sz="4" w:space="0" w:color="000000"/>
            </w:tcBorders>
          </w:tcPr>
          <w:p w14:paraId="5B09E031" w14:textId="77777777" w:rsidR="006D2E31" w:rsidRPr="00C74049" w:rsidRDefault="006D2E31" w:rsidP="00DB5963">
            <w:pPr>
              <w:pStyle w:val="TableParagraph"/>
              <w:kinsoku w:val="0"/>
              <w:overflowPunct w:val="0"/>
              <w:spacing w:line="314" w:lineRule="exact"/>
              <w:ind w:left="102"/>
            </w:pPr>
            <w:r w:rsidRPr="00C74049">
              <w:rPr>
                <w:sz w:val="28"/>
                <w:szCs w:val="28"/>
              </w:rPr>
              <w:t>Размер</w:t>
            </w:r>
          </w:p>
        </w:tc>
        <w:tc>
          <w:tcPr>
            <w:tcW w:w="3685" w:type="dxa"/>
            <w:tcBorders>
              <w:top w:val="single" w:sz="4" w:space="0" w:color="000000"/>
              <w:left w:val="single" w:sz="4" w:space="0" w:color="000000"/>
              <w:bottom w:val="single" w:sz="4" w:space="0" w:color="000000"/>
              <w:right w:val="single" w:sz="4" w:space="0" w:color="000000"/>
            </w:tcBorders>
          </w:tcPr>
          <w:p w14:paraId="24EAABA4" w14:textId="77777777" w:rsidR="006D2E31" w:rsidRPr="00C74049" w:rsidRDefault="006D2E31" w:rsidP="00DB5963">
            <w:pPr>
              <w:pStyle w:val="TableParagraph"/>
              <w:kinsoku w:val="0"/>
              <w:overflowPunct w:val="0"/>
              <w:spacing w:line="314" w:lineRule="exact"/>
              <w:ind w:right="1"/>
              <w:jc w:val="center"/>
            </w:pPr>
            <w:r w:rsidRPr="00C74049">
              <w:rPr>
                <w:spacing w:val="-2"/>
                <w:sz w:val="28"/>
                <w:szCs w:val="28"/>
              </w:rPr>
              <w:t>О</w:t>
            </w:r>
            <w:r w:rsidRPr="00C74049">
              <w:rPr>
                <w:sz w:val="28"/>
                <w:szCs w:val="28"/>
              </w:rPr>
              <w:t>пис</w:t>
            </w:r>
            <w:r w:rsidRPr="00C74049">
              <w:rPr>
                <w:spacing w:val="-3"/>
                <w:sz w:val="28"/>
                <w:szCs w:val="28"/>
              </w:rPr>
              <w:t>а</w:t>
            </w:r>
            <w:r w:rsidRPr="00C74049">
              <w:rPr>
                <w:sz w:val="28"/>
                <w:szCs w:val="28"/>
              </w:rPr>
              <w:t>н</w:t>
            </w:r>
            <w:r w:rsidRPr="00C74049">
              <w:rPr>
                <w:spacing w:val="-2"/>
                <w:sz w:val="28"/>
                <w:szCs w:val="28"/>
              </w:rPr>
              <w:t>и</w:t>
            </w:r>
            <w:r w:rsidRPr="00C74049">
              <w:rPr>
                <w:sz w:val="28"/>
                <w:szCs w:val="28"/>
              </w:rPr>
              <w:t>е</w:t>
            </w:r>
          </w:p>
        </w:tc>
      </w:tr>
      <w:tr w:rsidR="006D2E31" w:rsidRPr="00861EB7" w14:paraId="1BD13C80" w14:textId="77777777" w:rsidTr="00DB5963">
        <w:trPr>
          <w:trHeight w:hRule="exact" w:val="331"/>
        </w:trPr>
        <w:tc>
          <w:tcPr>
            <w:tcW w:w="533" w:type="dxa"/>
            <w:tcBorders>
              <w:top w:val="single" w:sz="4" w:space="0" w:color="000000"/>
              <w:left w:val="single" w:sz="4" w:space="0" w:color="000000"/>
              <w:bottom w:val="single" w:sz="4" w:space="0" w:color="000000"/>
              <w:right w:val="single" w:sz="4" w:space="0" w:color="000000"/>
            </w:tcBorders>
          </w:tcPr>
          <w:p w14:paraId="565482B3" w14:textId="77777777" w:rsidR="006D2E31" w:rsidRPr="00C74049" w:rsidRDefault="006D2E31" w:rsidP="00DB5963">
            <w:pPr>
              <w:pStyle w:val="TableParagraph"/>
              <w:kinsoku w:val="0"/>
              <w:overflowPunct w:val="0"/>
              <w:spacing w:line="314" w:lineRule="exact"/>
              <w:ind w:left="102"/>
            </w:pPr>
            <w:r w:rsidRPr="00C74049">
              <w:rPr>
                <w:sz w:val="28"/>
                <w:szCs w:val="28"/>
              </w:rPr>
              <w:t>1</w:t>
            </w:r>
          </w:p>
        </w:tc>
        <w:tc>
          <w:tcPr>
            <w:tcW w:w="2302" w:type="dxa"/>
            <w:tcBorders>
              <w:top w:val="single" w:sz="4" w:space="0" w:color="000000"/>
              <w:left w:val="single" w:sz="4" w:space="0" w:color="000000"/>
              <w:bottom w:val="single" w:sz="4" w:space="0" w:color="000000"/>
              <w:right w:val="single" w:sz="4" w:space="0" w:color="000000"/>
            </w:tcBorders>
          </w:tcPr>
          <w:p w14:paraId="0326EA2B" w14:textId="2BB9C928" w:rsidR="006D2E31" w:rsidRPr="009F2FF6" w:rsidRDefault="006D2E31" w:rsidP="00DB5963">
            <w:pPr>
              <w:pStyle w:val="TableParagraph"/>
              <w:kinsoku w:val="0"/>
              <w:overflowPunct w:val="0"/>
              <w:spacing w:line="314" w:lineRule="exact"/>
              <w:ind w:left="102"/>
              <w:rPr>
                <w:lang w:val="en-US"/>
              </w:rPr>
            </w:pPr>
            <w:r>
              <w:rPr>
                <w:spacing w:val="-2"/>
                <w:sz w:val="28"/>
                <w:szCs w:val="28"/>
                <w:lang w:val="en-US"/>
              </w:rPr>
              <w:t>id</w:t>
            </w:r>
            <w:r>
              <w:rPr>
                <w:spacing w:val="-2"/>
                <w:sz w:val="28"/>
                <w:szCs w:val="28"/>
              </w:rPr>
              <w:t>_</w:t>
            </w:r>
            <w:r w:rsidR="009A63A1">
              <w:rPr>
                <w:spacing w:val="-2"/>
                <w:sz w:val="28"/>
                <w:szCs w:val="28"/>
                <w:lang w:val="en-US"/>
              </w:rPr>
              <w:t>country</w:t>
            </w:r>
          </w:p>
        </w:tc>
        <w:tc>
          <w:tcPr>
            <w:tcW w:w="1560" w:type="dxa"/>
            <w:tcBorders>
              <w:top w:val="single" w:sz="4" w:space="0" w:color="000000"/>
              <w:left w:val="single" w:sz="4" w:space="0" w:color="000000"/>
              <w:bottom w:val="single" w:sz="4" w:space="0" w:color="000000"/>
              <w:right w:val="single" w:sz="4" w:space="0" w:color="000000"/>
            </w:tcBorders>
          </w:tcPr>
          <w:p w14:paraId="06F21EA2" w14:textId="77777777" w:rsidR="006D2E31" w:rsidRPr="00C74049" w:rsidRDefault="006D2E31" w:rsidP="00DB5963">
            <w:pPr>
              <w:pStyle w:val="TableParagraph"/>
              <w:kinsoku w:val="0"/>
              <w:overflowPunct w:val="0"/>
              <w:spacing w:line="314" w:lineRule="exact"/>
              <w:ind w:left="104"/>
            </w:pPr>
            <w:r w:rsidRPr="00C74049">
              <w:rPr>
                <w:sz w:val="28"/>
                <w:szCs w:val="28"/>
              </w:rPr>
              <w:t>Число</w:t>
            </w:r>
            <w:r w:rsidRPr="00C74049">
              <w:rPr>
                <w:spacing w:val="-3"/>
                <w:sz w:val="28"/>
                <w:szCs w:val="28"/>
              </w:rPr>
              <w:t>в</w:t>
            </w:r>
            <w:r w:rsidRPr="00C74049">
              <w:rPr>
                <w:spacing w:val="-2"/>
                <w:sz w:val="28"/>
                <w:szCs w:val="28"/>
              </w:rPr>
              <w:t>о</w:t>
            </w:r>
            <w:r w:rsidRPr="00C74049">
              <w:rPr>
                <w:sz w:val="28"/>
                <w:szCs w:val="28"/>
              </w:rPr>
              <w:t>й</w:t>
            </w:r>
          </w:p>
        </w:tc>
        <w:tc>
          <w:tcPr>
            <w:tcW w:w="1134" w:type="dxa"/>
            <w:tcBorders>
              <w:top w:val="single" w:sz="4" w:space="0" w:color="000000"/>
              <w:left w:val="single" w:sz="4" w:space="0" w:color="000000"/>
              <w:bottom w:val="single" w:sz="4" w:space="0" w:color="000000"/>
              <w:right w:val="single" w:sz="4" w:space="0" w:color="000000"/>
            </w:tcBorders>
          </w:tcPr>
          <w:p w14:paraId="118DEA60" w14:textId="77777777" w:rsidR="006D2E31" w:rsidRPr="00C74049" w:rsidRDefault="006D2E31" w:rsidP="00DB5963">
            <w:pPr>
              <w:pStyle w:val="TableParagraph"/>
              <w:kinsoku w:val="0"/>
              <w:overflowPunct w:val="0"/>
              <w:spacing w:line="314" w:lineRule="exact"/>
              <w:ind w:left="102"/>
            </w:pPr>
            <w:r w:rsidRPr="00C74049">
              <w:rPr>
                <w:sz w:val="28"/>
                <w:szCs w:val="28"/>
              </w:rPr>
              <w:t>4</w:t>
            </w:r>
          </w:p>
        </w:tc>
        <w:tc>
          <w:tcPr>
            <w:tcW w:w="3685" w:type="dxa"/>
            <w:tcBorders>
              <w:top w:val="single" w:sz="4" w:space="0" w:color="000000"/>
              <w:left w:val="single" w:sz="4" w:space="0" w:color="000000"/>
              <w:bottom w:val="single" w:sz="4" w:space="0" w:color="000000"/>
              <w:right w:val="single" w:sz="4" w:space="0" w:color="000000"/>
            </w:tcBorders>
          </w:tcPr>
          <w:p w14:paraId="0C650DDB" w14:textId="77777777" w:rsidR="006D2E31" w:rsidRPr="00861EB7" w:rsidRDefault="006D2E31" w:rsidP="00DB5963">
            <w:pPr>
              <w:pStyle w:val="TableParagraph"/>
              <w:kinsoku w:val="0"/>
              <w:overflowPunct w:val="0"/>
              <w:spacing w:line="314" w:lineRule="exact"/>
              <w:ind w:left="102"/>
            </w:pPr>
            <w:r>
              <w:rPr>
                <w:sz w:val="28"/>
                <w:szCs w:val="28"/>
              </w:rPr>
              <w:t>Уникальный идентификатор</w:t>
            </w:r>
          </w:p>
        </w:tc>
      </w:tr>
      <w:tr w:rsidR="006D2E31" w:rsidRPr="00C74049" w14:paraId="4802EC67" w14:textId="77777777" w:rsidTr="00DB5963">
        <w:trPr>
          <w:trHeight w:hRule="exact" w:val="334"/>
        </w:trPr>
        <w:tc>
          <w:tcPr>
            <w:tcW w:w="533" w:type="dxa"/>
            <w:tcBorders>
              <w:top w:val="single" w:sz="4" w:space="0" w:color="000000"/>
              <w:left w:val="single" w:sz="4" w:space="0" w:color="000000"/>
              <w:bottom w:val="single" w:sz="4" w:space="0" w:color="000000"/>
              <w:right w:val="single" w:sz="4" w:space="0" w:color="000000"/>
            </w:tcBorders>
          </w:tcPr>
          <w:p w14:paraId="50838E3C" w14:textId="48B8B3C7" w:rsidR="006D2E31" w:rsidRPr="00861EB7" w:rsidRDefault="009A63A1" w:rsidP="00DB5963">
            <w:pPr>
              <w:pStyle w:val="TableParagraph"/>
              <w:kinsoku w:val="0"/>
              <w:overflowPunct w:val="0"/>
              <w:spacing w:line="314" w:lineRule="exact"/>
              <w:ind w:left="102"/>
              <w:rPr>
                <w:sz w:val="28"/>
                <w:szCs w:val="28"/>
                <w:lang w:val="en-US"/>
              </w:rPr>
            </w:pPr>
            <w:r>
              <w:rPr>
                <w:sz w:val="28"/>
                <w:szCs w:val="28"/>
                <w:lang w:val="en-US"/>
              </w:rPr>
              <w:t>2</w:t>
            </w:r>
          </w:p>
        </w:tc>
        <w:tc>
          <w:tcPr>
            <w:tcW w:w="2302" w:type="dxa"/>
            <w:tcBorders>
              <w:top w:val="single" w:sz="4" w:space="0" w:color="000000"/>
              <w:left w:val="single" w:sz="4" w:space="0" w:color="000000"/>
              <w:bottom w:val="single" w:sz="4" w:space="0" w:color="000000"/>
              <w:right w:val="single" w:sz="4" w:space="0" w:color="000000"/>
            </w:tcBorders>
          </w:tcPr>
          <w:p w14:paraId="61F470A2" w14:textId="77777777" w:rsidR="006D2E31" w:rsidRPr="00EE3C37" w:rsidRDefault="006D2E31" w:rsidP="00DB5963">
            <w:pPr>
              <w:pStyle w:val="TableParagraph"/>
              <w:kinsoku w:val="0"/>
              <w:overflowPunct w:val="0"/>
              <w:spacing w:line="314" w:lineRule="exact"/>
              <w:ind w:left="102"/>
              <w:rPr>
                <w:spacing w:val="-2"/>
                <w:sz w:val="28"/>
                <w:szCs w:val="28"/>
              </w:rPr>
            </w:pPr>
            <w:r>
              <w:rPr>
                <w:spacing w:val="-2"/>
                <w:sz w:val="28"/>
                <w:szCs w:val="28"/>
              </w:rPr>
              <w:t>страна</w:t>
            </w:r>
          </w:p>
        </w:tc>
        <w:tc>
          <w:tcPr>
            <w:tcW w:w="1560" w:type="dxa"/>
            <w:tcBorders>
              <w:top w:val="single" w:sz="4" w:space="0" w:color="000000"/>
              <w:left w:val="single" w:sz="4" w:space="0" w:color="000000"/>
              <w:bottom w:val="single" w:sz="4" w:space="0" w:color="000000"/>
              <w:right w:val="single" w:sz="4" w:space="0" w:color="000000"/>
            </w:tcBorders>
          </w:tcPr>
          <w:p w14:paraId="7991D2B6" w14:textId="77777777" w:rsidR="006D2E31" w:rsidRPr="00C74049" w:rsidRDefault="006D2E31" w:rsidP="00DB5963">
            <w:pPr>
              <w:pStyle w:val="TableParagraph"/>
              <w:kinsoku w:val="0"/>
              <w:overflowPunct w:val="0"/>
              <w:spacing w:line="314" w:lineRule="exact"/>
              <w:ind w:left="104"/>
              <w:rPr>
                <w:spacing w:val="-2"/>
                <w:sz w:val="28"/>
                <w:szCs w:val="28"/>
              </w:rPr>
            </w:pPr>
            <w:r w:rsidRPr="00C74049">
              <w:rPr>
                <w:spacing w:val="-2"/>
                <w:sz w:val="28"/>
                <w:szCs w:val="28"/>
              </w:rPr>
              <w:t>Т</w:t>
            </w:r>
            <w:r w:rsidRPr="00C74049">
              <w:rPr>
                <w:sz w:val="28"/>
                <w:szCs w:val="28"/>
              </w:rPr>
              <w:t>екст</w:t>
            </w:r>
            <w:r w:rsidRPr="00C74049">
              <w:rPr>
                <w:spacing w:val="1"/>
                <w:sz w:val="28"/>
                <w:szCs w:val="28"/>
              </w:rPr>
              <w:t>о</w:t>
            </w:r>
            <w:r w:rsidRPr="00C74049">
              <w:rPr>
                <w:spacing w:val="-3"/>
                <w:sz w:val="28"/>
                <w:szCs w:val="28"/>
              </w:rPr>
              <w:t>в</w:t>
            </w:r>
            <w:r w:rsidRPr="00C74049">
              <w:rPr>
                <w:sz w:val="28"/>
                <w:szCs w:val="28"/>
              </w:rPr>
              <w:t>ый</w:t>
            </w:r>
          </w:p>
        </w:tc>
        <w:tc>
          <w:tcPr>
            <w:tcW w:w="1134" w:type="dxa"/>
            <w:tcBorders>
              <w:top w:val="single" w:sz="4" w:space="0" w:color="000000"/>
              <w:left w:val="single" w:sz="4" w:space="0" w:color="000000"/>
              <w:bottom w:val="single" w:sz="4" w:space="0" w:color="000000"/>
              <w:right w:val="single" w:sz="4" w:space="0" w:color="000000"/>
            </w:tcBorders>
          </w:tcPr>
          <w:p w14:paraId="6A4D847B" w14:textId="77777777" w:rsidR="006D2E31" w:rsidRPr="00EE3C37" w:rsidRDefault="006D2E31" w:rsidP="00DB5963">
            <w:pPr>
              <w:pStyle w:val="TableParagraph"/>
              <w:kinsoku w:val="0"/>
              <w:overflowPunct w:val="0"/>
              <w:spacing w:line="314" w:lineRule="exact"/>
              <w:ind w:left="102"/>
              <w:rPr>
                <w:spacing w:val="1"/>
                <w:sz w:val="28"/>
                <w:szCs w:val="28"/>
              </w:rPr>
            </w:pPr>
            <w:r>
              <w:rPr>
                <w:sz w:val="28"/>
                <w:szCs w:val="28"/>
              </w:rPr>
              <w:t>64</w:t>
            </w:r>
          </w:p>
        </w:tc>
        <w:tc>
          <w:tcPr>
            <w:tcW w:w="3685" w:type="dxa"/>
            <w:tcBorders>
              <w:top w:val="single" w:sz="4" w:space="0" w:color="000000"/>
              <w:left w:val="single" w:sz="4" w:space="0" w:color="000000"/>
              <w:bottom w:val="single" w:sz="4" w:space="0" w:color="000000"/>
              <w:right w:val="single" w:sz="4" w:space="0" w:color="000000"/>
            </w:tcBorders>
          </w:tcPr>
          <w:p w14:paraId="3AE03FF8" w14:textId="77777777" w:rsidR="006D2E31" w:rsidRPr="00C74049" w:rsidRDefault="006D2E31" w:rsidP="00DB5963">
            <w:pPr>
              <w:pStyle w:val="TableParagraph"/>
              <w:kinsoku w:val="0"/>
              <w:overflowPunct w:val="0"/>
              <w:spacing w:line="314" w:lineRule="exact"/>
              <w:ind w:left="102"/>
              <w:rPr>
                <w:spacing w:val="-2"/>
                <w:sz w:val="28"/>
                <w:szCs w:val="28"/>
              </w:rPr>
            </w:pPr>
            <w:r>
              <w:rPr>
                <w:spacing w:val="-2"/>
                <w:sz w:val="28"/>
                <w:szCs w:val="28"/>
              </w:rPr>
              <w:t>Страна</w:t>
            </w:r>
          </w:p>
        </w:tc>
      </w:tr>
    </w:tbl>
    <w:p w14:paraId="741A5C65" w14:textId="77777777" w:rsidR="006D2E31" w:rsidRDefault="006D2E31" w:rsidP="006D2E31">
      <w:pPr>
        <w:pStyle w:val="afd"/>
        <w:kinsoku w:val="0"/>
        <w:overflowPunct w:val="0"/>
        <w:spacing w:before="4"/>
        <w:ind w:right="531"/>
        <w:rPr>
          <w:szCs w:val="28"/>
        </w:rPr>
      </w:pPr>
    </w:p>
    <w:p w14:paraId="6139578B" w14:textId="0EE3884E" w:rsidR="006D2E31" w:rsidRDefault="006D2E31" w:rsidP="006D2E31">
      <w:pPr>
        <w:pStyle w:val="afd"/>
        <w:kinsoku w:val="0"/>
        <w:overflowPunct w:val="0"/>
        <w:spacing w:before="4"/>
        <w:ind w:right="531"/>
        <w:rPr>
          <w:color w:val="000000"/>
          <w:szCs w:val="28"/>
        </w:rPr>
      </w:pPr>
      <w:r>
        <w:rPr>
          <w:szCs w:val="28"/>
        </w:rPr>
        <w:t xml:space="preserve">Таблица </w:t>
      </w:r>
      <w:r>
        <w:rPr>
          <w:szCs w:val="28"/>
          <w:lang w:val="en-US"/>
        </w:rPr>
        <w:t>4</w:t>
      </w:r>
      <w:r>
        <w:rPr>
          <w:szCs w:val="28"/>
        </w:rPr>
        <w:t xml:space="preserve">.5 – </w:t>
      </w:r>
      <w:r w:rsidR="009A63A1">
        <w:t>т</w:t>
      </w:r>
      <w:r>
        <w:t>ип собственности</w:t>
      </w:r>
    </w:p>
    <w:tbl>
      <w:tblPr>
        <w:tblW w:w="9214" w:type="dxa"/>
        <w:tblInd w:w="5" w:type="dxa"/>
        <w:tblLayout w:type="fixed"/>
        <w:tblCellMar>
          <w:left w:w="0" w:type="dxa"/>
          <w:right w:w="0" w:type="dxa"/>
        </w:tblCellMar>
        <w:tblLook w:val="0000" w:firstRow="0" w:lastRow="0" w:firstColumn="0" w:lastColumn="0" w:noHBand="0" w:noVBand="0"/>
      </w:tblPr>
      <w:tblGrid>
        <w:gridCol w:w="533"/>
        <w:gridCol w:w="2444"/>
        <w:gridCol w:w="1418"/>
        <w:gridCol w:w="1134"/>
        <w:gridCol w:w="3685"/>
      </w:tblGrid>
      <w:tr w:rsidR="006D2E31" w:rsidRPr="00C74049" w14:paraId="69B4F4A1" w14:textId="77777777" w:rsidTr="00DB5963">
        <w:trPr>
          <w:trHeight w:hRule="exact" w:val="331"/>
        </w:trPr>
        <w:tc>
          <w:tcPr>
            <w:tcW w:w="533" w:type="dxa"/>
            <w:tcBorders>
              <w:top w:val="single" w:sz="4" w:space="0" w:color="000000"/>
              <w:left w:val="single" w:sz="4" w:space="0" w:color="000000"/>
              <w:bottom w:val="single" w:sz="4" w:space="0" w:color="000000"/>
              <w:right w:val="single" w:sz="4" w:space="0" w:color="000000"/>
            </w:tcBorders>
          </w:tcPr>
          <w:p w14:paraId="6FE0685A" w14:textId="77777777" w:rsidR="006D2E31" w:rsidRPr="00C74049" w:rsidRDefault="006D2E31" w:rsidP="00DB5963">
            <w:pPr>
              <w:pStyle w:val="TableParagraph"/>
              <w:kinsoku w:val="0"/>
              <w:overflowPunct w:val="0"/>
              <w:spacing w:line="314" w:lineRule="exact"/>
              <w:ind w:left="102"/>
            </w:pPr>
            <w:r w:rsidRPr="00C74049">
              <w:rPr>
                <w:sz w:val="28"/>
                <w:szCs w:val="28"/>
              </w:rPr>
              <w:t>№</w:t>
            </w:r>
          </w:p>
        </w:tc>
        <w:tc>
          <w:tcPr>
            <w:tcW w:w="2444" w:type="dxa"/>
            <w:tcBorders>
              <w:top w:val="single" w:sz="4" w:space="0" w:color="000000"/>
              <w:left w:val="single" w:sz="4" w:space="0" w:color="000000"/>
              <w:bottom w:val="single" w:sz="4" w:space="0" w:color="000000"/>
              <w:right w:val="single" w:sz="4" w:space="0" w:color="000000"/>
            </w:tcBorders>
          </w:tcPr>
          <w:p w14:paraId="0F104460" w14:textId="77777777" w:rsidR="006D2E31" w:rsidRPr="00C74049" w:rsidRDefault="006D2E31" w:rsidP="00DB5963">
            <w:pPr>
              <w:pStyle w:val="TableParagraph"/>
              <w:kinsoku w:val="0"/>
              <w:overflowPunct w:val="0"/>
              <w:spacing w:line="314" w:lineRule="exact"/>
              <w:ind w:left="450"/>
            </w:pPr>
            <w:r w:rsidRPr="00C74049">
              <w:rPr>
                <w:spacing w:val="-2"/>
                <w:sz w:val="28"/>
                <w:szCs w:val="28"/>
              </w:rPr>
              <w:t>П</w:t>
            </w:r>
            <w:r w:rsidRPr="00C74049">
              <w:rPr>
                <w:sz w:val="28"/>
                <w:szCs w:val="28"/>
              </w:rPr>
              <w:t>о</w:t>
            </w:r>
            <w:r w:rsidRPr="00C74049">
              <w:rPr>
                <w:spacing w:val="-1"/>
                <w:sz w:val="28"/>
                <w:szCs w:val="28"/>
              </w:rPr>
              <w:t>л</w:t>
            </w:r>
            <w:r w:rsidRPr="00C74049">
              <w:rPr>
                <w:sz w:val="28"/>
                <w:szCs w:val="28"/>
              </w:rPr>
              <w:t>е</w:t>
            </w:r>
          </w:p>
        </w:tc>
        <w:tc>
          <w:tcPr>
            <w:tcW w:w="1418" w:type="dxa"/>
            <w:tcBorders>
              <w:top w:val="single" w:sz="4" w:space="0" w:color="000000"/>
              <w:left w:val="single" w:sz="4" w:space="0" w:color="000000"/>
              <w:bottom w:val="single" w:sz="4" w:space="0" w:color="000000"/>
              <w:right w:val="single" w:sz="4" w:space="0" w:color="000000"/>
            </w:tcBorders>
          </w:tcPr>
          <w:p w14:paraId="7E1BDE21" w14:textId="77777777" w:rsidR="006D2E31" w:rsidRPr="00C74049" w:rsidRDefault="006D2E31" w:rsidP="00DB5963">
            <w:pPr>
              <w:pStyle w:val="TableParagraph"/>
              <w:kinsoku w:val="0"/>
              <w:overflowPunct w:val="0"/>
              <w:spacing w:line="314" w:lineRule="exact"/>
              <w:ind w:left="2"/>
              <w:jc w:val="center"/>
            </w:pPr>
            <w:r w:rsidRPr="00C74049">
              <w:rPr>
                <w:spacing w:val="-2"/>
                <w:sz w:val="28"/>
                <w:szCs w:val="28"/>
              </w:rPr>
              <w:t>Т</w:t>
            </w:r>
            <w:r w:rsidRPr="00C74049">
              <w:rPr>
                <w:sz w:val="28"/>
                <w:szCs w:val="28"/>
              </w:rPr>
              <w:t>ип</w:t>
            </w:r>
          </w:p>
        </w:tc>
        <w:tc>
          <w:tcPr>
            <w:tcW w:w="1134" w:type="dxa"/>
            <w:tcBorders>
              <w:top w:val="single" w:sz="4" w:space="0" w:color="000000"/>
              <w:left w:val="single" w:sz="4" w:space="0" w:color="000000"/>
              <w:bottom w:val="single" w:sz="4" w:space="0" w:color="000000"/>
              <w:right w:val="single" w:sz="4" w:space="0" w:color="000000"/>
            </w:tcBorders>
          </w:tcPr>
          <w:p w14:paraId="0E258E3A" w14:textId="77777777" w:rsidR="006D2E31" w:rsidRPr="00C74049" w:rsidRDefault="006D2E31" w:rsidP="00DB5963">
            <w:pPr>
              <w:pStyle w:val="TableParagraph"/>
              <w:kinsoku w:val="0"/>
              <w:overflowPunct w:val="0"/>
              <w:spacing w:line="314" w:lineRule="exact"/>
              <w:ind w:left="102"/>
            </w:pPr>
            <w:r w:rsidRPr="00C74049">
              <w:rPr>
                <w:sz w:val="28"/>
                <w:szCs w:val="28"/>
              </w:rPr>
              <w:t>Размер</w:t>
            </w:r>
          </w:p>
        </w:tc>
        <w:tc>
          <w:tcPr>
            <w:tcW w:w="3685" w:type="dxa"/>
            <w:tcBorders>
              <w:top w:val="single" w:sz="4" w:space="0" w:color="000000"/>
              <w:left w:val="single" w:sz="4" w:space="0" w:color="000000"/>
              <w:bottom w:val="single" w:sz="4" w:space="0" w:color="000000"/>
              <w:right w:val="single" w:sz="4" w:space="0" w:color="000000"/>
            </w:tcBorders>
          </w:tcPr>
          <w:p w14:paraId="51CE12D2" w14:textId="77777777" w:rsidR="006D2E31" w:rsidRPr="00C74049" w:rsidRDefault="006D2E31" w:rsidP="00DB5963">
            <w:pPr>
              <w:pStyle w:val="TableParagraph"/>
              <w:kinsoku w:val="0"/>
              <w:overflowPunct w:val="0"/>
              <w:spacing w:line="314" w:lineRule="exact"/>
              <w:ind w:right="1"/>
              <w:jc w:val="center"/>
            </w:pPr>
            <w:r w:rsidRPr="00C74049">
              <w:rPr>
                <w:spacing w:val="-2"/>
                <w:sz w:val="28"/>
                <w:szCs w:val="28"/>
              </w:rPr>
              <w:t>О</w:t>
            </w:r>
            <w:r w:rsidRPr="00C74049">
              <w:rPr>
                <w:sz w:val="28"/>
                <w:szCs w:val="28"/>
              </w:rPr>
              <w:t>пис</w:t>
            </w:r>
            <w:r w:rsidRPr="00C74049">
              <w:rPr>
                <w:spacing w:val="-3"/>
                <w:sz w:val="28"/>
                <w:szCs w:val="28"/>
              </w:rPr>
              <w:t>а</w:t>
            </w:r>
            <w:r w:rsidRPr="00C74049">
              <w:rPr>
                <w:sz w:val="28"/>
                <w:szCs w:val="28"/>
              </w:rPr>
              <w:t>н</w:t>
            </w:r>
            <w:r w:rsidRPr="00C74049">
              <w:rPr>
                <w:spacing w:val="-2"/>
                <w:sz w:val="28"/>
                <w:szCs w:val="28"/>
              </w:rPr>
              <w:t>и</w:t>
            </w:r>
            <w:r w:rsidRPr="00C74049">
              <w:rPr>
                <w:sz w:val="28"/>
                <w:szCs w:val="28"/>
              </w:rPr>
              <w:t>е</w:t>
            </w:r>
          </w:p>
        </w:tc>
      </w:tr>
      <w:tr w:rsidR="006D2E31" w:rsidRPr="00C74049" w14:paraId="51FDC9FA" w14:textId="77777777" w:rsidTr="00DB5963">
        <w:trPr>
          <w:trHeight w:hRule="exact" w:val="331"/>
        </w:trPr>
        <w:tc>
          <w:tcPr>
            <w:tcW w:w="533" w:type="dxa"/>
            <w:tcBorders>
              <w:top w:val="single" w:sz="4" w:space="0" w:color="000000"/>
              <w:left w:val="single" w:sz="4" w:space="0" w:color="000000"/>
              <w:bottom w:val="single" w:sz="4" w:space="0" w:color="000000"/>
              <w:right w:val="single" w:sz="4" w:space="0" w:color="000000"/>
            </w:tcBorders>
          </w:tcPr>
          <w:p w14:paraId="5E19A55E" w14:textId="77777777" w:rsidR="006D2E31" w:rsidRPr="00C74049" w:rsidRDefault="006D2E31" w:rsidP="00DB5963">
            <w:pPr>
              <w:pStyle w:val="TableParagraph"/>
              <w:kinsoku w:val="0"/>
              <w:overflowPunct w:val="0"/>
              <w:spacing w:line="314" w:lineRule="exact"/>
              <w:ind w:left="102"/>
            </w:pPr>
            <w:r w:rsidRPr="00C74049">
              <w:rPr>
                <w:sz w:val="28"/>
                <w:szCs w:val="28"/>
              </w:rPr>
              <w:t>1</w:t>
            </w:r>
          </w:p>
        </w:tc>
        <w:tc>
          <w:tcPr>
            <w:tcW w:w="2444" w:type="dxa"/>
            <w:tcBorders>
              <w:top w:val="single" w:sz="4" w:space="0" w:color="000000"/>
              <w:left w:val="single" w:sz="4" w:space="0" w:color="000000"/>
              <w:bottom w:val="single" w:sz="4" w:space="0" w:color="000000"/>
              <w:right w:val="single" w:sz="4" w:space="0" w:color="000000"/>
            </w:tcBorders>
          </w:tcPr>
          <w:p w14:paraId="18EA0209" w14:textId="77777777" w:rsidR="006D2E31" w:rsidRPr="009F2FF6" w:rsidRDefault="006D2E31" w:rsidP="00DB5963">
            <w:pPr>
              <w:pStyle w:val="TableParagraph"/>
              <w:kinsoku w:val="0"/>
              <w:overflowPunct w:val="0"/>
              <w:spacing w:line="314" w:lineRule="exact"/>
              <w:ind w:left="102"/>
              <w:rPr>
                <w:lang w:val="en-US"/>
              </w:rPr>
            </w:pPr>
            <w:r>
              <w:rPr>
                <w:spacing w:val="-2"/>
                <w:sz w:val="28"/>
                <w:szCs w:val="28"/>
                <w:lang w:val="en-US"/>
              </w:rPr>
              <w:t>id</w:t>
            </w:r>
            <w:r>
              <w:rPr>
                <w:spacing w:val="-2"/>
                <w:sz w:val="28"/>
                <w:szCs w:val="28"/>
              </w:rPr>
              <w:t>_</w:t>
            </w:r>
            <w:r>
              <w:rPr>
                <w:spacing w:val="-2"/>
                <w:sz w:val="28"/>
                <w:szCs w:val="28"/>
                <w:lang w:val="en-US"/>
              </w:rPr>
              <w:t>type</w:t>
            </w:r>
          </w:p>
        </w:tc>
        <w:tc>
          <w:tcPr>
            <w:tcW w:w="1418" w:type="dxa"/>
            <w:tcBorders>
              <w:top w:val="single" w:sz="4" w:space="0" w:color="000000"/>
              <w:left w:val="single" w:sz="4" w:space="0" w:color="000000"/>
              <w:bottom w:val="single" w:sz="4" w:space="0" w:color="000000"/>
              <w:right w:val="single" w:sz="4" w:space="0" w:color="000000"/>
            </w:tcBorders>
          </w:tcPr>
          <w:p w14:paraId="645CC28C" w14:textId="77777777" w:rsidR="006D2E31" w:rsidRPr="00C74049" w:rsidRDefault="006D2E31" w:rsidP="00DB5963">
            <w:pPr>
              <w:pStyle w:val="TableParagraph"/>
              <w:kinsoku w:val="0"/>
              <w:overflowPunct w:val="0"/>
              <w:spacing w:line="314" w:lineRule="exact"/>
              <w:ind w:left="104"/>
            </w:pPr>
            <w:r w:rsidRPr="00C74049">
              <w:rPr>
                <w:sz w:val="28"/>
                <w:szCs w:val="28"/>
              </w:rPr>
              <w:t>Число</w:t>
            </w:r>
            <w:r w:rsidRPr="00C74049">
              <w:rPr>
                <w:spacing w:val="-3"/>
                <w:sz w:val="28"/>
                <w:szCs w:val="28"/>
              </w:rPr>
              <w:t>в</w:t>
            </w:r>
            <w:r w:rsidRPr="00C74049">
              <w:rPr>
                <w:spacing w:val="-2"/>
                <w:sz w:val="28"/>
                <w:szCs w:val="28"/>
              </w:rPr>
              <w:t>о</w:t>
            </w:r>
            <w:r w:rsidRPr="00C74049">
              <w:rPr>
                <w:sz w:val="28"/>
                <w:szCs w:val="28"/>
              </w:rPr>
              <w:t>й</w:t>
            </w:r>
          </w:p>
        </w:tc>
        <w:tc>
          <w:tcPr>
            <w:tcW w:w="1134" w:type="dxa"/>
            <w:tcBorders>
              <w:top w:val="single" w:sz="4" w:space="0" w:color="000000"/>
              <w:left w:val="single" w:sz="4" w:space="0" w:color="000000"/>
              <w:bottom w:val="single" w:sz="4" w:space="0" w:color="000000"/>
              <w:right w:val="single" w:sz="4" w:space="0" w:color="000000"/>
            </w:tcBorders>
          </w:tcPr>
          <w:p w14:paraId="55A0664D" w14:textId="77777777" w:rsidR="006D2E31" w:rsidRPr="00C74049" w:rsidRDefault="006D2E31" w:rsidP="00DB5963">
            <w:pPr>
              <w:pStyle w:val="TableParagraph"/>
              <w:kinsoku w:val="0"/>
              <w:overflowPunct w:val="0"/>
              <w:spacing w:line="314" w:lineRule="exact"/>
              <w:ind w:left="102"/>
            </w:pPr>
            <w:r w:rsidRPr="00C74049">
              <w:rPr>
                <w:sz w:val="28"/>
                <w:szCs w:val="28"/>
              </w:rPr>
              <w:t>4</w:t>
            </w:r>
          </w:p>
        </w:tc>
        <w:tc>
          <w:tcPr>
            <w:tcW w:w="3685" w:type="dxa"/>
            <w:tcBorders>
              <w:top w:val="single" w:sz="4" w:space="0" w:color="000000"/>
              <w:left w:val="single" w:sz="4" w:space="0" w:color="000000"/>
              <w:bottom w:val="single" w:sz="4" w:space="0" w:color="000000"/>
              <w:right w:val="single" w:sz="4" w:space="0" w:color="000000"/>
            </w:tcBorders>
          </w:tcPr>
          <w:p w14:paraId="058171F7" w14:textId="77777777" w:rsidR="006D2E31" w:rsidRPr="00861EB7" w:rsidRDefault="006D2E31" w:rsidP="00DB5963">
            <w:pPr>
              <w:pStyle w:val="TableParagraph"/>
              <w:kinsoku w:val="0"/>
              <w:overflowPunct w:val="0"/>
              <w:spacing w:line="314" w:lineRule="exact"/>
              <w:ind w:left="102"/>
            </w:pPr>
            <w:r>
              <w:rPr>
                <w:sz w:val="28"/>
                <w:szCs w:val="28"/>
              </w:rPr>
              <w:t>Уникальный идентификатор</w:t>
            </w:r>
          </w:p>
        </w:tc>
      </w:tr>
      <w:tr w:rsidR="006D2E31" w:rsidRPr="00C74049" w14:paraId="0DCD0D51" w14:textId="77777777" w:rsidTr="00DB5963">
        <w:trPr>
          <w:trHeight w:hRule="exact" w:val="334"/>
        </w:trPr>
        <w:tc>
          <w:tcPr>
            <w:tcW w:w="533" w:type="dxa"/>
            <w:tcBorders>
              <w:top w:val="single" w:sz="4" w:space="0" w:color="000000"/>
              <w:left w:val="single" w:sz="4" w:space="0" w:color="000000"/>
              <w:bottom w:val="single" w:sz="4" w:space="0" w:color="000000"/>
              <w:right w:val="single" w:sz="4" w:space="0" w:color="000000"/>
            </w:tcBorders>
          </w:tcPr>
          <w:p w14:paraId="103A4CF9" w14:textId="77777777" w:rsidR="006D2E31" w:rsidRPr="00C74049" w:rsidRDefault="006D2E31" w:rsidP="00DB5963">
            <w:pPr>
              <w:pStyle w:val="TableParagraph"/>
              <w:kinsoku w:val="0"/>
              <w:overflowPunct w:val="0"/>
              <w:spacing w:line="314" w:lineRule="exact"/>
              <w:ind w:left="102"/>
            </w:pPr>
            <w:r w:rsidRPr="00C74049">
              <w:rPr>
                <w:sz w:val="28"/>
                <w:szCs w:val="28"/>
              </w:rPr>
              <w:t>2</w:t>
            </w:r>
          </w:p>
        </w:tc>
        <w:tc>
          <w:tcPr>
            <w:tcW w:w="2444" w:type="dxa"/>
            <w:tcBorders>
              <w:top w:val="single" w:sz="4" w:space="0" w:color="000000"/>
              <w:left w:val="single" w:sz="4" w:space="0" w:color="000000"/>
              <w:bottom w:val="single" w:sz="4" w:space="0" w:color="000000"/>
              <w:right w:val="single" w:sz="4" w:space="0" w:color="000000"/>
            </w:tcBorders>
          </w:tcPr>
          <w:p w14:paraId="27A79512" w14:textId="77777777" w:rsidR="006D2E31" w:rsidRPr="00EE3C37" w:rsidRDefault="006D2E31" w:rsidP="00DB5963">
            <w:pPr>
              <w:pStyle w:val="TableParagraph"/>
              <w:kinsoku w:val="0"/>
              <w:overflowPunct w:val="0"/>
              <w:spacing w:line="314" w:lineRule="exact"/>
              <w:ind w:left="102"/>
            </w:pPr>
            <w:r>
              <w:rPr>
                <w:spacing w:val="-2"/>
                <w:sz w:val="28"/>
                <w:szCs w:val="28"/>
              </w:rPr>
              <w:t>тип</w:t>
            </w:r>
          </w:p>
        </w:tc>
        <w:tc>
          <w:tcPr>
            <w:tcW w:w="1418" w:type="dxa"/>
            <w:tcBorders>
              <w:top w:val="single" w:sz="4" w:space="0" w:color="000000"/>
              <w:left w:val="single" w:sz="4" w:space="0" w:color="000000"/>
              <w:bottom w:val="single" w:sz="4" w:space="0" w:color="000000"/>
              <w:right w:val="single" w:sz="4" w:space="0" w:color="000000"/>
            </w:tcBorders>
          </w:tcPr>
          <w:p w14:paraId="630E983F" w14:textId="77777777" w:rsidR="006D2E31" w:rsidRPr="00C74049" w:rsidRDefault="006D2E31" w:rsidP="00DB5963">
            <w:pPr>
              <w:pStyle w:val="TableParagraph"/>
              <w:kinsoku w:val="0"/>
              <w:overflowPunct w:val="0"/>
              <w:spacing w:line="314" w:lineRule="exact"/>
              <w:ind w:left="104"/>
            </w:pPr>
            <w:r>
              <w:rPr>
                <w:sz w:val="28"/>
                <w:szCs w:val="28"/>
              </w:rPr>
              <w:t>Текстовый</w:t>
            </w:r>
          </w:p>
        </w:tc>
        <w:tc>
          <w:tcPr>
            <w:tcW w:w="1134" w:type="dxa"/>
            <w:tcBorders>
              <w:top w:val="single" w:sz="4" w:space="0" w:color="000000"/>
              <w:left w:val="single" w:sz="4" w:space="0" w:color="000000"/>
              <w:bottom w:val="single" w:sz="4" w:space="0" w:color="000000"/>
              <w:right w:val="single" w:sz="4" w:space="0" w:color="000000"/>
            </w:tcBorders>
          </w:tcPr>
          <w:p w14:paraId="41F39861" w14:textId="77777777" w:rsidR="006D2E31" w:rsidRPr="00861EB7" w:rsidRDefault="006D2E31" w:rsidP="00DB5963">
            <w:pPr>
              <w:pStyle w:val="TableParagraph"/>
              <w:kinsoku w:val="0"/>
              <w:overflowPunct w:val="0"/>
              <w:spacing w:line="314" w:lineRule="exact"/>
              <w:ind w:left="102"/>
            </w:pPr>
            <w:r>
              <w:rPr>
                <w:sz w:val="28"/>
                <w:szCs w:val="28"/>
              </w:rPr>
              <w:t>64</w:t>
            </w:r>
          </w:p>
        </w:tc>
        <w:tc>
          <w:tcPr>
            <w:tcW w:w="3685" w:type="dxa"/>
            <w:tcBorders>
              <w:top w:val="single" w:sz="4" w:space="0" w:color="000000"/>
              <w:left w:val="single" w:sz="4" w:space="0" w:color="000000"/>
              <w:bottom w:val="single" w:sz="4" w:space="0" w:color="000000"/>
              <w:right w:val="single" w:sz="4" w:space="0" w:color="000000"/>
            </w:tcBorders>
          </w:tcPr>
          <w:p w14:paraId="3929A5DE" w14:textId="77777777" w:rsidR="006D2E31" w:rsidRPr="00C74049" w:rsidRDefault="006D2E31" w:rsidP="00DB5963">
            <w:pPr>
              <w:pStyle w:val="TableParagraph"/>
              <w:kinsoku w:val="0"/>
              <w:overflowPunct w:val="0"/>
              <w:spacing w:line="314" w:lineRule="exact"/>
              <w:ind w:left="102"/>
            </w:pPr>
            <w:r>
              <w:rPr>
                <w:sz w:val="28"/>
                <w:szCs w:val="28"/>
              </w:rPr>
              <w:t>Тип собственности</w:t>
            </w:r>
          </w:p>
        </w:tc>
      </w:tr>
    </w:tbl>
    <w:p w14:paraId="0E84A3D6" w14:textId="77777777" w:rsidR="006D2E31" w:rsidRDefault="006D2E31" w:rsidP="006D2E31">
      <w:pPr>
        <w:pStyle w:val="afd"/>
        <w:kinsoku w:val="0"/>
        <w:overflowPunct w:val="0"/>
        <w:spacing w:before="4"/>
        <w:ind w:right="531" w:firstLine="708"/>
        <w:rPr>
          <w:szCs w:val="28"/>
        </w:rPr>
      </w:pPr>
    </w:p>
    <w:p w14:paraId="118E0031" w14:textId="30CF207A" w:rsidR="006D2E31" w:rsidRPr="00EE3C37" w:rsidRDefault="006D2E31" w:rsidP="006D2E31">
      <w:pPr>
        <w:pStyle w:val="afd"/>
        <w:kinsoku w:val="0"/>
        <w:overflowPunct w:val="0"/>
        <w:spacing w:before="4"/>
        <w:ind w:right="531" w:firstLine="708"/>
        <w:rPr>
          <w:lang w:val="en-US"/>
        </w:rPr>
      </w:pPr>
      <w:r>
        <w:rPr>
          <w:szCs w:val="28"/>
        </w:rPr>
        <w:t xml:space="preserve">Таблица </w:t>
      </w:r>
      <w:r>
        <w:rPr>
          <w:szCs w:val="28"/>
          <w:lang w:val="en-US"/>
        </w:rPr>
        <w:t>4</w:t>
      </w:r>
      <w:r>
        <w:rPr>
          <w:szCs w:val="28"/>
        </w:rPr>
        <w:t xml:space="preserve">.6 – </w:t>
      </w:r>
      <w:r w:rsidR="009A63A1">
        <w:t>вид топлива</w:t>
      </w:r>
    </w:p>
    <w:tbl>
      <w:tblPr>
        <w:tblW w:w="9214" w:type="dxa"/>
        <w:tblInd w:w="5" w:type="dxa"/>
        <w:tblLayout w:type="fixed"/>
        <w:tblCellMar>
          <w:left w:w="0" w:type="dxa"/>
          <w:right w:w="0" w:type="dxa"/>
        </w:tblCellMar>
        <w:tblLook w:val="0000" w:firstRow="0" w:lastRow="0" w:firstColumn="0" w:lastColumn="0" w:noHBand="0" w:noVBand="0"/>
      </w:tblPr>
      <w:tblGrid>
        <w:gridCol w:w="533"/>
        <w:gridCol w:w="2161"/>
        <w:gridCol w:w="1559"/>
        <w:gridCol w:w="992"/>
        <w:gridCol w:w="3969"/>
      </w:tblGrid>
      <w:tr w:rsidR="006D2E31" w:rsidRPr="00C74049" w14:paraId="6401F1E6" w14:textId="77777777" w:rsidTr="00DB5963">
        <w:trPr>
          <w:trHeight w:hRule="exact" w:val="331"/>
        </w:trPr>
        <w:tc>
          <w:tcPr>
            <w:tcW w:w="533" w:type="dxa"/>
            <w:tcBorders>
              <w:top w:val="single" w:sz="4" w:space="0" w:color="000000"/>
              <w:left w:val="single" w:sz="4" w:space="0" w:color="000000"/>
              <w:bottom w:val="single" w:sz="4" w:space="0" w:color="000000"/>
              <w:right w:val="single" w:sz="4" w:space="0" w:color="000000"/>
            </w:tcBorders>
          </w:tcPr>
          <w:p w14:paraId="0FAA1B2A" w14:textId="77777777" w:rsidR="006D2E31" w:rsidRPr="00B235F8" w:rsidRDefault="006D2E31" w:rsidP="00DB5963">
            <w:pPr>
              <w:pStyle w:val="TableParagraph"/>
              <w:kinsoku w:val="0"/>
              <w:overflowPunct w:val="0"/>
              <w:spacing w:line="314" w:lineRule="exact"/>
              <w:ind w:left="102"/>
              <w:rPr>
                <w:sz w:val="28"/>
                <w:szCs w:val="28"/>
              </w:rPr>
            </w:pPr>
            <w:r w:rsidRPr="00C74049">
              <w:rPr>
                <w:sz w:val="28"/>
                <w:szCs w:val="28"/>
              </w:rPr>
              <w:t>№</w:t>
            </w:r>
          </w:p>
        </w:tc>
        <w:tc>
          <w:tcPr>
            <w:tcW w:w="2161" w:type="dxa"/>
            <w:tcBorders>
              <w:top w:val="single" w:sz="4" w:space="0" w:color="000000"/>
              <w:left w:val="single" w:sz="4" w:space="0" w:color="000000"/>
              <w:bottom w:val="single" w:sz="4" w:space="0" w:color="000000"/>
              <w:right w:val="single" w:sz="4" w:space="0" w:color="000000"/>
            </w:tcBorders>
          </w:tcPr>
          <w:p w14:paraId="0BE0D90D" w14:textId="77777777" w:rsidR="006D2E31" w:rsidRPr="00B235F8" w:rsidRDefault="006D2E31" w:rsidP="00DB5963">
            <w:pPr>
              <w:pStyle w:val="TableParagraph"/>
              <w:kinsoku w:val="0"/>
              <w:overflowPunct w:val="0"/>
              <w:spacing w:line="314" w:lineRule="exact"/>
              <w:ind w:left="450"/>
              <w:rPr>
                <w:spacing w:val="-2"/>
                <w:sz w:val="28"/>
                <w:szCs w:val="28"/>
              </w:rPr>
            </w:pPr>
            <w:r w:rsidRPr="00C74049">
              <w:rPr>
                <w:spacing w:val="-2"/>
                <w:sz w:val="28"/>
                <w:szCs w:val="28"/>
              </w:rPr>
              <w:t>П</w:t>
            </w:r>
            <w:r w:rsidRPr="00B235F8">
              <w:rPr>
                <w:spacing w:val="-2"/>
                <w:sz w:val="28"/>
                <w:szCs w:val="28"/>
              </w:rPr>
              <w:t>оле</w:t>
            </w:r>
          </w:p>
        </w:tc>
        <w:tc>
          <w:tcPr>
            <w:tcW w:w="1559" w:type="dxa"/>
            <w:tcBorders>
              <w:top w:val="single" w:sz="4" w:space="0" w:color="000000"/>
              <w:left w:val="single" w:sz="4" w:space="0" w:color="000000"/>
              <w:bottom w:val="single" w:sz="4" w:space="0" w:color="000000"/>
              <w:right w:val="single" w:sz="4" w:space="0" w:color="000000"/>
            </w:tcBorders>
          </w:tcPr>
          <w:p w14:paraId="4BF38371" w14:textId="77777777" w:rsidR="006D2E31" w:rsidRPr="00B235F8" w:rsidRDefault="006D2E31" w:rsidP="00DB5963">
            <w:pPr>
              <w:pStyle w:val="TableParagraph"/>
              <w:kinsoku w:val="0"/>
              <w:overflowPunct w:val="0"/>
              <w:spacing w:line="314" w:lineRule="exact"/>
              <w:ind w:left="2"/>
              <w:jc w:val="center"/>
              <w:rPr>
                <w:spacing w:val="-2"/>
                <w:sz w:val="28"/>
                <w:szCs w:val="28"/>
              </w:rPr>
            </w:pPr>
            <w:r w:rsidRPr="00C74049">
              <w:rPr>
                <w:spacing w:val="-2"/>
                <w:sz w:val="28"/>
                <w:szCs w:val="28"/>
              </w:rPr>
              <w:t>Т</w:t>
            </w:r>
            <w:r w:rsidRPr="00B235F8">
              <w:rPr>
                <w:spacing w:val="-2"/>
                <w:sz w:val="28"/>
                <w:szCs w:val="28"/>
              </w:rPr>
              <w:t>ип</w:t>
            </w:r>
          </w:p>
        </w:tc>
        <w:tc>
          <w:tcPr>
            <w:tcW w:w="992" w:type="dxa"/>
            <w:tcBorders>
              <w:top w:val="single" w:sz="4" w:space="0" w:color="000000"/>
              <w:left w:val="single" w:sz="4" w:space="0" w:color="000000"/>
              <w:bottom w:val="single" w:sz="4" w:space="0" w:color="000000"/>
              <w:right w:val="single" w:sz="4" w:space="0" w:color="000000"/>
            </w:tcBorders>
          </w:tcPr>
          <w:p w14:paraId="580656F9" w14:textId="77777777" w:rsidR="006D2E31" w:rsidRPr="00B235F8" w:rsidRDefault="006D2E31" w:rsidP="00DB5963">
            <w:pPr>
              <w:pStyle w:val="TableParagraph"/>
              <w:kinsoku w:val="0"/>
              <w:overflowPunct w:val="0"/>
              <w:spacing w:line="314" w:lineRule="exact"/>
              <w:ind w:left="102"/>
              <w:rPr>
                <w:sz w:val="28"/>
                <w:szCs w:val="28"/>
              </w:rPr>
            </w:pPr>
            <w:r w:rsidRPr="00C74049">
              <w:rPr>
                <w:sz w:val="28"/>
                <w:szCs w:val="28"/>
              </w:rPr>
              <w:t>Размер</w:t>
            </w:r>
          </w:p>
        </w:tc>
        <w:tc>
          <w:tcPr>
            <w:tcW w:w="3969" w:type="dxa"/>
            <w:tcBorders>
              <w:top w:val="single" w:sz="4" w:space="0" w:color="000000"/>
              <w:left w:val="single" w:sz="4" w:space="0" w:color="000000"/>
              <w:bottom w:val="single" w:sz="4" w:space="0" w:color="000000"/>
              <w:right w:val="single" w:sz="4" w:space="0" w:color="000000"/>
            </w:tcBorders>
          </w:tcPr>
          <w:p w14:paraId="06436EE5" w14:textId="77777777" w:rsidR="006D2E31" w:rsidRPr="00B235F8" w:rsidRDefault="006D2E31" w:rsidP="00DB5963">
            <w:pPr>
              <w:pStyle w:val="TableParagraph"/>
              <w:kinsoku w:val="0"/>
              <w:overflowPunct w:val="0"/>
              <w:spacing w:line="314" w:lineRule="exact"/>
              <w:ind w:right="1"/>
              <w:jc w:val="center"/>
              <w:rPr>
                <w:spacing w:val="-2"/>
                <w:sz w:val="28"/>
                <w:szCs w:val="28"/>
              </w:rPr>
            </w:pPr>
            <w:r w:rsidRPr="00C74049">
              <w:rPr>
                <w:spacing w:val="-2"/>
                <w:sz w:val="28"/>
                <w:szCs w:val="28"/>
              </w:rPr>
              <w:t>О</w:t>
            </w:r>
            <w:r w:rsidRPr="00B235F8">
              <w:rPr>
                <w:spacing w:val="-2"/>
                <w:sz w:val="28"/>
                <w:szCs w:val="28"/>
              </w:rPr>
              <w:t>писан</w:t>
            </w:r>
            <w:r w:rsidRPr="00C74049">
              <w:rPr>
                <w:spacing w:val="-2"/>
                <w:sz w:val="28"/>
                <w:szCs w:val="28"/>
              </w:rPr>
              <w:t>и</w:t>
            </w:r>
            <w:r w:rsidRPr="00B235F8">
              <w:rPr>
                <w:spacing w:val="-2"/>
                <w:sz w:val="28"/>
                <w:szCs w:val="28"/>
              </w:rPr>
              <w:t>е</w:t>
            </w:r>
          </w:p>
        </w:tc>
      </w:tr>
      <w:tr w:rsidR="006D2E31" w:rsidRPr="00861EB7" w14:paraId="4A10609D" w14:textId="77777777" w:rsidTr="00DB5963">
        <w:trPr>
          <w:trHeight w:hRule="exact" w:val="331"/>
        </w:trPr>
        <w:tc>
          <w:tcPr>
            <w:tcW w:w="533" w:type="dxa"/>
            <w:tcBorders>
              <w:top w:val="single" w:sz="4" w:space="0" w:color="000000"/>
              <w:left w:val="single" w:sz="4" w:space="0" w:color="000000"/>
              <w:bottom w:val="single" w:sz="4" w:space="0" w:color="000000"/>
              <w:right w:val="single" w:sz="4" w:space="0" w:color="000000"/>
            </w:tcBorders>
          </w:tcPr>
          <w:p w14:paraId="39A9F2ED" w14:textId="77777777" w:rsidR="006D2E31" w:rsidRPr="00B235F8" w:rsidRDefault="006D2E31" w:rsidP="00DB5963">
            <w:pPr>
              <w:pStyle w:val="TableParagraph"/>
              <w:kinsoku w:val="0"/>
              <w:overflowPunct w:val="0"/>
              <w:spacing w:line="314" w:lineRule="exact"/>
              <w:ind w:left="102"/>
              <w:rPr>
                <w:sz w:val="28"/>
                <w:szCs w:val="28"/>
              </w:rPr>
            </w:pPr>
            <w:r w:rsidRPr="00C74049">
              <w:rPr>
                <w:sz w:val="28"/>
                <w:szCs w:val="28"/>
              </w:rPr>
              <w:t>1</w:t>
            </w:r>
          </w:p>
        </w:tc>
        <w:tc>
          <w:tcPr>
            <w:tcW w:w="2161" w:type="dxa"/>
            <w:tcBorders>
              <w:top w:val="single" w:sz="4" w:space="0" w:color="000000"/>
              <w:left w:val="single" w:sz="4" w:space="0" w:color="000000"/>
              <w:bottom w:val="single" w:sz="4" w:space="0" w:color="000000"/>
              <w:right w:val="single" w:sz="4" w:space="0" w:color="000000"/>
            </w:tcBorders>
          </w:tcPr>
          <w:p w14:paraId="47D936EE" w14:textId="65AF1484" w:rsidR="006D2E31" w:rsidRPr="009A63A1" w:rsidRDefault="006D2E31" w:rsidP="009A63A1">
            <w:pPr>
              <w:pStyle w:val="TableParagraph"/>
              <w:kinsoku w:val="0"/>
              <w:overflowPunct w:val="0"/>
              <w:spacing w:line="314" w:lineRule="exact"/>
              <w:rPr>
                <w:spacing w:val="-2"/>
                <w:sz w:val="28"/>
                <w:szCs w:val="28"/>
                <w:lang w:val="en-US"/>
              </w:rPr>
            </w:pPr>
            <w:r>
              <w:rPr>
                <w:spacing w:val="-2"/>
                <w:sz w:val="28"/>
                <w:szCs w:val="28"/>
                <w:lang w:val="en-US"/>
              </w:rPr>
              <w:t xml:space="preserve"> </w:t>
            </w:r>
            <w:r w:rsidRPr="00B235F8">
              <w:rPr>
                <w:spacing w:val="-2"/>
                <w:sz w:val="28"/>
                <w:szCs w:val="28"/>
              </w:rPr>
              <w:t>id</w:t>
            </w:r>
            <w:r>
              <w:rPr>
                <w:spacing w:val="-2"/>
                <w:sz w:val="28"/>
                <w:szCs w:val="28"/>
                <w:lang w:val="en-US"/>
              </w:rPr>
              <w:t>_</w:t>
            </w:r>
            <w:r w:rsidR="009A63A1">
              <w:rPr>
                <w:spacing w:val="-2"/>
                <w:sz w:val="28"/>
                <w:szCs w:val="28"/>
                <w:lang w:val="en-US"/>
              </w:rPr>
              <w:t>fuel</w:t>
            </w:r>
          </w:p>
        </w:tc>
        <w:tc>
          <w:tcPr>
            <w:tcW w:w="1559" w:type="dxa"/>
            <w:tcBorders>
              <w:top w:val="single" w:sz="4" w:space="0" w:color="000000"/>
              <w:left w:val="single" w:sz="4" w:space="0" w:color="000000"/>
              <w:bottom w:val="single" w:sz="4" w:space="0" w:color="000000"/>
              <w:right w:val="single" w:sz="4" w:space="0" w:color="000000"/>
            </w:tcBorders>
          </w:tcPr>
          <w:p w14:paraId="731D1137" w14:textId="77777777" w:rsidR="006D2E31" w:rsidRPr="00B235F8" w:rsidRDefault="006D2E31" w:rsidP="00DB5963">
            <w:pPr>
              <w:pStyle w:val="TableParagraph"/>
              <w:kinsoku w:val="0"/>
              <w:overflowPunct w:val="0"/>
              <w:spacing w:line="314" w:lineRule="exact"/>
              <w:ind w:left="2"/>
              <w:rPr>
                <w:spacing w:val="-2"/>
                <w:sz w:val="28"/>
                <w:szCs w:val="28"/>
              </w:rPr>
            </w:pPr>
            <w:r>
              <w:rPr>
                <w:spacing w:val="-2"/>
                <w:sz w:val="28"/>
                <w:szCs w:val="28"/>
                <w:lang w:val="en-US"/>
              </w:rPr>
              <w:t xml:space="preserve"> </w:t>
            </w:r>
            <w:r w:rsidRPr="00B235F8">
              <w:rPr>
                <w:spacing w:val="-2"/>
                <w:sz w:val="28"/>
                <w:szCs w:val="28"/>
              </w:rPr>
              <w:t>Числов</w:t>
            </w:r>
            <w:r w:rsidRPr="00C74049">
              <w:rPr>
                <w:spacing w:val="-2"/>
                <w:sz w:val="28"/>
                <w:szCs w:val="28"/>
              </w:rPr>
              <w:t>о</w:t>
            </w:r>
            <w:r w:rsidRPr="00B235F8">
              <w:rPr>
                <w:spacing w:val="-2"/>
                <w:sz w:val="28"/>
                <w:szCs w:val="28"/>
              </w:rPr>
              <w:t>й</w:t>
            </w:r>
          </w:p>
        </w:tc>
        <w:tc>
          <w:tcPr>
            <w:tcW w:w="992" w:type="dxa"/>
            <w:tcBorders>
              <w:top w:val="single" w:sz="4" w:space="0" w:color="000000"/>
              <w:left w:val="single" w:sz="4" w:space="0" w:color="000000"/>
              <w:bottom w:val="single" w:sz="4" w:space="0" w:color="000000"/>
              <w:right w:val="single" w:sz="4" w:space="0" w:color="000000"/>
            </w:tcBorders>
          </w:tcPr>
          <w:p w14:paraId="3D2A5322" w14:textId="77777777" w:rsidR="006D2E31" w:rsidRPr="00B235F8" w:rsidRDefault="006D2E31" w:rsidP="00DB5963">
            <w:pPr>
              <w:pStyle w:val="TableParagraph"/>
              <w:kinsoku w:val="0"/>
              <w:overflowPunct w:val="0"/>
              <w:spacing w:line="314" w:lineRule="exact"/>
              <w:ind w:left="102"/>
              <w:rPr>
                <w:sz w:val="28"/>
                <w:szCs w:val="28"/>
              </w:rPr>
            </w:pPr>
            <w:r w:rsidRPr="00C74049">
              <w:rPr>
                <w:sz w:val="28"/>
                <w:szCs w:val="28"/>
              </w:rPr>
              <w:t>4</w:t>
            </w:r>
          </w:p>
        </w:tc>
        <w:tc>
          <w:tcPr>
            <w:tcW w:w="3969" w:type="dxa"/>
            <w:tcBorders>
              <w:top w:val="single" w:sz="4" w:space="0" w:color="000000"/>
              <w:left w:val="single" w:sz="4" w:space="0" w:color="000000"/>
              <w:bottom w:val="single" w:sz="4" w:space="0" w:color="000000"/>
              <w:right w:val="single" w:sz="4" w:space="0" w:color="000000"/>
            </w:tcBorders>
          </w:tcPr>
          <w:p w14:paraId="1BC40569" w14:textId="77777777" w:rsidR="006D2E31" w:rsidRPr="00B235F8" w:rsidRDefault="006D2E31" w:rsidP="00DB5963">
            <w:pPr>
              <w:pStyle w:val="TableParagraph"/>
              <w:kinsoku w:val="0"/>
              <w:overflowPunct w:val="0"/>
              <w:spacing w:line="314" w:lineRule="exact"/>
              <w:ind w:right="1"/>
              <w:rPr>
                <w:spacing w:val="-2"/>
                <w:sz w:val="28"/>
                <w:szCs w:val="28"/>
              </w:rPr>
            </w:pPr>
            <w:r>
              <w:rPr>
                <w:spacing w:val="-2"/>
                <w:sz w:val="28"/>
                <w:szCs w:val="28"/>
                <w:lang w:val="en-US"/>
              </w:rPr>
              <w:t xml:space="preserve"> </w:t>
            </w:r>
            <w:r w:rsidRPr="00B235F8">
              <w:rPr>
                <w:spacing w:val="-2"/>
                <w:sz w:val="28"/>
                <w:szCs w:val="28"/>
              </w:rPr>
              <w:t>Уникальный идентификатор</w:t>
            </w:r>
          </w:p>
        </w:tc>
      </w:tr>
      <w:tr w:rsidR="006D2E31" w:rsidRPr="00C74049" w14:paraId="2E2209CD" w14:textId="77777777" w:rsidTr="00DB5963">
        <w:trPr>
          <w:trHeight w:hRule="exact" w:val="331"/>
        </w:trPr>
        <w:tc>
          <w:tcPr>
            <w:tcW w:w="533" w:type="dxa"/>
            <w:tcBorders>
              <w:top w:val="single" w:sz="4" w:space="0" w:color="000000"/>
              <w:left w:val="single" w:sz="4" w:space="0" w:color="000000"/>
              <w:bottom w:val="single" w:sz="4" w:space="0" w:color="000000"/>
              <w:right w:val="single" w:sz="4" w:space="0" w:color="000000"/>
            </w:tcBorders>
          </w:tcPr>
          <w:p w14:paraId="71574E35" w14:textId="77777777" w:rsidR="006D2E31" w:rsidRPr="00B235F8" w:rsidRDefault="006D2E31" w:rsidP="00DB5963">
            <w:pPr>
              <w:pStyle w:val="TableParagraph"/>
              <w:kinsoku w:val="0"/>
              <w:overflowPunct w:val="0"/>
              <w:spacing w:line="314" w:lineRule="exact"/>
              <w:ind w:left="102"/>
              <w:rPr>
                <w:sz w:val="28"/>
                <w:szCs w:val="28"/>
              </w:rPr>
            </w:pPr>
            <w:r w:rsidRPr="00C74049">
              <w:rPr>
                <w:sz w:val="28"/>
                <w:szCs w:val="28"/>
              </w:rPr>
              <w:t>2</w:t>
            </w:r>
          </w:p>
        </w:tc>
        <w:tc>
          <w:tcPr>
            <w:tcW w:w="2161" w:type="dxa"/>
            <w:tcBorders>
              <w:top w:val="single" w:sz="4" w:space="0" w:color="000000"/>
              <w:left w:val="single" w:sz="4" w:space="0" w:color="000000"/>
              <w:bottom w:val="single" w:sz="4" w:space="0" w:color="000000"/>
              <w:right w:val="single" w:sz="4" w:space="0" w:color="000000"/>
            </w:tcBorders>
          </w:tcPr>
          <w:p w14:paraId="3D604C07" w14:textId="2AF45940" w:rsidR="006D2E31" w:rsidRPr="00B235F8" w:rsidRDefault="006D2E31" w:rsidP="009A63A1">
            <w:pPr>
              <w:pStyle w:val="TableParagraph"/>
              <w:kinsoku w:val="0"/>
              <w:overflowPunct w:val="0"/>
              <w:spacing w:line="314" w:lineRule="exact"/>
              <w:rPr>
                <w:spacing w:val="-2"/>
                <w:sz w:val="28"/>
                <w:szCs w:val="28"/>
              </w:rPr>
            </w:pPr>
            <w:r>
              <w:rPr>
                <w:spacing w:val="-2"/>
                <w:sz w:val="28"/>
                <w:szCs w:val="28"/>
                <w:lang w:val="en-US"/>
              </w:rPr>
              <w:t xml:space="preserve"> </w:t>
            </w:r>
            <w:r w:rsidR="009A63A1">
              <w:rPr>
                <w:spacing w:val="-2"/>
                <w:sz w:val="28"/>
                <w:szCs w:val="28"/>
              </w:rPr>
              <w:t>топливо</w:t>
            </w:r>
          </w:p>
        </w:tc>
        <w:tc>
          <w:tcPr>
            <w:tcW w:w="1559" w:type="dxa"/>
            <w:tcBorders>
              <w:top w:val="single" w:sz="4" w:space="0" w:color="000000"/>
              <w:left w:val="single" w:sz="4" w:space="0" w:color="000000"/>
              <w:bottom w:val="single" w:sz="4" w:space="0" w:color="000000"/>
              <w:right w:val="single" w:sz="4" w:space="0" w:color="000000"/>
            </w:tcBorders>
          </w:tcPr>
          <w:p w14:paraId="32517D4A" w14:textId="22F29488" w:rsidR="006D2E31" w:rsidRPr="00B235F8" w:rsidRDefault="006D2E31" w:rsidP="00BB5232">
            <w:pPr>
              <w:pStyle w:val="TableParagraph"/>
              <w:kinsoku w:val="0"/>
              <w:overflowPunct w:val="0"/>
              <w:spacing w:line="314" w:lineRule="exact"/>
              <w:ind w:left="2"/>
              <w:rPr>
                <w:spacing w:val="-2"/>
                <w:sz w:val="28"/>
                <w:szCs w:val="28"/>
              </w:rPr>
            </w:pPr>
            <w:r>
              <w:rPr>
                <w:spacing w:val="-2"/>
                <w:sz w:val="28"/>
                <w:szCs w:val="28"/>
                <w:lang w:val="en-US"/>
              </w:rPr>
              <w:t xml:space="preserve"> </w:t>
            </w:r>
            <w:r w:rsidR="00BB5232">
              <w:rPr>
                <w:spacing w:val="-2"/>
                <w:sz w:val="28"/>
                <w:szCs w:val="28"/>
              </w:rPr>
              <w:t>Текстовый</w:t>
            </w:r>
          </w:p>
        </w:tc>
        <w:tc>
          <w:tcPr>
            <w:tcW w:w="992" w:type="dxa"/>
            <w:tcBorders>
              <w:top w:val="single" w:sz="4" w:space="0" w:color="000000"/>
              <w:left w:val="single" w:sz="4" w:space="0" w:color="000000"/>
              <w:bottom w:val="single" w:sz="4" w:space="0" w:color="000000"/>
              <w:right w:val="single" w:sz="4" w:space="0" w:color="000000"/>
            </w:tcBorders>
          </w:tcPr>
          <w:p w14:paraId="7B404410" w14:textId="0DEB415B" w:rsidR="006D2E31" w:rsidRPr="00B235F8" w:rsidRDefault="00BB5232" w:rsidP="00DB5963">
            <w:pPr>
              <w:pStyle w:val="TableParagraph"/>
              <w:kinsoku w:val="0"/>
              <w:overflowPunct w:val="0"/>
              <w:spacing w:line="314" w:lineRule="exact"/>
              <w:ind w:left="102"/>
              <w:rPr>
                <w:sz w:val="28"/>
                <w:szCs w:val="28"/>
              </w:rPr>
            </w:pPr>
            <w:r>
              <w:rPr>
                <w:sz w:val="28"/>
                <w:szCs w:val="28"/>
              </w:rPr>
              <w:t>6</w:t>
            </w:r>
            <w:r w:rsidR="006D2E31" w:rsidRPr="00C74049">
              <w:rPr>
                <w:sz w:val="28"/>
                <w:szCs w:val="28"/>
              </w:rPr>
              <w:t>4</w:t>
            </w:r>
          </w:p>
        </w:tc>
        <w:tc>
          <w:tcPr>
            <w:tcW w:w="3969" w:type="dxa"/>
            <w:tcBorders>
              <w:top w:val="single" w:sz="4" w:space="0" w:color="000000"/>
              <w:left w:val="single" w:sz="4" w:space="0" w:color="000000"/>
              <w:bottom w:val="single" w:sz="4" w:space="0" w:color="000000"/>
              <w:right w:val="single" w:sz="4" w:space="0" w:color="000000"/>
            </w:tcBorders>
          </w:tcPr>
          <w:p w14:paraId="6B802540" w14:textId="7FE319FA" w:rsidR="006D2E31" w:rsidRPr="00B235F8" w:rsidRDefault="006D2E31" w:rsidP="00BB5232">
            <w:pPr>
              <w:pStyle w:val="TableParagraph"/>
              <w:kinsoku w:val="0"/>
              <w:overflowPunct w:val="0"/>
              <w:spacing w:line="314" w:lineRule="exact"/>
              <w:ind w:right="1"/>
              <w:rPr>
                <w:spacing w:val="-2"/>
                <w:sz w:val="28"/>
                <w:szCs w:val="28"/>
              </w:rPr>
            </w:pPr>
            <w:r>
              <w:rPr>
                <w:spacing w:val="-2"/>
                <w:sz w:val="28"/>
                <w:szCs w:val="28"/>
                <w:lang w:val="en-US"/>
              </w:rPr>
              <w:t xml:space="preserve"> </w:t>
            </w:r>
            <w:r w:rsidR="00BB5232">
              <w:rPr>
                <w:spacing w:val="-2"/>
                <w:sz w:val="28"/>
                <w:szCs w:val="28"/>
              </w:rPr>
              <w:t>Вид топлива</w:t>
            </w:r>
          </w:p>
        </w:tc>
      </w:tr>
    </w:tbl>
    <w:p w14:paraId="085F1103" w14:textId="77777777" w:rsidR="00D948A7" w:rsidRDefault="00D948A7" w:rsidP="00D948A7">
      <w:pPr>
        <w:ind w:firstLine="0"/>
        <w:jc w:val="center"/>
        <w:rPr>
          <w:highlight w:val="yellow"/>
        </w:rPr>
      </w:pPr>
    </w:p>
    <w:p w14:paraId="1F886C93" w14:textId="030C4A06" w:rsidR="006D2E31" w:rsidRPr="008C6A8A" w:rsidRDefault="00DC39DC" w:rsidP="00DC39DC">
      <w:pPr>
        <w:pStyle w:val="a1"/>
        <w:ind w:hanging="284"/>
        <w:jc w:val="center"/>
      </w:pPr>
      <w:r>
        <w:rPr>
          <w:noProof/>
        </w:rPr>
        <w:drawing>
          <wp:inline distT="0" distB="0" distL="0" distR="0" wp14:anchorId="098081BA" wp14:editId="21FD833B">
            <wp:extent cx="5305425" cy="4695825"/>
            <wp:effectExtent l="0" t="0" r="9525"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05425" cy="4695825"/>
                    </a:xfrm>
                    <a:prstGeom prst="rect">
                      <a:avLst/>
                    </a:prstGeom>
                  </pic:spPr>
                </pic:pic>
              </a:graphicData>
            </a:graphic>
          </wp:inline>
        </w:drawing>
      </w:r>
    </w:p>
    <w:p w14:paraId="4FBA0CAF" w14:textId="68557FD6" w:rsidR="006D2E31" w:rsidRPr="008C6A8A" w:rsidRDefault="006D2E31" w:rsidP="006D2E31">
      <w:pPr>
        <w:pStyle w:val="a1"/>
        <w:ind w:firstLine="0"/>
        <w:jc w:val="center"/>
      </w:pPr>
      <w:r w:rsidRPr="008C6A8A">
        <w:t xml:space="preserve">Рисунок </w:t>
      </w:r>
      <w:r>
        <w:t>4</w:t>
      </w:r>
      <w:r w:rsidRPr="008C6A8A">
        <w:t>.1 – Схема базы данных</w:t>
      </w:r>
    </w:p>
    <w:p w14:paraId="423DA63C" w14:textId="77777777" w:rsidR="006D2E31" w:rsidRDefault="006D2E31" w:rsidP="00D948A7">
      <w:pPr>
        <w:ind w:firstLine="0"/>
        <w:jc w:val="center"/>
        <w:rPr>
          <w:highlight w:val="yellow"/>
        </w:rPr>
      </w:pPr>
    </w:p>
    <w:p w14:paraId="70016510" w14:textId="77777777" w:rsidR="00021B97" w:rsidRDefault="00A34A39" w:rsidP="00021B97">
      <w:pPr>
        <w:pStyle w:val="a1"/>
      </w:pPr>
      <w:r>
        <w:lastRenderedPageBreak/>
        <w:t xml:space="preserve">В ходе разработки базы данных был создан домен </w:t>
      </w:r>
      <w:r>
        <w:rPr>
          <w:lang w:val="en-US"/>
        </w:rPr>
        <w:t>phone</w:t>
      </w:r>
      <w:r w:rsidRPr="00B25FC6">
        <w:t xml:space="preserve">, </w:t>
      </w:r>
      <w:r>
        <w:t>который представляет собой телефонный номер</w:t>
      </w:r>
      <w:r w:rsidRPr="00B25FC6">
        <w:t xml:space="preserve"> </w:t>
      </w:r>
      <w:r>
        <w:t>и имеющий проверку на корректность</w:t>
      </w:r>
      <w:r w:rsidRPr="00B25FC6">
        <w:t>.</w:t>
      </w:r>
      <w:r w:rsidR="00021B97" w:rsidRPr="00021B97">
        <w:t xml:space="preserve"> </w:t>
      </w:r>
    </w:p>
    <w:p w14:paraId="3C37C241" w14:textId="43676102" w:rsidR="00021B97" w:rsidRPr="00021B97" w:rsidRDefault="00021B97" w:rsidP="00021B97">
      <w:pPr>
        <w:pStyle w:val="a1"/>
      </w:pPr>
      <w:r w:rsidRPr="00021B97">
        <w:rPr>
          <w:lang w:val="en-US"/>
        </w:rPr>
        <w:t>CREATE</w:t>
      </w:r>
      <w:r w:rsidRPr="00021B97">
        <w:t xml:space="preserve"> </w:t>
      </w:r>
      <w:r w:rsidRPr="00021B97">
        <w:rPr>
          <w:lang w:val="en-US"/>
        </w:rPr>
        <w:t>DOMAIN</w:t>
      </w:r>
      <w:r w:rsidRPr="00021B97">
        <w:t xml:space="preserve"> создаёт новый домен. Домен по сути представляет собой тип данных с дополнительными условиями (ограничивающими допустимый набор значений). Владельцем домена становится пользователь его создавший.</w:t>
      </w:r>
    </w:p>
    <w:p w14:paraId="42241905" w14:textId="77777777" w:rsidR="00021B97" w:rsidRPr="00021B97" w:rsidRDefault="00021B97" w:rsidP="00021B97">
      <w:pPr>
        <w:pStyle w:val="a1"/>
      </w:pPr>
      <w:r w:rsidRPr="00021B97">
        <w:t xml:space="preserve">Если задаётся имя схемы (например, </w:t>
      </w:r>
      <w:r w:rsidRPr="00021B97">
        <w:rPr>
          <w:lang w:val="en-US"/>
        </w:rPr>
        <w:t>CREATE</w:t>
      </w:r>
      <w:r w:rsidRPr="00021B97">
        <w:t xml:space="preserve"> </w:t>
      </w:r>
      <w:r w:rsidRPr="00021B97">
        <w:rPr>
          <w:lang w:val="en-US"/>
        </w:rPr>
        <w:t>DOMAIN</w:t>
      </w:r>
      <w:r w:rsidRPr="00021B97">
        <w:t xml:space="preserve"> </w:t>
      </w:r>
      <w:r w:rsidRPr="00021B97">
        <w:rPr>
          <w:lang w:val="en-US"/>
        </w:rPr>
        <w:t>myschema</w:t>
      </w:r>
      <w:r w:rsidRPr="00021B97">
        <w:t>.</w:t>
      </w:r>
      <w:r w:rsidRPr="00021B97">
        <w:rPr>
          <w:lang w:val="en-US"/>
        </w:rPr>
        <w:t>mydomain</w:t>
      </w:r>
      <w:r w:rsidRPr="00021B97">
        <w:t xml:space="preserve"> ...), домен создаётся в указанной схеме, в противном случае — в текущей. Имя домена должно быть уникальным среди имён типов и доменов, существующих в этой схеме.</w:t>
      </w:r>
    </w:p>
    <w:p w14:paraId="7DE0B3BF" w14:textId="77777777" w:rsidR="00021B97" w:rsidRPr="00021B97" w:rsidRDefault="00021B97" w:rsidP="00021B97">
      <w:pPr>
        <w:pStyle w:val="a1"/>
      </w:pPr>
      <w:r w:rsidRPr="00021B97">
        <w:t xml:space="preserve">Домены полезны для абстрагирования и вынесения общих характеристик разных полей в единое место для упрощения сопровождения. Например, в нескольких таблицах может присутствовать столбец, содержащий электронный адрес, и для всех требуются одинаковые ограничения </w:t>
      </w:r>
      <w:r w:rsidRPr="00021B97">
        <w:rPr>
          <w:lang w:val="en-US"/>
        </w:rPr>
        <w:t>CHECK</w:t>
      </w:r>
      <w:r w:rsidRPr="00021B97">
        <w:t>, проверяющие синтаксис адреса. В этом случае лучше определить домен, а не задавать для каждой таблицы отдельные ограничения.</w:t>
      </w:r>
    </w:p>
    <w:p w14:paraId="2DACD93E" w14:textId="597DAE5B" w:rsidR="00A34A39" w:rsidRPr="00021B97" w:rsidRDefault="00021B97" w:rsidP="00021B97">
      <w:pPr>
        <w:pStyle w:val="a1"/>
      </w:pPr>
      <w:r w:rsidRPr="00021B97">
        <w:t xml:space="preserve">Чтобы создать домен, необходимо иметь право </w:t>
      </w:r>
      <w:r w:rsidRPr="00021B97">
        <w:rPr>
          <w:lang w:val="en-US"/>
        </w:rPr>
        <w:t>USAGE</w:t>
      </w:r>
      <w:r w:rsidRPr="00021B97">
        <w:t xml:space="preserve"> для нижележащего типа.</w:t>
      </w:r>
      <w:r w:rsidRPr="00021B97">
        <w:t xml:space="preserve"> </w:t>
      </w:r>
    </w:p>
    <w:p w14:paraId="5B16FB9C" w14:textId="77777777" w:rsidR="00A34A39" w:rsidRDefault="00A34A39" w:rsidP="00A34A39">
      <w:pPr>
        <w:pStyle w:val="a1"/>
      </w:pPr>
    </w:p>
    <w:p w14:paraId="1BBF7294" w14:textId="45A3DAC7" w:rsidR="00A34A39" w:rsidRPr="00B25FC6" w:rsidRDefault="001A4BE9" w:rsidP="00BF37F4">
      <w:pPr>
        <w:pStyle w:val="a1"/>
        <w:jc w:val="center"/>
      </w:pPr>
      <w:r>
        <w:rPr>
          <w:noProof/>
        </w:rPr>
        <w:lastRenderedPageBreak/>
        <w:drawing>
          <wp:inline distT="0" distB="0" distL="0" distR="0" wp14:anchorId="3A0CCD20" wp14:editId="6CF46758">
            <wp:extent cx="4715318" cy="2981355"/>
            <wp:effectExtent l="0" t="0" r="952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21606" cy="2985330"/>
                    </a:xfrm>
                    <a:prstGeom prst="rect">
                      <a:avLst/>
                    </a:prstGeom>
                  </pic:spPr>
                </pic:pic>
              </a:graphicData>
            </a:graphic>
          </wp:inline>
        </w:drawing>
      </w:r>
    </w:p>
    <w:p w14:paraId="1A9B689E" w14:textId="443E6B32" w:rsidR="00A34A39" w:rsidRDefault="001A4BE9" w:rsidP="00BF37F4">
      <w:pPr>
        <w:pStyle w:val="a1"/>
        <w:ind w:firstLine="0"/>
        <w:jc w:val="center"/>
        <w:rPr>
          <w:lang w:val="en-US"/>
        </w:rPr>
      </w:pPr>
      <w:r>
        <w:rPr>
          <w:noProof/>
        </w:rPr>
        <w:drawing>
          <wp:inline distT="0" distB="0" distL="0" distR="0" wp14:anchorId="29A33F06" wp14:editId="42CC97CB">
            <wp:extent cx="5189292" cy="867656"/>
            <wp:effectExtent l="0" t="0" r="0" b="889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67842" cy="880790"/>
                    </a:xfrm>
                    <a:prstGeom prst="rect">
                      <a:avLst/>
                    </a:prstGeom>
                  </pic:spPr>
                </pic:pic>
              </a:graphicData>
            </a:graphic>
          </wp:inline>
        </w:drawing>
      </w:r>
    </w:p>
    <w:p w14:paraId="57092880" w14:textId="7BD145A6" w:rsidR="00A34A39" w:rsidRPr="008440A9" w:rsidRDefault="00A34A39" w:rsidP="00A34A39">
      <w:pPr>
        <w:ind w:firstLine="0"/>
        <w:jc w:val="center"/>
      </w:pPr>
      <w:r>
        <w:t xml:space="preserve">Рисунок 4.2 – Домен </w:t>
      </w:r>
      <w:r>
        <w:rPr>
          <w:lang w:val="en-US"/>
        </w:rPr>
        <w:t>phone</w:t>
      </w:r>
    </w:p>
    <w:p w14:paraId="22201250" w14:textId="77777777" w:rsidR="00A34A39" w:rsidRDefault="00A34A39" w:rsidP="00A34A39">
      <w:pPr>
        <w:ind w:firstLine="0"/>
        <w:jc w:val="left"/>
        <w:rPr>
          <w:highlight w:val="yellow"/>
        </w:rPr>
      </w:pPr>
    </w:p>
    <w:p w14:paraId="444CF1D8" w14:textId="77777777" w:rsidR="00A34A39" w:rsidRDefault="00A34A39" w:rsidP="00A34A39">
      <w:pPr>
        <w:pStyle w:val="a1"/>
      </w:pPr>
      <w:r>
        <w:t xml:space="preserve">Во время анализа запросов к базе данных возникла необходимость добавить индекс </w:t>
      </w:r>
      <w:r>
        <w:rPr>
          <w:lang w:val="en-US"/>
        </w:rPr>
        <w:t>b</w:t>
      </w:r>
      <w:r w:rsidRPr="00B25FC6">
        <w:t>-</w:t>
      </w:r>
      <w:r>
        <w:rPr>
          <w:lang w:val="en-US"/>
        </w:rPr>
        <w:t>tree</w:t>
      </w:r>
      <w:r>
        <w:t xml:space="preserve"> к полю дата таблицы Заказы для эффективного поиска и фильтрации данных</w:t>
      </w:r>
      <w:r w:rsidRPr="00B25FC6">
        <w:t>.</w:t>
      </w:r>
    </w:p>
    <w:p w14:paraId="56E6C8AB" w14:textId="77777777" w:rsidR="00A34A39" w:rsidRDefault="00A34A39" w:rsidP="00A34A39">
      <w:pPr>
        <w:pStyle w:val="a1"/>
      </w:pPr>
    </w:p>
    <w:p w14:paraId="6EAD2089" w14:textId="77777777" w:rsidR="00A34A39" w:rsidRDefault="00A34A39" w:rsidP="00A34A39">
      <w:pPr>
        <w:pStyle w:val="a1"/>
        <w:ind w:firstLine="0"/>
      </w:pPr>
      <w:r>
        <w:rPr>
          <w:noProof/>
        </w:rPr>
        <w:drawing>
          <wp:inline distT="0" distB="0" distL="0" distR="0" wp14:anchorId="0326F92E" wp14:editId="2E97A650">
            <wp:extent cx="6124815" cy="1701209"/>
            <wp:effectExtent l="0" t="0" r="952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62633" cy="1739489"/>
                    </a:xfrm>
                    <a:prstGeom prst="rect">
                      <a:avLst/>
                    </a:prstGeom>
                  </pic:spPr>
                </pic:pic>
              </a:graphicData>
            </a:graphic>
          </wp:inline>
        </w:drawing>
      </w:r>
    </w:p>
    <w:p w14:paraId="632E0E53" w14:textId="1935E6C4" w:rsidR="00004A9D" w:rsidRPr="001A4BE9" w:rsidRDefault="00A34A39" w:rsidP="001A4BE9">
      <w:pPr>
        <w:ind w:firstLine="0"/>
        <w:jc w:val="center"/>
      </w:pPr>
      <w:r>
        <w:t xml:space="preserve">Рисунок </w:t>
      </w:r>
      <w:r w:rsidR="007C690D">
        <w:t>4</w:t>
      </w:r>
      <w:r>
        <w:t>.</w:t>
      </w:r>
      <w:r w:rsidR="007C690D">
        <w:t>3</w:t>
      </w:r>
      <w:r>
        <w:t xml:space="preserve"> – Индекс поля дата таблицы Заказы</w:t>
      </w:r>
    </w:p>
    <w:p w14:paraId="593C4228" w14:textId="04232B6D" w:rsidR="007C690D" w:rsidRPr="008440A9" w:rsidRDefault="007C690D" w:rsidP="006E5923">
      <w:pPr>
        <w:pStyle w:val="3"/>
        <w:rPr>
          <w:lang w:val="ru-RU"/>
        </w:rPr>
      </w:pPr>
      <w:bookmarkStart w:id="16" w:name="_Toc40791302"/>
      <w:r w:rsidRPr="008440A9">
        <w:rPr>
          <w:lang w:val="ru-RU"/>
        </w:rPr>
        <w:t>4.</w:t>
      </w:r>
      <w:r w:rsidR="00004A9D" w:rsidRPr="008440A9">
        <w:rPr>
          <w:lang w:val="ru-RU"/>
        </w:rPr>
        <w:t>3</w:t>
      </w:r>
      <w:r w:rsidRPr="008440A9">
        <w:rPr>
          <w:lang w:val="ru-RU"/>
        </w:rPr>
        <w:t xml:space="preserve"> </w:t>
      </w:r>
      <w:r w:rsidR="00004A9D" w:rsidRPr="008440A9">
        <w:rPr>
          <w:lang w:val="ru-RU"/>
        </w:rPr>
        <w:t>Разработка триггеров</w:t>
      </w:r>
      <w:bookmarkEnd w:id="16"/>
    </w:p>
    <w:p w14:paraId="6F625F95" w14:textId="277CB68F" w:rsidR="00004A9D" w:rsidRDefault="00004A9D" w:rsidP="001A4BE9">
      <w:pPr>
        <w:pStyle w:val="a1"/>
      </w:pPr>
      <w:r>
        <w:t xml:space="preserve">Были разработаны триггеры </w:t>
      </w:r>
      <w:r>
        <w:rPr>
          <w:lang w:val="en-US"/>
        </w:rPr>
        <w:t>before</w:t>
      </w:r>
      <w:r w:rsidRPr="00D53E8F">
        <w:t xml:space="preserve"> </w:t>
      </w:r>
      <w:r>
        <w:rPr>
          <w:lang w:val="en-US"/>
        </w:rPr>
        <w:t>insert</w:t>
      </w:r>
      <w:r w:rsidRPr="00D53E8F">
        <w:t xml:space="preserve"> </w:t>
      </w:r>
      <w:r>
        <w:t>для всех таблиц и триггеры для каждого типа события.</w:t>
      </w:r>
      <w:r w:rsidR="00021B97">
        <w:t xml:space="preserve"> </w:t>
      </w:r>
    </w:p>
    <w:p w14:paraId="2CA2DD86" w14:textId="77777777" w:rsidR="00021B97" w:rsidRDefault="00021B97" w:rsidP="00021B97">
      <w:pPr>
        <w:pStyle w:val="a1"/>
      </w:pPr>
      <w:r w:rsidRPr="00021B97">
        <w:rPr>
          <w:lang w:val="en-US"/>
        </w:rPr>
        <w:lastRenderedPageBreak/>
        <w:t xml:space="preserve">CREATE TRIGGER </w:t>
      </w:r>
      <w:r>
        <w:t>создаёт</w:t>
      </w:r>
      <w:r w:rsidRPr="00021B97">
        <w:rPr>
          <w:lang w:val="en-US"/>
        </w:rPr>
        <w:t xml:space="preserve"> </w:t>
      </w:r>
      <w:r>
        <w:t>новый</w:t>
      </w:r>
      <w:r w:rsidRPr="00021B97">
        <w:rPr>
          <w:lang w:val="en-US"/>
        </w:rPr>
        <w:t xml:space="preserve"> </w:t>
      </w:r>
      <w:r>
        <w:t>триггер</w:t>
      </w:r>
      <w:r w:rsidRPr="00021B97">
        <w:rPr>
          <w:lang w:val="en-US"/>
        </w:rPr>
        <w:t xml:space="preserve">. </w:t>
      </w:r>
      <w:r>
        <w:t>Триггер будет связан с указанной таблицей, представлением или сторонней таблицей и будет выполнять заданную функцию имя_функции при определённых событиях.</w:t>
      </w:r>
    </w:p>
    <w:p w14:paraId="7F192D53" w14:textId="77777777" w:rsidR="00021B97" w:rsidRDefault="00021B97" w:rsidP="00021B97">
      <w:pPr>
        <w:pStyle w:val="a1"/>
      </w:pPr>
      <w:r>
        <w:t>Триггер можно настроить так, чтобы он срабатывал до операции со строкой (до проверки ограничений и попытки выполнить INSERT, UPDATE или DELETE) или после её завершения (после проверки ограничений и выполнения INSERT, UPDATE или DELETE), либо вместо операции (при добавлении, изменении и удалении строк в представлении). Если триггер срабатывает до или вместо события, он может пропустить операцию с текущей строкой, либо изменить добавляемую строку (только для операций INSERT и UPDATE). Если триггер срабатывает после события, он «видит» все изменения, включая результат действия других триггеров.</w:t>
      </w:r>
    </w:p>
    <w:p w14:paraId="03ECCC95" w14:textId="77777777" w:rsidR="00021B97" w:rsidRDefault="00021B97" w:rsidP="00021B97">
      <w:pPr>
        <w:pStyle w:val="a1"/>
      </w:pPr>
      <w:r>
        <w:t>Триггер с пометкой FOR EACH ROW вызывается один раз для каждой строки, изменяемой в процессе операции. Например, операция DELETE, удаляющая 10 строк, приведёт к срабатыванию всех триггеров ON DELETE в целевом отношении 10 раз подряд, по одному разу для каждой удаляемой строки. Триггер с пометкой FOR EACH STATEMENT, напротив, вызывается только один раз для конкретной операции, вне зависимости от того, как много строк она изменила (в частности, при выполнении операции, изменяющей ноль строк, всё равно будут вызваны все триггеры FOR EACH STATEMENT). Заметьте, что при выполнении INSERT с предложением ON CONFLICT DO UPDATE сработают оба триггера уровня операторов, для INSERT и для UPDATE.</w:t>
      </w:r>
    </w:p>
    <w:p w14:paraId="76745573" w14:textId="3116FB12" w:rsidR="00021B97" w:rsidRDefault="00021B97" w:rsidP="00021B97">
      <w:pPr>
        <w:pStyle w:val="a1"/>
      </w:pPr>
      <w:r>
        <w:t>Триггеры, срабатывающие в режиме INSTEAD OF, должны быть помечены FOR EACH ROW и могут быть определены только для представлений. Триггеры BEFORE и AFTER для представлений должны быть помечены FOR EACH STATEMENT.</w:t>
      </w:r>
    </w:p>
    <w:p w14:paraId="0D911573" w14:textId="77777777" w:rsidR="00021B97" w:rsidRDefault="00021B97" w:rsidP="00021B97">
      <w:pPr>
        <w:pStyle w:val="a1"/>
      </w:pPr>
      <w:r>
        <w:t>Чтобы создать триггер, пользователь должен иметь право TRIGGER для этой таблицы. Также пользователь должен иметь право EXECUTE для триггерной функции.</w:t>
      </w:r>
    </w:p>
    <w:p w14:paraId="11F0A6BC" w14:textId="77777777" w:rsidR="00021B97" w:rsidRDefault="00021B97" w:rsidP="00021B97">
      <w:pPr>
        <w:pStyle w:val="a1"/>
      </w:pPr>
      <w:r>
        <w:lastRenderedPageBreak/>
        <w:t>Для удаления триггера применяется команда DROP TRIGGER.</w:t>
      </w:r>
    </w:p>
    <w:p w14:paraId="5839387C" w14:textId="77777777" w:rsidR="00021B97" w:rsidRDefault="00021B97" w:rsidP="00021B97">
      <w:pPr>
        <w:pStyle w:val="a1"/>
      </w:pPr>
      <w:r>
        <w:t>Триггер для избранных столбцов (определённый с помощью UPDATE OF имя_столбца) будет срабатывать, когда его столбцы перечислены в качестве целевых в списке SET команды UPDATE. Изменения, вносимые в строки триггерами BEFORE UPDATE, при этом не учитываются, поэтому значения столбцов можно изменить так, что триггер не сработает. И наоборот, при выполнении команды UPDATE ... SET x = x ... триггер для столбца x сработает, хотя значение столбца не меняется.</w:t>
      </w:r>
    </w:p>
    <w:p w14:paraId="2638E41C" w14:textId="77777777" w:rsidR="00021B97" w:rsidRDefault="00021B97" w:rsidP="00021B97">
      <w:pPr>
        <w:pStyle w:val="a1"/>
      </w:pPr>
      <w:r>
        <w:t>В триггере BEFORE условие WHEN вычисляется непосредственно перед возможным вызовом функции, поэтому проверка WHEN существенно не отличается от проверки того же условия в начале функции триггера. В частности, учтите, что строка NEW, которую видит ограничение, содержит текущие значения, возможно изменённые предыдущими триггерами. Кроме того, в триггере BEFORE условие WHEN не может проверять системные столбцы в строке NEW (например, oid), так как они ещё не установлены.</w:t>
      </w:r>
    </w:p>
    <w:p w14:paraId="6F93D1B2" w14:textId="77777777" w:rsidR="00021B97" w:rsidRDefault="00021B97" w:rsidP="00021B97">
      <w:pPr>
        <w:pStyle w:val="a1"/>
      </w:pPr>
      <w:r>
        <w:t>В триггере AFTER условие WHEN проверяется сразу после изменения строки, и если оно выполняется, событие запоминается, чтобы вызвать триггер в конце оператора. Если же для триггера AFTER условие WHEN не выполняется, нет необходимости запоминать событие для последующей обработки или заново перечитывать строку в конце оператора. Это приводит к значительному ускорению операторов, изменяющих множество строк, когда триггер должен срабатывать только для некоторых из них.</w:t>
      </w:r>
    </w:p>
    <w:p w14:paraId="14E09D77" w14:textId="77777777" w:rsidR="00021B97" w:rsidRDefault="00021B97" w:rsidP="00021B97">
      <w:pPr>
        <w:pStyle w:val="a1"/>
      </w:pPr>
      <w:r>
        <w:t xml:space="preserve">Триггеры уровня операторов для представления срабатывают, только если операция с представлением обрабатывается триггером уровня строк INSTEAD OF. Если операция обрабатывается правилом INSTEAD, то вместо исходного оператора, обращающегося к представлению, выполняются те операторы, что генерирует правило, поэтому вызываться будут триггеры, связанные с таблицами, к которым обращаются эти заменяющие операторы. Аналогично, для автоматически изменяемого представления выполнение операции сводится к переписыванию оператора в виде операции с базовой </w:t>
      </w:r>
      <w:r>
        <w:lastRenderedPageBreak/>
        <w:t>таблицей представления, так что срабатывать будут триггеры уровня операторов для базовой таблицы.</w:t>
      </w:r>
    </w:p>
    <w:p w14:paraId="59AAC1AC" w14:textId="0805A531" w:rsidR="00021B97" w:rsidRDefault="00021B97" w:rsidP="00021B97">
      <w:pPr>
        <w:pStyle w:val="a1"/>
      </w:pPr>
      <w:r>
        <w:t>В PostgreSQL до версии 7.3 обязательно требовалось объявлять триггерные функции, как возвращающие фиктивный тип opaque, а не trigger. Для поддержки загрузки старых файлов экспорта БД, команда CREATE TRIGGER принимает функции с объявленным типом результата opaque, но при этом выдаётся предупреждение и тип результата меняется на trigger.</w:t>
      </w:r>
    </w:p>
    <w:p w14:paraId="2A70C456" w14:textId="77777777" w:rsidR="00004A9D" w:rsidRDefault="00004A9D" w:rsidP="00004A9D">
      <w:pPr>
        <w:pStyle w:val="a1"/>
      </w:pPr>
    </w:p>
    <w:p w14:paraId="4328E671" w14:textId="3170CEF3" w:rsidR="00004A9D" w:rsidRDefault="001A4BE9" w:rsidP="001A4BE9">
      <w:pPr>
        <w:pStyle w:val="a1"/>
        <w:ind w:firstLine="0"/>
        <w:jc w:val="center"/>
      </w:pPr>
      <w:r>
        <w:rPr>
          <w:noProof/>
        </w:rPr>
        <w:drawing>
          <wp:inline distT="0" distB="0" distL="0" distR="0" wp14:anchorId="4FC0104D" wp14:editId="51D8652A">
            <wp:extent cx="3951078" cy="1371449"/>
            <wp:effectExtent l="0" t="0" r="0" b="63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89333" cy="1384728"/>
                    </a:xfrm>
                    <a:prstGeom prst="rect">
                      <a:avLst/>
                    </a:prstGeom>
                  </pic:spPr>
                </pic:pic>
              </a:graphicData>
            </a:graphic>
          </wp:inline>
        </w:drawing>
      </w:r>
    </w:p>
    <w:p w14:paraId="131D56AB" w14:textId="3C428160" w:rsidR="00004A9D" w:rsidRPr="00AD07E8" w:rsidRDefault="00004A9D" w:rsidP="00004A9D">
      <w:pPr>
        <w:ind w:firstLine="0"/>
        <w:jc w:val="center"/>
      </w:pPr>
      <w:r>
        <w:t xml:space="preserve">Рисунок 4.4 – Функция триггера </w:t>
      </w:r>
      <w:r>
        <w:rPr>
          <w:lang w:val="en-US"/>
        </w:rPr>
        <w:t>before</w:t>
      </w:r>
      <w:r w:rsidRPr="00AD07E8">
        <w:t xml:space="preserve"> </w:t>
      </w:r>
      <w:r>
        <w:rPr>
          <w:lang w:val="en-US"/>
        </w:rPr>
        <w:t>insert</w:t>
      </w:r>
      <w:r>
        <w:t xml:space="preserve"> для генерации ключа</w:t>
      </w:r>
    </w:p>
    <w:p w14:paraId="67929AE3" w14:textId="77777777" w:rsidR="00004A9D" w:rsidRDefault="00004A9D" w:rsidP="00004A9D">
      <w:pPr>
        <w:pStyle w:val="a1"/>
        <w:ind w:firstLine="0"/>
      </w:pPr>
    </w:p>
    <w:p w14:paraId="6A037484" w14:textId="77777777" w:rsidR="001A4BE9" w:rsidRDefault="001A4BE9" w:rsidP="001A4BE9">
      <w:pPr>
        <w:ind w:firstLine="0"/>
        <w:jc w:val="center"/>
      </w:pPr>
      <w:r>
        <w:rPr>
          <w:noProof/>
        </w:rPr>
        <w:drawing>
          <wp:inline distT="0" distB="0" distL="0" distR="0" wp14:anchorId="1CA8B486" wp14:editId="49ED4E73">
            <wp:extent cx="3701457" cy="1210698"/>
            <wp:effectExtent l="0" t="0" r="0" b="889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39713" cy="1223211"/>
                    </a:xfrm>
                    <a:prstGeom prst="rect">
                      <a:avLst/>
                    </a:prstGeom>
                  </pic:spPr>
                </pic:pic>
              </a:graphicData>
            </a:graphic>
          </wp:inline>
        </w:drawing>
      </w:r>
    </w:p>
    <w:p w14:paraId="7E4CDC37" w14:textId="5BD4BB49" w:rsidR="00004A9D" w:rsidRDefault="00004A9D" w:rsidP="001A4BE9">
      <w:pPr>
        <w:ind w:firstLine="0"/>
        <w:jc w:val="center"/>
      </w:pPr>
      <w:r>
        <w:t xml:space="preserve">Рисунок 4.5 – Функция триггера </w:t>
      </w:r>
      <w:r>
        <w:rPr>
          <w:lang w:val="en-US"/>
        </w:rPr>
        <w:t>before</w:t>
      </w:r>
      <w:r w:rsidRPr="00AD07E8">
        <w:t xml:space="preserve"> </w:t>
      </w:r>
      <w:r>
        <w:rPr>
          <w:lang w:val="en-US"/>
        </w:rPr>
        <w:t>insert</w:t>
      </w:r>
      <w:r>
        <w:t xml:space="preserve"> для генерации ключа</w:t>
      </w:r>
    </w:p>
    <w:p w14:paraId="0B21CC3E" w14:textId="77777777" w:rsidR="001A4BE9" w:rsidRDefault="001A4BE9" w:rsidP="001A4BE9">
      <w:pPr>
        <w:ind w:firstLine="0"/>
        <w:jc w:val="center"/>
      </w:pPr>
    </w:p>
    <w:p w14:paraId="4ED3F2C9" w14:textId="77777777" w:rsidR="001A4BE9" w:rsidRDefault="001A4BE9" w:rsidP="001A4BE9">
      <w:pPr>
        <w:ind w:firstLine="0"/>
        <w:jc w:val="center"/>
      </w:pPr>
      <w:r>
        <w:rPr>
          <w:noProof/>
        </w:rPr>
        <w:drawing>
          <wp:inline distT="0" distB="0" distL="0" distR="0" wp14:anchorId="112346CB" wp14:editId="1B92FE91">
            <wp:extent cx="3769482" cy="1207698"/>
            <wp:effectExtent l="0" t="0" r="254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94176" cy="1215610"/>
                    </a:xfrm>
                    <a:prstGeom prst="rect">
                      <a:avLst/>
                    </a:prstGeom>
                  </pic:spPr>
                </pic:pic>
              </a:graphicData>
            </a:graphic>
          </wp:inline>
        </w:drawing>
      </w:r>
    </w:p>
    <w:p w14:paraId="65A91D71" w14:textId="727D5FDF" w:rsidR="00004A9D" w:rsidRDefault="00004A9D" w:rsidP="001A4BE9">
      <w:pPr>
        <w:ind w:firstLine="0"/>
        <w:jc w:val="center"/>
      </w:pPr>
      <w:r>
        <w:t xml:space="preserve">Рисунок 4.6 – Функция триггера </w:t>
      </w:r>
      <w:r>
        <w:rPr>
          <w:lang w:val="en-US"/>
        </w:rPr>
        <w:t>before</w:t>
      </w:r>
      <w:r w:rsidRPr="00AD07E8">
        <w:t xml:space="preserve"> </w:t>
      </w:r>
      <w:r>
        <w:rPr>
          <w:lang w:val="en-US"/>
        </w:rPr>
        <w:t>insert</w:t>
      </w:r>
      <w:r>
        <w:t xml:space="preserve"> для генерации ключа</w:t>
      </w:r>
    </w:p>
    <w:p w14:paraId="23DB74CF" w14:textId="77777777" w:rsidR="00004A9D" w:rsidRPr="00B25FC6" w:rsidRDefault="00004A9D" w:rsidP="00004A9D">
      <w:pPr>
        <w:ind w:firstLine="0"/>
        <w:jc w:val="center"/>
      </w:pPr>
    </w:p>
    <w:p w14:paraId="6F345EF8" w14:textId="77777777" w:rsidR="001A4BE9" w:rsidRDefault="001A4BE9" w:rsidP="00004A9D">
      <w:pPr>
        <w:ind w:firstLine="0"/>
        <w:jc w:val="center"/>
      </w:pPr>
      <w:r>
        <w:rPr>
          <w:noProof/>
        </w:rPr>
        <w:lastRenderedPageBreak/>
        <w:drawing>
          <wp:inline distT="0" distB="0" distL="0" distR="0" wp14:anchorId="21B8AD58" wp14:editId="53D592CC">
            <wp:extent cx="3673050" cy="1303134"/>
            <wp:effectExtent l="0" t="0" r="381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12799" cy="1317236"/>
                    </a:xfrm>
                    <a:prstGeom prst="rect">
                      <a:avLst/>
                    </a:prstGeom>
                  </pic:spPr>
                </pic:pic>
              </a:graphicData>
            </a:graphic>
          </wp:inline>
        </w:drawing>
      </w:r>
      <w:r w:rsidR="00004A9D" w:rsidRPr="00AD07E8">
        <w:t xml:space="preserve"> </w:t>
      </w:r>
    </w:p>
    <w:p w14:paraId="31C5EDF1" w14:textId="363ED007" w:rsidR="00004A9D" w:rsidRDefault="00004A9D" w:rsidP="001A4BE9">
      <w:pPr>
        <w:ind w:firstLine="0"/>
        <w:jc w:val="center"/>
        <w:rPr>
          <w:noProof/>
        </w:rPr>
      </w:pPr>
      <w:r>
        <w:t xml:space="preserve">Рисунок 4.7 – Функция триггера </w:t>
      </w:r>
      <w:r>
        <w:rPr>
          <w:lang w:val="en-US"/>
        </w:rPr>
        <w:t>before</w:t>
      </w:r>
      <w:r w:rsidRPr="00AD07E8">
        <w:t xml:space="preserve"> </w:t>
      </w:r>
      <w:r>
        <w:rPr>
          <w:lang w:val="en-US"/>
        </w:rPr>
        <w:t>insert</w:t>
      </w:r>
      <w:r>
        <w:t xml:space="preserve"> для генерации ключа</w:t>
      </w:r>
      <w:r>
        <w:rPr>
          <w:noProof/>
        </w:rPr>
        <w:t xml:space="preserve"> </w:t>
      </w:r>
    </w:p>
    <w:p w14:paraId="3AADF98D" w14:textId="77777777" w:rsidR="001A4BE9" w:rsidRDefault="001A4BE9" w:rsidP="00004A9D">
      <w:pPr>
        <w:ind w:firstLine="0"/>
        <w:jc w:val="center"/>
      </w:pPr>
      <w:r>
        <w:rPr>
          <w:noProof/>
        </w:rPr>
        <w:drawing>
          <wp:inline distT="0" distB="0" distL="0" distR="0" wp14:anchorId="381C4732" wp14:editId="2216F669">
            <wp:extent cx="3970253" cy="1466490"/>
            <wp:effectExtent l="0" t="0" r="0" b="63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78493" cy="1469534"/>
                    </a:xfrm>
                    <a:prstGeom prst="rect">
                      <a:avLst/>
                    </a:prstGeom>
                  </pic:spPr>
                </pic:pic>
              </a:graphicData>
            </a:graphic>
          </wp:inline>
        </w:drawing>
      </w:r>
      <w:r w:rsidR="00004A9D" w:rsidRPr="00AD07E8">
        <w:t xml:space="preserve"> </w:t>
      </w:r>
    </w:p>
    <w:p w14:paraId="1145F38C" w14:textId="374DB1E2" w:rsidR="00004A9D" w:rsidRDefault="00004A9D" w:rsidP="00004A9D">
      <w:pPr>
        <w:ind w:firstLine="0"/>
        <w:jc w:val="center"/>
        <w:rPr>
          <w:noProof/>
        </w:rPr>
      </w:pPr>
      <w:r>
        <w:t xml:space="preserve">Рисунок 4.8 – Функция триггера </w:t>
      </w:r>
      <w:r>
        <w:rPr>
          <w:lang w:val="en-US"/>
        </w:rPr>
        <w:t>before</w:t>
      </w:r>
      <w:r w:rsidRPr="00AD07E8">
        <w:t xml:space="preserve"> </w:t>
      </w:r>
      <w:r>
        <w:rPr>
          <w:lang w:val="en-US"/>
        </w:rPr>
        <w:t>insert</w:t>
      </w:r>
      <w:r>
        <w:t xml:space="preserve"> для генерации ключа</w:t>
      </w:r>
      <w:r>
        <w:rPr>
          <w:noProof/>
        </w:rPr>
        <w:t xml:space="preserve"> </w:t>
      </w:r>
    </w:p>
    <w:p w14:paraId="439CEFCA" w14:textId="77777777" w:rsidR="00004A9D" w:rsidRDefault="00004A9D" w:rsidP="00004A9D">
      <w:pPr>
        <w:ind w:firstLine="0"/>
        <w:jc w:val="center"/>
        <w:rPr>
          <w:noProof/>
        </w:rPr>
      </w:pPr>
    </w:p>
    <w:p w14:paraId="43E2BC9A" w14:textId="77777777" w:rsidR="001A4BE9" w:rsidRDefault="001A4BE9" w:rsidP="00CE015C">
      <w:pPr>
        <w:ind w:firstLine="0"/>
        <w:jc w:val="center"/>
      </w:pPr>
      <w:r>
        <w:rPr>
          <w:noProof/>
        </w:rPr>
        <w:drawing>
          <wp:inline distT="0" distB="0" distL="0" distR="0" wp14:anchorId="47542EEE" wp14:editId="237E2483">
            <wp:extent cx="3911548" cy="1069675"/>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33031" cy="1075550"/>
                    </a:xfrm>
                    <a:prstGeom prst="rect">
                      <a:avLst/>
                    </a:prstGeom>
                  </pic:spPr>
                </pic:pic>
              </a:graphicData>
            </a:graphic>
          </wp:inline>
        </w:drawing>
      </w:r>
      <w:r w:rsidR="00004A9D" w:rsidRPr="00AD07E8">
        <w:t xml:space="preserve"> </w:t>
      </w:r>
    </w:p>
    <w:p w14:paraId="5C377EFB" w14:textId="7596C041" w:rsidR="00CE015C" w:rsidRDefault="00004A9D" w:rsidP="001A4BE9">
      <w:pPr>
        <w:ind w:firstLine="0"/>
        <w:jc w:val="center"/>
      </w:pPr>
      <w:r>
        <w:t xml:space="preserve">Рисунок 4.9 – Функция триггера </w:t>
      </w:r>
      <w:r>
        <w:rPr>
          <w:lang w:val="en-US"/>
        </w:rPr>
        <w:t>before</w:t>
      </w:r>
      <w:r w:rsidRPr="00AD07E8">
        <w:t xml:space="preserve"> </w:t>
      </w:r>
      <w:r>
        <w:rPr>
          <w:lang w:val="en-US"/>
        </w:rPr>
        <w:t>insert</w:t>
      </w:r>
      <w:r>
        <w:t xml:space="preserve"> для генерации ключа</w:t>
      </w:r>
    </w:p>
    <w:p w14:paraId="580F57C6" w14:textId="064F69A9" w:rsidR="00CE015C" w:rsidRPr="008440A9" w:rsidRDefault="00CE015C" w:rsidP="006E5923">
      <w:pPr>
        <w:pStyle w:val="3"/>
        <w:rPr>
          <w:lang w:val="ru-RU"/>
        </w:rPr>
      </w:pPr>
      <w:bookmarkStart w:id="17" w:name="_Toc40791303"/>
      <w:r w:rsidRPr="008440A9">
        <w:rPr>
          <w:lang w:val="ru-RU"/>
        </w:rPr>
        <w:t>4.4 Проектирование запросов к базе данных</w:t>
      </w:r>
      <w:bookmarkEnd w:id="17"/>
    </w:p>
    <w:p w14:paraId="7A3CB7A3" w14:textId="77777777" w:rsidR="00CE015C" w:rsidRDefault="00CE015C" w:rsidP="00CE015C">
      <w:pPr>
        <w:pStyle w:val="a1"/>
        <w:rPr>
          <w:szCs w:val="28"/>
        </w:rPr>
      </w:pPr>
      <w:r>
        <w:rPr>
          <w:szCs w:val="28"/>
        </w:rPr>
        <w:t>Во время обучения синтаксису SQL необходимо было разработать запросы следующих типов:</w:t>
      </w:r>
    </w:p>
    <w:p w14:paraId="065DEAE5" w14:textId="77777777" w:rsidR="00CE015C" w:rsidRPr="00DE08E2" w:rsidRDefault="00CE015C" w:rsidP="00CE015C">
      <w:pPr>
        <w:pStyle w:val="Default"/>
        <w:numPr>
          <w:ilvl w:val="0"/>
          <w:numId w:val="26"/>
        </w:numPr>
        <w:spacing w:line="276" w:lineRule="auto"/>
        <w:ind w:left="851" w:hanging="425"/>
        <w:jc w:val="both"/>
        <w:rPr>
          <w:rFonts w:ascii="Times New Roman" w:hAnsi="Times New Roman" w:cs="Times New Roman"/>
          <w:sz w:val="28"/>
          <w:szCs w:val="28"/>
        </w:rPr>
      </w:pPr>
      <w:r w:rsidRPr="00DE08E2">
        <w:rPr>
          <w:rFonts w:ascii="Times New Roman" w:hAnsi="Times New Roman" w:cs="Times New Roman"/>
          <w:sz w:val="28"/>
          <w:szCs w:val="28"/>
        </w:rPr>
        <w:t xml:space="preserve">симметричное внутреннее соединение с условием (два запроса с условием отбора по </w:t>
      </w:r>
      <w:r w:rsidRPr="00DE08E2">
        <w:rPr>
          <w:rFonts w:ascii="Times New Roman" w:hAnsi="Times New Roman" w:cs="Times New Roman"/>
          <w:sz w:val="28"/>
          <w:szCs w:val="28"/>
          <w:lang w:val="uk-UA"/>
        </w:rPr>
        <w:t>внешнему ключу</w:t>
      </w:r>
      <w:r w:rsidRPr="00DE08E2">
        <w:rPr>
          <w:rFonts w:ascii="Times New Roman" w:hAnsi="Times New Roman" w:cs="Times New Roman"/>
          <w:sz w:val="28"/>
          <w:szCs w:val="28"/>
        </w:rPr>
        <w:t xml:space="preserve">, два – по датам); </w:t>
      </w:r>
    </w:p>
    <w:p w14:paraId="5C08FE46" w14:textId="77777777" w:rsidR="00CE015C" w:rsidRPr="00DE08E2" w:rsidRDefault="00CE015C" w:rsidP="00CE015C">
      <w:pPr>
        <w:pStyle w:val="Default"/>
        <w:numPr>
          <w:ilvl w:val="0"/>
          <w:numId w:val="26"/>
        </w:numPr>
        <w:spacing w:line="276" w:lineRule="auto"/>
        <w:ind w:left="851" w:hanging="425"/>
        <w:jc w:val="both"/>
        <w:rPr>
          <w:rFonts w:ascii="Times New Roman" w:hAnsi="Times New Roman" w:cs="Times New Roman"/>
          <w:sz w:val="28"/>
          <w:szCs w:val="28"/>
        </w:rPr>
      </w:pPr>
      <w:r w:rsidRPr="00DE08E2">
        <w:rPr>
          <w:rFonts w:ascii="Times New Roman" w:hAnsi="Times New Roman" w:cs="Times New Roman"/>
          <w:sz w:val="28"/>
          <w:szCs w:val="28"/>
        </w:rPr>
        <w:t xml:space="preserve">симметричное внутреннее соединение без условия (три запроса); </w:t>
      </w:r>
    </w:p>
    <w:p w14:paraId="600FAE47" w14:textId="77777777" w:rsidR="00CE015C" w:rsidRPr="00DE08E2" w:rsidRDefault="00CE015C" w:rsidP="00CE015C">
      <w:pPr>
        <w:pStyle w:val="Default"/>
        <w:numPr>
          <w:ilvl w:val="0"/>
          <w:numId w:val="26"/>
        </w:numPr>
        <w:spacing w:line="276" w:lineRule="auto"/>
        <w:ind w:left="851" w:hanging="425"/>
        <w:jc w:val="both"/>
        <w:rPr>
          <w:rFonts w:ascii="Times New Roman" w:hAnsi="Times New Roman" w:cs="Times New Roman"/>
          <w:sz w:val="28"/>
          <w:szCs w:val="28"/>
        </w:rPr>
      </w:pPr>
      <w:r w:rsidRPr="00DE08E2">
        <w:rPr>
          <w:rFonts w:ascii="Times New Roman" w:hAnsi="Times New Roman" w:cs="Times New Roman"/>
          <w:sz w:val="28"/>
          <w:szCs w:val="28"/>
        </w:rPr>
        <w:t xml:space="preserve">левое внешнее соединение; </w:t>
      </w:r>
    </w:p>
    <w:p w14:paraId="549DB461" w14:textId="77777777" w:rsidR="00CE015C" w:rsidRPr="00DE08E2" w:rsidRDefault="00CE015C" w:rsidP="00CE015C">
      <w:pPr>
        <w:pStyle w:val="Default"/>
        <w:numPr>
          <w:ilvl w:val="0"/>
          <w:numId w:val="26"/>
        </w:numPr>
        <w:spacing w:line="276" w:lineRule="auto"/>
        <w:ind w:left="851" w:hanging="425"/>
        <w:jc w:val="both"/>
        <w:rPr>
          <w:rFonts w:ascii="Times New Roman" w:hAnsi="Times New Roman" w:cs="Times New Roman"/>
          <w:sz w:val="28"/>
          <w:szCs w:val="28"/>
        </w:rPr>
      </w:pPr>
      <w:r w:rsidRPr="00DE08E2">
        <w:rPr>
          <w:rFonts w:ascii="Times New Roman" w:hAnsi="Times New Roman" w:cs="Times New Roman"/>
          <w:sz w:val="28"/>
          <w:szCs w:val="28"/>
        </w:rPr>
        <w:t xml:space="preserve">правое внешнее соединение; </w:t>
      </w:r>
    </w:p>
    <w:p w14:paraId="411DDE3B" w14:textId="77777777" w:rsidR="00CE015C" w:rsidRPr="00DE08E2" w:rsidRDefault="00CE015C" w:rsidP="00CE015C">
      <w:pPr>
        <w:pStyle w:val="Default"/>
        <w:numPr>
          <w:ilvl w:val="0"/>
          <w:numId w:val="26"/>
        </w:numPr>
        <w:spacing w:line="276" w:lineRule="auto"/>
        <w:ind w:left="851" w:hanging="425"/>
        <w:jc w:val="both"/>
        <w:rPr>
          <w:rFonts w:ascii="Times New Roman" w:hAnsi="Times New Roman" w:cs="Times New Roman"/>
          <w:sz w:val="28"/>
          <w:szCs w:val="28"/>
        </w:rPr>
      </w:pPr>
      <w:r w:rsidRPr="00DE08E2">
        <w:rPr>
          <w:rFonts w:ascii="Times New Roman" w:hAnsi="Times New Roman" w:cs="Times New Roman"/>
          <w:sz w:val="28"/>
          <w:szCs w:val="28"/>
        </w:rPr>
        <w:t xml:space="preserve">запрос на запросе по принципу левого </w:t>
      </w:r>
      <w:r w:rsidRPr="00DE08E2">
        <w:rPr>
          <w:rFonts w:ascii="Times New Roman" w:hAnsi="Times New Roman" w:cs="Times New Roman"/>
          <w:sz w:val="28"/>
          <w:szCs w:val="28"/>
          <w:lang w:val="uk-UA"/>
        </w:rPr>
        <w:t>с</w:t>
      </w:r>
      <w:r w:rsidRPr="00DE08E2">
        <w:rPr>
          <w:rFonts w:ascii="Times New Roman" w:hAnsi="Times New Roman" w:cs="Times New Roman"/>
          <w:sz w:val="28"/>
          <w:szCs w:val="28"/>
        </w:rPr>
        <w:t xml:space="preserve">оединения; </w:t>
      </w:r>
    </w:p>
    <w:p w14:paraId="31E353FA" w14:textId="77777777" w:rsidR="00CE015C" w:rsidRPr="00DE08E2" w:rsidRDefault="00CE015C" w:rsidP="00CE015C">
      <w:pPr>
        <w:pStyle w:val="Default"/>
        <w:numPr>
          <w:ilvl w:val="0"/>
          <w:numId w:val="26"/>
        </w:numPr>
        <w:spacing w:line="276" w:lineRule="auto"/>
        <w:ind w:left="851" w:hanging="425"/>
        <w:jc w:val="both"/>
        <w:rPr>
          <w:rFonts w:ascii="Times New Roman" w:hAnsi="Times New Roman" w:cs="Times New Roman"/>
          <w:sz w:val="28"/>
          <w:szCs w:val="28"/>
        </w:rPr>
      </w:pPr>
      <w:r w:rsidRPr="00DE08E2">
        <w:rPr>
          <w:rFonts w:ascii="Times New Roman" w:hAnsi="Times New Roman" w:cs="Times New Roman"/>
          <w:sz w:val="28"/>
          <w:szCs w:val="28"/>
        </w:rPr>
        <w:t xml:space="preserve">итоговый запрос без условия; </w:t>
      </w:r>
    </w:p>
    <w:p w14:paraId="79196FCA" w14:textId="77777777" w:rsidR="00CE015C" w:rsidRPr="00DE08E2" w:rsidRDefault="00CE015C" w:rsidP="00CE015C">
      <w:pPr>
        <w:pStyle w:val="Default"/>
        <w:numPr>
          <w:ilvl w:val="0"/>
          <w:numId w:val="26"/>
        </w:numPr>
        <w:spacing w:line="276" w:lineRule="auto"/>
        <w:ind w:left="851" w:hanging="425"/>
        <w:jc w:val="both"/>
        <w:rPr>
          <w:rFonts w:ascii="Times New Roman" w:hAnsi="Times New Roman" w:cs="Times New Roman"/>
          <w:sz w:val="28"/>
          <w:szCs w:val="28"/>
        </w:rPr>
      </w:pPr>
      <w:r w:rsidRPr="00DE08E2">
        <w:rPr>
          <w:rFonts w:ascii="Times New Roman" w:hAnsi="Times New Roman" w:cs="Times New Roman"/>
          <w:sz w:val="28"/>
          <w:szCs w:val="28"/>
        </w:rPr>
        <w:t xml:space="preserve">итоговый запрос без условия </w:t>
      </w:r>
      <w:r w:rsidRPr="00DE08E2">
        <w:rPr>
          <w:rFonts w:ascii="Times New Roman" w:hAnsi="Times New Roman" w:cs="Times New Roman"/>
          <w:sz w:val="28"/>
          <w:szCs w:val="28"/>
          <w:lang w:val="en-US"/>
        </w:rPr>
        <w:t>c</w:t>
      </w:r>
      <w:r w:rsidRPr="00DE08E2">
        <w:rPr>
          <w:rFonts w:ascii="Times New Roman" w:hAnsi="Times New Roman" w:cs="Times New Roman"/>
          <w:sz w:val="28"/>
          <w:szCs w:val="28"/>
        </w:rPr>
        <w:t xml:space="preserve"> итоговыми данными вида: «всего», «в том числе»;</w:t>
      </w:r>
    </w:p>
    <w:p w14:paraId="5FE28DA5" w14:textId="77777777" w:rsidR="00CE015C" w:rsidRPr="00DE08E2" w:rsidRDefault="00CE015C" w:rsidP="00CE015C">
      <w:pPr>
        <w:pStyle w:val="Default"/>
        <w:numPr>
          <w:ilvl w:val="0"/>
          <w:numId w:val="26"/>
        </w:numPr>
        <w:spacing w:line="276" w:lineRule="auto"/>
        <w:ind w:left="851" w:hanging="425"/>
        <w:jc w:val="both"/>
        <w:rPr>
          <w:rFonts w:ascii="Times New Roman" w:hAnsi="Times New Roman" w:cs="Times New Roman"/>
          <w:sz w:val="28"/>
          <w:szCs w:val="28"/>
        </w:rPr>
      </w:pPr>
      <w:r w:rsidRPr="00DE08E2">
        <w:rPr>
          <w:rFonts w:ascii="Times New Roman" w:hAnsi="Times New Roman" w:cs="Times New Roman"/>
          <w:sz w:val="28"/>
          <w:szCs w:val="28"/>
        </w:rPr>
        <w:lastRenderedPageBreak/>
        <w:t xml:space="preserve">итоговые запросы с условием на данные (по значению, по маске, с использованием индекса, без использования индекса); </w:t>
      </w:r>
    </w:p>
    <w:p w14:paraId="1160D720" w14:textId="77777777" w:rsidR="00CE015C" w:rsidRPr="00DE08E2" w:rsidRDefault="00CE015C" w:rsidP="00CE015C">
      <w:pPr>
        <w:pStyle w:val="Default"/>
        <w:numPr>
          <w:ilvl w:val="0"/>
          <w:numId w:val="26"/>
        </w:numPr>
        <w:spacing w:line="276" w:lineRule="auto"/>
        <w:ind w:left="851" w:hanging="425"/>
        <w:jc w:val="both"/>
        <w:rPr>
          <w:rFonts w:ascii="Times New Roman" w:hAnsi="Times New Roman" w:cs="Times New Roman"/>
          <w:sz w:val="28"/>
          <w:szCs w:val="28"/>
        </w:rPr>
      </w:pPr>
      <w:r w:rsidRPr="00DE08E2">
        <w:rPr>
          <w:rFonts w:ascii="Times New Roman" w:hAnsi="Times New Roman" w:cs="Times New Roman"/>
          <w:sz w:val="28"/>
          <w:szCs w:val="28"/>
        </w:rPr>
        <w:t xml:space="preserve">итоговый запрос с условием на группы; </w:t>
      </w:r>
    </w:p>
    <w:p w14:paraId="4B29947B" w14:textId="77777777" w:rsidR="00CE015C" w:rsidRPr="00DE08E2" w:rsidRDefault="00CE015C" w:rsidP="00CE015C">
      <w:pPr>
        <w:pStyle w:val="Default"/>
        <w:numPr>
          <w:ilvl w:val="0"/>
          <w:numId w:val="26"/>
        </w:numPr>
        <w:spacing w:line="276" w:lineRule="auto"/>
        <w:ind w:left="851" w:hanging="425"/>
        <w:jc w:val="both"/>
        <w:rPr>
          <w:rFonts w:ascii="Times New Roman" w:hAnsi="Times New Roman" w:cs="Times New Roman"/>
          <w:sz w:val="28"/>
          <w:szCs w:val="28"/>
        </w:rPr>
      </w:pPr>
      <w:r w:rsidRPr="00DE08E2">
        <w:rPr>
          <w:rFonts w:ascii="Times New Roman" w:hAnsi="Times New Roman" w:cs="Times New Roman"/>
          <w:sz w:val="28"/>
          <w:szCs w:val="28"/>
        </w:rPr>
        <w:t>итоговый запрос с условием на данные и на группы;</w:t>
      </w:r>
    </w:p>
    <w:p w14:paraId="153212D2" w14:textId="77777777" w:rsidR="00CE015C" w:rsidRPr="00DE08E2" w:rsidRDefault="00CE015C" w:rsidP="00CE015C">
      <w:pPr>
        <w:pStyle w:val="aff5"/>
        <w:numPr>
          <w:ilvl w:val="0"/>
          <w:numId w:val="26"/>
        </w:numPr>
        <w:autoSpaceDE w:val="0"/>
        <w:autoSpaceDN w:val="0"/>
        <w:adjustRightInd w:val="0"/>
        <w:spacing w:line="276" w:lineRule="auto"/>
        <w:ind w:left="851" w:hanging="425"/>
        <w:rPr>
          <w:color w:val="000000"/>
          <w:szCs w:val="28"/>
        </w:rPr>
      </w:pPr>
      <w:r w:rsidRPr="00DE08E2">
        <w:rPr>
          <w:color w:val="000000"/>
          <w:szCs w:val="28"/>
        </w:rPr>
        <w:t>запрос на запросе по принципу итогового запроса;</w:t>
      </w:r>
    </w:p>
    <w:p w14:paraId="3D08B77D" w14:textId="77777777" w:rsidR="00CE015C" w:rsidRPr="00DE08E2" w:rsidRDefault="00CE015C" w:rsidP="00CE015C">
      <w:pPr>
        <w:pStyle w:val="aff5"/>
        <w:numPr>
          <w:ilvl w:val="0"/>
          <w:numId w:val="26"/>
        </w:numPr>
        <w:autoSpaceDE w:val="0"/>
        <w:autoSpaceDN w:val="0"/>
        <w:adjustRightInd w:val="0"/>
        <w:spacing w:line="276" w:lineRule="auto"/>
        <w:ind w:left="851" w:hanging="425"/>
        <w:rPr>
          <w:color w:val="000000"/>
          <w:szCs w:val="28"/>
        </w:rPr>
      </w:pPr>
      <w:r w:rsidRPr="00DE08E2">
        <w:rPr>
          <w:color w:val="000000"/>
          <w:szCs w:val="28"/>
        </w:rPr>
        <w:t>запрос с использованием объединения</w:t>
      </w:r>
    </w:p>
    <w:p w14:paraId="12740EE7" w14:textId="7875EC26" w:rsidR="00CE015C" w:rsidRPr="00DE08E2" w:rsidRDefault="00CE015C" w:rsidP="00CE015C">
      <w:pPr>
        <w:pStyle w:val="aff5"/>
        <w:numPr>
          <w:ilvl w:val="0"/>
          <w:numId w:val="26"/>
        </w:numPr>
        <w:autoSpaceDE w:val="0"/>
        <w:autoSpaceDN w:val="0"/>
        <w:adjustRightInd w:val="0"/>
        <w:spacing w:line="276" w:lineRule="auto"/>
        <w:ind w:left="851" w:hanging="425"/>
        <w:rPr>
          <w:color w:val="000000"/>
          <w:szCs w:val="28"/>
        </w:rPr>
      </w:pPr>
      <w:r w:rsidRPr="00DE08E2">
        <w:rPr>
          <w:color w:val="000000"/>
          <w:szCs w:val="28"/>
        </w:rPr>
        <w:t xml:space="preserve">запросы с подзапросами (с </w:t>
      </w:r>
      <w:r w:rsidR="001A4BE9" w:rsidRPr="00DE08E2">
        <w:rPr>
          <w:color w:val="000000"/>
          <w:szCs w:val="28"/>
        </w:rPr>
        <w:t>использованием in</w:t>
      </w:r>
      <w:r w:rsidRPr="00DE08E2">
        <w:rPr>
          <w:color w:val="000000"/>
          <w:szCs w:val="28"/>
        </w:rPr>
        <w:t xml:space="preserve">, </w:t>
      </w:r>
      <w:r w:rsidRPr="00DE08E2">
        <w:rPr>
          <w:color w:val="000000"/>
          <w:szCs w:val="28"/>
          <w:lang w:val="en-US"/>
        </w:rPr>
        <w:t>not</w:t>
      </w:r>
      <w:r w:rsidRPr="00DE08E2">
        <w:rPr>
          <w:color w:val="000000"/>
          <w:szCs w:val="28"/>
        </w:rPr>
        <w:t xml:space="preserve"> </w:t>
      </w:r>
      <w:r w:rsidRPr="00DE08E2">
        <w:rPr>
          <w:color w:val="000000"/>
          <w:szCs w:val="28"/>
          <w:lang w:val="en-US"/>
        </w:rPr>
        <w:t>in</w:t>
      </w:r>
      <w:r w:rsidRPr="00DE08E2">
        <w:rPr>
          <w:color w:val="000000"/>
          <w:szCs w:val="28"/>
        </w:rPr>
        <w:t xml:space="preserve">, </w:t>
      </w:r>
      <w:r w:rsidRPr="00DE08E2">
        <w:rPr>
          <w:color w:val="000000"/>
          <w:szCs w:val="28"/>
          <w:lang w:val="en-US"/>
        </w:rPr>
        <w:t>case</w:t>
      </w:r>
      <w:r w:rsidRPr="00DE08E2">
        <w:rPr>
          <w:color w:val="000000"/>
          <w:szCs w:val="28"/>
        </w:rPr>
        <w:t>)</w:t>
      </w:r>
      <w:r w:rsidRPr="00DE08E2">
        <w:rPr>
          <w:color w:val="000000"/>
          <w:szCs w:val="28"/>
          <w:lang w:val="uk-UA"/>
        </w:rPr>
        <w:t>.</w:t>
      </w:r>
      <w:r w:rsidRPr="00DE08E2">
        <w:rPr>
          <w:color w:val="000000"/>
          <w:szCs w:val="28"/>
        </w:rPr>
        <w:t xml:space="preserve"> </w:t>
      </w:r>
      <w:r>
        <w:rPr>
          <w:color w:val="000000"/>
          <w:szCs w:val="28"/>
        </w:rPr>
        <w:br/>
      </w:r>
    </w:p>
    <w:p w14:paraId="721E0FC2" w14:textId="1A566E6E" w:rsidR="00CE015C" w:rsidRPr="008440A9" w:rsidRDefault="00CE015C" w:rsidP="00021B97">
      <w:pPr>
        <w:pStyle w:val="a1"/>
      </w:pPr>
      <w:r w:rsidRPr="007A5CDB">
        <w:t>Запросы — это объект базы данных, который служит для извлечения данных из таблиц и предоставления их пользователю в удобном виде. Особенность запросов состоит в том, что они черпают данные из базовых таблиц и создают на их основе временную таблицу. Применение запросов позволяет избежать дублирования данных в таблицах и обеспечивает максимальную гибкость при поиске и отображении данных в базе данных</w:t>
      </w:r>
      <w:r>
        <w:t>.</w:t>
      </w:r>
    </w:p>
    <w:p w14:paraId="774AA5F7" w14:textId="307E84A7" w:rsidR="00CE015C" w:rsidRPr="008440A9" w:rsidRDefault="00CE015C" w:rsidP="006E5923">
      <w:pPr>
        <w:pStyle w:val="3"/>
        <w:rPr>
          <w:lang w:val="ru-RU"/>
        </w:rPr>
      </w:pPr>
      <w:bookmarkStart w:id="18" w:name="_Toc40791304"/>
      <w:r w:rsidRPr="008440A9">
        <w:rPr>
          <w:lang w:val="ru-RU"/>
        </w:rPr>
        <w:t>4.5 Создание представлений и хранимых процедур, функций</w:t>
      </w:r>
      <w:bookmarkEnd w:id="18"/>
    </w:p>
    <w:p w14:paraId="5F499202" w14:textId="6EBA73B4" w:rsidR="00CE015C" w:rsidRDefault="00CE015C" w:rsidP="00CE015C">
      <w:pPr>
        <w:rPr>
          <w:szCs w:val="28"/>
        </w:rPr>
      </w:pPr>
      <w:r>
        <w:rPr>
          <w:szCs w:val="28"/>
        </w:rPr>
        <w:t>На базе ранее представленных запросов разработаны отчёты</w:t>
      </w:r>
      <w:r w:rsidR="00795545" w:rsidRPr="00795545">
        <w:rPr>
          <w:szCs w:val="28"/>
        </w:rPr>
        <w:t xml:space="preserve"> </w:t>
      </w:r>
      <w:r w:rsidR="00795545">
        <w:rPr>
          <w:szCs w:val="28"/>
          <w:lang w:val="en-US"/>
        </w:rPr>
        <w:t>Excel</w:t>
      </w:r>
      <w:r>
        <w:rPr>
          <w:szCs w:val="28"/>
        </w:rPr>
        <w:t xml:space="preserve"> и представлены на рисунке 4.</w:t>
      </w:r>
      <w:r w:rsidRPr="00CE015C">
        <w:rPr>
          <w:szCs w:val="28"/>
        </w:rPr>
        <w:t>13</w:t>
      </w:r>
      <w:r>
        <w:rPr>
          <w:szCs w:val="28"/>
        </w:rPr>
        <w:t>.</w:t>
      </w:r>
    </w:p>
    <w:p w14:paraId="5A75AE98" w14:textId="6E63E089" w:rsidR="00CE015C" w:rsidRDefault="00020E04" w:rsidP="00CE015C">
      <w:pPr>
        <w:spacing w:line="240" w:lineRule="auto"/>
        <w:ind w:firstLine="0"/>
        <w:jc w:val="center"/>
        <w:rPr>
          <w:noProof/>
        </w:rPr>
      </w:pPr>
      <w:r>
        <w:rPr>
          <w:noProof/>
        </w:rPr>
        <w:drawing>
          <wp:inline distT="0" distB="0" distL="0" distR="0" wp14:anchorId="08A9E9C6" wp14:editId="3E369182">
            <wp:extent cx="6019770" cy="3270523"/>
            <wp:effectExtent l="0" t="0" r="635" b="63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76320" cy="3301246"/>
                    </a:xfrm>
                    <a:prstGeom prst="rect">
                      <a:avLst/>
                    </a:prstGeom>
                  </pic:spPr>
                </pic:pic>
              </a:graphicData>
            </a:graphic>
          </wp:inline>
        </w:drawing>
      </w:r>
      <w:r w:rsidR="00CE015C">
        <w:t xml:space="preserve">Рисунок </w:t>
      </w:r>
      <w:r w:rsidR="00795545">
        <w:rPr>
          <w:lang w:val="en-US"/>
        </w:rPr>
        <w:t>4</w:t>
      </w:r>
      <w:r w:rsidR="00CE015C">
        <w:t>.</w:t>
      </w:r>
      <w:r w:rsidR="00795545">
        <w:rPr>
          <w:lang w:val="en-US"/>
        </w:rPr>
        <w:t>13</w:t>
      </w:r>
      <w:r w:rsidR="00CE015C">
        <w:t xml:space="preserve"> –</w:t>
      </w:r>
      <w:r w:rsidR="00CE015C">
        <w:rPr>
          <w:color w:val="000000"/>
          <w:szCs w:val="28"/>
        </w:rPr>
        <w:t xml:space="preserve"> </w:t>
      </w:r>
      <w:r w:rsidR="00795545">
        <w:rPr>
          <w:color w:val="000000"/>
          <w:szCs w:val="28"/>
        </w:rPr>
        <w:t xml:space="preserve">Отчет </w:t>
      </w:r>
      <w:r w:rsidR="00795545">
        <w:rPr>
          <w:color w:val="000000"/>
          <w:szCs w:val="28"/>
          <w:lang w:val="en-US"/>
        </w:rPr>
        <w:t>Excel</w:t>
      </w:r>
      <w:r w:rsidR="00CE015C" w:rsidRPr="00A1306A">
        <w:rPr>
          <w:noProof/>
        </w:rPr>
        <w:t xml:space="preserve"> </w:t>
      </w:r>
    </w:p>
    <w:p w14:paraId="4726E458" w14:textId="03C3A36F" w:rsidR="001A4BE9" w:rsidRDefault="001A4BE9" w:rsidP="00CE015C">
      <w:pPr>
        <w:spacing w:line="240" w:lineRule="auto"/>
        <w:ind w:firstLine="0"/>
        <w:jc w:val="center"/>
        <w:rPr>
          <w:noProof/>
        </w:rPr>
      </w:pPr>
    </w:p>
    <w:p w14:paraId="03619D97" w14:textId="164CC8E8" w:rsidR="001A4BE9" w:rsidRDefault="001A4BE9" w:rsidP="00CE015C">
      <w:pPr>
        <w:spacing w:line="240" w:lineRule="auto"/>
        <w:ind w:firstLine="0"/>
        <w:jc w:val="center"/>
        <w:rPr>
          <w:noProof/>
        </w:rPr>
      </w:pPr>
    </w:p>
    <w:p w14:paraId="1AC42CF2" w14:textId="77777777" w:rsidR="001A4BE9" w:rsidRDefault="001A4BE9" w:rsidP="00CE015C">
      <w:pPr>
        <w:spacing w:line="240" w:lineRule="auto"/>
        <w:ind w:firstLine="0"/>
        <w:jc w:val="center"/>
        <w:rPr>
          <w:noProof/>
        </w:rPr>
      </w:pPr>
    </w:p>
    <w:p w14:paraId="55A07BB0" w14:textId="24BAE8E6" w:rsidR="00CE015C" w:rsidRPr="00CE015C" w:rsidRDefault="00020E04" w:rsidP="00CE015C">
      <w:pPr>
        <w:spacing w:line="240" w:lineRule="auto"/>
        <w:ind w:firstLine="0"/>
        <w:jc w:val="center"/>
        <w:rPr>
          <w:color w:val="000000"/>
          <w:szCs w:val="28"/>
        </w:rPr>
      </w:pPr>
      <w:r>
        <w:rPr>
          <w:noProof/>
        </w:rPr>
        <w:lastRenderedPageBreak/>
        <w:drawing>
          <wp:inline distT="0" distB="0" distL="0" distR="0" wp14:anchorId="31858BC2" wp14:editId="6FE7EFDE">
            <wp:extent cx="5939790" cy="2036445"/>
            <wp:effectExtent l="0" t="0" r="3810" b="190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2036445"/>
                    </a:xfrm>
                    <a:prstGeom prst="rect">
                      <a:avLst/>
                    </a:prstGeom>
                  </pic:spPr>
                </pic:pic>
              </a:graphicData>
            </a:graphic>
          </wp:inline>
        </w:drawing>
      </w:r>
    </w:p>
    <w:p w14:paraId="08B5E09D" w14:textId="1EFAA081" w:rsidR="00CE015C" w:rsidRPr="00AD29DA" w:rsidRDefault="00444DA5" w:rsidP="00CE015C">
      <w:pPr>
        <w:ind w:firstLine="0"/>
        <w:jc w:val="center"/>
        <w:rPr>
          <w:noProof/>
        </w:rPr>
      </w:pPr>
      <w:r>
        <w:rPr>
          <w:noProof/>
        </w:rPr>
        <w:drawing>
          <wp:inline distT="0" distB="0" distL="0" distR="0" wp14:anchorId="0FEC45A4" wp14:editId="763850B5">
            <wp:extent cx="4419600" cy="28956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19600" cy="2895600"/>
                    </a:xfrm>
                    <a:prstGeom prst="rect">
                      <a:avLst/>
                    </a:prstGeom>
                  </pic:spPr>
                </pic:pic>
              </a:graphicData>
            </a:graphic>
          </wp:inline>
        </w:drawing>
      </w:r>
    </w:p>
    <w:p w14:paraId="44769A10" w14:textId="33A11054" w:rsidR="00CE015C" w:rsidRDefault="00CE015C" w:rsidP="00CE015C">
      <w:pPr>
        <w:spacing w:line="312" w:lineRule="auto"/>
        <w:jc w:val="center"/>
      </w:pPr>
      <w:r>
        <w:t xml:space="preserve">Рисунок </w:t>
      </w:r>
      <w:r w:rsidR="00DB5963" w:rsidRPr="00DB5963">
        <w:t>4</w:t>
      </w:r>
      <w:r>
        <w:t>.</w:t>
      </w:r>
      <w:r w:rsidR="00DB5963">
        <w:t>14</w:t>
      </w:r>
      <w:r>
        <w:t xml:space="preserve"> – С</w:t>
      </w:r>
      <w:r w:rsidRPr="001D6F3C">
        <w:t>имметричное внутреннее соединение с условием отбора по внешнему ключу</w:t>
      </w:r>
      <w:r w:rsidR="00F93454">
        <w:t xml:space="preserve"> (Вывести заказы объем больше</w:t>
      </w:r>
      <w:r>
        <w:t>)</w:t>
      </w:r>
    </w:p>
    <w:p w14:paraId="1501260A" w14:textId="77777777" w:rsidR="00CE015C" w:rsidRDefault="00CE015C" w:rsidP="00CE015C">
      <w:pPr>
        <w:ind w:firstLine="0"/>
        <w:rPr>
          <w:noProof/>
        </w:rPr>
      </w:pPr>
      <w:r>
        <w:rPr>
          <w:noProof/>
        </w:rPr>
        <w:t xml:space="preserve">                    </w:t>
      </w:r>
    </w:p>
    <w:p w14:paraId="681D1962" w14:textId="4F61A0C4" w:rsidR="00CE015C" w:rsidRDefault="00CE015C" w:rsidP="00CE015C">
      <w:pPr>
        <w:ind w:firstLine="0"/>
        <w:rPr>
          <w:noProof/>
        </w:rPr>
      </w:pPr>
    </w:p>
    <w:p w14:paraId="6F615E96" w14:textId="6BBEB8FE" w:rsidR="00F93454" w:rsidRDefault="00F93454" w:rsidP="00CE015C">
      <w:pPr>
        <w:ind w:firstLine="0"/>
        <w:rPr>
          <w:noProof/>
        </w:rPr>
      </w:pPr>
    </w:p>
    <w:p w14:paraId="0ECBD825" w14:textId="77777777" w:rsidR="00444DA5" w:rsidRDefault="00444DA5" w:rsidP="00CE015C">
      <w:pPr>
        <w:ind w:firstLine="0"/>
        <w:rPr>
          <w:noProof/>
        </w:rPr>
      </w:pPr>
    </w:p>
    <w:p w14:paraId="42AEF84A" w14:textId="77777777" w:rsidR="00DB5963" w:rsidRDefault="00DB5963" w:rsidP="00CE015C">
      <w:pPr>
        <w:ind w:firstLine="0"/>
        <w:rPr>
          <w:noProof/>
        </w:rPr>
      </w:pPr>
    </w:p>
    <w:p w14:paraId="4D7804FA" w14:textId="77777777" w:rsidR="00DB5963" w:rsidRDefault="00DB5963" w:rsidP="00CE015C">
      <w:pPr>
        <w:ind w:firstLine="0"/>
        <w:rPr>
          <w:noProof/>
        </w:rPr>
      </w:pPr>
    </w:p>
    <w:p w14:paraId="6F6E1C6E" w14:textId="77777777" w:rsidR="00CE015C" w:rsidRDefault="00CE015C" w:rsidP="00CE015C">
      <w:pPr>
        <w:ind w:firstLine="0"/>
        <w:rPr>
          <w:noProof/>
        </w:rPr>
      </w:pPr>
    </w:p>
    <w:p w14:paraId="6E45A2D7" w14:textId="4D0530F5" w:rsidR="00CE015C" w:rsidRDefault="00F93454" w:rsidP="00CE015C">
      <w:pPr>
        <w:ind w:firstLine="0"/>
      </w:pPr>
      <w:r>
        <w:rPr>
          <w:noProof/>
        </w:rPr>
        <w:lastRenderedPageBreak/>
        <w:drawing>
          <wp:inline distT="0" distB="0" distL="0" distR="0" wp14:anchorId="5B3403C4" wp14:editId="46C58E64">
            <wp:extent cx="5856605" cy="1741204"/>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98647" cy="1753703"/>
                    </a:xfrm>
                    <a:prstGeom prst="rect">
                      <a:avLst/>
                    </a:prstGeom>
                  </pic:spPr>
                </pic:pic>
              </a:graphicData>
            </a:graphic>
          </wp:inline>
        </w:drawing>
      </w:r>
    </w:p>
    <w:p w14:paraId="00850E1E" w14:textId="3527359C" w:rsidR="00CE015C" w:rsidRPr="008568A1" w:rsidRDefault="00444DA5" w:rsidP="00444DA5">
      <w:pPr>
        <w:ind w:firstLine="0"/>
        <w:jc w:val="center"/>
      </w:pPr>
      <w:r>
        <w:rPr>
          <w:noProof/>
        </w:rPr>
        <w:drawing>
          <wp:inline distT="0" distB="0" distL="0" distR="0" wp14:anchorId="3C406D93" wp14:editId="23F5AFCC">
            <wp:extent cx="5076825" cy="3307628"/>
            <wp:effectExtent l="0" t="0" r="0"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88842" cy="3315457"/>
                    </a:xfrm>
                    <a:prstGeom prst="rect">
                      <a:avLst/>
                    </a:prstGeom>
                  </pic:spPr>
                </pic:pic>
              </a:graphicData>
            </a:graphic>
          </wp:inline>
        </w:drawing>
      </w:r>
    </w:p>
    <w:p w14:paraId="0B7B39B1" w14:textId="137F5C3C" w:rsidR="00CE015C" w:rsidRDefault="00CE015C" w:rsidP="00CE015C">
      <w:pPr>
        <w:jc w:val="center"/>
      </w:pPr>
      <w:r>
        <w:t xml:space="preserve">Рисунок </w:t>
      </w:r>
      <w:r w:rsidR="00DB5963">
        <w:t>4</w:t>
      </w:r>
      <w:r>
        <w:t>.</w:t>
      </w:r>
      <w:r w:rsidR="00DB5963">
        <w:t>15</w:t>
      </w:r>
      <w:r>
        <w:t xml:space="preserve"> – </w:t>
      </w:r>
      <w:r w:rsidRPr="00946681">
        <w:t>Симметричное внутреннее соединение с условием отбора по внешнему ключу</w:t>
      </w:r>
      <w:r>
        <w:t xml:space="preserve"> (Вывести заказы </w:t>
      </w:r>
      <w:r w:rsidR="00F93454">
        <w:t>объем меньше</w:t>
      </w:r>
      <w:r>
        <w:t>)</w:t>
      </w:r>
    </w:p>
    <w:p w14:paraId="1160F5E6" w14:textId="77777777" w:rsidR="00CE015C" w:rsidRDefault="00CE015C" w:rsidP="00CE015C">
      <w:pPr>
        <w:jc w:val="center"/>
      </w:pPr>
    </w:p>
    <w:p w14:paraId="4FC6392E" w14:textId="1E37AB1A" w:rsidR="00CE015C" w:rsidRDefault="00CE015C" w:rsidP="00CE015C">
      <w:pPr>
        <w:jc w:val="center"/>
      </w:pPr>
    </w:p>
    <w:p w14:paraId="58ABD31E" w14:textId="77777777" w:rsidR="00F93454" w:rsidRDefault="00F93454" w:rsidP="00CE015C">
      <w:pPr>
        <w:jc w:val="center"/>
      </w:pPr>
    </w:p>
    <w:p w14:paraId="028C79E3" w14:textId="77777777" w:rsidR="00CE015C" w:rsidRDefault="00CE015C" w:rsidP="00CE015C">
      <w:pPr>
        <w:jc w:val="center"/>
      </w:pPr>
    </w:p>
    <w:p w14:paraId="622C9EED" w14:textId="77777777" w:rsidR="00CE015C" w:rsidRDefault="00CE015C" w:rsidP="00CE015C">
      <w:pPr>
        <w:ind w:firstLine="0"/>
      </w:pPr>
    </w:p>
    <w:p w14:paraId="64D9E368" w14:textId="6C4BE115" w:rsidR="00CE015C" w:rsidRDefault="00F93454" w:rsidP="00CE015C">
      <w:pPr>
        <w:ind w:firstLine="0"/>
      </w:pPr>
      <w:r>
        <w:rPr>
          <w:noProof/>
        </w:rPr>
        <w:lastRenderedPageBreak/>
        <w:drawing>
          <wp:inline distT="0" distB="0" distL="0" distR="0" wp14:anchorId="3606DCC3" wp14:editId="2C0BAD1C">
            <wp:extent cx="5939790" cy="2892425"/>
            <wp:effectExtent l="0" t="0" r="3810" b="317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2892425"/>
                    </a:xfrm>
                    <a:prstGeom prst="rect">
                      <a:avLst/>
                    </a:prstGeom>
                  </pic:spPr>
                </pic:pic>
              </a:graphicData>
            </a:graphic>
          </wp:inline>
        </w:drawing>
      </w:r>
    </w:p>
    <w:p w14:paraId="15F6008C" w14:textId="2C761305" w:rsidR="00CE015C" w:rsidRDefault="00444DA5" w:rsidP="00444DA5">
      <w:pPr>
        <w:ind w:firstLine="0"/>
        <w:jc w:val="center"/>
      </w:pPr>
      <w:r>
        <w:rPr>
          <w:noProof/>
        </w:rPr>
        <w:drawing>
          <wp:inline distT="0" distB="0" distL="0" distR="0" wp14:anchorId="48C467EE" wp14:editId="36658153">
            <wp:extent cx="5057839" cy="3276600"/>
            <wp:effectExtent l="0" t="0" r="952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59501" cy="3277677"/>
                    </a:xfrm>
                    <a:prstGeom prst="rect">
                      <a:avLst/>
                    </a:prstGeom>
                  </pic:spPr>
                </pic:pic>
              </a:graphicData>
            </a:graphic>
          </wp:inline>
        </w:drawing>
      </w:r>
    </w:p>
    <w:p w14:paraId="197FC6B1" w14:textId="1B1356C1" w:rsidR="00CE015C" w:rsidRDefault="00CE015C" w:rsidP="00CE015C">
      <w:pPr>
        <w:jc w:val="center"/>
      </w:pPr>
      <w:r>
        <w:t xml:space="preserve">Рисунок </w:t>
      </w:r>
      <w:r w:rsidR="00DB5963">
        <w:t>4</w:t>
      </w:r>
      <w:r>
        <w:t>.</w:t>
      </w:r>
      <w:r w:rsidR="00DB5963">
        <w:t>16</w:t>
      </w:r>
      <w:r>
        <w:t xml:space="preserve"> – С</w:t>
      </w:r>
      <w:r w:rsidRPr="001D6F3C">
        <w:t xml:space="preserve">имметричное внутреннее соединение с условием отбора по </w:t>
      </w:r>
      <w:r>
        <w:t xml:space="preserve">дате (Вывести заказы за последние </w:t>
      </w:r>
      <w:r>
        <w:rPr>
          <w:lang w:val="en-US"/>
        </w:rPr>
        <w:t>N</w:t>
      </w:r>
      <w:r w:rsidRPr="00A16B30">
        <w:t xml:space="preserve"> </w:t>
      </w:r>
      <w:r>
        <w:t>месяцев)</w:t>
      </w:r>
    </w:p>
    <w:p w14:paraId="55F620E2" w14:textId="77777777" w:rsidR="00CE015C" w:rsidRDefault="00CE015C" w:rsidP="00CE015C">
      <w:pPr>
        <w:jc w:val="center"/>
      </w:pPr>
    </w:p>
    <w:p w14:paraId="5E585ADC" w14:textId="77777777" w:rsidR="00CE015C" w:rsidRDefault="00CE015C" w:rsidP="00CE015C">
      <w:pPr>
        <w:jc w:val="center"/>
      </w:pPr>
    </w:p>
    <w:p w14:paraId="7EA2A52D" w14:textId="77777777" w:rsidR="00CE015C" w:rsidRDefault="00CE015C" w:rsidP="00CE015C">
      <w:pPr>
        <w:jc w:val="center"/>
      </w:pPr>
    </w:p>
    <w:p w14:paraId="40A7A7D5" w14:textId="77777777" w:rsidR="00CE015C" w:rsidRDefault="00CE015C" w:rsidP="00CE015C">
      <w:pPr>
        <w:jc w:val="center"/>
      </w:pPr>
    </w:p>
    <w:p w14:paraId="7ADE7336" w14:textId="72E1385C" w:rsidR="00CE015C" w:rsidRDefault="00F93454" w:rsidP="00CE015C">
      <w:pPr>
        <w:ind w:firstLine="0"/>
        <w:rPr>
          <w:noProof/>
        </w:rPr>
      </w:pPr>
      <w:r>
        <w:rPr>
          <w:noProof/>
        </w:rPr>
        <w:lastRenderedPageBreak/>
        <w:drawing>
          <wp:inline distT="0" distB="0" distL="0" distR="0" wp14:anchorId="453C1F27" wp14:editId="07CFFF8E">
            <wp:extent cx="5939790" cy="2757805"/>
            <wp:effectExtent l="0" t="0" r="3810" b="4445"/>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2757805"/>
                    </a:xfrm>
                    <a:prstGeom prst="rect">
                      <a:avLst/>
                    </a:prstGeom>
                  </pic:spPr>
                </pic:pic>
              </a:graphicData>
            </a:graphic>
          </wp:inline>
        </w:drawing>
      </w:r>
    </w:p>
    <w:p w14:paraId="42F6E0D8" w14:textId="7291C0EF" w:rsidR="00CE015C" w:rsidRDefault="00444DA5" w:rsidP="00444DA5">
      <w:pPr>
        <w:ind w:firstLine="0"/>
        <w:jc w:val="center"/>
        <w:rPr>
          <w:noProof/>
        </w:rPr>
      </w:pPr>
      <w:r>
        <w:rPr>
          <w:noProof/>
        </w:rPr>
        <w:drawing>
          <wp:inline distT="0" distB="0" distL="0" distR="0" wp14:anchorId="5CA38842" wp14:editId="553509BA">
            <wp:extent cx="4742307" cy="3086100"/>
            <wp:effectExtent l="0" t="0" r="127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44147" cy="3087297"/>
                    </a:xfrm>
                    <a:prstGeom prst="rect">
                      <a:avLst/>
                    </a:prstGeom>
                  </pic:spPr>
                </pic:pic>
              </a:graphicData>
            </a:graphic>
          </wp:inline>
        </w:drawing>
      </w:r>
    </w:p>
    <w:p w14:paraId="141C8C9F" w14:textId="1E6BC6C7" w:rsidR="00CE015C" w:rsidRDefault="00CE015C" w:rsidP="00CE015C">
      <w:pPr>
        <w:jc w:val="center"/>
      </w:pPr>
      <w:r>
        <w:t xml:space="preserve">Рисунок </w:t>
      </w:r>
      <w:r w:rsidR="00DB5963">
        <w:t>4</w:t>
      </w:r>
      <w:r>
        <w:t>.</w:t>
      </w:r>
      <w:r w:rsidR="00DB5963">
        <w:t>17</w:t>
      </w:r>
      <w:r>
        <w:t xml:space="preserve"> – С</w:t>
      </w:r>
      <w:r w:rsidRPr="001D6F3C">
        <w:t xml:space="preserve">имметричное внутреннее соединение с условием </w:t>
      </w:r>
      <w:r>
        <w:t>о</w:t>
      </w:r>
      <w:r w:rsidRPr="001D6F3C">
        <w:t xml:space="preserve">тбора по </w:t>
      </w:r>
      <w:r>
        <w:t xml:space="preserve">дате (Вывести заказы за последние </w:t>
      </w:r>
      <w:r>
        <w:rPr>
          <w:lang w:val="en-US"/>
        </w:rPr>
        <w:t>N</w:t>
      </w:r>
      <w:r w:rsidRPr="00A16B30">
        <w:t xml:space="preserve"> </w:t>
      </w:r>
      <w:r>
        <w:t>лет)</w:t>
      </w:r>
    </w:p>
    <w:p w14:paraId="264B748C" w14:textId="77777777" w:rsidR="00CE015C" w:rsidRDefault="00CE015C" w:rsidP="00CE015C">
      <w:pPr>
        <w:jc w:val="center"/>
      </w:pPr>
    </w:p>
    <w:p w14:paraId="37C2EEF5" w14:textId="77777777" w:rsidR="00CE015C" w:rsidRDefault="00CE015C" w:rsidP="00CE015C">
      <w:pPr>
        <w:jc w:val="center"/>
      </w:pPr>
    </w:p>
    <w:p w14:paraId="4C560D83" w14:textId="77777777" w:rsidR="00CE015C" w:rsidRDefault="00CE015C" w:rsidP="00CE015C">
      <w:pPr>
        <w:jc w:val="center"/>
      </w:pPr>
    </w:p>
    <w:p w14:paraId="1C5132A2" w14:textId="77777777" w:rsidR="00CE015C" w:rsidRDefault="00CE015C" w:rsidP="00CE015C">
      <w:pPr>
        <w:jc w:val="center"/>
      </w:pPr>
    </w:p>
    <w:p w14:paraId="721034BC" w14:textId="77777777" w:rsidR="00CE015C" w:rsidRDefault="00CE015C" w:rsidP="00CE015C">
      <w:pPr>
        <w:jc w:val="center"/>
      </w:pPr>
    </w:p>
    <w:p w14:paraId="72C3FFDD" w14:textId="77777777" w:rsidR="00CE015C" w:rsidRDefault="00CE015C" w:rsidP="00CE015C">
      <w:pPr>
        <w:jc w:val="center"/>
      </w:pPr>
    </w:p>
    <w:p w14:paraId="643BACF5" w14:textId="77777777" w:rsidR="00CE015C" w:rsidRPr="008701AB" w:rsidRDefault="00CE015C" w:rsidP="00CE015C">
      <w:pPr>
        <w:jc w:val="center"/>
      </w:pPr>
    </w:p>
    <w:p w14:paraId="60670D97" w14:textId="2F41904A" w:rsidR="00CE015C" w:rsidRDefault="00076AA5" w:rsidP="00CE015C">
      <w:pPr>
        <w:ind w:firstLine="0"/>
        <w:rPr>
          <w:noProof/>
        </w:rPr>
      </w:pPr>
      <w:r>
        <w:rPr>
          <w:noProof/>
        </w:rPr>
        <w:lastRenderedPageBreak/>
        <w:drawing>
          <wp:inline distT="0" distB="0" distL="0" distR="0" wp14:anchorId="014941B3" wp14:editId="1AA8B080">
            <wp:extent cx="5982603" cy="1685925"/>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97185" cy="1690034"/>
                    </a:xfrm>
                    <a:prstGeom prst="rect">
                      <a:avLst/>
                    </a:prstGeom>
                  </pic:spPr>
                </pic:pic>
              </a:graphicData>
            </a:graphic>
          </wp:inline>
        </w:drawing>
      </w:r>
    </w:p>
    <w:p w14:paraId="6C814AD8" w14:textId="2CAD1A02" w:rsidR="00CE015C" w:rsidRDefault="00444DA5" w:rsidP="00444DA5">
      <w:pPr>
        <w:ind w:firstLine="0"/>
        <w:jc w:val="center"/>
        <w:rPr>
          <w:noProof/>
        </w:rPr>
      </w:pPr>
      <w:r>
        <w:rPr>
          <w:noProof/>
        </w:rPr>
        <w:drawing>
          <wp:inline distT="0" distB="0" distL="0" distR="0" wp14:anchorId="07CB95DF" wp14:editId="161C9613">
            <wp:extent cx="4943475" cy="3171084"/>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49585" cy="3175004"/>
                    </a:xfrm>
                    <a:prstGeom prst="rect">
                      <a:avLst/>
                    </a:prstGeom>
                  </pic:spPr>
                </pic:pic>
              </a:graphicData>
            </a:graphic>
          </wp:inline>
        </w:drawing>
      </w:r>
    </w:p>
    <w:p w14:paraId="37213D60" w14:textId="18B03521" w:rsidR="00CE015C" w:rsidRDefault="00CE015C" w:rsidP="00CE015C">
      <w:pPr>
        <w:jc w:val="center"/>
      </w:pPr>
      <w:r>
        <w:t xml:space="preserve">Рисунок </w:t>
      </w:r>
      <w:r w:rsidR="00DB5963">
        <w:t>4</w:t>
      </w:r>
      <w:r>
        <w:t>.1</w:t>
      </w:r>
      <w:r w:rsidR="00DB5963">
        <w:t>8</w:t>
      </w:r>
      <w:r>
        <w:t xml:space="preserve"> – С</w:t>
      </w:r>
      <w:r w:rsidRPr="001D6F3C">
        <w:t>имметричное внутреннее соединение без условия</w:t>
      </w:r>
      <w:r>
        <w:t xml:space="preserve"> (вывести информацию о </w:t>
      </w:r>
      <w:r w:rsidR="00076AA5">
        <w:t>заказах</w:t>
      </w:r>
      <w:r>
        <w:t>)</w:t>
      </w:r>
    </w:p>
    <w:p w14:paraId="113C5DED" w14:textId="77777777" w:rsidR="00CE015C" w:rsidRDefault="00CE015C" w:rsidP="00CE015C">
      <w:pPr>
        <w:jc w:val="center"/>
      </w:pPr>
    </w:p>
    <w:p w14:paraId="53EBFC9A" w14:textId="77777777" w:rsidR="00CE015C" w:rsidRDefault="00CE015C" w:rsidP="00CE015C">
      <w:pPr>
        <w:jc w:val="center"/>
      </w:pPr>
    </w:p>
    <w:p w14:paraId="1F467FEE" w14:textId="77777777" w:rsidR="00CE015C" w:rsidRDefault="00CE015C" w:rsidP="00CE015C">
      <w:pPr>
        <w:jc w:val="center"/>
      </w:pPr>
    </w:p>
    <w:p w14:paraId="6EA69B16" w14:textId="77777777" w:rsidR="00CE015C" w:rsidRDefault="00CE015C" w:rsidP="00CE015C">
      <w:pPr>
        <w:jc w:val="center"/>
      </w:pPr>
    </w:p>
    <w:p w14:paraId="08987BBA" w14:textId="77777777" w:rsidR="00CE015C" w:rsidRDefault="00CE015C" w:rsidP="00CE015C">
      <w:pPr>
        <w:jc w:val="center"/>
      </w:pPr>
    </w:p>
    <w:p w14:paraId="5CCF553A" w14:textId="77777777" w:rsidR="00CE015C" w:rsidRDefault="00CE015C" w:rsidP="00CE015C">
      <w:pPr>
        <w:jc w:val="center"/>
      </w:pPr>
    </w:p>
    <w:p w14:paraId="190576ED" w14:textId="77777777" w:rsidR="00CE015C" w:rsidRDefault="00CE015C" w:rsidP="00CE015C">
      <w:pPr>
        <w:jc w:val="center"/>
      </w:pPr>
    </w:p>
    <w:p w14:paraId="01B0284F" w14:textId="77777777" w:rsidR="00CE015C" w:rsidRPr="000F5F40" w:rsidRDefault="00CE015C" w:rsidP="00CE015C">
      <w:pPr>
        <w:jc w:val="center"/>
      </w:pPr>
    </w:p>
    <w:p w14:paraId="5E0719BE" w14:textId="5052D8E3" w:rsidR="00CE015C" w:rsidRDefault="00076AA5" w:rsidP="00CE015C">
      <w:pPr>
        <w:ind w:firstLine="0"/>
      </w:pPr>
      <w:r>
        <w:rPr>
          <w:noProof/>
        </w:rPr>
        <w:lastRenderedPageBreak/>
        <w:drawing>
          <wp:inline distT="0" distB="0" distL="0" distR="0" wp14:anchorId="155753AF" wp14:editId="52322489">
            <wp:extent cx="5438775" cy="1552575"/>
            <wp:effectExtent l="0" t="0" r="9525" b="952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38775" cy="1552575"/>
                    </a:xfrm>
                    <a:prstGeom prst="rect">
                      <a:avLst/>
                    </a:prstGeom>
                  </pic:spPr>
                </pic:pic>
              </a:graphicData>
            </a:graphic>
          </wp:inline>
        </w:drawing>
      </w:r>
    </w:p>
    <w:p w14:paraId="51736CF6" w14:textId="514EF236" w:rsidR="00CE015C" w:rsidRDefault="00444DA5" w:rsidP="00444DA5">
      <w:pPr>
        <w:ind w:firstLine="0"/>
        <w:jc w:val="center"/>
      </w:pPr>
      <w:r>
        <w:rPr>
          <w:noProof/>
        </w:rPr>
        <w:drawing>
          <wp:inline distT="0" distB="0" distL="0" distR="0" wp14:anchorId="5CAEE0B3" wp14:editId="7586E58A">
            <wp:extent cx="4914900" cy="3237677"/>
            <wp:effectExtent l="0" t="0" r="0" b="127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18524" cy="3240064"/>
                    </a:xfrm>
                    <a:prstGeom prst="rect">
                      <a:avLst/>
                    </a:prstGeom>
                  </pic:spPr>
                </pic:pic>
              </a:graphicData>
            </a:graphic>
          </wp:inline>
        </w:drawing>
      </w:r>
    </w:p>
    <w:p w14:paraId="5427E92A" w14:textId="449940DE" w:rsidR="00CE015C" w:rsidRDefault="00CE015C" w:rsidP="00CE015C">
      <w:pPr>
        <w:jc w:val="center"/>
      </w:pPr>
      <w:r>
        <w:t xml:space="preserve">Рисунок </w:t>
      </w:r>
      <w:r w:rsidR="00DB5963">
        <w:t>4</w:t>
      </w:r>
      <w:r>
        <w:t>.1</w:t>
      </w:r>
      <w:r w:rsidR="00DB5963">
        <w:t>9</w:t>
      </w:r>
      <w:r>
        <w:t xml:space="preserve"> – С</w:t>
      </w:r>
      <w:r w:rsidRPr="001D6F3C">
        <w:t>имметричное внутреннее соединение без условия</w:t>
      </w:r>
      <w:r>
        <w:t xml:space="preserve"> (вывести информацию о </w:t>
      </w:r>
      <w:r w:rsidR="00076AA5">
        <w:t>заказчиках</w:t>
      </w:r>
      <w:r>
        <w:t>)</w:t>
      </w:r>
    </w:p>
    <w:p w14:paraId="1A28DB42" w14:textId="77777777" w:rsidR="00CE015C" w:rsidRDefault="00CE015C" w:rsidP="00CE015C">
      <w:pPr>
        <w:jc w:val="center"/>
      </w:pPr>
    </w:p>
    <w:p w14:paraId="2C703524" w14:textId="77777777" w:rsidR="00CE015C" w:rsidRDefault="00CE015C" w:rsidP="00CE015C">
      <w:pPr>
        <w:jc w:val="center"/>
      </w:pPr>
    </w:p>
    <w:p w14:paraId="67B36876" w14:textId="77777777" w:rsidR="00CE015C" w:rsidRDefault="00CE015C" w:rsidP="00CE015C">
      <w:pPr>
        <w:jc w:val="center"/>
      </w:pPr>
    </w:p>
    <w:p w14:paraId="68BB7485" w14:textId="77777777" w:rsidR="00CE015C" w:rsidRDefault="00CE015C" w:rsidP="00CE015C">
      <w:pPr>
        <w:jc w:val="center"/>
      </w:pPr>
    </w:p>
    <w:p w14:paraId="7A72039B" w14:textId="77777777" w:rsidR="00CE015C" w:rsidRDefault="00CE015C" w:rsidP="00CE015C">
      <w:pPr>
        <w:jc w:val="center"/>
      </w:pPr>
    </w:p>
    <w:p w14:paraId="030143BA" w14:textId="77777777" w:rsidR="00CE015C" w:rsidRDefault="00CE015C" w:rsidP="00CE015C">
      <w:pPr>
        <w:jc w:val="center"/>
      </w:pPr>
    </w:p>
    <w:p w14:paraId="628FF821" w14:textId="77777777" w:rsidR="00CE015C" w:rsidRDefault="00CE015C" w:rsidP="00CE015C">
      <w:pPr>
        <w:jc w:val="center"/>
      </w:pPr>
    </w:p>
    <w:p w14:paraId="482F07B8" w14:textId="5911A37F" w:rsidR="00CE015C" w:rsidRDefault="00076AA5" w:rsidP="00CE015C">
      <w:pPr>
        <w:ind w:firstLine="0"/>
      </w:pPr>
      <w:r>
        <w:rPr>
          <w:noProof/>
        </w:rPr>
        <w:lastRenderedPageBreak/>
        <w:drawing>
          <wp:inline distT="0" distB="0" distL="0" distR="0" wp14:anchorId="14BA1E60" wp14:editId="432BF72E">
            <wp:extent cx="5543550" cy="274320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43550" cy="2743200"/>
                    </a:xfrm>
                    <a:prstGeom prst="rect">
                      <a:avLst/>
                    </a:prstGeom>
                  </pic:spPr>
                </pic:pic>
              </a:graphicData>
            </a:graphic>
          </wp:inline>
        </w:drawing>
      </w:r>
    </w:p>
    <w:p w14:paraId="4F4806BE" w14:textId="5F3D3B71" w:rsidR="00CE015C" w:rsidRDefault="00444DA5" w:rsidP="00444DA5">
      <w:pPr>
        <w:ind w:firstLine="0"/>
        <w:jc w:val="center"/>
      </w:pPr>
      <w:r>
        <w:rPr>
          <w:noProof/>
        </w:rPr>
        <w:drawing>
          <wp:inline distT="0" distB="0" distL="0" distR="0" wp14:anchorId="4B1E40CE" wp14:editId="331A9B74">
            <wp:extent cx="5124450" cy="3390193"/>
            <wp:effectExtent l="0" t="0" r="0" b="127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27672" cy="3392324"/>
                    </a:xfrm>
                    <a:prstGeom prst="rect">
                      <a:avLst/>
                    </a:prstGeom>
                  </pic:spPr>
                </pic:pic>
              </a:graphicData>
            </a:graphic>
          </wp:inline>
        </w:drawing>
      </w:r>
    </w:p>
    <w:p w14:paraId="19378C41" w14:textId="621CABE2" w:rsidR="00CE015C" w:rsidRDefault="00CE015C" w:rsidP="00CE015C">
      <w:pPr>
        <w:jc w:val="center"/>
      </w:pPr>
      <w:r>
        <w:t xml:space="preserve">Рисунок </w:t>
      </w:r>
      <w:r w:rsidR="00DB5963">
        <w:t>4</w:t>
      </w:r>
      <w:r>
        <w:t>.</w:t>
      </w:r>
      <w:r w:rsidR="00DB5963">
        <w:t>20</w:t>
      </w:r>
      <w:r>
        <w:t xml:space="preserve"> – С</w:t>
      </w:r>
      <w:r w:rsidRPr="001D6F3C">
        <w:t>имметричное внутреннее соединение без условия</w:t>
      </w:r>
      <w:r>
        <w:t xml:space="preserve"> (вывести информацию о </w:t>
      </w:r>
      <w:r w:rsidR="00076AA5">
        <w:t>заводах</w:t>
      </w:r>
      <w:r>
        <w:t>)</w:t>
      </w:r>
    </w:p>
    <w:p w14:paraId="030C5C4E" w14:textId="77777777" w:rsidR="00CE015C" w:rsidRDefault="00CE015C" w:rsidP="00CE015C">
      <w:pPr>
        <w:jc w:val="center"/>
      </w:pPr>
    </w:p>
    <w:p w14:paraId="0C3DC2C7" w14:textId="77777777" w:rsidR="00CE015C" w:rsidRDefault="00CE015C" w:rsidP="00CE015C">
      <w:pPr>
        <w:jc w:val="center"/>
      </w:pPr>
    </w:p>
    <w:p w14:paraId="386606BD" w14:textId="77777777" w:rsidR="00CE015C" w:rsidRDefault="00CE015C" w:rsidP="00CE015C">
      <w:pPr>
        <w:jc w:val="center"/>
      </w:pPr>
    </w:p>
    <w:p w14:paraId="3D1D6534" w14:textId="77777777" w:rsidR="00CE015C" w:rsidRDefault="00CE015C" w:rsidP="00CE015C">
      <w:pPr>
        <w:jc w:val="center"/>
      </w:pPr>
    </w:p>
    <w:p w14:paraId="2BC063AB" w14:textId="77777777" w:rsidR="00CE015C" w:rsidRDefault="00CE015C" w:rsidP="00CE015C">
      <w:pPr>
        <w:jc w:val="center"/>
      </w:pPr>
    </w:p>
    <w:p w14:paraId="0EBC608E" w14:textId="77777777" w:rsidR="00CE015C" w:rsidRDefault="00CE015C" w:rsidP="00CE015C">
      <w:pPr>
        <w:jc w:val="center"/>
      </w:pPr>
    </w:p>
    <w:p w14:paraId="6BD0DB5C" w14:textId="77777777" w:rsidR="00CE015C" w:rsidRDefault="00CE015C" w:rsidP="00CE015C">
      <w:pPr>
        <w:jc w:val="center"/>
      </w:pPr>
    </w:p>
    <w:p w14:paraId="467C45F8" w14:textId="77777777" w:rsidR="00CE015C" w:rsidRDefault="00CE015C" w:rsidP="00CE015C">
      <w:pPr>
        <w:jc w:val="center"/>
      </w:pPr>
    </w:p>
    <w:p w14:paraId="28950427" w14:textId="77777777" w:rsidR="00CE015C" w:rsidRDefault="00CE015C" w:rsidP="00CE015C">
      <w:pPr>
        <w:jc w:val="center"/>
      </w:pPr>
    </w:p>
    <w:p w14:paraId="77CD0376" w14:textId="2CAA3ED4" w:rsidR="00CE015C" w:rsidRDefault="00076AA5" w:rsidP="00CE015C">
      <w:pPr>
        <w:pStyle w:val="a1"/>
        <w:ind w:firstLine="0"/>
        <w:jc w:val="center"/>
      </w:pPr>
      <w:r>
        <w:rPr>
          <w:noProof/>
        </w:rPr>
        <w:drawing>
          <wp:inline distT="0" distB="0" distL="0" distR="0" wp14:anchorId="1A3917AB" wp14:editId="1B4DCDFF">
            <wp:extent cx="5572125" cy="1628775"/>
            <wp:effectExtent l="0" t="0" r="9525" b="9525"/>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2125" cy="1628775"/>
                    </a:xfrm>
                    <a:prstGeom prst="rect">
                      <a:avLst/>
                    </a:prstGeom>
                  </pic:spPr>
                </pic:pic>
              </a:graphicData>
            </a:graphic>
          </wp:inline>
        </w:drawing>
      </w:r>
    </w:p>
    <w:p w14:paraId="0F0AC805" w14:textId="5AA47E36" w:rsidR="00CE015C" w:rsidRPr="008568A1" w:rsidRDefault="00444DA5" w:rsidP="00CE015C">
      <w:pPr>
        <w:pStyle w:val="a1"/>
        <w:ind w:firstLine="0"/>
        <w:jc w:val="center"/>
      </w:pPr>
      <w:r>
        <w:rPr>
          <w:noProof/>
        </w:rPr>
        <w:drawing>
          <wp:inline distT="0" distB="0" distL="0" distR="0" wp14:anchorId="738AD74C" wp14:editId="079ACD74">
            <wp:extent cx="5339253" cy="348615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44243" cy="3489408"/>
                    </a:xfrm>
                    <a:prstGeom prst="rect">
                      <a:avLst/>
                    </a:prstGeom>
                  </pic:spPr>
                </pic:pic>
              </a:graphicData>
            </a:graphic>
          </wp:inline>
        </w:drawing>
      </w:r>
    </w:p>
    <w:p w14:paraId="2BA82EED" w14:textId="1A1658FB" w:rsidR="00CE015C" w:rsidRDefault="00CE015C" w:rsidP="00CE015C">
      <w:pPr>
        <w:jc w:val="center"/>
      </w:pPr>
      <w:r>
        <w:t xml:space="preserve">Рисунок </w:t>
      </w:r>
      <w:r w:rsidR="00DB5963">
        <w:t>4</w:t>
      </w:r>
      <w:r>
        <w:t>.</w:t>
      </w:r>
      <w:r w:rsidR="00DB5963">
        <w:t>21</w:t>
      </w:r>
      <w:r>
        <w:t xml:space="preserve"> – Л</w:t>
      </w:r>
      <w:r w:rsidRPr="001D6F3C">
        <w:t>евое внешнее соединение</w:t>
      </w:r>
      <w:r>
        <w:t xml:space="preserve"> (</w:t>
      </w:r>
      <w:r w:rsidR="00076AA5">
        <w:t>заводы</w:t>
      </w:r>
      <w:r>
        <w:t xml:space="preserve"> без заказов)</w:t>
      </w:r>
    </w:p>
    <w:p w14:paraId="66605BEA" w14:textId="4CD5FE4E" w:rsidR="00076AA5" w:rsidRDefault="00076AA5" w:rsidP="00CE015C">
      <w:pPr>
        <w:jc w:val="center"/>
      </w:pPr>
    </w:p>
    <w:p w14:paraId="4889C1B7" w14:textId="5F1CE537" w:rsidR="00076AA5" w:rsidRDefault="00076AA5" w:rsidP="00CE015C">
      <w:pPr>
        <w:jc w:val="center"/>
      </w:pPr>
    </w:p>
    <w:p w14:paraId="729246F2" w14:textId="24D6CD3D" w:rsidR="00076AA5" w:rsidRDefault="00076AA5" w:rsidP="00CE015C">
      <w:pPr>
        <w:jc w:val="center"/>
      </w:pPr>
    </w:p>
    <w:p w14:paraId="5F8C6D7B" w14:textId="56E7B7C6" w:rsidR="00076AA5" w:rsidRDefault="00076AA5" w:rsidP="00CE015C">
      <w:pPr>
        <w:jc w:val="center"/>
      </w:pPr>
    </w:p>
    <w:p w14:paraId="128214DA" w14:textId="6F6D664E" w:rsidR="00076AA5" w:rsidRDefault="00076AA5" w:rsidP="00CE015C">
      <w:pPr>
        <w:jc w:val="center"/>
      </w:pPr>
    </w:p>
    <w:p w14:paraId="52FAA882" w14:textId="0F8C7D9D" w:rsidR="00076AA5" w:rsidRDefault="00076AA5" w:rsidP="00CE015C">
      <w:pPr>
        <w:jc w:val="center"/>
      </w:pPr>
    </w:p>
    <w:p w14:paraId="1BBBA1CA" w14:textId="74D1D15B" w:rsidR="00076AA5" w:rsidRDefault="00076AA5" w:rsidP="00CE015C">
      <w:pPr>
        <w:jc w:val="center"/>
      </w:pPr>
    </w:p>
    <w:p w14:paraId="30598001" w14:textId="62C28C9C" w:rsidR="00076AA5" w:rsidRDefault="00076AA5" w:rsidP="00CE015C">
      <w:pPr>
        <w:jc w:val="center"/>
      </w:pPr>
    </w:p>
    <w:p w14:paraId="5C9932FB" w14:textId="77777777" w:rsidR="00076AA5" w:rsidRDefault="00076AA5" w:rsidP="00CE015C">
      <w:pPr>
        <w:jc w:val="center"/>
      </w:pPr>
    </w:p>
    <w:p w14:paraId="6E1CFC08" w14:textId="77777777" w:rsidR="00CE015C" w:rsidRDefault="00CE015C" w:rsidP="00CE015C">
      <w:pPr>
        <w:jc w:val="center"/>
      </w:pPr>
    </w:p>
    <w:p w14:paraId="68FDB91D" w14:textId="7A441E7F" w:rsidR="00CE015C" w:rsidRDefault="00076AA5" w:rsidP="00BF37F4">
      <w:pPr>
        <w:ind w:firstLine="0"/>
        <w:jc w:val="center"/>
      </w:pPr>
      <w:r>
        <w:rPr>
          <w:noProof/>
        </w:rPr>
        <w:drawing>
          <wp:inline distT="0" distB="0" distL="0" distR="0" wp14:anchorId="2252FAB4" wp14:editId="67F8B49B">
            <wp:extent cx="5939790" cy="1679575"/>
            <wp:effectExtent l="0" t="0" r="381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1679575"/>
                    </a:xfrm>
                    <a:prstGeom prst="rect">
                      <a:avLst/>
                    </a:prstGeom>
                  </pic:spPr>
                </pic:pic>
              </a:graphicData>
            </a:graphic>
          </wp:inline>
        </w:drawing>
      </w:r>
    </w:p>
    <w:p w14:paraId="68B37143" w14:textId="0B8DEBA5" w:rsidR="00CE015C" w:rsidRDefault="00444DA5" w:rsidP="00BF37F4">
      <w:pPr>
        <w:ind w:firstLine="0"/>
        <w:jc w:val="center"/>
      </w:pPr>
      <w:r>
        <w:rPr>
          <w:noProof/>
        </w:rPr>
        <w:drawing>
          <wp:inline distT="0" distB="0" distL="0" distR="0" wp14:anchorId="5E95C9B8" wp14:editId="71CB2A13">
            <wp:extent cx="4851997" cy="3143250"/>
            <wp:effectExtent l="0" t="0" r="635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56499" cy="3146166"/>
                    </a:xfrm>
                    <a:prstGeom prst="rect">
                      <a:avLst/>
                    </a:prstGeom>
                  </pic:spPr>
                </pic:pic>
              </a:graphicData>
            </a:graphic>
          </wp:inline>
        </w:drawing>
      </w:r>
    </w:p>
    <w:p w14:paraId="470D0E7A" w14:textId="3222358B" w:rsidR="00CE015C" w:rsidRDefault="0085527A" w:rsidP="00CE015C">
      <w:pPr>
        <w:jc w:val="center"/>
      </w:pPr>
      <w:r>
        <w:t>Рисунок 4.</w:t>
      </w:r>
      <w:r w:rsidRPr="0085527A">
        <w:t>22</w:t>
      </w:r>
      <w:r w:rsidR="00CE015C">
        <w:t xml:space="preserve"> – П</w:t>
      </w:r>
      <w:r w:rsidR="00CE015C" w:rsidRPr="001D6F3C">
        <w:t>равое внешнее соединение</w:t>
      </w:r>
      <w:r w:rsidR="00CE015C">
        <w:t xml:space="preserve"> (</w:t>
      </w:r>
      <w:r w:rsidR="001367BE">
        <w:t xml:space="preserve">клиенты </w:t>
      </w:r>
      <w:r w:rsidR="00CE015C">
        <w:t>без заказов)</w:t>
      </w:r>
    </w:p>
    <w:p w14:paraId="5C725384" w14:textId="1C7C07C1" w:rsidR="00076AA5" w:rsidRDefault="00076AA5" w:rsidP="00CE015C">
      <w:pPr>
        <w:jc w:val="center"/>
      </w:pPr>
    </w:p>
    <w:p w14:paraId="5D42347A" w14:textId="0DB616E9" w:rsidR="00076AA5" w:rsidRDefault="00076AA5" w:rsidP="00CE015C">
      <w:pPr>
        <w:jc w:val="center"/>
      </w:pPr>
    </w:p>
    <w:p w14:paraId="1D99B18D" w14:textId="1326B5D6" w:rsidR="00076AA5" w:rsidRDefault="00076AA5" w:rsidP="00CE015C">
      <w:pPr>
        <w:jc w:val="center"/>
      </w:pPr>
    </w:p>
    <w:p w14:paraId="4F1A7CA0" w14:textId="65E83127" w:rsidR="00076AA5" w:rsidRDefault="00076AA5" w:rsidP="00CE015C">
      <w:pPr>
        <w:jc w:val="center"/>
      </w:pPr>
    </w:p>
    <w:p w14:paraId="17B29317" w14:textId="41A63C03" w:rsidR="00076AA5" w:rsidRDefault="00076AA5" w:rsidP="00CE015C">
      <w:pPr>
        <w:jc w:val="center"/>
      </w:pPr>
    </w:p>
    <w:p w14:paraId="21590EBE" w14:textId="29836CC4" w:rsidR="00076AA5" w:rsidRDefault="00076AA5" w:rsidP="00CE015C">
      <w:pPr>
        <w:jc w:val="center"/>
      </w:pPr>
    </w:p>
    <w:p w14:paraId="31F06E13" w14:textId="6614219B" w:rsidR="00076AA5" w:rsidRDefault="00076AA5" w:rsidP="00CE015C">
      <w:pPr>
        <w:jc w:val="center"/>
      </w:pPr>
    </w:p>
    <w:p w14:paraId="2D5A278D" w14:textId="77777777" w:rsidR="00076AA5" w:rsidRDefault="00076AA5" w:rsidP="00CE015C">
      <w:pPr>
        <w:jc w:val="center"/>
      </w:pPr>
    </w:p>
    <w:p w14:paraId="5AF130D1" w14:textId="23E302F4" w:rsidR="00CE015C" w:rsidRDefault="00076AA5" w:rsidP="00BF37F4">
      <w:pPr>
        <w:jc w:val="center"/>
      </w:pPr>
      <w:r>
        <w:rPr>
          <w:noProof/>
        </w:rPr>
        <w:lastRenderedPageBreak/>
        <w:drawing>
          <wp:inline distT="0" distB="0" distL="0" distR="0" wp14:anchorId="56F4FFD7" wp14:editId="1007B399">
            <wp:extent cx="4772025" cy="2381250"/>
            <wp:effectExtent l="0" t="0" r="952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72025" cy="2381250"/>
                    </a:xfrm>
                    <a:prstGeom prst="rect">
                      <a:avLst/>
                    </a:prstGeom>
                  </pic:spPr>
                </pic:pic>
              </a:graphicData>
            </a:graphic>
          </wp:inline>
        </w:drawing>
      </w:r>
    </w:p>
    <w:p w14:paraId="71EA9B3D" w14:textId="2AC7CBC3" w:rsidR="00CE015C" w:rsidRDefault="00444DA5" w:rsidP="00BF37F4">
      <w:pPr>
        <w:ind w:firstLine="0"/>
        <w:jc w:val="center"/>
      </w:pPr>
      <w:r>
        <w:rPr>
          <w:noProof/>
        </w:rPr>
        <w:drawing>
          <wp:inline distT="0" distB="0" distL="0" distR="0" wp14:anchorId="4DE0BCB3" wp14:editId="41B3F618">
            <wp:extent cx="4381500" cy="285750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1500" cy="2857500"/>
                    </a:xfrm>
                    <a:prstGeom prst="rect">
                      <a:avLst/>
                    </a:prstGeom>
                  </pic:spPr>
                </pic:pic>
              </a:graphicData>
            </a:graphic>
          </wp:inline>
        </w:drawing>
      </w:r>
    </w:p>
    <w:p w14:paraId="505260C8" w14:textId="7478E11D" w:rsidR="00CE015C" w:rsidRDefault="00CE015C" w:rsidP="00CE015C">
      <w:pPr>
        <w:jc w:val="center"/>
      </w:pPr>
      <w:r>
        <w:t xml:space="preserve">Рисунок </w:t>
      </w:r>
      <w:r w:rsidR="00DB5963">
        <w:t>4</w:t>
      </w:r>
      <w:r>
        <w:t>.</w:t>
      </w:r>
      <w:r w:rsidR="0085527A">
        <w:t>23</w:t>
      </w:r>
      <w:r>
        <w:t xml:space="preserve"> – З</w:t>
      </w:r>
      <w:r w:rsidRPr="006A0B71">
        <w:t>апрос на запросе по принципу левого</w:t>
      </w:r>
      <w:r>
        <w:t xml:space="preserve"> соединения (</w:t>
      </w:r>
      <w:r w:rsidR="00076AA5">
        <w:t>клиенты</w:t>
      </w:r>
      <w:r>
        <w:t xml:space="preserve"> без заказов)</w:t>
      </w:r>
    </w:p>
    <w:p w14:paraId="5C610387" w14:textId="6022ECFC" w:rsidR="00076AA5" w:rsidRDefault="00076AA5" w:rsidP="00CE015C">
      <w:pPr>
        <w:jc w:val="center"/>
      </w:pPr>
    </w:p>
    <w:p w14:paraId="36EA76FC" w14:textId="377D66D2" w:rsidR="00076AA5" w:rsidRDefault="00076AA5" w:rsidP="00CE015C">
      <w:pPr>
        <w:jc w:val="center"/>
      </w:pPr>
    </w:p>
    <w:p w14:paraId="60DE6140" w14:textId="2EFC2F9A" w:rsidR="00076AA5" w:rsidRDefault="00076AA5" w:rsidP="00CE015C">
      <w:pPr>
        <w:jc w:val="center"/>
      </w:pPr>
    </w:p>
    <w:p w14:paraId="1BBAF40D" w14:textId="5EB17524" w:rsidR="00076AA5" w:rsidRDefault="00076AA5" w:rsidP="00CE015C">
      <w:pPr>
        <w:jc w:val="center"/>
      </w:pPr>
    </w:p>
    <w:p w14:paraId="58E7DE7D" w14:textId="24C68AC3" w:rsidR="00076AA5" w:rsidRDefault="00076AA5" w:rsidP="00CE015C">
      <w:pPr>
        <w:jc w:val="center"/>
      </w:pPr>
    </w:p>
    <w:p w14:paraId="6FC624F1" w14:textId="77777777" w:rsidR="00076AA5" w:rsidRDefault="00076AA5" w:rsidP="00CE015C">
      <w:pPr>
        <w:jc w:val="center"/>
      </w:pPr>
    </w:p>
    <w:p w14:paraId="0357A89C" w14:textId="77777777" w:rsidR="00CE015C" w:rsidRDefault="00CE015C" w:rsidP="00CE015C">
      <w:pPr>
        <w:jc w:val="center"/>
      </w:pPr>
    </w:p>
    <w:p w14:paraId="54EC14E1" w14:textId="798E6284" w:rsidR="00CE015C" w:rsidRDefault="00076AA5" w:rsidP="00CE015C">
      <w:pPr>
        <w:ind w:firstLine="0"/>
        <w:jc w:val="center"/>
      </w:pPr>
      <w:r>
        <w:rPr>
          <w:noProof/>
        </w:rPr>
        <w:lastRenderedPageBreak/>
        <w:drawing>
          <wp:inline distT="0" distB="0" distL="0" distR="0" wp14:anchorId="666653B1" wp14:editId="7EA5A34F">
            <wp:extent cx="4162425" cy="1485900"/>
            <wp:effectExtent l="0" t="0" r="9525"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62425" cy="1485900"/>
                    </a:xfrm>
                    <a:prstGeom prst="rect">
                      <a:avLst/>
                    </a:prstGeom>
                  </pic:spPr>
                </pic:pic>
              </a:graphicData>
            </a:graphic>
          </wp:inline>
        </w:drawing>
      </w:r>
    </w:p>
    <w:p w14:paraId="7FE9DC04" w14:textId="32B320B3" w:rsidR="00CE015C" w:rsidRDefault="00444DA5" w:rsidP="00CE015C">
      <w:pPr>
        <w:ind w:firstLine="0"/>
        <w:jc w:val="center"/>
      </w:pPr>
      <w:r>
        <w:rPr>
          <w:noProof/>
        </w:rPr>
        <w:drawing>
          <wp:inline distT="0" distB="0" distL="0" distR="0" wp14:anchorId="1CFA3B69" wp14:editId="1DF34C74">
            <wp:extent cx="4690314" cy="302895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91437" cy="3029675"/>
                    </a:xfrm>
                    <a:prstGeom prst="rect">
                      <a:avLst/>
                    </a:prstGeom>
                  </pic:spPr>
                </pic:pic>
              </a:graphicData>
            </a:graphic>
          </wp:inline>
        </w:drawing>
      </w:r>
    </w:p>
    <w:p w14:paraId="49AA9551" w14:textId="3F918051" w:rsidR="00CE015C" w:rsidRDefault="00CE015C" w:rsidP="00CE015C">
      <w:pPr>
        <w:jc w:val="center"/>
        <w:rPr>
          <w:szCs w:val="28"/>
        </w:rPr>
      </w:pPr>
      <w:r>
        <w:t xml:space="preserve">Рисунок </w:t>
      </w:r>
      <w:r w:rsidR="0085527A" w:rsidRPr="0085527A">
        <w:t>4.24</w:t>
      </w:r>
      <w:r>
        <w:t xml:space="preserve"> – </w:t>
      </w:r>
      <w:r>
        <w:rPr>
          <w:szCs w:val="28"/>
        </w:rPr>
        <w:t>И</w:t>
      </w:r>
      <w:r w:rsidRPr="006A0B71">
        <w:rPr>
          <w:szCs w:val="28"/>
        </w:rPr>
        <w:t>тоговый запрос без условия</w:t>
      </w:r>
      <w:r>
        <w:rPr>
          <w:szCs w:val="28"/>
        </w:rPr>
        <w:t xml:space="preserve"> (Средняя </w:t>
      </w:r>
      <w:r w:rsidR="00A4226F">
        <w:rPr>
          <w:szCs w:val="28"/>
        </w:rPr>
        <w:t xml:space="preserve">объем </w:t>
      </w:r>
      <w:r>
        <w:rPr>
          <w:szCs w:val="28"/>
        </w:rPr>
        <w:t>заказов)</w:t>
      </w:r>
    </w:p>
    <w:p w14:paraId="4BF470C0" w14:textId="1BE93CE9" w:rsidR="00A4226F" w:rsidRDefault="00A4226F" w:rsidP="00CE015C">
      <w:pPr>
        <w:jc w:val="center"/>
        <w:rPr>
          <w:szCs w:val="28"/>
        </w:rPr>
      </w:pPr>
    </w:p>
    <w:p w14:paraId="5DD27270" w14:textId="3571FBB6" w:rsidR="00A4226F" w:rsidRDefault="00A4226F" w:rsidP="00CE015C">
      <w:pPr>
        <w:jc w:val="center"/>
        <w:rPr>
          <w:szCs w:val="28"/>
        </w:rPr>
      </w:pPr>
    </w:p>
    <w:p w14:paraId="70D252C6" w14:textId="1B8D36C5" w:rsidR="00A4226F" w:rsidRDefault="00A4226F" w:rsidP="00CE015C">
      <w:pPr>
        <w:jc w:val="center"/>
        <w:rPr>
          <w:szCs w:val="28"/>
        </w:rPr>
      </w:pPr>
    </w:p>
    <w:p w14:paraId="137AD8B2" w14:textId="1CB71773" w:rsidR="00A4226F" w:rsidRDefault="00A4226F" w:rsidP="00CE015C">
      <w:pPr>
        <w:jc w:val="center"/>
        <w:rPr>
          <w:szCs w:val="28"/>
        </w:rPr>
      </w:pPr>
    </w:p>
    <w:p w14:paraId="370B606F" w14:textId="653457B7" w:rsidR="00A4226F" w:rsidRDefault="00A4226F" w:rsidP="00CE015C">
      <w:pPr>
        <w:jc w:val="center"/>
        <w:rPr>
          <w:szCs w:val="28"/>
        </w:rPr>
      </w:pPr>
    </w:p>
    <w:p w14:paraId="2415EEE2" w14:textId="10AD0F14" w:rsidR="00A4226F" w:rsidRDefault="00A4226F" w:rsidP="00CE015C">
      <w:pPr>
        <w:jc w:val="center"/>
        <w:rPr>
          <w:szCs w:val="28"/>
        </w:rPr>
      </w:pPr>
    </w:p>
    <w:p w14:paraId="5A282212" w14:textId="7B6C8077" w:rsidR="00A4226F" w:rsidRDefault="00A4226F" w:rsidP="00CE015C">
      <w:pPr>
        <w:jc w:val="center"/>
        <w:rPr>
          <w:szCs w:val="28"/>
        </w:rPr>
      </w:pPr>
    </w:p>
    <w:p w14:paraId="0C894EFE" w14:textId="6DA3B5C7" w:rsidR="00A4226F" w:rsidRDefault="00A4226F" w:rsidP="00CE015C">
      <w:pPr>
        <w:jc w:val="center"/>
        <w:rPr>
          <w:szCs w:val="28"/>
        </w:rPr>
      </w:pPr>
    </w:p>
    <w:p w14:paraId="3C818CAD" w14:textId="66E000DB" w:rsidR="00A4226F" w:rsidRDefault="00A4226F" w:rsidP="00CE015C">
      <w:pPr>
        <w:jc w:val="center"/>
        <w:rPr>
          <w:szCs w:val="28"/>
        </w:rPr>
      </w:pPr>
    </w:p>
    <w:p w14:paraId="3A8DC639" w14:textId="16741FE4" w:rsidR="00A4226F" w:rsidRDefault="00A4226F" w:rsidP="00CE015C">
      <w:pPr>
        <w:jc w:val="center"/>
        <w:rPr>
          <w:szCs w:val="28"/>
        </w:rPr>
      </w:pPr>
    </w:p>
    <w:p w14:paraId="7FF8195C" w14:textId="77777777" w:rsidR="00A4226F" w:rsidRDefault="00A4226F" w:rsidP="00CE015C">
      <w:pPr>
        <w:jc w:val="center"/>
        <w:rPr>
          <w:szCs w:val="28"/>
        </w:rPr>
      </w:pPr>
    </w:p>
    <w:p w14:paraId="302F14AD" w14:textId="7C433067" w:rsidR="00CE015C" w:rsidRDefault="00A4226F" w:rsidP="00BF37F4">
      <w:pPr>
        <w:jc w:val="center"/>
      </w:pPr>
      <w:r>
        <w:rPr>
          <w:noProof/>
        </w:rPr>
        <w:lastRenderedPageBreak/>
        <w:drawing>
          <wp:inline distT="0" distB="0" distL="0" distR="0" wp14:anchorId="38A4E04C" wp14:editId="283D8745">
            <wp:extent cx="3333750" cy="1219200"/>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33750" cy="1219200"/>
                    </a:xfrm>
                    <a:prstGeom prst="rect">
                      <a:avLst/>
                    </a:prstGeom>
                  </pic:spPr>
                </pic:pic>
              </a:graphicData>
            </a:graphic>
          </wp:inline>
        </w:drawing>
      </w:r>
    </w:p>
    <w:p w14:paraId="1938F8EE" w14:textId="26BD286E" w:rsidR="00CE015C" w:rsidRPr="00A4226F" w:rsidRDefault="00444DA5" w:rsidP="00BF37F4">
      <w:pPr>
        <w:ind w:firstLine="0"/>
        <w:jc w:val="center"/>
        <w:rPr>
          <w:lang w:val="en-US"/>
        </w:rPr>
      </w:pPr>
      <w:r>
        <w:rPr>
          <w:noProof/>
        </w:rPr>
        <w:drawing>
          <wp:inline distT="0" distB="0" distL="0" distR="0" wp14:anchorId="41C4DE40" wp14:editId="1D210D0A">
            <wp:extent cx="5043630" cy="3314700"/>
            <wp:effectExtent l="0" t="0" r="508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47312" cy="3317120"/>
                    </a:xfrm>
                    <a:prstGeom prst="rect">
                      <a:avLst/>
                    </a:prstGeom>
                  </pic:spPr>
                </pic:pic>
              </a:graphicData>
            </a:graphic>
          </wp:inline>
        </w:drawing>
      </w:r>
    </w:p>
    <w:p w14:paraId="39B29243" w14:textId="17448DF6" w:rsidR="00CE015C" w:rsidRDefault="00CE015C" w:rsidP="00CE015C">
      <w:pPr>
        <w:jc w:val="center"/>
        <w:rPr>
          <w:szCs w:val="28"/>
        </w:rPr>
      </w:pPr>
      <w:r>
        <w:t xml:space="preserve">Рисунок </w:t>
      </w:r>
      <w:r w:rsidR="0085527A" w:rsidRPr="0085527A">
        <w:t>4.25</w:t>
      </w:r>
      <w:r>
        <w:t xml:space="preserve"> – </w:t>
      </w:r>
      <w:r>
        <w:rPr>
          <w:szCs w:val="28"/>
        </w:rPr>
        <w:t>И</w:t>
      </w:r>
      <w:r w:rsidRPr="006A0B71">
        <w:rPr>
          <w:szCs w:val="28"/>
        </w:rPr>
        <w:t>тоговый запрос без условия</w:t>
      </w:r>
      <w:r>
        <w:rPr>
          <w:szCs w:val="28"/>
        </w:rPr>
        <w:t xml:space="preserve"> с итоговыми данными вида «всего», «в том числе» (Сумма заказов)</w:t>
      </w:r>
    </w:p>
    <w:p w14:paraId="3C06CEDD" w14:textId="7C834AAF" w:rsidR="00A4226F" w:rsidRDefault="00A4226F" w:rsidP="00CE015C">
      <w:pPr>
        <w:jc w:val="center"/>
        <w:rPr>
          <w:szCs w:val="28"/>
        </w:rPr>
      </w:pPr>
    </w:p>
    <w:p w14:paraId="53D50B97" w14:textId="068638CC" w:rsidR="00A4226F" w:rsidRDefault="00A4226F" w:rsidP="00CE015C">
      <w:pPr>
        <w:jc w:val="center"/>
        <w:rPr>
          <w:szCs w:val="28"/>
        </w:rPr>
      </w:pPr>
    </w:p>
    <w:p w14:paraId="663D8D8C" w14:textId="0FA7229B" w:rsidR="00A4226F" w:rsidRDefault="00A4226F" w:rsidP="00CE015C">
      <w:pPr>
        <w:jc w:val="center"/>
        <w:rPr>
          <w:szCs w:val="28"/>
        </w:rPr>
      </w:pPr>
    </w:p>
    <w:p w14:paraId="19E74E3B" w14:textId="3C0FB99C" w:rsidR="00A4226F" w:rsidRDefault="00A4226F" w:rsidP="00CE015C">
      <w:pPr>
        <w:jc w:val="center"/>
        <w:rPr>
          <w:szCs w:val="28"/>
        </w:rPr>
      </w:pPr>
    </w:p>
    <w:p w14:paraId="42505EE1" w14:textId="395B8CDB" w:rsidR="00A4226F" w:rsidRDefault="00A4226F" w:rsidP="00CE015C">
      <w:pPr>
        <w:jc w:val="center"/>
        <w:rPr>
          <w:szCs w:val="28"/>
        </w:rPr>
      </w:pPr>
    </w:p>
    <w:p w14:paraId="083775CB" w14:textId="63F977F1" w:rsidR="00A4226F" w:rsidRDefault="00A4226F" w:rsidP="00CE015C">
      <w:pPr>
        <w:jc w:val="center"/>
        <w:rPr>
          <w:szCs w:val="28"/>
        </w:rPr>
      </w:pPr>
    </w:p>
    <w:p w14:paraId="747B3EC0" w14:textId="77777777" w:rsidR="00A4226F" w:rsidRDefault="00A4226F" w:rsidP="00CE015C">
      <w:pPr>
        <w:jc w:val="center"/>
        <w:rPr>
          <w:szCs w:val="28"/>
        </w:rPr>
      </w:pPr>
    </w:p>
    <w:p w14:paraId="12A1D8FA" w14:textId="77777777" w:rsidR="00CE015C" w:rsidRDefault="00CE015C" w:rsidP="00CE015C">
      <w:pPr>
        <w:jc w:val="center"/>
        <w:rPr>
          <w:szCs w:val="28"/>
        </w:rPr>
      </w:pPr>
    </w:p>
    <w:p w14:paraId="660DB0FB" w14:textId="17408F8B" w:rsidR="00CE015C" w:rsidRDefault="00A4226F" w:rsidP="00BF37F4">
      <w:pPr>
        <w:ind w:firstLine="0"/>
        <w:jc w:val="center"/>
      </w:pPr>
      <w:r>
        <w:rPr>
          <w:noProof/>
        </w:rPr>
        <w:lastRenderedPageBreak/>
        <w:drawing>
          <wp:inline distT="0" distB="0" distL="0" distR="0" wp14:anchorId="22CF805E" wp14:editId="170E758E">
            <wp:extent cx="5939790" cy="1939925"/>
            <wp:effectExtent l="0" t="0" r="3810" b="317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1939925"/>
                    </a:xfrm>
                    <a:prstGeom prst="rect">
                      <a:avLst/>
                    </a:prstGeom>
                  </pic:spPr>
                </pic:pic>
              </a:graphicData>
            </a:graphic>
          </wp:inline>
        </w:drawing>
      </w:r>
    </w:p>
    <w:p w14:paraId="364B75EF" w14:textId="0A14AAEA" w:rsidR="00CE015C" w:rsidRDefault="00444DA5" w:rsidP="00BF37F4">
      <w:pPr>
        <w:ind w:firstLine="0"/>
        <w:jc w:val="center"/>
      </w:pPr>
      <w:r>
        <w:rPr>
          <w:noProof/>
        </w:rPr>
        <w:drawing>
          <wp:inline distT="0" distB="0" distL="0" distR="0" wp14:anchorId="55ED79E5" wp14:editId="404E21F0">
            <wp:extent cx="4906574" cy="3200400"/>
            <wp:effectExtent l="0" t="0" r="889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12949" cy="3204558"/>
                    </a:xfrm>
                    <a:prstGeom prst="rect">
                      <a:avLst/>
                    </a:prstGeom>
                  </pic:spPr>
                </pic:pic>
              </a:graphicData>
            </a:graphic>
          </wp:inline>
        </w:drawing>
      </w:r>
    </w:p>
    <w:p w14:paraId="07F8291F" w14:textId="2E513C18" w:rsidR="00CE015C" w:rsidRDefault="00CE015C" w:rsidP="00CE015C">
      <w:pPr>
        <w:jc w:val="center"/>
        <w:rPr>
          <w:color w:val="000000" w:themeColor="text1"/>
          <w:szCs w:val="28"/>
        </w:rPr>
      </w:pPr>
      <w:r>
        <w:t xml:space="preserve">Рисунок </w:t>
      </w:r>
      <w:r w:rsidR="0085527A" w:rsidRPr="0085527A">
        <w:t>4.26</w:t>
      </w:r>
      <w:r>
        <w:t xml:space="preserve"> – </w:t>
      </w:r>
      <w:r w:rsidRPr="00C228AA">
        <w:rPr>
          <w:color w:val="000000" w:themeColor="text1"/>
          <w:szCs w:val="28"/>
        </w:rPr>
        <w:t>Итоговый запрос с условием на данные</w:t>
      </w:r>
      <w:r>
        <w:rPr>
          <w:color w:val="000000" w:themeColor="text1"/>
          <w:szCs w:val="28"/>
        </w:rPr>
        <w:t xml:space="preserve"> по значению (заказы средняя цена больше </w:t>
      </w:r>
      <w:r>
        <w:rPr>
          <w:color w:val="000000" w:themeColor="text1"/>
          <w:szCs w:val="28"/>
          <w:lang w:val="en-US"/>
        </w:rPr>
        <w:t>N</w:t>
      </w:r>
      <w:r>
        <w:rPr>
          <w:color w:val="000000" w:themeColor="text1"/>
          <w:szCs w:val="28"/>
        </w:rPr>
        <w:t>)</w:t>
      </w:r>
    </w:p>
    <w:p w14:paraId="564E2ED3" w14:textId="1F62D37B" w:rsidR="00CE015C" w:rsidRDefault="00CE015C" w:rsidP="00CE015C">
      <w:pPr>
        <w:jc w:val="center"/>
        <w:rPr>
          <w:color w:val="000000" w:themeColor="text1"/>
          <w:szCs w:val="28"/>
        </w:rPr>
      </w:pPr>
    </w:p>
    <w:p w14:paraId="2D57D3E0" w14:textId="65DB5E11" w:rsidR="00A4226F" w:rsidRDefault="00A4226F" w:rsidP="00CE015C">
      <w:pPr>
        <w:jc w:val="center"/>
        <w:rPr>
          <w:color w:val="000000" w:themeColor="text1"/>
          <w:szCs w:val="28"/>
        </w:rPr>
      </w:pPr>
    </w:p>
    <w:p w14:paraId="2BB4A258" w14:textId="15A11777" w:rsidR="00A4226F" w:rsidRDefault="00A4226F" w:rsidP="00CE015C">
      <w:pPr>
        <w:jc w:val="center"/>
        <w:rPr>
          <w:color w:val="000000" w:themeColor="text1"/>
          <w:szCs w:val="28"/>
        </w:rPr>
      </w:pPr>
    </w:p>
    <w:p w14:paraId="600DFCA8" w14:textId="09584069" w:rsidR="00A4226F" w:rsidRDefault="00A4226F" w:rsidP="00CE015C">
      <w:pPr>
        <w:jc w:val="center"/>
        <w:rPr>
          <w:color w:val="000000" w:themeColor="text1"/>
          <w:szCs w:val="28"/>
        </w:rPr>
      </w:pPr>
    </w:p>
    <w:p w14:paraId="19ABAFB3" w14:textId="536F4C90" w:rsidR="00A4226F" w:rsidRDefault="00A4226F" w:rsidP="00CE015C">
      <w:pPr>
        <w:jc w:val="center"/>
        <w:rPr>
          <w:color w:val="000000" w:themeColor="text1"/>
          <w:szCs w:val="28"/>
        </w:rPr>
      </w:pPr>
    </w:p>
    <w:p w14:paraId="6FD9147D" w14:textId="034D6914" w:rsidR="00A4226F" w:rsidRDefault="00A4226F" w:rsidP="00CE015C">
      <w:pPr>
        <w:jc w:val="center"/>
        <w:rPr>
          <w:color w:val="000000" w:themeColor="text1"/>
          <w:szCs w:val="28"/>
        </w:rPr>
      </w:pPr>
    </w:p>
    <w:p w14:paraId="4BC4CF0D" w14:textId="77777777" w:rsidR="00A4226F" w:rsidRDefault="00A4226F" w:rsidP="00CE015C">
      <w:pPr>
        <w:jc w:val="center"/>
        <w:rPr>
          <w:color w:val="000000" w:themeColor="text1"/>
          <w:szCs w:val="28"/>
        </w:rPr>
      </w:pPr>
    </w:p>
    <w:p w14:paraId="10674712" w14:textId="1329E9B6" w:rsidR="00CE015C" w:rsidRDefault="00A4226F" w:rsidP="00BF37F4">
      <w:pPr>
        <w:ind w:firstLine="0"/>
        <w:jc w:val="center"/>
      </w:pPr>
      <w:r>
        <w:rPr>
          <w:noProof/>
        </w:rPr>
        <w:lastRenderedPageBreak/>
        <w:drawing>
          <wp:inline distT="0" distB="0" distL="0" distR="0" wp14:anchorId="49F7A629" wp14:editId="20C0E910">
            <wp:extent cx="5939790" cy="1313180"/>
            <wp:effectExtent l="0" t="0" r="3810" b="127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1313180"/>
                    </a:xfrm>
                    <a:prstGeom prst="rect">
                      <a:avLst/>
                    </a:prstGeom>
                  </pic:spPr>
                </pic:pic>
              </a:graphicData>
            </a:graphic>
          </wp:inline>
        </w:drawing>
      </w:r>
    </w:p>
    <w:p w14:paraId="651E3F06" w14:textId="72CE265B" w:rsidR="00CE015C" w:rsidRDefault="00444DA5" w:rsidP="00BF37F4">
      <w:pPr>
        <w:ind w:firstLine="0"/>
        <w:jc w:val="center"/>
      </w:pPr>
      <w:r>
        <w:rPr>
          <w:noProof/>
        </w:rPr>
        <w:drawing>
          <wp:inline distT="0" distB="0" distL="0" distR="0" wp14:anchorId="69A267D1" wp14:editId="191F6F70">
            <wp:extent cx="5397079" cy="354330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99826" cy="3545104"/>
                    </a:xfrm>
                    <a:prstGeom prst="rect">
                      <a:avLst/>
                    </a:prstGeom>
                  </pic:spPr>
                </pic:pic>
              </a:graphicData>
            </a:graphic>
          </wp:inline>
        </w:drawing>
      </w:r>
    </w:p>
    <w:p w14:paraId="5464BFF1" w14:textId="41D292A6" w:rsidR="00CE015C" w:rsidRDefault="00CE015C" w:rsidP="00CE015C">
      <w:pPr>
        <w:jc w:val="center"/>
        <w:rPr>
          <w:color w:val="000000" w:themeColor="text1"/>
          <w:szCs w:val="28"/>
        </w:rPr>
      </w:pPr>
      <w:r>
        <w:t xml:space="preserve">Рисунок </w:t>
      </w:r>
      <w:r w:rsidR="0085527A" w:rsidRPr="0085527A">
        <w:t>4.27</w:t>
      </w:r>
      <w:r>
        <w:t xml:space="preserve"> – </w:t>
      </w:r>
      <w:r w:rsidRPr="00C228AA">
        <w:rPr>
          <w:color w:val="000000" w:themeColor="text1"/>
          <w:szCs w:val="28"/>
        </w:rPr>
        <w:t>Итоговый запрос с условием на данные</w:t>
      </w:r>
      <w:r>
        <w:rPr>
          <w:color w:val="000000" w:themeColor="text1"/>
          <w:szCs w:val="28"/>
        </w:rPr>
        <w:t xml:space="preserve"> по маске (</w:t>
      </w:r>
      <w:r w:rsidR="00F906C0">
        <w:rPr>
          <w:color w:val="000000" w:themeColor="text1"/>
          <w:szCs w:val="28"/>
        </w:rPr>
        <w:t>объем</w:t>
      </w:r>
      <w:r w:rsidR="00F906C0" w:rsidRPr="00F906C0">
        <w:rPr>
          <w:color w:val="000000" w:themeColor="text1"/>
          <w:szCs w:val="28"/>
        </w:rPr>
        <w:t xml:space="preserve"> топлива</w:t>
      </w:r>
      <w:r w:rsidR="00F906C0">
        <w:rPr>
          <w:color w:val="000000" w:themeColor="text1"/>
          <w:szCs w:val="28"/>
        </w:rPr>
        <w:t xml:space="preserve"> </w:t>
      </w:r>
      <w:r>
        <w:rPr>
          <w:color w:val="000000" w:themeColor="text1"/>
          <w:szCs w:val="28"/>
        </w:rPr>
        <w:t>по маске)</w:t>
      </w:r>
    </w:p>
    <w:p w14:paraId="358EB634" w14:textId="5901C6A0" w:rsidR="00F906C0" w:rsidRDefault="00F906C0" w:rsidP="00CE015C">
      <w:pPr>
        <w:jc w:val="center"/>
        <w:rPr>
          <w:color w:val="000000" w:themeColor="text1"/>
          <w:szCs w:val="28"/>
        </w:rPr>
      </w:pPr>
    </w:p>
    <w:p w14:paraId="342DBD2B" w14:textId="46355B01" w:rsidR="00F906C0" w:rsidRDefault="00F906C0" w:rsidP="00CE015C">
      <w:pPr>
        <w:jc w:val="center"/>
        <w:rPr>
          <w:color w:val="000000" w:themeColor="text1"/>
          <w:szCs w:val="28"/>
        </w:rPr>
      </w:pPr>
    </w:p>
    <w:p w14:paraId="07F11A4C" w14:textId="70213532" w:rsidR="00F906C0" w:rsidRDefault="00F906C0" w:rsidP="00CE015C">
      <w:pPr>
        <w:jc w:val="center"/>
        <w:rPr>
          <w:color w:val="000000" w:themeColor="text1"/>
          <w:szCs w:val="28"/>
        </w:rPr>
      </w:pPr>
    </w:p>
    <w:p w14:paraId="4502A032" w14:textId="0EB6FB75" w:rsidR="00F906C0" w:rsidRDefault="00F906C0" w:rsidP="00CE015C">
      <w:pPr>
        <w:jc w:val="center"/>
        <w:rPr>
          <w:color w:val="000000" w:themeColor="text1"/>
          <w:szCs w:val="28"/>
        </w:rPr>
      </w:pPr>
    </w:p>
    <w:p w14:paraId="1CD95DA5" w14:textId="7F1445B1" w:rsidR="00F906C0" w:rsidRDefault="00F906C0" w:rsidP="00CE015C">
      <w:pPr>
        <w:jc w:val="center"/>
        <w:rPr>
          <w:color w:val="000000" w:themeColor="text1"/>
          <w:szCs w:val="28"/>
        </w:rPr>
      </w:pPr>
    </w:p>
    <w:p w14:paraId="47C293D5" w14:textId="76A0F0D5" w:rsidR="00444DA5" w:rsidRDefault="00444DA5" w:rsidP="00CE015C">
      <w:pPr>
        <w:jc w:val="center"/>
        <w:rPr>
          <w:color w:val="000000" w:themeColor="text1"/>
          <w:szCs w:val="28"/>
        </w:rPr>
      </w:pPr>
    </w:p>
    <w:p w14:paraId="174423FA" w14:textId="6A1F63C2" w:rsidR="00444DA5" w:rsidRDefault="00444DA5" w:rsidP="00CE015C">
      <w:pPr>
        <w:jc w:val="center"/>
        <w:rPr>
          <w:color w:val="000000" w:themeColor="text1"/>
          <w:szCs w:val="28"/>
        </w:rPr>
      </w:pPr>
    </w:p>
    <w:p w14:paraId="5142E99C" w14:textId="77777777" w:rsidR="00444DA5" w:rsidRDefault="00444DA5" w:rsidP="00CE015C">
      <w:pPr>
        <w:jc w:val="center"/>
        <w:rPr>
          <w:color w:val="000000" w:themeColor="text1"/>
          <w:szCs w:val="28"/>
        </w:rPr>
      </w:pPr>
    </w:p>
    <w:p w14:paraId="25062F64" w14:textId="77777777" w:rsidR="00444DA5" w:rsidRDefault="00F906C0" w:rsidP="00CE015C">
      <w:pPr>
        <w:ind w:firstLine="0"/>
        <w:rPr>
          <w:noProof/>
        </w:rPr>
      </w:pPr>
      <w:r>
        <w:rPr>
          <w:noProof/>
        </w:rPr>
        <w:lastRenderedPageBreak/>
        <w:drawing>
          <wp:inline distT="0" distB="0" distL="0" distR="0" wp14:anchorId="5714239F" wp14:editId="6D469212">
            <wp:extent cx="5939790" cy="1189990"/>
            <wp:effectExtent l="0" t="0" r="381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1189990"/>
                    </a:xfrm>
                    <a:prstGeom prst="rect">
                      <a:avLst/>
                    </a:prstGeom>
                  </pic:spPr>
                </pic:pic>
              </a:graphicData>
            </a:graphic>
          </wp:inline>
        </w:drawing>
      </w:r>
    </w:p>
    <w:p w14:paraId="38245692" w14:textId="17F7F6E1" w:rsidR="00CE015C" w:rsidRDefault="00444DA5" w:rsidP="00444DA5">
      <w:pPr>
        <w:ind w:firstLine="0"/>
        <w:jc w:val="center"/>
        <w:rPr>
          <w:noProof/>
        </w:rPr>
      </w:pPr>
      <w:r>
        <w:rPr>
          <w:noProof/>
        </w:rPr>
        <w:drawing>
          <wp:inline distT="0" distB="0" distL="0" distR="0" wp14:anchorId="3A7CEEFE" wp14:editId="492C55A3">
            <wp:extent cx="5133975" cy="3348245"/>
            <wp:effectExtent l="0" t="0" r="0" b="508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39338" cy="3351743"/>
                    </a:xfrm>
                    <a:prstGeom prst="rect">
                      <a:avLst/>
                    </a:prstGeom>
                  </pic:spPr>
                </pic:pic>
              </a:graphicData>
            </a:graphic>
          </wp:inline>
        </w:drawing>
      </w:r>
    </w:p>
    <w:p w14:paraId="6519E698" w14:textId="662C35BB" w:rsidR="00CE015C" w:rsidRDefault="00F906C0" w:rsidP="00CE015C">
      <w:pPr>
        <w:ind w:firstLine="0"/>
      </w:pPr>
      <w:r>
        <w:rPr>
          <w:noProof/>
        </w:rPr>
        <w:drawing>
          <wp:inline distT="0" distB="0" distL="0" distR="0" wp14:anchorId="491642A4" wp14:editId="7253DD00">
            <wp:extent cx="5939790" cy="1861185"/>
            <wp:effectExtent l="0" t="0" r="3810" b="571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1861185"/>
                    </a:xfrm>
                    <a:prstGeom prst="rect">
                      <a:avLst/>
                    </a:prstGeom>
                  </pic:spPr>
                </pic:pic>
              </a:graphicData>
            </a:graphic>
          </wp:inline>
        </w:drawing>
      </w:r>
    </w:p>
    <w:p w14:paraId="2DB040F8" w14:textId="7A3C6158" w:rsidR="00CE015C" w:rsidRDefault="0085527A" w:rsidP="00CE015C">
      <w:pPr>
        <w:jc w:val="center"/>
        <w:rPr>
          <w:color w:val="000000" w:themeColor="text1"/>
          <w:szCs w:val="28"/>
        </w:rPr>
      </w:pPr>
      <w:r>
        <w:t>Рисунок 4.</w:t>
      </w:r>
      <w:r w:rsidRPr="0085527A">
        <w:t>28</w:t>
      </w:r>
      <w:r w:rsidR="00CE015C">
        <w:t xml:space="preserve"> – </w:t>
      </w:r>
      <w:r w:rsidR="00CE015C" w:rsidRPr="00C228AA">
        <w:rPr>
          <w:color w:val="000000" w:themeColor="text1"/>
          <w:szCs w:val="28"/>
        </w:rPr>
        <w:t>Итоговый запрос с условием на данные</w:t>
      </w:r>
      <w:r w:rsidR="00CE015C">
        <w:rPr>
          <w:color w:val="000000" w:themeColor="text1"/>
          <w:szCs w:val="28"/>
        </w:rPr>
        <w:t xml:space="preserve"> с индексом (кол-во заказов за последние </w:t>
      </w:r>
      <w:r w:rsidR="00CE015C">
        <w:rPr>
          <w:color w:val="000000" w:themeColor="text1"/>
          <w:szCs w:val="28"/>
          <w:lang w:val="en-US"/>
        </w:rPr>
        <w:t>N</w:t>
      </w:r>
      <w:r w:rsidR="00CE015C" w:rsidRPr="00E31437">
        <w:rPr>
          <w:color w:val="000000" w:themeColor="text1"/>
          <w:szCs w:val="28"/>
        </w:rPr>
        <w:t xml:space="preserve"> </w:t>
      </w:r>
      <w:r w:rsidR="00CE015C">
        <w:rPr>
          <w:color w:val="000000" w:themeColor="text1"/>
          <w:szCs w:val="28"/>
        </w:rPr>
        <w:t>месяцев)</w:t>
      </w:r>
    </w:p>
    <w:p w14:paraId="5DB92536" w14:textId="77777777" w:rsidR="00CE015C" w:rsidRDefault="00CE015C" w:rsidP="00CE015C">
      <w:pPr>
        <w:jc w:val="center"/>
        <w:rPr>
          <w:color w:val="000000" w:themeColor="text1"/>
          <w:szCs w:val="28"/>
        </w:rPr>
      </w:pPr>
    </w:p>
    <w:p w14:paraId="22D56E86" w14:textId="77777777" w:rsidR="00CE015C" w:rsidRDefault="00CE015C" w:rsidP="00CE015C">
      <w:pPr>
        <w:jc w:val="center"/>
        <w:rPr>
          <w:color w:val="000000" w:themeColor="text1"/>
          <w:szCs w:val="28"/>
        </w:rPr>
      </w:pPr>
    </w:p>
    <w:p w14:paraId="70FDBF5A" w14:textId="77777777" w:rsidR="00CE015C" w:rsidRDefault="00CE015C" w:rsidP="00CE015C">
      <w:pPr>
        <w:jc w:val="center"/>
        <w:rPr>
          <w:color w:val="000000" w:themeColor="text1"/>
          <w:szCs w:val="28"/>
        </w:rPr>
      </w:pPr>
    </w:p>
    <w:p w14:paraId="51A2D422" w14:textId="77777777" w:rsidR="00CE015C" w:rsidRDefault="00CE015C" w:rsidP="00CE015C">
      <w:pPr>
        <w:jc w:val="center"/>
        <w:rPr>
          <w:color w:val="000000" w:themeColor="text1"/>
          <w:szCs w:val="28"/>
        </w:rPr>
      </w:pPr>
    </w:p>
    <w:p w14:paraId="6EB100AE" w14:textId="77777777" w:rsidR="00CE015C" w:rsidRDefault="00CE015C" w:rsidP="00CE015C">
      <w:pPr>
        <w:jc w:val="center"/>
        <w:rPr>
          <w:color w:val="000000" w:themeColor="text1"/>
          <w:szCs w:val="28"/>
        </w:rPr>
      </w:pPr>
    </w:p>
    <w:p w14:paraId="1773F55F" w14:textId="77777777" w:rsidR="00CE015C" w:rsidRDefault="00CE015C" w:rsidP="00CE015C">
      <w:pPr>
        <w:jc w:val="center"/>
        <w:rPr>
          <w:color w:val="000000" w:themeColor="text1"/>
          <w:szCs w:val="28"/>
        </w:rPr>
      </w:pPr>
    </w:p>
    <w:p w14:paraId="5698EF30" w14:textId="77777777" w:rsidR="00CE015C" w:rsidRDefault="00CE015C" w:rsidP="00CE015C">
      <w:pPr>
        <w:jc w:val="center"/>
        <w:rPr>
          <w:color w:val="000000" w:themeColor="text1"/>
          <w:szCs w:val="28"/>
        </w:rPr>
      </w:pPr>
    </w:p>
    <w:p w14:paraId="441CEEB0" w14:textId="77777777" w:rsidR="00CE015C" w:rsidRDefault="00CE015C" w:rsidP="00CE015C">
      <w:pPr>
        <w:jc w:val="center"/>
        <w:rPr>
          <w:color w:val="000000" w:themeColor="text1"/>
          <w:szCs w:val="28"/>
        </w:rPr>
      </w:pPr>
    </w:p>
    <w:p w14:paraId="24FD9F25" w14:textId="55D666C1" w:rsidR="00CE015C" w:rsidRDefault="00F906C0" w:rsidP="00CE015C">
      <w:pPr>
        <w:ind w:firstLine="0"/>
        <w:rPr>
          <w:color w:val="000000" w:themeColor="text1"/>
          <w:szCs w:val="28"/>
        </w:rPr>
      </w:pPr>
      <w:r>
        <w:rPr>
          <w:noProof/>
        </w:rPr>
        <w:drawing>
          <wp:inline distT="0" distB="0" distL="0" distR="0" wp14:anchorId="1D30EFC1" wp14:editId="796A7954">
            <wp:extent cx="3971925" cy="2543175"/>
            <wp:effectExtent l="0" t="0" r="9525" b="952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71925" cy="2543175"/>
                    </a:xfrm>
                    <a:prstGeom prst="rect">
                      <a:avLst/>
                    </a:prstGeom>
                  </pic:spPr>
                </pic:pic>
              </a:graphicData>
            </a:graphic>
          </wp:inline>
        </w:drawing>
      </w:r>
    </w:p>
    <w:p w14:paraId="30CF13AD" w14:textId="7641CBC4" w:rsidR="00CE015C" w:rsidRPr="00093ECB" w:rsidRDefault="00444DA5" w:rsidP="00444DA5">
      <w:pPr>
        <w:ind w:firstLine="0"/>
        <w:jc w:val="center"/>
        <w:rPr>
          <w:color w:val="000000" w:themeColor="text1"/>
          <w:szCs w:val="28"/>
        </w:rPr>
      </w:pPr>
      <w:r>
        <w:rPr>
          <w:noProof/>
        </w:rPr>
        <w:drawing>
          <wp:inline distT="0" distB="0" distL="0" distR="0" wp14:anchorId="55331484" wp14:editId="379C97FB">
            <wp:extent cx="4829772" cy="3181350"/>
            <wp:effectExtent l="0" t="0" r="952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35324" cy="3185007"/>
                    </a:xfrm>
                    <a:prstGeom prst="rect">
                      <a:avLst/>
                    </a:prstGeom>
                  </pic:spPr>
                </pic:pic>
              </a:graphicData>
            </a:graphic>
          </wp:inline>
        </w:drawing>
      </w:r>
    </w:p>
    <w:p w14:paraId="1332A765" w14:textId="03EDE71C" w:rsidR="00CE015C" w:rsidRDefault="00F906C0" w:rsidP="00CE015C">
      <w:pPr>
        <w:ind w:firstLine="0"/>
      </w:pPr>
      <w:r>
        <w:rPr>
          <w:noProof/>
        </w:rPr>
        <w:drawing>
          <wp:inline distT="0" distB="0" distL="0" distR="0" wp14:anchorId="58C7D2D2" wp14:editId="3860D5FF">
            <wp:extent cx="5939790" cy="1021080"/>
            <wp:effectExtent l="0" t="0" r="3810" b="762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1021080"/>
                    </a:xfrm>
                    <a:prstGeom prst="rect">
                      <a:avLst/>
                    </a:prstGeom>
                  </pic:spPr>
                </pic:pic>
              </a:graphicData>
            </a:graphic>
          </wp:inline>
        </w:drawing>
      </w:r>
    </w:p>
    <w:p w14:paraId="194C957A" w14:textId="30CFC510" w:rsidR="00CE015C" w:rsidRDefault="00CE015C" w:rsidP="00CE015C">
      <w:pPr>
        <w:jc w:val="center"/>
        <w:rPr>
          <w:color w:val="000000" w:themeColor="text1"/>
          <w:szCs w:val="28"/>
        </w:rPr>
      </w:pPr>
      <w:r>
        <w:t xml:space="preserve">Рисунок </w:t>
      </w:r>
      <w:r w:rsidR="0085527A">
        <w:t>4.</w:t>
      </w:r>
      <w:r w:rsidR="0085527A" w:rsidRPr="0085527A">
        <w:t>29</w:t>
      </w:r>
      <w:r>
        <w:t xml:space="preserve"> – </w:t>
      </w:r>
      <w:r w:rsidRPr="00C228AA">
        <w:rPr>
          <w:color w:val="000000" w:themeColor="text1"/>
          <w:szCs w:val="28"/>
        </w:rPr>
        <w:t>Итоговый запрос с условием на данные</w:t>
      </w:r>
      <w:r>
        <w:rPr>
          <w:color w:val="000000" w:themeColor="text1"/>
          <w:szCs w:val="28"/>
        </w:rPr>
        <w:t xml:space="preserve"> без индекса (</w:t>
      </w:r>
      <w:r w:rsidR="00F906C0">
        <w:rPr>
          <w:color w:val="000000" w:themeColor="text1"/>
          <w:szCs w:val="28"/>
        </w:rPr>
        <w:t>средние объем заказов</w:t>
      </w:r>
      <w:r>
        <w:rPr>
          <w:color w:val="000000" w:themeColor="text1"/>
          <w:szCs w:val="28"/>
        </w:rPr>
        <w:t>)</w:t>
      </w:r>
    </w:p>
    <w:p w14:paraId="2A0F1D3F" w14:textId="77777777" w:rsidR="00CE015C" w:rsidRDefault="00CE015C" w:rsidP="00CE015C">
      <w:pPr>
        <w:ind w:firstLine="0"/>
        <w:rPr>
          <w:color w:val="000000" w:themeColor="text1"/>
          <w:szCs w:val="28"/>
        </w:rPr>
      </w:pPr>
    </w:p>
    <w:p w14:paraId="20E1CF02" w14:textId="77777777" w:rsidR="00CE015C" w:rsidRPr="00C228AA" w:rsidRDefault="00CE015C" w:rsidP="00CE015C">
      <w:pPr>
        <w:jc w:val="center"/>
        <w:rPr>
          <w:color w:val="000000" w:themeColor="text1"/>
          <w:szCs w:val="28"/>
        </w:rPr>
      </w:pPr>
    </w:p>
    <w:p w14:paraId="11CF4065" w14:textId="4B401767" w:rsidR="00CE015C" w:rsidRDefault="006D0FA7" w:rsidP="00CE015C">
      <w:pPr>
        <w:ind w:firstLine="0"/>
        <w:jc w:val="center"/>
        <w:rPr>
          <w:szCs w:val="28"/>
        </w:rPr>
      </w:pPr>
      <w:r>
        <w:rPr>
          <w:noProof/>
        </w:rPr>
        <w:lastRenderedPageBreak/>
        <w:drawing>
          <wp:inline distT="0" distB="0" distL="0" distR="0" wp14:anchorId="74CEB257" wp14:editId="389CB156">
            <wp:extent cx="5133975" cy="2838450"/>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33975" cy="2838450"/>
                    </a:xfrm>
                    <a:prstGeom prst="rect">
                      <a:avLst/>
                    </a:prstGeom>
                  </pic:spPr>
                </pic:pic>
              </a:graphicData>
            </a:graphic>
          </wp:inline>
        </w:drawing>
      </w:r>
    </w:p>
    <w:p w14:paraId="56E60CCD" w14:textId="44258176" w:rsidR="00CE015C" w:rsidRDefault="00444DA5" w:rsidP="00CE015C">
      <w:pPr>
        <w:ind w:firstLine="0"/>
        <w:jc w:val="center"/>
        <w:rPr>
          <w:szCs w:val="28"/>
        </w:rPr>
      </w:pPr>
      <w:r>
        <w:rPr>
          <w:noProof/>
        </w:rPr>
        <w:drawing>
          <wp:inline distT="0" distB="0" distL="0" distR="0" wp14:anchorId="6DE470F1" wp14:editId="6216D87D">
            <wp:extent cx="5016818" cy="328612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20466" cy="3288515"/>
                    </a:xfrm>
                    <a:prstGeom prst="rect">
                      <a:avLst/>
                    </a:prstGeom>
                  </pic:spPr>
                </pic:pic>
              </a:graphicData>
            </a:graphic>
          </wp:inline>
        </w:drawing>
      </w:r>
    </w:p>
    <w:p w14:paraId="5285F175" w14:textId="227F6A8A" w:rsidR="00CE015C" w:rsidRDefault="00CE015C" w:rsidP="00CE015C">
      <w:pPr>
        <w:jc w:val="center"/>
        <w:rPr>
          <w:szCs w:val="28"/>
        </w:rPr>
      </w:pPr>
      <w:r>
        <w:t xml:space="preserve">Рисунок </w:t>
      </w:r>
      <w:r w:rsidR="0085527A" w:rsidRPr="0085527A">
        <w:t>4</w:t>
      </w:r>
      <w:r>
        <w:t>.</w:t>
      </w:r>
      <w:r w:rsidR="0085527A" w:rsidRPr="0085527A">
        <w:t>30</w:t>
      </w:r>
      <w:r>
        <w:t xml:space="preserve"> – </w:t>
      </w:r>
      <w:r>
        <w:rPr>
          <w:szCs w:val="28"/>
        </w:rPr>
        <w:t>Итогов</w:t>
      </w:r>
      <w:r w:rsidR="003470E4">
        <w:rPr>
          <w:szCs w:val="28"/>
        </w:rPr>
        <w:t xml:space="preserve">ый запрос с условием на группы </w:t>
      </w:r>
    </w:p>
    <w:p w14:paraId="0D26F718" w14:textId="55D31D1A" w:rsidR="003470E4" w:rsidRDefault="003470E4" w:rsidP="00CE015C">
      <w:pPr>
        <w:jc w:val="center"/>
        <w:rPr>
          <w:szCs w:val="28"/>
        </w:rPr>
      </w:pPr>
    </w:p>
    <w:p w14:paraId="1F105EC4" w14:textId="045AA353" w:rsidR="003470E4" w:rsidRDefault="003470E4" w:rsidP="00CE015C">
      <w:pPr>
        <w:jc w:val="center"/>
        <w:rPr>
          <w:szCs w:val="28"/>
        </w:rPr>
      </w:pPr>
    </w:p>
    <w:p w14:paraId="243868B7" w14:textId="465ECFFD" w:rsidR="003470E4" w:rsidRDefault="003470E4" w:rsidP="00CE015C">
      <w:pPr>
        <w:jc w:val="center"/>
        <w:rPr>
          <w:szCs w:val="28"/>
        </w:rPr>
      </w:pPr>
    </w:p>
    <w:p w14:paraId="3E5DE67D" w14:textId="3F0FABA6" w:rsidR="003470E4" w:rsidRDefault="003470E4" w:rsidP="00CE015C">
      <w:pPr>
        <w:jc w:val="center"/>
        <w:rPr>
          <w:szCs w:val="28"/>
        </w:rPr>
      </w:pPr>
    </w:p>
    <w:p w14:paraId="5738C6DC" w14:textId="77777777" w:rsidR="003470E4" w:rsidRDefault="003470E4" w:rsidP="00CE015C">
      <w:pPr>
        <w:jc w:val="center"/>
        <w:rPr>
          <w:szCs w:val="28"/>
        </w:rPr>
      </w:pPr>
    </w:p>
    <w:p w14:paraId="778CFF4D" w14:textId="77777777" w:rsidR="00CE015C" w:rsidRDefault="00CE015C" w:rsidP="00CE015C">
      <w:pPr>
        <w:jc w:val="center"/>
        <w:rPr>
          <w:szCs w:val="28"/>
        </w:rPr>
      </w:pPr>
    </w:p>
    <w:p w14:paraId="772B1917" w14:textId="1E91999D" w:rsidR="00CE015C" w:rsidRDefault="006D0FA7" w:rsidP="00CE015C">
      <w:pPr>
        <w:ind w:firstLine="0"/>
        <w:jc w:val="center"/>
        <w:rPr>
          <w:szCs w:val="28"/>
        </w:rPr>
      </w:pPr>
      <w:r>
        <w:rPr>
          <w:noProof/>
        </w:rPr>
        <w:lastRenderedPageBreak/>
        <w:drawing>
          <wp:inline distT="0" distB="0" distL="0" distR="0" wp14:anchorId="52BEE0F8" wp14:editId="75E33270">
            <wp:extent cx="5939790" cy="3408680"/>
            <wp:effectExtent l="0" t="0" r="3810" b="12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9790" cy="3408680"/>
                    </a:xfrm>
                    <a:prstGeom prst="rect">
                      <a:avLst/>
                    </a:prstGeom>
                  </pic:spPr>
                </pic:pic>
              </a:graphicData>
            </a:graphic>
          </wp:inline>
        </w:drawing>
      </w:r>
    </w:p>
    <w:p w14:paraId="4B6E8BC1" w14:textId="5AE915B1" w:rsidR="00CE015C" w:rsidRDefault="00444DA5" w:rsidP="00CE015C">
      <w:pPr>
        <w:ind w:firstLine="0"/>
        <w:jc w:val="center"/>
        <w:rPr>
          <w:szCs w:val="28"/>
        </w:rPr>
      </w:pPr>
      <w:r>
        <w:rPr>
          <w:noProof/>
        </w:rPr>
        <w:drawing>
          <wp:inline distT="0" distB="0" distL="0" distR="0" wp14:anchorId="3AF2178B" wp14:editId="747E0D14">
            <wp:extent cx="4362450" cy="287655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62450" cy="2876550"/>
                    </a:xfrm>
                    <a:prstGeom prst="rect">
                      <a:avLst/>
                    </a:prstGeom>
                  </pic:spPr>
                </pic:pic>
              </a:graphicData>
            </a:graphic>
          </wp:inline>
        </w:drawing>
      </w:r>
    </w:p>
    <w:p w14:paraId="6AF44374" w14:textId="10A29BBD" w:rsidR="00CE015C" w:rsidRDefault="00CE015C" w:rsidP="00CE015C">
      <w:pPr>
        <w:jc w:val="center"/>
        <w:rPr>
          <w:szCs w:val="28"/>
        </w:rPr>
      </w:pPr>
      <w:r>
        <w:t xml:space="preserve">Рисунок </w:t>
      </w:r>
      <w:r w:rsidR="0085527A" w:rsidRPr="0085527A">
        <w:t>4</w:t>
      </w:r>
      <w:r>
        <w:t>.</w:t>
      </w:r>
      <w:r w:rsidR="0085527A" w:rsidRPr="0085527A">
        <w:t>31</w:t>
      </w:r>
      <w:r>
        <w:t xml:space="preserve"> – </w:t>
      </w:r>
      <w:r>
        <w:rPr>
          <w:szCs w:val="28"/>
        </w:rPr>
        <w:t>Итоговый запрос с условием</w:t>
      </w:r>
      <w:r w:rsidRPr="001158DF">
        <w:rPr>
          <w:szCs w:val="28"/>
        </w:rPr>
        <w:t xml:space="preserve"> </w:t>
      </w:r>
      <w:r w:rsidR="003470E4">
        <w:rPr>
          <w:szCs w:val="28"/>
        </w:rPr>
        <w:t xml:space="preserve">на данные и на группы </w:t>
      </w:r>
    </w:p>
    <w:p w14:paraId="493D6ACA" w14:textId="3D287947" w:rsidR="003470E4" w:rsidRDefault="003470E4" w:rsidP="00CE015C">
      <w:pPr>
        <w:jc w:val="center"/>
        <w:rPr>
          <w:szCs w:val="28"/>
        </w:rPr>
      </w:pPr>
    </w:p>
    <w:p w14:paraId="54C161D9" w14:textId="2064722A" w:rsidR="003470E4" w:rsidRDefault="003470E4" w:rsidP="00CE015C">
      <w:pPr>
        <w:jc w:val="center"/>
        <w:rPr>
          <w:szCs w:val="28"/>
        </w:rPr>
      </w:pPr>
    </w:p>
    <w:p w14:paraId="487C85CE" w14:textId="7D0D8895" w:rsidR="003470E4" w:rsidRDefault="003470E4" w:rsidP="00CE015C">
      <w:pPr>
        <w:jc w:val="center"/>
        <w:rPr>
          <w:szCs w:val="28"/>
        </w:rPr>
      </w:pPr>
    </w:p>
    <w:p w14:paraId="0B3DA555" w14:textId="0765419D" w:rsidR="003470E4" w:rsidRDefault="003470E4" w:rsidP="00CE015C">
      <w:pPr>
        <w:jc w:val="center"/>
        <w:rPr>
          <w:szCs w:val="28"/>
        </w:rPr>
      </w:pPr>
    </w:p>
    <w:p w14:paraId="5292D02B" w14:textId="0514EA89" w:rsidR="003470E4" w:rsidRDefault="003470E4" w:rsidP="00CE015C">
      <w:pPr>
        <w:jc w:val="center"/>
        <w:rPr>
          <w:szCs w:val="28"/>
        </w:rPr>
      </w:pPr>
    </w:p>
    <w:p w14:paraId="0E763528" w14:textId="77777777" w:rsidR="003470E4" w:rsidRPr="00D80EDC" w:rsidRDefault="003470E4" w:rsidP="00CE015C">
      <w:pPr>
        <w:jc w:val="center"/>
        <w:rPr>
          <w:szCs w:val="28"/>
        </w:rPr>
      </w:pPr>
    </w:p>
    <w:p w14:paraId="37CC98E6" w14:textId="795AC2B4" w:rsidR="00CE015C" w:rsidRDefault="003470E4" w:rsidP="00D80EDC">
      <w:pPr>
        <w:ind w:firstLine="0"/>
        <w:jc w:val="center"/>
        <w:rPr>
          <w:szCs w:val="28"/>
        </w:rPr>
      </w:pPr>
      <w:r>
        <w:rPr>
          <w:noProof/>
        </w:rPr>
        <w:lastRenderedPageBreak/>
        <w:drawing>
          <wp:inline distT="0" distB="0" distL="0" distR="0" wp14:anchorId="29EC71A5" wp14:editId="52D74666">
            <wp:extent cx="5939790" cy="2051050"/>
            <wp:effectExtent l="0" t="0" r="3810" b="635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9790" cy="2051050"/>
                    </a:xfrm>
                    <a:prstGeom prst="rect">
                      <a:avLst/>
                    </a:prstGeom>
                  </pic:spPr>
                </pic:pic>
              </a:graphicData>
            </a:graphic>
          </wp:inline>
        </w:drawing>
      </w:r>
    </w:p>
    <w:p w14:paraId="3F128ECA" w14:textId="0B3343AE" w:rsidR="00CE015C" w:rsidRDefault="00444DA5" w:rsidP="00D80EDC">
      <w:pPr>
        <w:ind w:firstLine="0"/>
        <w:jc w:val="center"/>
      </w:pPr>
      <w:r>
        <w:rPr>
          <w:noProof/>
        </w:rPr>
        <w:drawing>
          <wp:inline distT="0" distB="0" distL="0" distR="0" wp14:anchorId="48B82089" wp14:editId="5FAE1D52">
            <wp:extent cx="5061515" cy="3286125"/>
            <wp:effectExtent l="0" t="0" r="635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64975" cy="3288372"/>
                    </a:xfrm>
                    <a:prstGeom prst="rect">
                      <a:avLst/>
                    </a:prstGeom>
                  </pic:spPr>
                </pic:pic>
              </a:graphicData>
            </a:graphic>
          </wp:inline>
        </w:drawing>
      </w:r>
    </w:p>
    <w:p w14:paraId="45FCB00D" w14:textId="79124A12" w:rsidR="00CE015C" w:rsidRDefault="00CE015C" w:rsidP="00CE015C">
      <w:pPr>
        <w:jc w:val="center"/>
        <w:rPr>
          <w:color w:val="000000"/>
          <w:szCs w:val="28"/>
        </w:rPr>
      </w:pPr>
      <w:r>
        <w:t xml:space="preserve">Рисунок </w:t>
      </w:r>
      <w:r w:rsidR="0085527A" w:rsidRPr="0085527A">
        <w:t>4</w:t>
      </w:r>
      <w:r>
        <w:t>.</w:t>
      </w:r>
      <w:r w:rsidR="0085527A" w:rsidRPr="0085527A">
        <w:t>32</w:t>
      </w:r>
      <w:r>
        <w:t xml:space="preserve"> – </w:t>
      </w:r>
      <w:r>
        <w:rPr>
          <w:color w:val="000000"/>
          <w:szCs w:val="28"/>
        </w:rPr>
        <w:t>З</w:t>
      </w:r>
      <w:r w:rsidRPr="00782BC4">
        <w:rPr>
          <w:color w:val="000000"/>
          <w:szCs w:val="28"/>
        </w:rPr>
        <w:t>апрос на запросе по принципу итогового запроса</w:t>
      </w:r>
      <w:r w:rsidR="003470E4">
        <w:rPr>
          <w:color w:val="000000"/>
          <w:szCs w:val="28"/>
        </w:rPr>
        <w:t xml:space="preserve"> </w:t>
      </w:r>
    </w:p>
    <w:p w14:paraId="4DB07AAA" w14:textId="14050659" w:rsidR="003470E4" w:rsidRDefault="003470E4" w:rsidP="00CE015C">
      <w:pPr>
        <w:jc w:val="center"/>
        <w:rPr>
          <w:color w:val="000000"/>
          <w:szCs w:val="28"/>
        </w:rPr>
      </w:pPr>
    </w:p>
    <w:p w14:paraId="1FD13689" w14:textId="494C8457" w:rsidR="003470E4" w:rsidRDefault="003470E4" w:rsidP="00CE015C">
      <w:pPr>
        <w:jc w:val="center"/>
        <w:rPr>
          <w:color w:val="000000"/>
          <w:szCs w:val="28"/>
        </w:rPr>
      </w:pPr>
    </w:p>
    <w:p w14:paraId="177DC8E9" w14:textId="61BDEFAC" w:rsidR="003470E4" w:rsidRDefault="003470E4" w:rsidP="00CE015C">
      <w:pPr>
        <w:jc w:val="center"/>
        <w:rPr>
          <w:color w:val="000000"/>
          <w:szCs w:val="28"/>
        </w:rPr>
      </w:pPr>
    </w:p>
    <w:p w14:paraId="4EA077BE" w14:textId="3AA92B8D" w:rsidR="003470E4" w:rsidRDefault="003470E4" w:rsidP="00CE015C">
      <w:pPr>
        <w:jc w:val="center"/>
        <w:rPr>
          <w:color w:val="000000"/>
          <w:szCs w:val="28"/>
        </w:rPr>
      </w:pPr>
    </w:p>
    <w:p w14:paraId="06F891AC" w14:textId="5847B7AB" w:rsidR="003470E4" w:rsidRDefault="003470E4" w:rsidP="00CE015C">
      <w:pPr>
        <w:jc w:val="center"/>
        <w:rPr>
          <w:color w:val="000000"/>
          <w:szCs w:val="28"/>
        </w:rPr>
      </w:pPr>
    </w:p>
    <w:p w14:paraId="525DF350" w14:textId="0F3B8BF7" w:rsidR="003470E4" w:rsidRDefault="003470E4" w:rsidP="00CE015C">
      <w:pPr>
        <w:jc w:val="center"/>
        <w:rPr>
          <w:color w:val="000000"/>
          <w:szCs w:val="28"/>
        </w:rPr>
      </w:pPr>
    </w:p>
    <w:p w14:paraId="7A752A71" w14:textId="5B7BC7B8" w:rsidR="003470E4" w:rsidRDefault="003470E4" w:rsidP="00CE015C">
      <w:pPr>
        <w:jc w:val="center"/>
        <w:rPr>
          <w:color w:val="000000"/>
          <w:szCs w:val="28"/>
        </w:rPr>
      </w:pPr>
    </w:p>
    <w:p w14:paraId="36A9C938" w14:textId="77777777" w:rsidR="003470E4" w:rsidRDefault="003470E4" w:rsidP="00CE015C">
      <w:pPr>
        <w:jc w:val="center"/>
        <w:rPr>
          <w:color w:val="000000"/>
          <w:szCs w:val="28"/>
        </w:rPr>
      </w:pPr>
    </w:p>
    <w:p w14:paraId="09FAC64E" w14:textId="77777777" w:rsidR="00CE015C" w:rsidRDefault="00CE015C" w:rsidP="00CE015C">
      <w:pPr>
        <w:jc w:val="center"/>
        <w:rPr>
          <w:color w:val="000000"/>
          <w:szCs w:val="28"/>
        </w:rPr>
      </w:pPr>
    </w:p>
    <w:p w14:paraId="7496612B" w14:textId="1C600BFA" w:rsidR="00CE015C" w:rsidRDefault="003470E4" w:rsidP="00CE015C">
      <w:pPr>
        <w:ind w:firstLine="0"/>
        <w:jc w:val="center"/>
      </w:pPr>
      <w:r>
        <w:rPr>
          <w:noProof/>
        </w:rPr>
        <w:lastRenderedPageBreak/>
        <w:drawing>
          <wp:inline distT="0" distB="0" distL="0" distR="0" wp14:anchorId="2BB827F3" wp14:editId="52E15C9C">
            <wp:extent cx="3724275" cy="2124075"/>
            <wp:effectExtent l="0" t="0" r="9525" b="952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24275" cy="2124075"/>
                    </a:xfrm>
                    <a:prstGeom prst="rect">
                      <a:avLst/>
                    </a:prstGeom>
                  </pic:spPr>
                </pic:pic>
              </a:graphicData>
            </a:graphic>
          </wp:inline>
        </w:drawing>
      </w:r>
    </w:p>
    <w:p w14:paraId="481AAFB9" w14:textId="11B1F9AD" w:rsidR="00CE015C" w:rsidRDefault="00B62547" w:rsidP="00CE015C">
      <w:pPr>
        <w:ind w:firstLine="0"/>
        <w:jc w:val="center"/>
      </w:pPr>
      <w:r>
        <w:rPr>
          <w:noProof/>
        </w:rPr>
        <w:drawing>
          <wp:inline distT="0" distB="0" distL="0" distR="0" wp14:anchorId="73C42EB9" wp14:editId="484156FC">
            <wp:extent cx="4972050" cy="222885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72050" cy="2228850"/>
                    </a:xfrm>
                    <a:prstGeom prst="rect">
                      <a:avLst/>
                    </a:prstGeom>
                  </pic:spPr>
                </pic:pic>
              </a:graphicData>
            </a:graphic>
          </wp:inline>
        </w:drawing>
      </w:r>
    </w:p>
    <w:p w14:paraId="42D424D9" w14:textId="28F6890B" w:rsidR="00CE015C" w:rsidRDefault="00CE015C" w:rsidP="00CE015C">
      <w:pPr>
        <w:jc w:val="center"/>
        <w:rPr>
          <w:color w:val="000000"/>
          <w:szCs w:val="28"/>
        </w:rPr>
      </w:pPr>
      <w:r>
        <w:t xml:space="preserve">Рисунок </w:t>
      </w:r>
      <w:r w:rsidR="0085527A" w:rsidRPr="0085527A">
        <w:t>4</w:t>
      </w:r>
      <w:r>
        <w:t>.</w:t>
      </w:r>
      <w:r w:rsidR="0085527A" w:rsidRPr="0085527A">
        <w:t>33</w:t>
      </w:r>
      <w:r>
        <w:t xml:space="preserve"> – </w:t>
      </w:r>
      <w:r>
        <w:rPr>
          <w:color w:val="000000"/>
          <w:szCs w:val="28"/>
        </w:rPr>
        <w:t>З</w:t>
      </w:r>
      <w:r w:rsidRPr="00782BC4">
        <w:rPr>
          <w:color w:val="000000"/>
          <w:szCs w:val="28"/>
        </w:rPr>
        <w:t xml:space="preserve">апрос </w:t>
      </w:r>
      <w:r>
        <w:rPr>
          <w:color w:val="000000"/>
          <w:szCs w:val="28"/>
        </w:rPr>
        <w:t xml:space="preserve">с использованием объединения </w:t>
      </w:r>
    </w:p>
    <w:p w14:paraId="14F4248B" w14:textId="7C48C993" w:rsidR="003470E4" w:rsidRDefault="003470E4" w:rsidP="00CE015C">
      <w:pPr>
        <w:jc w:val="center"/>
        <w:rPr>
          <w:color w:val="000000"/>
          <w:szCs w:val="28"/>
        </w:rPr>
      </w:pPr>
    </w:p>
    <w:p w14:paraId="0F6A0D0F" w14:textId="1A857A92" w:rsidR="003470E4" w:rsidRDefault="003470E4" w:rsidP="00CE015C">
      <w:pPr>
        <w:jc w:val="center"/>
        <w:rPr>
          <w:color w:val="000000"/>
          <w:szCs w:val="28"/>
        </w:rPr>
      </w:pPr>
    </w:p>
    <w:p w14:paraId="0DBC0218" w14:textId="75E44F71" w:rsidR="003470E4" w:rsidRDefault="003470E4" w:rsidP="00CE015C">
      <w:pPr>
        <w:jc w:val="center"/>
        <w:rPr>
          <w:color w:val="000000"/>
          <w:szCs w:val="28"/>
        </w:rPr>
      </w:pPr>
    </w:p>
    <w:p w14:paraId="52C88A46" w14:textId="517AC5E5" w:rsidR="00B62547" w:rsidRDefault="00B62547" w:rsidP="00CE015C">
      <w:pPr>
        <w:jc w:val="center"/>
        <w:rPr>
          <w:color w:val="000000"/>
          <w:szCs w:val="28"/>
        </w:rPr>
      </w:pPr>
    </w:p>
    <w:p w14:paraId="6E06C073" w14:textId="2B619BE4" w:rsidR="00B62547" w:rsidRDefault="00B62547" w:rsidP="00CE015C">
      <w:pPr>
        <w:jc w:val="center"/>
        <w:rPr>
          <w:color w:val="000000"/>
          <w:szCs w:val="28"/>
        </w:rPr>
      </w:pPr>
    </w:p>
    <w:p w14:paraId="5AA63159" w14:textId="77777777" w:rsidR="00B62547" w:rsidRDefault="00B62547" w:rsidP="00CE015C">
      <w:pPr>
        <w:jc w:val="center"/>
        <w:rPr>
          <w:color w:val="000000"/>
          <w:szCs w:val="28"/>
        </w:rPr>
      </w:pPr>
    </w:p>
    <w:p w14:paraId="43F24AEC" w14:textId="77777777" w:rsidR="003470E4" w:rsidRDefault="003470E4" w:rsidP="00CE015C">
      <w:pPr>
        <w:jc w:val="center"/>
        <w:rPr>
          <w:color w:val="000000"/>
          <w:szCs w:val="28"/>
        </w:rPr>
      </w:pPr>
    </w:p>
    <w:p w14:paraId="5F966E19" w14:textId="77777777" w:rsidR="00CE015C" w:rsidRPr="009A7282" w:rsidRDefault="00CE015C" w:rsidP="00CE015C">
      <w:pPr>
        <w:jc w:val="center"/>
        <w:rPr>
          <w:color w:val="000000"/>
          <w:szCs w:val="28"/>
        </w:rPr>
      </w:pPr>
    </w:p>
    <w:p w14:paraId="290AAA0C" w14:textId="743B3033" w:rsidR="00CE015C" w:rsidRDefault="003470E4" w:rsidP="00CE015C">
      <w:pPr>
        <w:ind w:firstLine="0"/>
        <w:rPr>
          <w:lang w:val="en-US"/>
        </w:rPr>
      </w:pPr>
      <w:r>
        <w:rPr>
          <w:noProof/>
        </w:rPr>
        <w:lastRenderedPageBreak/>
        <w:drawing>
          <wp:inline distT="0" distB="0" distL="0" distR="0" wp14:anchorId="1DB51841" wp14:editId="7781A31C">
            <wp:extent cx="5939790" cy="1972945"/>
            <wp:effectExtent l="0" t="0" r="3810" b="825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39790" cy="1972945"/>
                    </a:xfrm>
                    <a:prstGeom prst="rect">
                      <a:avLst/>
                    </a:prstGeom>
                  </pic:spPr>
                </pic:pic>
              </a:graphicData>
            </a:graphic>
          </wp:inline>
        </w:drawing>
      </w:r>
    </w:p>
    <w:p w14:paraId="192A5698" w14:textId="7D9F2DDC" w:rsidR="00CE015C" w:rsidRPr="00764E14" w:rsidRDefault="00B62547" w:rsidP="00B62547">
      <w:pPr>
        <w:ind w:firstLine="0"/>
        <w:jc w:val="center"/>
        <w:rPr>
          <w:lang w:val="en-US"/>
        </w:rPr>
      </w:pPr>
      <w:r>
        <w:rPr>
          <w:noProof/>
        </w:rPr>
        <w:drawing>
          <wp:inline distT="0" distB="0" distL="0" distR="0" wp14:anchorId="5EAF3BFE" wp14:editId="7DED8361">
            <wp:extent cx="5140486" cy="2867025"/>
            <wp:effectExtent l="0" t="0" r="317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42131" cy="2867943"/>
                    </a:xfrm>
                    <a:prstGeom prst="rect">
                      <a:avLst/>
                    </a:prstGeom>
                  </pic:spPr>
                </pic:pic>
              </a:graphicData>
            </a:graphic>
          </wp:inline>
        </w:drawing>
      </w:r>
    </w:p>
    <w:p w14:paraId="0848BC98" w14:textId="516D270F" w:rsidR="00CE015C" w:rsidRDefault="00CE015C" w:rsidP="00CE015C">
      <w:pPr>
        <w:jc w:val="center"/>
        <w:rPr>
          <w:color w:val="000000"/>
          <w:szCs w:val="28"/>
        </w:rPr>
      </w:pPr>
      <w:r>
        <w:t xml:space="preserve">Рисунок </w:t>
      </w:r>
      <w:r w:rsidR="0085527A" w:rsidRPr="0085527A">
        <w:t>4</w:t>
      </w:r>
      <w:r>
        <w:t>.</w:t>
      </w:r>
      <w:r w:rsidR="0085527A" w:rsidRPr="0085527A">
        <w:t>34</w:t>
      </w:r>
      <w:r>
        <w:t xml:space="preserve"> – </w:t>
      </w:r>
      <w:r>
        <w:rPr>
          <w:color w:val="000000"/>
          <w:szCs w:val="28"/>
        </w:rPr>
        <w:t>З</w:t>
      </w:r>
      <w:r w:rsidRPr="00782BC4">
        <w:rPr>
          <w:color w:val="000000"/>
          <w:szCs w:val="28"/>
        </w:rPr>
        <w:t xml:space="preserve">апрос </w:t>
      </w:r>
      <w:r>
        <w:rPr>
          <w:color w:val="000000"/>
          <w:szCs w:val="28"/>
        </w:rPr>
        <w:t xml:space="preserve">с подзапросом </w:t>
      </w:r>
      <w:r>
        <w:rPr>
          <w:color w:val="000000"/>
          <w:szCs w:val="28"/>
          <w:lang w:val="en-US"/>
        </w:rPr>
        <w:t>in</w:t>
      </w:r>
      <w:r w:rsidRPr="00F406E5">
        <w:rPr>
          <w:color w:val="000000"/>
          <w:szCs w:val="28"/>
        </w:rPr>
        <w:t xml:space="preserve"> </w:t>
      </w:r>
    </w:p>
    <w:p w14:paraId="6977CF9C" w14:textId="77777777" w:rsidR="00CE015C" w:rsidRDefault="00CE015C" w:rsidP="00CE015C">
      <w:pPr>
        <w:jc w:val="center"/>
        <w:rPr>
          <w:color w:val="000000"/>
          <w:szCs w:val="28"/>
        </w:rPr>
      </w:pPr>
    </w:p>
    <w:p w14:paraId="34647CF2" w14:textId="6909CC72" w:rsidR="00CE015C" w:rsidRDefault="00CE015C" w:rsidP="00CE015C">
      <w:pPr>
        <w:jc w:val="center"/>
        <w:rPr>
          <w:color w:val="000000"/>
          <w:szCs w:val="28"/>
        </w:rPr>
      </w:pPr>
    </w:p>
    <w:p w14:paraId="37F52DA6" w14:textId="65074FBB" w:rsidR="003470E4" w:rsidRDefault="003470E4" w:rsidP="00CE015C">
      <w:pPr>
        <w:jc w:val="center"/>
        <w:rPr>
          <w:color w:val="000000"/>
          <w:szCs w:val="28"/>
        </w:rPr>
      </w:pPr>
    </w:p>
    <w:p w14:paraId="648AAF05" w14:textId="77777777" w:rsidR="00B62547" w:rsidRDefault="00B62547" w:rsidP="00CE015C">
      <w:pPr>
        <w:jc w:val="center"/>
        <w:rPr>
          <w:color w:val="000000"/>
          <w:szCs w:val="28"/>
        </w:rPr>
      </w:pPr>
    </w:p>
    <w:p w14:paraId="7FB0E7C8" w14:textId="691E4F40" w:rsidR="003470E4" w:rsidRDefault="003470E4" w:rsidP="00CE015C">
      <w:pPr>
        <w:jc w:val="center"/>
        <w:rPr>
          <w:color w:val="000000"/>
          <w:szCs w:val="28"/>
        </w:rPr>
      </w:pPr>
    </w:p>
    <w:p w14:paraId="4AD32E94" w14:textId="77777777" w:rsidR="003470E4" w:rsidRDefault="003470E4" w:rsidP="00CE015C">
      <w:pPr>
        <w:jc w:val="center"/>
        <w:rPr>
          <w:color w:val="000000"/>
          <w:szCs w:val="28"/>
        </w:rPr>
      </w:pPr>
    </w:p>
    <w:p w14:paraId="0C8B7C65" w14:textId="77777777" w:rsidR="003470E4" w:rsidRPr="009A7282" w:rsidRDefault="003470E4" w:rsidP="00CE015C">
      <w:pPr>
        <w:jc w:val="center"/>
        <w:rPr>
          <w:color w:val="000000"/>
          <w:szCs w:val="28"/>
        </w:rPr>
      </w:pPr>
    </w:p>
    <w:p w14:paraId="0E1A31A0" w14:textId="75F31E01" w:rsidR="00CE015C" w:rsidRDefault="003470E4" w:rsidP="00CE015C">
      <w:pPr>
        <w:ind w:firstLine="0"/>
      </w:pPr>
      <w:r>
        <w:rPr>
          <w:noProof/>
        </w:rPr>
        <w:lastRenderedPageBreak/>
        <w:drawing>
          <wp:inline distT="0" distB="0" distL="0" distR="0" wp14:anchorId="0AD2FFAE" wp14:editId="628B84CF">
            <wp:extent cx="5939790" cy="1755775"/>
            <wp:effectExtent l="0" t="0" r="381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39790" cy="1755775"/>
                    </a:xfrm>
                    <a:prstGeom prst="rect">
                      <a:avLst/>
                    </a:prstGeom>
                  </pic:spPr>
                </pic:pic>
              </a:graphicData>
            </a:graphic>
          </wp:inline>
        </w:drawing>
      </w:r>
    </w:p>
    <w:p w14:paraId="1DEE7535" w14:textId="666736AD" w:rsidR="00CE015C" w:rsidRDefault="00B62547" w:rsidP="00B62547">
      <w:pPr>
        <w:ind w:firstLine="0"/>
        <w:jc w:val="center"/>
      </w:pPr>
      <w:r>
        <w:rPr>
          <w:noProof/>
        </w:rPr>
        <w:drawing>
          <wp:inline distT="0" distB="0" distL="0" distR="0" wp14:anchorId="20A97818" wp14:editId="737EEAB9">
            <wp:extent cx="5167361" cy="331470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69884" cy="3316319"/>
                    </a:xfrm>
                    <a:prstGeom prst="rect">
                      <a:avLst/>
                    </a:prstGeom>
                  </pic:spPr>
                </pic:pic>
              </a:graphicData>
            </a:graphic>
          </wp:inline>
        </w:drawing>
      </w:r>
    </w:p>
    <w:p w14:paraId="601340ED" w14:textId="30D134F8" w:rsidR="00CE015C" w:rsidRDefault="00CE015C" w:rsidP="00CE015C">
      <w:pPr>
        <w:jc w:val="center"/>
        <w:rPr>
          <w:color w:val="000000"/>
          <w:szCs w:val="28"/>
        </w:rPr>
      </w:pPr>
      <w:r>
        <w:t xml:space="preserve">Рисунок </w:t>
      </w:r>
      <w:r w:rsidR="0085527A" w:rsidRPr="0085527A">
        <w:t>4</w:t>
      </w:r>
      <w:r>
        <w:t>.</w:t>
      </w:r>
      <w:r w:rsidR="0085527A" w:rsidRPr="0085527A">
        <w:t>35</w:t>
      </w:r>
      <w:r>
        <w:t xml:space="preserve"> – </w:t>
      </w:r>
      <w:r>
        <w:rPr>
          <w:color w:val="000000"/>
          <w:szCs w:val="28"/>
        </w:rPr>
        <w:t>З</w:t>
      </w:r>
      <w:r w:rsidRPr="00782BC4">
        <w:rPr>
          <w:color w:val="000000"/>
          <w:szCs w:val="28"/>
        </w:rPr>
        <w:t xml:space="preserve">апрос </w:t>
      </w:r>
      <w:r>
        <w:rPr>
          <w:color w:val="000000"/>
          <w:szCs w:val="28"/>
        </w:rPr>
        <w:t>с подзапросом</w:t>
      </w:r>
      <w:r w:rsidRPr="00F406E5">
        <w:rPr>
          <w:color w:val="000000"/>
          <w:szCs w:val="28"/>
        </w:rPr>
        <w:t xml:space="preserve"> </w:t>
      </w:r>
      <w:r>
        <w:rPr>
          <w:color w:val="000000"/>
          <w:szCs w:val="28"/>
          <w:lang w:val="en-US"/>
        </w:rPr>
        <w:t>not</w:t>
      </w:r>
      <w:r w:rsidRPr="00F406E5">
        <w:rPr>
          <w:color w:val="000000"/>
          <w:szCs w:val="28"/>
        </w:rPr>
        <w:t xml:space="preserve"> </w:t>
      </w:r>
      <w:r>
        <w:rPr>
          <w:color w:val="000000"/>
          <w:szCs w:val="28"/>
          <w:lang w:val="en-US"/>
        </w:rPr>
        <w:t>in</w:t>
      </w:r>
      <w:r>
        <w:rPr>
          <w:color w:val="000000"/>
          <w:szCs w:val="28"/>
        </w:rPr>
        <w:t xml:space="preserve"> </w:t>
      </w:r>
    </w:p>
    <w:p w14:paraId="5DAEB9A9" w14:textId="77777777" w:rsidR="00CE015C" w:rsidRDefault="00CE015C" w:rsidP="00CE015C">
      <w:pPr>
        <w:jc w:val="center"/>
        <w:rPr>
          <w:color w:val="000000"/>
          <w:szCs w:val="28"/>
        </w:rPr>
      </w:pPr>
    </w:p>
    <w:p w14:paraId="13156203" w14:textId="77777777" w:rsidR="00CE015C" w:rsidRDefault="00CE015C" w:rsidP="00CE015C">
      <w:pPr>
        <w:jc w:val="center"/>
        <w:rPr>
          <w:color w:val="000000"/>
          <w:szCs w:val="28"/>
        </w:rPr>
      </w:pPr>
    </w:p>
    <w:p w14:paraId="365DC9DC" w14:textId="77777777" w:rsidR="00CE015C" w:rsidRDefault="00CE015C" w:rsidP="00CE015C">
      <w:pPr>
        <w:jc w:val="center"/>
        <w:rPr>
          <w:color w:val="000000"/>
          <w:szCs w:val="28"/>
        </w:rPr>
      </w:pPr>
    </w:p>
    <w:p w14:paraId="4715BC50" w14:textId="77777777" w:rsidR="00CE015C" w:rsidRDefault="00CE015C" w:rsidP="00CE015C">
      <w:pPr>
        <w:jc w:val="center"/>
        <w:rPr>
          <w:color w:val="000000"/>
          <w:szCs w:val="28"/>
        </w:rPr>
      </w:pPr>
    </w:p>
    <w:p w14:paraId="27E6162A" w14:textId="77777777" w:rsidR="00CE015C" w:rsidRPr="009A7282" w:rsidRDefault="00CE015C" w:rsidP="00CE015C">
      <w:pPr>
        <w:jc w:val="center"/>
        <w:rPr>
          <w:color w:val="000000"/>
          <w:szCs w:val="28"/>
        </w:rPr>
      </w:pPr>
    </w:p>
    <w:p w14:paraId="40ED1F93" w14:textId="30965E92" w:rsidR="00CE015C" w:rsidRDefault="003470E4" w:rsidP="00CE015C">
      <w:pPr>
        <w:ind w:firstLine="0"/>
      </w:pPr>
      <w:r>
        <w:rPr>
          <w:noProof/>
        </w:rPr>
        <w:lastRenderedPageBreak/>
        <w:drawing>
          <wp:inline distT="0" distB="0" distL="0" distR="0" wp14:anchorId="13B6C7A1" wp14:editId="661534FE">
            <wp:extent cx="5753100" cy="2733675"/>
            <wp:effectExtent l="0" t="0" r="0" b="9525"/>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3100" cy="2733675"/>
                    </a:xfrm>
                    <a:prstGeom prst="rect">
                      <a:avLst/>
                    </a:prstGeom>
                  </pic:spPr>
                </pic:pic>
              </a:graphicData>
            </a:graphic>
          </wp:inline>
        </w:drawing>
      </w:r>
    </w:p>
    <w:p w14:paraId="63E12DD5" w14:textId="16023CA1" w:rsidR="00CE015C" w:rsidRDefault="00B62547" w:rsidP="00B62547">
      <w:pPr>
        <w:ind w:firstLine="0"/>
        <w:jc w:val="center"/>
      </w:pPr>
      <w:r>
        <w:rPr>
          <w:noProof/>
        </w:rPr>
        <w:drawing>
          <wp:inline distT="0" distB="0" distL="0" distR="0" wp14:anchorId="6EDCB085" wp14:editId="26015FDB">
            <wp:extent cx="4924425" cy="3168761"/>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34141" cy="3175013"/>
                    </a:xfrm>
                    <a:prstGeom prst="rect">
                      <a:avLst/>
                    </a:prstGeom>
                  </pic:spPr>
                </pic:pic>
              </a:graphicData>
            </a:graphic>
          </wp:inline>
        </w:drawing>
      </w:r>
    </w:p>
    <w:p w14:paraId="50A81FA4" w14:textId="4B5DA9FE" w:rsidR="00CE015C" w:rsidRDefault="00CE015C" w:rsidP="00CE015C">
      <w:pPr>
        <w:jc w:val="center"/>
        <w:rPr>
          <w:color w:val="000000"/>
          <w:szCs w:val="28"/>
        </w:rPr>
      </w:pPr>
      <w:r>
        <w:t xml:space="preserve">Рисунок </w:t>
      </w:r>
      <w:r w:rsidR="0085527A" w:rsidRPr="0085527A">
        <w:t>4</w:t>
      </w:r>
      <w:r>
        <w:t>.</w:t>
      </w:r>
      <w:r w:rsidR="0085527A" w:rsidRPr="0085527A">
        <w:t>36</w:t>
      </w:r>
      <w:r>
        <w:t xml:space="preserve"> – </w:t>
      </w:r>
      <w:r>
        <w:rPr>
          <w:color w:val="000000"/>
          <w:szCs w:val="28"/>
        </w:rPr>
        <w:t>З</w:t>
      </w:r>
      <w:r w:rsidRPr="00782BC4">
        <w:rPr>
          <w:color w:val="000000"/>
          <w:szCs w:val="28"/>
        </w:rPr>
        <w:t xml:space="preserve">апрос </w:t>
      </w:r>
      <w:r>
        <w:rPr>
          <w:color w:val="000000"/>
          <w:szCs w:val="28"/>
        </w:rPr>
        <w:t xml:space="preserve">с </w:t>
      </w:r>
      <w:r>
        <w:rPr>
          <w:color w:val="000000"/>
          <w:szCs w:val="28"/>
          <w:lang w:val="en-US"/>
        </w:rPr>
        <w:t>case</w:t>
      </w:r>
      <w:r w:rsidR="003470E4">
        <w:rPr>
          <w:color w:val="000000"/>
          <w:szCs w:val="28"/>
        </w:rPr>
        <w:t xml:space="preserve"> </w:t>
      </w:r>
    </w:p>
    <w:p w14:paraId="5CD2B98F" w14:textId="77777777" w:rsidR="00CE015C" w:rsidRDefault="00CE015C" w:rsidP="00CE015C">
      <w:pPr>
        <w:jc w:val="center"/>
        <w:rPr>
          <w:color w:val="000000"/>
          <w:szCs w:val="28"/>
        </w:rPr>
      </w:pPr>
    </w:p>
    <w:p w14:paraId="1B257AC5" w14:textId="77777777" w:rsidR="00CE015C" w:rsidRDefault="00CE015C" w:rsidP="00CE015C">
      <w:pPr>
        <w:jc w:val="center"/>
        <w:rPr>
          <w:color w:val="000000"/>
          <w:szCs w:val="28"/>
        </w:rPr>
      </w:pPr>
    </w:p>
    <w:p w14:paraId="07E3868D" w14:textId="77777777" w:rsidR="00CE015C" w:rsidRDefault="00CE015C" w:rsidP="00CE015C">
      <w:pPr>
        <w:jc w:val="center"/>
        <w:rPr>
          <w:color w:val="000000"/>
          <w:szCs w:val="28"/>
        </w:rPr>
      </w:pPr>
    </w:p>
    <w:p w14:paraId="3EAD7E6E" w14:textId="77777777" w:rsidR="00CE015C" w:rsidRDefault="00CE015C" w:rsidP="00CE015C">
      <w:pPr>
        <w:jc w:val="center"/>
        <w:rPr>
          <w:color w:val="000000"/>
          <w:szCs w:val="28"/>
        </w:rPr>
      </w:pPr>
    </w:p>
    <w:p w14:paraId="20D80613" w14:textId="77777777" w:rsidR="00CE015C" w:rsidRDefault="00CE015C" w:rsidP="00CE015C">
      <w:pPr>
        <w:jc w:val="center"/>
        <w:rPr>
          <w:color w:val="000000"/>
          <w:szCs w:val="28"/>
        </w:rPr>
      </w:pPr>
    </w:p>
    <w:p w14:paraId="1A6DBEA7" w14:textId="77777777" w:rsidR="00CE015C" w:rsidRDefault="00CE015C" w:rsidP="00CE015C">
      <w:pPr>
        <w:jc w:val="center"/>
        <w:rPr>
          <w:color w:val="000000"/>
          <w:szCs w:val="28"/>
        </w:rPr>
      </w:pPr>
    </w:p>
    <w:p w14:paraId="7F37C589" w14:textId="77777777" w:rsidR="00CE015C" w:rsidRDefault="00CE015C" w:rsidP="00CE015C">
      <w:pPr>
        <w:jc w:val="center"/>
        <w:rPr>
          <w:color w:val="000000"/>
          <w:szCs w:val="28"/>
        </w:rPr>
      </w:pPr>
    </w:p>
    <w:p w14:paraId="19A213CE" w14:textId="77777777" w:rsidR="00CE015C" w:rsidRDefault="00CE015C" w:rsidP="00CE015C">
      <w:pPr>
        <w:jc w:val="center"/>
        <w:rPr>
          <w:color w:val="000000"/>
          <w:szCs w:val="28"/>
        </w:rPr>
      </w:pPr>
    </w:p>
    <w:p w14:paraId="4A609112" w14:textId="4A267CF4" w:rsidR="00CE015C" w:rsidRPr="00CE015C" w:rsidRDefault="00CE015C" w:rsidP="00D80EDC">
      <w:pPr>
        <w:pStyle w:val="a1"/>
        <w:ind w:firstLine="0"/>
      </w:pPr>
    </w:p>
    <w:p w14:paraId="341B8B7D" w14:textId="517FECF3" w:rsidR="00DA55BE" w:rsidRPr="00AC48B3" w:rsidRDefault="006E5923" w:rsidP="00DA55BE">
      <w:pPr>
        <w:pStyle w:val="1"/>
        <w:rPr>
          <w:color w:val="000000" w:themeColor="text1"/>
        </w:rPr>
      </w:pPr>
      <w:bookmarkStart w:id="19" w:name="_Toc40791305"/>
      <w:bookmarkStart w:id="20" w:name="_Toc419364824"/>
      <w:bookmarkStart w:id="21" w:name="_Toc419416330"/>
      <w:bookmarkStart w:id="22" w:name="_Toc419418422"/>
      <w:r>
        <w:rPr>
          <w:color w:val="000000" w:themeColor="text1"/>
        </w:rPr>
        <w:lastRenderedPageBreak/>
        <w:t>Разработка клиентского приложения</w:t>
      </w:r>
      <w:bookmarkEnd w:id="19"/>
    </w:p>
    <w:p w14:paraId="19A6FE00" w14:textId="77777777" w:rsidR="006E5923" w:rsidRDefault="006E5923" w:rsidP="006E5923">
      <w:pPr>
        <w:pStyle w:val="3"/>
        <w:rPr>
          <w:lang w:val="ru-RU"/>
        </w:rPr>
      </w:pPr>
      <w:bookmarkStart w:id="23" w:name="_Toc40791306"/>
      <w:r w:rsidRPr="006E5923">
        <w:rPr>
          <w:lang w:val="ru-RU"/>
        </w:rPr>
        <w:t>5.1 Формы и компоненты для работы с основными таблицами</w:t>
      </w:r>
      <w:bookmarkEnd w:id="23"/>
    </w:p>
    <w:p w14:paraId="7DE4334C" w14:textId="2D396F13" w:rsidR="006E5923" w:rsidRDefault="006D0FA7" w:rsidP="006E5923">
      <w:pPr>
        <w:ind w:firstLine="0"/>
        <w:jc w:val="center"/>
      </w:pPr>
      <w:r>
        <w:rPr>
          <w:noProof/>
        </w:rPr>
        <w:drawing>
          <wp:inline distT="0" distB="0" distL="0" distR="0" wp14:anchorId="0F66F197" wp14:editId="167D228F">
            <wp:extent cx="5939790" cy="3351530"/>
            <wp:effectExtent l="0" t="0" r="3810" b="127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9790" cy="3351530"/>
                    </a:xfrm>
                    <a:prstGeom prst="rect">
                      <a:avLst/>
                    </a:prstGeom>
                  </pic:spPr>
                </pic:pic>
              </a:graphicData>
            </a:graphic>
          </wp:inline>
        </w:drawing>
      </w:r>
    </w:p>
    <w:p w14:paraId="345F345E" w14:textId="1CE77A02" w:rsidR="006E5923" w:rsidRDefault="006E5923" w:rsidP="006E5923">
      <w:pPr>
        <w:jc w:val="center"/>
        <w:rPr>
          <w:color w:val="000000"/>
          <w:szCs w:val="28"/>
        </w:rPr>
      </w:pPr>
      <w:r>
        <w:t xml:space="preserve">Рисунок 5.1 – </w:t>
      </w:r>
      <w:r>
        <w:rPr>
          <w:color w:val="000000"/>
          <w:szCs w:val="28"/>
        </w:rPr>
        <w:t xml:space="preserve">форма для работы с </w:t>
      </w:r>
      <w:r w:rsidR="003470E4">
        <w:rPr>
          <w:color w:val="000000"/>
          <w:szCs w:val="28"/>
        </w:rPr>
        <w:t>основной</w:t>
      </w:r>
      <w:r>
        <w:rPr>
          <w:color w:val="000000"/>
          <w:szCs w:val="28"/>
        </w:rPr>
        <w:t xml:space="preserve"> таблицей</w:t>
      </w:r>
    </w:p>
    <w:p w14:paraId="0FC2F6F9" w14:textId="7AADA840" w:rsidR="006E5923" w:rsidRPr="006E5923" w:rsidRDefault="006E5923" w:rsidP="006E5923">
      <w:pPr>
        <w:pStyle w:val="3"/>
        <w:rPr>
          <w:lang w:val="ru-RU"/>
        </w:rPr>
      </w:pPr>
      <w:bookmarkStart w:id="24" w:name="_Toc40791307"/>
      <w:r>
        <w:rPr>
          <w:lang w:val="ru-RU"/>
        </w:rPr>
        <w:t>5</w:t>
      </w:r>
      <w:r w:rsidRPr="006E5923">
        <w:rPr>
          <w:lang w:val="ru-RU"/>
        </w:rPr>
        <w:t xml:space="preserve">.2 </w:t>
      </w:r>
      <w:r>
        <w:rPr>
          <w:lang w:val="ru-RU"/>
        </w:rPr>
        <w:t>Формы и компоненты для работы со справочниками</w:t>
      </w:r>
      <w:bookmarkEnd w:id="24"/>
    </w:p>
    <w:p w14:paraId="111DDBCB" w14:textId="1044E19B" w:rsidR="006E5923" w:rsidRDefault="006D0FA7" w:rsidP="006E5923">
      <w:pPr>
        <w:ind w:firstLine="0"/>
      </w:pPr>
      <w:r>
        <w:rPr>
          <w:noProof/>
        </w:rPr>
        <w:drawing>
          <wp:inline distT="0" distB="0" distL="0" distR="0" wp14:anchorId="3D8FAA09" wp14:editId="03AD321C">
            <wp:extent cx="5939790" cy="3325495"/>
            <wp:effectExtent l="0" t="0" r="3810" b="825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39790" cy="3325495"/>
                    </a:xfrm>
                    <a:prstGeom prst="rect">
                      <a:avLst/>
                    </a:prstGeom>
                  </pic:spPr>
                </pic:pic>
              </a:graphicData>
            </a:graphic>
          </wp:inline>
        </w:drawing>
      </w:r>
    </w:p>
    <w:p w14:paraId="47682118" w14:textId="1B5C691A" w:rsidR="006E5923" w:rsidRDefault="006E5923" w:rsidP="006E5923">
      <w:pPr>
        <w:ind w:firstLine="0"/>
        <w:jc w:val="center"/>
        <w:rPr>
          <w:color w:val="000000"/>
          <w:szCs w:val="28"/>
        </w:rPr>
      </w:pPr>
      <w:r>
        <w:t xml:space="preserve">Рисунок 5.2 – </w:t>
      </w:r>
      <w:r>
        <w:rPr>
          <w:color w:val="000000"/>
          <w:szCs w:val="28"/>
        </w:rPr>
        <w:t xml:space="preserve">форма для работы с </w:t>
      </w:r>
      <w:r w:rsidR="003470E4">
        <w:rPr>
          <w:color w:val="000000"/>
          <w:szCs w:val="28"/>
        </w:rPr>
        <w:t>основной</w:t>
      </w:r>
      <w:r>
        <w:rPr>
          <w:color w:val="000000"/>
          <w:szCs w:val="28"/>
        </w:rPr>
        <w:t xml:space="preserve"> таблицей</w:t>
      </w:r>
    </w:p>
    <w:p w14:paraId="68B48D2B" w14:textId="77777777" w:rsidR="006E5923" w:rsidRDefault="006E5923" w:rsidP="006E5923">
      <w:pPr>
        <w:ind w:firstLine="0"/>
        <w:jc w:val="center"/>
        <w:rPr>
          <w:color w:val="000000"/>
          <w:szCs w:val="28"/>
        </w:rPr>
      </w:pPr>
    </w:p>
    <w:p w14:paraId="7198A1D4" w14:textId="77777777" w:rsidR="006E5923" w:rsidRDefault="006E5923" w:rsidP="006E5923">
      <w:pPr>
        <w:ind w:firstLine="0"/>
        <w:jc w:val="center"/>
      </w:pPr>
    </w:p>
    <w:p w14:paraId="67337716" w14:textId="4AA92BC0" w:rsidR="006E5923" w:rsidRPr="006E5923" w:rsidRDefault="002D0498" w:rsidP="006E5923">
      <w:pPr>
        <w:ind w:firstLine="0"/>
        <w:jc w:val="center"/>
        <w:rPr>
          <w:color w:val="000000"/>
          <w:szCs w:val="28"/>
        </w:rPr>
      </w:pPr>
      <w:r>
        <w:rPr>
          <w:noProof/>
        </w:rPr>
        <w:drawing>
          <wp:inline distT="0" distB="0" distL="0" distR="0" wp14:anchorId="57005225" wp14:editId="4911BC48">
            <wp:extent cx="5939790" cy="3322955"/>
            <wp:effectExtent l="0" t="0" r="381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39790" cy="3322955"/>
                    </a:xfrm>
                    <a:prstGeom prst="rect">
                      <a:avLst/>
                    </a:prstGeom>
                  </pic:spPr>
                </pic:pic>
              </a:graphicData>
            </a:graphic>
          </wp:inline>
        </w:drawing>
      </w:r>
      <w:r w:rsidR="006E5923">
        <w:t xml:space="preserve"> Рисунок 5.3 – </w:t>
      </w:r>
      <w:r w:rsidR="006E5923">
        <w:rPr>
          <w:color w:val="000000"/>
          <w:szCs w:val="28"/>
        </w:rPr>
        <w:t>пример выпадающего списка</w:t>
      </w:r>
      <w:r w:rsidR="006E5923" w:rsidRPr="006E5923">
        <w:rPr>
          <w:color w:val="000000"/>
          <w:szCs w:val="28"/>
        </w:rPr>
        <w:t>,</w:t>
      </w:r>
      <w:r w:rsidR="006E5923">
        <w:rPr>
          <w:color w:val="000000"/>
          <w:szCs w:val="28"/>
        </w:rPr>
        <w:t xml:space="preserve"> заполняемого по справочнику</w:t>
      </w:r>
    </w:p>
    <w:p w14:paraId="4329052C" w14:textId="77777777" w:rsidR="00520366" w:rsidRPr="008440A9" w:rsidRDefault="00520366" w:rsidP="00520366">
      <w:pPr>
        <w:pStyle w:val="3"/>
        <w:rPr>
          <w:lang w:val="ru-RU"/>
        </w:rPr>
      </w:pPr>
      <w:bookmarkStart w:id="25" w:name="_Toc40791308"/>
      <w:r w:rsidRPr="008440A9">
        <w:rPr>
          <w:lang w:val="ru-RU"/>
        </w:rPr>
        <w:t>5.3 Формы и компоненты для отображения результатов запросов</w:t>
      </w:r>
      <w:bookmarkEnd w:id="25"/>
    </w:p>
    <w:p w14:paraId="19561AC8" w14:textId="4D111FC7" w:rsidR="004435FE" w:rsidRDefault="00B62547" w:rsidP="00520366">
      <w:pPr>
        <w:ind w:firstLine="0"/>
        <w:jc w:val="center"/>
      </w:pPr>
      <w:r>
        <w:rPr>
          <w:noProof/>
        </w:rPr>
        <w:drawing>
          <wp:inline distT="0" distB="0" distL="0" distR="0" wp14:anchorId="24FCF9EC" wp14:editId="76C35C97">
            <wp:extent cx="5939790" cy="3060700"/>
            <wp:effectExtent l="0" t="0" r="3810" b="635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39790" cy="3060700"/>
                    </a:xfrm>
                    <a:prstGeom prst="rect">
                      <a:avLst/>
                    </a:prstGeom>
                  </pic:spPr>
                </pic:pic>
              </a:graphicData>
            </a:graphic>
          </wp:inline>
        </w:drawing>
      </w:r>
    </w:p>
    <w:p w14:paraId="5144AD1A" w14:textId="174E2EEB" w:rsidR="00520366" w:rsidRPr="006E5923" w:rsidRDefault="00520366" w:rsidP="00520366">
      <w:pPr>
        <w:ind w:firstLine="0"/>
        <w:jc w:val="center"/>
        <w:rPr>
          <w:color w:val="000000"/>
          <w:szCs w:val="28"/>
        </w:rPr>
      </w:pPr>
      <w:r>
        <w:t xml:space="preserve">Рисунок 5.4 – </w:t>
      </w:r>
      <w:r w:rsidR="004435FE">
        <w:rPr>
          <w:color w:val="000000"/>
          <w:szCs w:val="28"/>
        </w:rPr>
        <w:t>форма для отображения запросов</w:t>
      </w:r>
    </w:p>
    <w:p w14:paraId="5D59DB17" w14:textId="75EDB46A" w:rsidR="006E5923" w:rsidRDefault="006E5923" w:rsidP="00520366">
      <w:pPr>
        <w:ind w:firstLine="0"/>
      </w:pPr>
    </w:p>
    <w:p w14:paraId="6CF913AD" w14:textId="1C8DD6DB" w:rsidR="00C56DAD" w:rsidRDefault="00021B97" w:rsidP="00021B97">
      <w:pPr>
        <w:ind w:firstLine="0"/>
        <w:jc w:val="center"/>
      </w:pPr>
      <w:r>
        <w:rPr>
          <w:noProof/>
        </w:rPr>
        <w:lastRenderedPageBreak/>
        <w:drawing>
          <wp:inline distT="0" distB="0" distL="0" distR="0" wp14:anchorId="08786368" wp14:editId="1841EB33">
            <wp:extent cx="3457575" cy="3486150"/>
            <wp:effectExtent l="0" t="0" r="952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57575" cy="3486150"/>
                    </a:xfrm>
                    <a:prstGeom prst="rect">
                      <a:avLst/>
                    </a:prstGeom>
                  </pic:spPr>
                </pic:pic>
              </a:graphicData>
            </a:graphic>
          </wp:inline>
        </w:drawing>
      </w:r>
    </w:p>
    <w:p w14:paraId="6EB18357" w14:textId="0F318957" w:rsidR="004435FE" w:rsidRPr="006E5923" w:rsidRDefault="004435FE" w:rsidP="004435FE">
      <w:pPr>
        <w:ind w:firstLine="0"/>
        <w:jc w:val="center"/>
        <w:rPr>
          <w:color w:val="000000"/>
          <w:szCs w:val="28"/>
        </w:rPr>
      </w:pPr>
      <w:r>
        <w:t xml:space="preserve">Рисунок 5.5 – </w:t>
      </w:r>
      <w:r w:rsidR="00021B97">
        <w:rPr>
          <w:color w:val="000000"/>
          <w:szCs w:val="28"/>
        </w:rPr>
        <w:t>круговая диаграмма Топ Заказчиков</w:t>
      </w:r>
    </w:p>
    <w:p w14:paraId="37BC250C" w14:textId="25CB9FD9" w:rsidR="004435FE" w:rsidRDefault="004435FE" w:rsidP="004435FE">
      <w:pPr>
        <w:ind w:firstLine="0"/>
      </w:pPr>
    </w:p>
    <w:p w14:paraId="0FC00F2B" w14:textId="46F2FFE1" w:rsidR="00021B97" w:rsidRDefault="00021B97" w:rsidP="00CD49C8">
      <w:pPr>
        <w:ind w:firstLine="0"/>
        <w:jc w:val="center"/>
      </w:pPr>
      <w:r>
        <w:rPr>
          <w:noProof/>
        </w:rPr>
        <w:drawing>
          <wp:inline distT="0" distB="0" distL="0" distR="0" wp14:anchorId="734F2DE8" wp14:editId="3FA10EF3">
            <wp:extent cx="5829300" cy="403860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29300" cy="4038600"/>
                    </a:xfrm>
                    <a:prstGeom prst="rect">
                      <a:avLst/>
                    </a:prstGeom>
                  </pic:spPr>
                </pic:pic>
              </a:graphicData>
            </a:graphic>
          </wp:inline>
        </w:drawing>
      </w:r>
    </w:p>
    <w:p w14:paraId="54EF1DE5" w14:textId="462F300B" w:rsidR="00021B97" w:rsidRPr="006E5923" w:rsidRDefault="00021B97" w:rsidP="00021B97">
      <w:pPr>
        <w:ind w:firstLine="0"/>
        <w:jc w:val="center"/>
        <w:rPr>
          <w:color w:val="000000"/>
          <w:szCs w:val="28"/>
        </w:rPr>
      </w:pPr>
      <w:r>
        <w:t>Рисунок 5.6</w:t>
      </w:r>
      <w:r>
        <w:t xml:space="preserve"> – </w:t>
      </w:r>
      <w:r>
        <w:rPr>
          <w:color w:val="000000"/>
          <w:szCs w:val="28"/>
        </w:rPr>
        <w:t>график средней цены заказов по месяцам в 2000г</w:t>
      </w:r>
    </w:p>
    <w:p w14:paraId="79E1A0DD" w14:textId="77777777" w:rsidR="004435FE" w:rsidRDefault="004435FE" w:rsidP="006E5923"/>
    <w:p w14:paraId="15D31063" w14:textId="7CE4A05E" w:rsidR="004435FE" w:rsidRDefault="004435FE">
      <w:pPr>
        <w:spacing w:line="240" w:lineRule="auto"/>
        <w:ind w:firstLine="0"/>
        <w:jc w:val="left"/>
      </w:pPr>
      <w:r>
        <w:br w:type="page"/>
      </w:r>
    </w:p>
    <w:p w14:paraId="69E93EAA" w14:textId="19676531" w:rsidR="004435FE" w:rsidRPr="006E5923" w:rsidRDefault="00DF2413" w:rsidP="00DF2413">
      <w:pPr>
        <w:pStyle w:val="1"/>
      </w:pPr>
      <w:bookmarkStart w:id="26" w:name="_Toc40791309"/>
      <w:r w:rsidRPr="00DF2413">
        <w:lastRenderedPageBreak/>
        <w:t>Тестирование разработанной информационной системы</w:t>
      </w:r>
      <w:bookmarkEnd w:id="26"/>
      <w:r w:rsidRPr="00DF2413">
        <w:t xml:space="preserve"> </w:t>
      </w:r>
    </w:p>
    <w:p w14:paraId="1124097E" w14:textId="77777777" w:rsidR="00DF2413" w:rsidRDefault="00DF2413" w:rsidP="00DF2413">
      <w:pPr>
        <w:pStyle w:val="a1"/>
        <w:rPr>
          <w:color w:val="000000" w:themeColor="text1"/>
        </w:rPr>
      </w:pPr>
      <w:r>
        <w:rPr>
          <w:color w:val="000000" w:themeColor="text1"/>
        </w:rPr>
        <w:t>После создания информационной системы было проведено его тестирования. Была проверена возможность единовременной работы с данными, каскадное удаление, изменение.</w:t>
      </w:r>
    </w:p>
    <w:p w14:paraId="2E8CD17C" w14:textId="6E333ED7" w:rsidR="00DF2413" w:rsidRPr="0052165A" w:rsidRDefault="00DF2413" w:rsidP="00DF2413">
      <w:r>
        <w:t xml:space="preserve">При ошибочном вводе данных </w:t>
      </w:r>
      <w:r>
        <w:rPr>
          <w:color w:val="000000" w:themeColor="text1"/>
        </w:rPr>
        <w:t>пользователю выводится сообщение, представленное на рисунках 6.</w:t>
      </w:r>
      <w:r w:rsidRPr="0052165A">
        <w:rPr>
          <w:color w:val="000000" w:themeColor="text1"/>
        </w:rPr>
        <w:t>1</w:t>
      </w:r>
      <w:r>
        <w:rPr>
          <w:color w:val="000000" w:themeColor="text1"/>
        </w:rPr>
        <w:t> и 6</w:t>
      </w:r>
      <w:r w:rsidRPr="0052165A">
        <w:rPr>
          <w:color w:val="000000" w:themeColor="text1"/>
        </w:rPr>
        <w:t>.2</w:t>
      </w:r>
    </w:p>
    <w:p w14:paraId="6B4D4A0D" w14:textId="77777777" w:rsidR="00DF2413" w:rsidRPr="00AC48B3" w:rsidRDefault="00DF2413" w:rsidP="00DF2413">
      <w:pPr>
        <w:pStyle w:val="a1"/>
        <w:rPr>
          <w:color w:val="000000" w:themeColor="text1"/>
        </w:rPr>
      </w:pPr>
    </w:p>
    <w:p w14:paraId="0F1EC3EB" w14:textId="77777777" w:rsidR="00DF2413" w:rsidRDefault="00DF2413" w:rsidP="00DF2413">
      <w:pPr>
        <w:pStyle w:val="a1"/>
        <w:ind w:firstLine="0"/>
        <w:jc w:val="center"/>
        <w:rPr>
          <w:color w:val="000000" w:themeColor="text1"/>
        </w:rPr>
      </w:pPr>
      <w:r>
        <w:rPr>
          <w:noProof/>
        </w:rPr>
        <w:drawing>
          <wp:inline distT="0" distB="0" distL="0" distR="0" wp14:anchorId="2FA1B47B" wp14:editId="6995AAA6">
            <wp:extent cx="1943100" cy="1571625"/>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43100" cy="1571625"/>
                    </a:xfrm>
                    <a:prstGeom prst="rect">
                      <a:avLst/>
                    </a:prstGeom>
                  </pic:spPr>
                </pic:pic>
              </a:graphicData>
            </a:graphic>
          </wp:inline>
        </w:drawing>
      </w:r>
    </w:p>
    <w:p w14:paraId="2A4ED721" w14:textId="435740D5" w:rsidR="00DF2413" w:rsidRDefault="00DF2413" w:rsidP="00DF2413">
      <w:pPr>
        <w:pStyle w:val="a1"/>
        <w:ind w:firstLine="0"/>
        <w:jc w:val="center"/>
        <w:rPr>
          <w:color w:val="000000" w:themeColor="text1"/>
        </w:rPr>
      </w:pPr>
      <w:r>
        <w:rPr>
          <w:color w:val="000000" w:themeColor="text1"/>
        </w:rPr>
        <w:t>Рисунок 6.</w:t>
      </w:r>
      <w:r w:rsidRPr="0052165A">
        <w:rPr>
          <w:color w:val="000000" w:themeColor="text1"/>
        </w:rPr>
        <w:t>1</w:t>
      </w:r>
      <w:r>
        <w:rPr>
          <w:color w:val="000000" w:themeColor="text1"/>
        </w:rPr>
        <w:t xml:space="preserve"> – Ошибка при вводе неправильных данных</w:t>
      </w:r>
    </w:p>
    <w:p w14:paraId="2D9FCEC7" w14:textId="77777777" w:rsidR="00DF2413" w:rsidRDefault="00DF2413" w:rsidP="00DF2413">
      <w:pPr>
        <w:pStyle w:val="a1"/>
        <w:ind w:firstLine="0"/>
        <w:jc w:val="center"/>
        <w:rPr>
          <w:color w:val="000000" w:themeColor="text1"/>
        </w:rPr>
      </w:pPr>
    </w:p>
    <w:p w14:paraId="66CC6E33" w14:textId="77777777" w:rsidR="00DF2413" w:rsidRDefault="00DF2413" w:rsidP="00DF2413">
      <w:pPr>
        <w:pStyle w:val="a1"/>
        <w:ind w:firstLine="0"/>
        <w:jc w:val="center"/>
        <w:rPr>
          <w:color w:val="000000" w:themeColor="text1"/>
        </w:rPr>
      </w:pPr>
      <w:r>
        <w:rPr>
          <w:noProof/>
        </w:rPr>
        <w:drawing>
          <wp:inline distT="0" distB="0" distL="0" distR="0" wp14:anchorId="2DC08596" wp14:editId="4DD198D1">
            <wp:extent cx="3162300" cy="1789399"/>
            <wp:effectExtent l="0" t="0" r="0" b="190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85270" cy="1802396"/>
                    </a:xfrm>
                    <a:prstGeom prst="rect">
                      <a:avLst/>
                    </a:prstGeom>
                  </pic:spPr>
                </pic:pic>
              </a:graphicData>
            </a:graphic>
          </wp:inline>
        </w:drawing>
      </w:r>
    </w:p>
    <w:p w14:paraId="4BAC866C" w14:textId="28F36B8B" w:rsidR="00DF2413" w:rsidRDefault="00DF2413" w:rsidP="00DF2413">
      <w:pPr>
        <w:pStyle w:val="a1"/>
        <w:ind w:firstLine="0"/>
        <w:jc w:val="center"/>
        <w:rPr>
          <w:color w:val="000000" w:themeColor="text1"/>
        </w:rPr>
      </w:pPr>
      <w:r>
        <w:rPr>
          <w:color w:val="000000" w:themeColor="text1"/>
        </w:rPr>
        <w:t>Рисунок 6.</w:t>
      </w:r>
      <w:r w:rsidRPr="0052165A">
        <w:rPr>
          <w:color w:val="000000" w:themeColor="text1"/>
        </w:rPr>
        <w:t>2</w:t>
      </w:r>
      <w:r>
        <w:rPr>
          <w:color w:val="000000" w:themeColor="text1"/>
        </w:rPr>
        <w:t xml:space="preserve"> – Ошибка при вводе не правильного номера телефона</w:t>
      </w:r>
    </w:p>
    <w:p w14:paraId="34ADCCA7" w14:textId="77777777" w:rsidR="00DF2413" w:rsidRDefault="00DF2413" w:rsidP="00DF2413">
      <w:pPr>
        <w:pStyle w:val="a1"/>
        <w:ind w:firstLine="0"/>
        <w:rPr>
          <w:color w:val="000000" w:themeColor="text1"/>
        </w:rPr>
      </w:pPr>
    </w:p>
    <w:p w14:paraId="0A910055" w14:textId="31F3DDC6" w:rsidR="00DF2413" w:rsidRPr="0052165A" w:rsidRDefault="00DF2413" w:rsidP="00DF2413">
      <w:pPr>
        <w:pStyle w:val="a1"/>
        <w:ind w:firstLine="708"/>
        <w:rPr>
          <w:color w:val="000000" w:themeColor="text1"/>
        </w:rPr>
      </w:pPr>
      <w:r>
        <w:rPr>
          <w:color w:val="000000" w:themeColor="text1"/>
        </w:rPr>
        <w:t>При вводе неправиль</w:t>
      </w:r>
      <w:r w:rsidR="00CD49C8">
        <w:rPr>
          <w:color w:val="000000" w:themeColor="text1"/>
        </w:rPr>
        <w:t>ных входных данных пользователь получает сообщение об ошибке</w:t>
      </w:r>
      <w:r>
        <w:rPr>
          <w:color w:val="000000" w:themeColor="text1"/>
        </w:rPr>
        <w:t xml:space="preserve"> авторизации, представленная на рисунке 6</w:t>
      </w:r>
      <w:r w:rsidRPr="0052165A">
        <w:rPr>
          <w:color w:val="000000" w:themeColor="text1"/>
        </w:rPr>
        <w:t>.3</w:t>
      </w:r>
    </w:p>
    <w:p w14:paraId="77C6724D" w14:textId="085B06CF" w:rsidR="00DF2413" w:rsidRPr="00AC48B3" w:rsidRDefault="00F31701" w:rsidP="00DF2413">
      <w:pPr>
        <w:pStyle w:val="a1"/>
        <w:jc w:val="center"/>
        <w:rPr>
          <w:color w:val="000000" w:themeColor="text1"/>
        </w:rPr>
      </w:pPr>
      <w:r>
        <w:rPr>
          <w:noProof/>
        </w:rPr>
        <w:lastRenderedPageBreak/>
        <w:drawing>
          <wp:inline distT="0" distB="0" distL="0" distR="0" wp14:anchorId="2720EA46" wp14:editId="34C84650">
            <wp:extent cx="3476625" cy="4638675"/>
            <wp:effectExtent l="0" t="0" r="9525" b="952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76625" cy="4638675"/>
                    </a:xfrm>
                    <a:prstGeom prst="rect">
                      <a:avLst/>
                    </a:prstGeom>
                  </pic:spPr>
                </pic:pic>
              </a:graphicData>
            </a:graphic>
          </wp:inline>
        </w:drawing>
      </w:r>
    </w:p>
    <w:p w14:paraId="131BE15F" w14:textId="1B3E22F8" w:rsidR="00DF2413" w:rsidRDefault="00DF2413" w:rsidP="00DF2413">
      <w:pPr>
        <w:pStyle w:val="a1"/>
        <w:ind w:firstLine="0"/>
        <w:jc w:val="center"/>
        <w:rPr>
          <w:color w:val="000000" w:themeColor="text1"/>
        </w:rPr>
      </w:pPr>
      <w:r>
        <w:rPr>
          <w:color w:val="000000" w:themeColor="text1"/>
        </w:rPr>
        <w:t xml:space="preserve">Рисунок 5.3 – Ошибка при </w:t>
      </w:r>
      <w:r w:rsidR="00CD49C8">
        <w:rPr>
          <w:color w:val="000000" w:themeColor="text1"/>
        </w:rPr>
        <w:t>некорректно заполненных данных</w:t>
      </w:r>
      <w:r>
        <w:rPr>
          <w:color w:val="000000" w:themeColor="text1"/>
        </w:rPr>
        <w:t xml:space="preserve"> </w:t>
      </w:r>
    </w:p>
    <w:p w14:paraId="7E01B0D2" w14:textId="77777777" w:rsidR="00DF2413" w:rsidRDefault="00DF2413" w:rsidP="00DF2413">
      <w:pPr>
        <w:pStyle w:val="a1"/>
      </w:pPr>
    </w:p>
    <w:p w14:paraId="21E96067" w14:textId="77777777" w:rsidR="00DF2413" w:rsidRDefault="00DF2413" w:rsidP="00DF2413">
      <w:pPr>
        <w:pStyle w:val="a1"/>
      </w:pPr>
    </w:p>
    <w:p w14:paraId="1E3E9B46" w14:textId="2A0EF187" w:rsidR="00DF2413" w:rsidRDefault="00BA2790" w:rsidP="00DF2413">
      <w:pPr>
        <w:pStyle w:val="a1"/>
      </w:pPr>
      <w:r>
        <w:t xml:space="preserve">Было созданы роли: администратора и сотрудников. Администратор имеет </w:t>
      </w:r>
      <w:r w:rsidR="00DF2413">
        <w:t>доступ почти ко всем элементам созданной базы данных</w:t>
      </w:r>
      <w:r w:rsidR="00DF2413" w:rsidRPr="00D53E8F">
        <w:t>,</w:t>
      </w:r>
      <w:r>
        <w:t xml:space="preserve"> а</w:t>
      </w:r>
      <w:r w:rsidR="00DF2413" w:rsidRPr="00D53E8F">
        <w:t xml:space="preserve"> </w:t>
      </w:r>
      <w:r w:rsidR="00DF2413">
        <w:t xml:space="preserve">у сотрудников есть доступ </w:t>
      </w:r>
      <w:r>
        <w:t>исключительно</w:t>
      </w:r>
      <w:r w:rsidR="00DF2413">
        <w:t xml:space="preserve"> к своим записям в таблице Заказы</w:t>
      </w:r>
      <w:r w:rsidR="00DF2413" w:rsidRPr="00D53E8F">
        <w:t>.</w:t>
      </w:r>
      <w:r w:rsidR="00DF2413">
        <w:t xml:space="preserve"> Остальные сотрудники наследуются от этих ролей</w:t>
      </w:r>
      <w:r w:rsidR="00DF2413" w:rsidRPr="00D52F5F">
        <w:t>.</w:t>
      </w:r>
      <w:r w:rsidR="00DF2413">
        <w:t xml:space="preserve"> </w:t>
      </w:r>
    </w:p>
    <w:p w14:paraId="62D77BB5" w14:textId="77777777" w:rsidR="00DF2413" w:rsidRDefault="00DF2413" w:rsidP="00DF2413">
      <w:pPr>
        <w:pStyle w:val="a1"/>
      </w:pPr>
    </w:p>
    <w:p w14:paraId="7FB1C031" w14:textId="1DC5260C" w:rsidR="00DF2413" w:rsidRPr="00D52F5F" w:rsidRDefault="00F31701" w:rsidP="00DF2413">
      <w:pPr>
        <w:pStyle w:val="a1"/>
        <w:jc w:val="center"/>
      </w:pPr>
      <w:r>
        <w:rPr>
          <w:noProof/>
        </w:rPr>
        <w:lastRenderedPageBreak/>
        <w:drawing>
          <wp:inline distT="0" distB="0" distL="0" distR="0" wp14:anchorId="2F51649D" wp14:editId="5512D2BE">
            <wp:extent cx="3714750" cy="3706639"/>
            <wp:effectExtent l="0" t="0" r="0" b="825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20425" cy="3712301"/>
                    </a:xfrm>
                    <a:prstGeom prst="rect">
                      <a:avLst/>
                    </a:prstGeom>
                  </pic:spPr>
                </pic:pic>
              </a:graphicData>
            </a:graphic>
          </wp:inline>
        </w:drawing>
      </w:r>
    </w:p>
    <w:p w14:paraId="61271827" w14:textId="0BB9E0DD" w:rsidR="00DF2413" w:rsidRPr="00D53E8F" w:rsidRDefault="00DF2413" w:rsidP="00DF2413">
      <w:pPr>
        <w:pStyle w:val="a1"/>
        <w:ind w:firstLine="0"/>
        <w:jc w:val="center"/>
      </w:pPr>
      <w:r>
        <w:t xml:space="preserve">Рисунок 6.4 – пользователь </w:t>
      </w:r>
      <w:r>
        <w:rPr>
          <w:lang w:val="en-US"/>
        </w:rPr>
        <w:t>admin</w:t>
      </w:r>
    </w:p>
    <w:p w14:paraId="33D66FDA" w14:textId="77777777" w:rsidR="00DF2413" w:rsidRDefault="00DF2413" w:rsidP="00DF2413">
      <w:pPr>
        <w:pStyle w:val="a1"/>
      </w:pPr>
    </w:p>
    <w:p w14:paraId="448DD650" w14:textId="396A6BA2" w:rsidR="00DF2413" w:rsidRDefault="006D7C59" w:rsidP="00DF2413">
      <w:pPr>
        <w:pStyle w:val="a1"/>
        <w:jc w:val="center"/>
      </w:pPr>
      <w:r>
        <w:rPr>
          <w:noProof/>
        </w:rPr>
        <w:drawing>
          <wp:inline distT="0" distB="0" distL="0" distR="0" wp14:anchorId="42B00ADB" wp14:editId="769D47B3">
            <wp:extent cx="4048125" cy="4257675"/>
            <wp:effectExtent l="0" t="0" r="9525" b="952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48125" cy="4257675"/>
                    </a:xfrm>
                    <a:prstGeom prst="rect">
                      <a:avLst/>
                    </a:prstGeom>
                  </pic:spPr>
                </pic:pic>
              </a:graphicData>
            </a:graphic>
          </wp:inline>
        </w:drawing>
      </w:r>
    </w:p>
    <w:p w14:paraId="106385EB" w14:textId="03A97BAD" w:rsidR="00DF2413" w:rsidRPr="00D52F5F" w:rsidRDefault="00DF2413" w:rsidP="00DF2413">
      <w:pPr>
        <w:pStyle w:val="a1"/>
        <w:jc w:val="center"/>
      </w:pPr>
      <w:r>
        <w:t>Рисунок 6</w:t>
      </w:r>
      <w:r w:rsidRPr="008440A9">
        <w:t>.5</w:t>
      </w:r>
      <w:r w:rsidRPr="00D52F5F">
        <w:t xml:space="preserve"> – </w:t>
      </w:r>
      <w:r>
        <w:t xml:space="preserve">пользователь </w:t>
      </w:r>
      <w:r>
        <w:rPr>
          <w:lang w:val="en-US"/>
        </w:rPr>
        <w:t>employee</w:t>
      </w:r>
    </w:p>
    <w:p w14:paraId="2D49471D" w14:textId="77777777" w:rsidR="00DF2413" w:rsidRDefault="00DF2413" w:rsidP="00DF2413">
      <w:pPr>
        <w:pStyle w:val="a1"/>
      </w:pPr>
      <w:r>
        <w:lastRenderedPageBreak/>
        <w:t xml:space="preserve">Для таблицы Заказы был включен модификатор </w:t>
      </w:r>
      <w:r>
        <w:rPr>
          <w:lang w:val="en-US"/>
        </w:rPr>
        <w:t>ROW</w:t>
      </w:r>
      <w:r w:rsidRPr="00D53E8F">
        <w:t xml:space="preserve"> </w:t>
      </w:r>
      <w:r>
        <w:rPr>
          <w:lang w:val="en-US"/>
        </w:rPr>
        <w:t>LEVEL</w:t>
      </w:r>
      <w:r w:rsidRPr="00D53E8F">
        <w:t xml:space="preserve"> </w:t>
      </w:r>
      <w:r>
        <w:rPr>
          <w:lang w:val="en-US"/>
        </w:rPr>
        <w:t>SECURITY</w:t>
      </w:r>
      <w:r w:rsidRPr="00D53E8F">
        <w:t xml:space="preserve">, </w:t>
      </w:r>
      <w:r>
        <w:t>который защищает данные в таблице на уровне строк</w:t>
      </w:r>
      <w:r w:rsidRPr="00D53E8F">
        <w:t>.</w:t>
      </w:r>
    </w:p>
    <w:p w14:paraId="6F39F38E" w14:textId="2180C098" w:rsidR="00DF2413" w:rsidRDefault="00DF2413" w:rsidP="00DF2413">
      <w:pPr>
        <w:pStyle w:val="a1"/>
      </w:pPr>
      <w:r>
        <w:t xml:space="preserve">На рисунке </w:t>
      </w:r>
      <w:r w:rsidRPr="00DF2413">
        <w:t>6.6</w:t>
      </w:r>
      <w:r w:rsidRPr="00D52F5F">
        <w:t xml:space="preserve"> </w:t>
      </w:r>
      <w:r>
        <w:t>сказано</w:t>
      </w:r>
      <w:r w:rsidRPr="00D52F5F">
        <w:t>,</w:t>
      </w:r>
      <w:r>
        <w:t xml:space="preserve"> что роль </w:t>
      </w:r>
      <w:r>
        <w:rPr>
          <w:lang w:val="en-US"/>
        </w:rPr>
        <w:t>admin</w:t>
      </w:r>
      <w:r w:rsidRPr="00D52F5F">
        <w:t xml:space="preserve"> </w:t>
      </w:r>
      <w:r>
        <w:t>имеет доступ ко всем строкам таблицы Заказы</w:t>
      </w:r>
      <w:r w:rsidRPr="00D52F5F">
        <w:t>,</w:t>
      </w:r>
      <w:r>
        <w:t xml:space="preserve"> а роль </w:t>
      </w:r>
      <w:r>
        <w:rPr>
          <w:lang w:val="en-US"/>
        </w:rPr>
        <w:t>employee</w:t>
      </w:r>
      <w:r w:rsidRPr="00D52F5F">
        <w:t xml:space="preserve"> </w:t>
      </w:r>
      <w:r>
        <w:t>имеет доступ только к записям</w:t>
      </w:r>
      <w:r w:rsidRPr="00D52F5F">
        <w:t>,</w:t>
      </w:r>
      <w:r>
        <w:t xml:space="preserve"> которые создал он сам</w:t>
      </w:r>
      <w:r w:rsidRPr="00D52F5F">
        <w:t>.</w:t>
      </w:r>
      <w:r>
        <w:t xml:space="preserve"> Работу данного механизма обеспечивает триггер</w:t>
      </w:r>
      <w:r w:rsidRPr="00D52F5F">
        <w:t xml:space="preserve"> </w:t>
      </w:r>
      <w:r>
        <w:rPr>
          <w:lang w:val="en-US"/>
        </w:rPr>
        <w:t>before</w:t>
      </w:r>
      <w:r w:rsidRPr="00D52F5F">
        <w:t>_</w:t>
      </w:r>
      <w:r>
        <w:rPr>
          <w:lang w:val="en-US"/>
        </w:rPr>
        <w:t>insert</w:t>
      </w:r>
      <w:r w:rsidRPr="00D52F5F">
        <w:t>_</w:t>
      </w:r>
      <w:r>
        <w:rPr>
          <w:lang w:val="en-US"/>
        </w:rPr>
        <w:t>orders</w:t>
      </w:r>
      <w:r w:rsidRPr="00D52F5F">
        <w:t xml:space="preserve">, </w:t>
      </w:r>
      <w:r>
        <w:t>который перед вставкой в таблицу заполняет поле владельца записи текущего пользователя</w:t>
      </w:r>
      <w:r w:rsidRPr="00D52F5F">
        <w:t>.</w:t>
      </w:r>
    </w:p>
    <w:p w14:paraId="1D418E7E" w14:textId="77777777" w:rsidR="00DF2413" w:rsidRPr="00D52F5F" w:rsidRDefault="00DF2413" w:rsidP="00DF2413">
      <w:pPr>
        <w:pStyle w:val="a1"/>
        <w:jc w:val="left"/>
      </w:pPr>
    </w:p>
    <w:p w14:paraId="77042DA5" w14:textId="77777777" w:rsidR="00DF2413" w:rsidRDefault="00DF2413" w:rsidP="00DF2413">
      <w:pPr>
        <w:pStyle w:val="a1"/>
        <w:ind w:firstLine="0"/>
        <w:jc w:val="center"/>
      </w:pPr>
      <w:r>
        <w:rPr>
          <w:noProof/>
        </w:rPr>
        <w:drawing>
          <wp:inline distT="0" distB="0" distL="0" distR="0" wp14:anchorId="19CB051F" wp14:editId="1C904829">
            <wp:extent cx="5939790" cy="3207385"/>
            <wp:effectExtent l="0" t="0" r="381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39790" cy="3207385"/>
                    </a:xfrm>
                    <a:prstGeom prst="rect">
                      <a:avLst/>
                    </a:prstGeom>
                  </pic:spPr>
                </pic:pic>
              </a:graphicData>
            </a:graphic>
          </wp:inline>
        </w:drawing>
      </w:r>
    </w:p>
    <w:p w14:paraId="765803C8" w14:textId="510AAB9D" w:rsidR="00DF2413" w:rsidRPr="00DF2413" w:rsidRDefault="00DF2413" w:rsidP="00DF2413">
      <w:pPr>
        <w:pStyle w:val="a1"/>
        <w:ind w:firstLine="0"/>
        <w:jc w:val="center"/>
        <w:rPr>
          <w:lang w:val="en-US"/>
        </w:rPr>
      </w:pPr>
      <w:r>
        <w:t>Рисунок</w:t>
      </w:r>
      <w:r w:rsidRPr="00D53E8F">
        <w:rPr>
          <w:lang w:val="en-US"/>
        </w:rPr>
        <w:t xml:space="preserve"> </w:t>
      </w:r>
      <w:r>
        <w:rPr>
          <w:lang w:val="en-US"/>
        </w:rPr>
        <w:t xml:space="preserve">6.6 – ROW LEVEL SECURITY </w:t>
      </w:r>
      <w:r>
        <w:t>таблицы</w:t>
      </w:r>
      <w:r w:rsidRPr="00D53E8F">
        <w:rPr>
          <w:lang w:val="en-US"/>
        </w:rPr>
        <w:t xml:space="preserve"> </w:t>
      </w:r>
      <w:r>
        <w:t>Заказы</w:t>
      </w:r>
    </w:p>
    <w:p w14:paraId="27BF80BC" w14:textId="77777777" w:rsidR="00DF2413" w:rsidRDefault="00DF2413" w:rsidP="00DF2413">
      <w:pPr>
        <w:pStyle w:val="a1"/>
        <w:ind w:firstLine="0"/>
        <w:jc w:val="center"/>
        <w:rPr>
          <w:lang w:val="en-US"/>
        </w:rPr>
      </w:pPr>
    </w:p>
    <w:p w14:paraId="63695524" w14:textId="420AE9AA" w:rsidR="00DF2413" w:rsidRDefault="006D7C59" w:rsidP="00DF2413">
      <w:pPr>
        <w:pStyle w:val="a1"/>
        <w:ind w:firstLine="0"/>
        <w:jc w:val="center"/>
        <w:rPr>
          <w:lang w:val="en-US"/>
        </w:rPr>
      </w:pPr>
      <w:r>
        <w:rPr>
          <w:noProof/>
        </w:rPr>
        <w:lastRenderedPageBreak/>
        <w:drawing>
          <wp:inline distT="0" distB="0" distL="0" distR="0" wp14:anchorId="37B2F84C" wp14:editId="38937522">
            <wp:extent cx="5939790" cy="3708400"/>
            <wp:effectExtent l="0" t="0" r="3810" b="635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39790" cy="3708400"/>
                    </a:xfrm>
                    <a:prstGeom prst="rect">
                      <a:avLst/>
                    </a:prstGeom>
                  </pic:spPr>
                </pic:pic>
              </a:graphicData>
            </a:graphic>
          </wp:inline>
        </w:drawing>
      </w:r>
    </w:p>
    <w:p w14:paraId="52978148" w14:textId="7127B3C3" w:rsidR="00DF2413" w:rsidRPr="00DF2413" w:rsidRDefault="00DF2413" w:rsidP="00DF2413">
      <w:pPr>
        <w:pStyle w:val="a1"/>
        <w:ind w:firstLine="0"/>
        <w:jc w:val="center"/>
      </w:pPr>
      <w:r>
        <w:t xml:space="preserve">Рисунок </w:t>
      </w:r>
      <w:r w:rsidRPr="00DF2413">
        <w:t>6.</w:t>
      </w:r>
      <w:r>
        <w:rPr>
          <w:lang w:val="en-US"/>
        </w:rPr>
        <w:t xml:space="preserve">7 - </w:t>
      </w:r>
      <w:r>
        <w:t xml:space="preserve"> Привилегии пользователя </w:t>
      </w:r>
      <w:r>
        <w:rPr>
          <w:lang w:val="en-US"/>
        </w:rPr>
        <w:t>admin</w:t>
      </w:r>
    </w:p>
    <w:p w14:paraId="1B282705" w14:textId="7DE432CF" w:rsidR="00DF2413" w:rsidRDefault="00DF2413" w:rsidP="006D7C59">
      <w:pPr>
        <w:ind w:firstLine="0"/>
      </w:pPr>
    </w:p>
    <w:p w14:paraId="6E6DA2EF" w14:textId="134B8842" w:rsidR="00DF2413" w:rsidRDefault="006D7C59" w:rsidP="00DF2413">
      <w:pPr>
        <w:ind w:firstLine="0"/>
        <w:jc w:val="center"/>
      </w:pPr>
      <w:r>
        <w:rPr>
          <w:noProof/>
        </w:rPr>
        <w:drawing>
          <wp:inline distT="0" distB="0" distL="0" distR="0" wp14:anchorId="53B70260" wp14:editId="248357CB">
            <wp:extent cx="5939790" cy="3703320"/>
            <wp:effectExtent l="0" t="0" r="381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39790" cy="3703320"/>
                    </a:xfrm>
                    <a:prstGeom prst="rect">
                      <a:avLst/>
                    </a:prstGeom>
                  </pic:spPr>
                </pic:pic>
              </a:graphicData>
            </a:graphic>
          </wp:inline>
        </w:drawing>
      </w:r>
    </w:p>
    <w:p w14:paraId="36D6DF0D" w14:textId="17A6392A" w:rsidR="00DF2413" w:rsidRDefault="00DF2413" w:rsidP="00DF2413">
      <w:pPr>
        <w:ind w:firstLine="0"/>
        <w:jc w:val="center"/>
        <w:rPr>
          <w:lang w:val="en-US"/>
        </w:rPr>
      </w:pPr>
      <w:r>
        <w:t xml:space="preserve">Рисунок </w:t>
      </w:r>
      <w:r>
        <w:rPr>
          <w:lang w:val="en-US"/>
        </w:rPr>
        <w:t xml:space="preserve">6.8 – </w:t>
      </w:r>
      <w:r>
        <w:t xml:space="preserve">привилегии пользователя </w:t>
      </w:r>
      <w:r>
        <w:rPr>
          <w:lang w:val="en-US"/>
        </w:rPr>
        <w:t>employee</w:t>
      </w:r>
    </w:p>
    <w:p w14:paraId="4113BE38" w14:textId="77777777" w:rsidR="0075704B" w:rsidRPr="00DF2413" w:rsidRDefault="0075704B" w:rsidP="00DF2413">
      <w:pPr>
        <w:ind w:firstLine="0"/>
        <w:jc w:val="center"/>
        <w:rPr>
          <w:lang w:val="en-US"/>
        </w:rPr>
      </w:pPr>
    </w:p>
    <w:p w14:paraId="539F810B" w14:textId="3F559E51" w:rsidR="00DF2413" w:rsidRDefault="002D0498" w:rsidP="00DF2413">
      <w:pPr>
        <w:ind w:firstLine="0"/>
        <w:jc w:val="center"/>
      </w:pPr>
      <w:r>
        <w:rPr>
          <w:noProof/>
        </w:rPr>
        <w:lastRenderedPageBreak/>
        <w:drawing>
          <wp:inline distT="0" distB="0" distL="0" distR="0" wp14:anchorId="52A74CC9" wp14:editId="19F33277">
            <wp:extent cx="5939790" cy="3332480"/>
            <wp:effectExtent l="0" t="0" r="3810" b="127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39790" cy="3332480"/>
                    </a:xfrm>
                    <a:prstGeom prst="rect">
                      <a:avLst/>
                    </a:prstGeom>
                  </pic:spPr>
                </pic:pic>
              </a:graphicData>
            </a:graphic>
          </wp:inline>
        </w:drawing>
      </w:r>
    </w:p>
    <w:p w14:paraId="29265C16" w14:textId="2D470162" w:rsidR="00DF2413" w:rsidRPr="00D7208F" w:rsidRDefault="00DF2413" w:rsidP="00DF2413">
      <w:pPr>
        <w:ind w:firstLine="0"/>
        <w:jc w:val="center"/>
        <w:rPr>
          <w:color w:val="000000" w:themeColor="text1"/>
        </w:rPr>
      </w:pPr>
      <w:r>
        <w:rPr>
          <w:color w:val="000000" w:themeColor="text1"/>
        </w:rPr>
        <w:t xml:space="preserve">Рисунок </w:t>
      </w:r>
      <w:r w:rsidR="0075704B" w:rsidRPr="0075704B">
        <w:rPr>
          <w:color w:val="000000" w:themeColor="text1"/>
        </w:rPr>
        <w:t>6</w:t>
      </w:r>
      <w:r w:rsidRPr="00D7208F">
        <w:rPr>
          <w:color w:val="000000" w:themeColor="text1"/>
        </w:rPr>
        <w:t>.</w:t>
      </w:r>
      <w:r w:rsidR="0075704B" w:rsidRPr="0075704B">
        <w:rPr>
          <w:color w:val="000000" w:themeColor="text1"/>
        </w:rPr>
        <w:t>9</w:t>
      </w:r>
      <w:r w:rsidRPr="00D7208F">
        <w:rPr>
          <w:color w:val="000000" w:themeColor="text1"/>
        </w:rPr>
        <w:t xml:space="preserve"> – </w:t>
      </w:r>
      <w:r>
        <w:rPr>
          <w:color w:val="000000" w:themeColor="text1"/>
        </w:rPr>
        <w:t xml:space="preserve">Заказы созданные пользователем </w:t>
      </w:r>
      <w:r w:rsidR="006D7C59">
        <w:rPr>
          <w:color w:val="000000" w:themeColor="text1"/>
        </w:rPr>
        <w:t>Дима</w:t>
      </w:r>
      <w:r w:rsidRPr="00D7208F">
        <w:rPr>
          <w:color w:val="000000" w:themeColor="text1"/>
        </w:rPr>
        <w:t xml:space="preserve"> (</w:t>
      </w:r>
      <w:r>
        <w:rPr>
          <w:color w:val="000000" w:themeColor="text1"/>
          <w:lang w:val="en-US"/>
        </w:rPr>
        <w:t>RLS</w:t>
      </w:r>
      <w:r w:rsidRPr="00D7208F">
        <w:rPr>
          <w:color w:val="000000" w:themeColor="text1"/>
        </w:rPr>
        <w:t>)</w:t>
      </w:r>
    </w:p>
    <w:p w14:paraId="3FA790B5" w14:textId="77777777" w:rsidR="00DF2413" w:rsidRDefault="00DF2413" w:rsidP="00DF2413">
      <w:pPr>
        <w:ind w:firstLine="0"/>
        <w:jc w:val="center"/>
        <w:rPr>
          <w:color w:val="000000" w:themeColor="text1"/>
        </w:rPr>
      </w:pPr>
    </w:p>
    <w:p w14:paraId="1A674BFE" w14:textId="1CF377C5" w:rsidR="00DF2413" w:rsidRDefault="002D0498" w:rsidP="00DF2413">
      <w:pPr>
        <w:ind w:firstLine="0"/>
        <w:jc w:val="center"/>
        <w:rPr>
          <w:color w:val="000000" w:themeColor="text1"/>
        </w:rPr>
      </w:pPr>
      <w:r>
        <w:rPr>
          <w:noProof/>
        </w:rPr>
        <w:drawing>
          <wp:inline distT="0" distB="0" distL="0" distR="0" wp14:anchorId="43468A85" wp14:editId="38E5DB61">
            <wp:extent cx="5939790" cy="3340100"/>
            <wp:effectExtent l="0" t="0" r="381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39790" cy="3340100"/>
                    </a:xfrm>
                    <a:prstGeom prst="rect">
                      <a:avLst/>
                    </a:prstGeom>
                  </pic:spPr>
                </pic:pic>
              </a:graphicData>
            </a:graphic>
          </wp:inline>
        </w:drawing>
      </w:r>
    </w:p>
    <w:p w14:paraId="07DB19C2" w14:textId="590F05DF" w:rsidR="00DF2413" w:rsidRPr="00D7208F" w:rsidRDefault="00DF2413" w:rsidP="00DF2413">
      <w:pPr>
        <w:ind w:firstLine="0"/>
        <w:jc w:val="center"/>
        <w:rPr>
          <w:color w:val="000000" w:themeColor="text1"/>
        </w:rPr>
      </w:pPr>
      <w:r>
        <w:rPr>
          <w:color w:val="000000" w:themeColor="text1"/>
        </w:rPr>
        <w:t xml:space="preserve">Рисунок </w:t>
      </w:r>
      <w:r w:rsidR="0075704B" w:rsidRPr="0075704B">
        <w:rPr>
          <w:color w:val="000000" w:themeColor="text1"/>
        </w:rPr>
        <w:t>6</w:t>
      </w:r>
      <w:r w:rsidRPr="00D7208F">
        <w:rPr>
          <w:color w:val="000000" w:themeColor="text1"/>
        </w:rPr>
        <w:t>.</w:t>
      </w:r>
      <w:r w:rsidR="0075704B" w:rsidRPr="0075704B">
        <w:rPr>
          <w:color w:val="000000" w:themeColor="text1"/>
        </w:rPr>
        <w:t>10</w:t>
      </w:r>
      <w:r>
        <w:rPr>
          <w:color w:val="000000" w:themeColor="text1"/>
        </w:rPr>
        <w:t xml:space="preserve"> – Попытка пользователем </w:t>
      </w:r>
      <w:r w:rsidR="006D7C59">
        <w:rPr>
          <w:color w:val="000000" w:themeColor="text1"/>
        </w:rPr>
        <w:t>Дима</w:t>
      </w:r>
      <w:r>
        <w:rPr>
          <w:color w:val="000000" w:themeColor="text1"/>
        </w:rPr>
        <w:t xml:space="preserve"> работы с запрещенной таблицей</w:t>
      </w:r>
    </w:p>
    <w:p w14:paraId="78BA8323" w14:textId="77777777" w:rsidR="00DF2413" w:rsidRPr="00DF2413" w:rsidRDefault="00DF2413">
      <w:pPr>
        <w:spacing w:line="240" w:lineRule="auto"/>
        <w:ind w:firstLine="0"/>
        <w:jc w:val="left"/>
      </w:pPr>
    </w:p>
    <w:p w14:paraId="6CFF6548" w14:textId="4A48CDFF" w:rsidR="0075704B" w:rsidRPr="00DF2413" w:rsidRDefault="0075704B" w:rsidP="0075704B">
      <w:pPr>
        <w:spacing w:line="240" w:lineRule="auto"/>
        <w:ind w:firstLine="0"/>
        <w:jc w:val="left"/>
      </w:pPr>
      <w:r>
        <w:br w:type="page"/>
      </w:r>
    </w:p>
    <w:p w14:paraId="7819B468" w14:textId="0B02958A" w:rsidR="002B1549" w:rsidRPr="008B7431" w:rsidRDefault="00F622B2" w:rsidP="00F91EAC">
      <w:pPr>
        <w:pStyle w:val="11"/>
        <w:ind w:firstLine="0"/>
        <w:rPr>
          <w:color w:val="000000" w:themeColor="text1"/>
        </w:rPr>
      </w:pPr>
      <w:bookmarkStart w:id="27" w:name="_Toc40791310"/>
      <w:bookmarkEnd w:id="20"/>
      <w:bookmarkEnd w:id="21"/>
      <w:bookmarkEnd w:id="22"/>
      <w:r>
        <w:rPr>
          <w:color w:val="000000" w:themeColor="text1"/>
        </w:rPr>
        <w:lastRenderedPageBreak/>
        <w:t>ЗАКЛЮЧЕНИЕ</w:t>
      </w:r>
      <w:bookmarkEnd w:id="27"/>
    </w:p>
    <w:p w14:paraId="0D2ADFD6" w14:textId="77777777" w:rsidR="00F67E0C" w:rsidRPr="008C6A8A" w:rsidRDefault="003C740B" w:rsidP="0032332A">
      <w:pPr>
        <w:rPr>
          <w:szCs w:val="28"/>
        </w:rPr>
      </w:pPr>
      <w:r>
        <w:rPr>
          <w:szCs w:val="28"/>
        </w:rPr>
        <w:t xml:space="preserve">В течение разработки </w:t>
      </w:r>
      <w:r w:rsidR="00F67E0C" w:rsidRPr="008C6A8A">
        <w:rPr>
          <w:szCs w:val="28"/>
        </w:rPr>
        <w:t xml:space="preserve">курсового проекта была изучена предметная область проекта, разработана концептуальная модель БД, были написаны основные запросы и функции для данной предметной области, было разработано клиентское приложение. </w:t>
      </w:r>
      <w:r>
        <w:rPr>
          <w:szCs w:val="28"/>
        </w:rPr>
        <w:t>Также были изучены тонкости проектирования и разработки клиент-серверных приложений.</w:t>
      </w:r>
    </w:p>
    <w:p w14:paraId="40D9D781" w14:textId="77777777" w:rsidR="00F67E0C" w:rsidRPr="008C6A8A" w:rsidRDefault="003C740B" w:rsidP="0032332A">
      <w:pPr>
        <w:rPr>
          <w:szCs w:val="28"/>
        </w:rPr>
      </w:pPr>
      <w:r>
        <w:rPr>
          <w:szCs w:val="28"/>
        </w:rPr>
        <w:t>Система обладает уникальной авторизацией, базовым уровнем защиты данных от несанкционированного доступа</w:t>
      </w:r>
      <w:r w:rsidR="00B96BFD" w:rsidRPr="008C6A8A">
        <w:rPr>
          <w:szCs w:val="28"/>
        </w:rPr>
        <w:t>.</w:t>
      </w:r>
    </w:p>
    <w:p w14:paraId="002D43A3" w14:textId="77777777" w:rsidR="00CD4167" w:rsidRPr="008C6A8A" w:rsidRDefault="00B96BFD" w:rsidP="0032332A">
      <w:r w:rsidRPr="008C6A8A">
        <w:t>Недостатками данной программы является то, что отображение данных</w:t>
      </w:r>
      <w:r w:rsidR="003C740B">
        <w:t xml:space="preserve"> часто производится с задержкой по причине вычисления </w:t>
      </w:r>
      <w:r w:rsidR="00F70F37">
        <w:t>данных и</w:t>
      </w:r>
      <w:r w:rsidR="00F70F37" w:rsidRPr="00F70F37">
        <w:rPr>
          <w:szCs w:val="28"/>
        </w:rPr>
        <w:t xml:space="preserve"> </w:t>
      </w:r>
      <w:r w:rsidR="00F70F37">
        <w:rPr>
          <w:szCs w:val="28"/>
        </w:rPr>
        <w:t>не осуществлено разделение ролей пользователей</w:t>
      </w:r>
      <w:r w:rsidRPr="008C6A8A">
        <w:t>.</w:t>
      </w:r>
    </w:p>
    <w:p w14:paraId="63887A89" w14:textId="5A92711C" w:rsidR="00B96BFD" w:rsidRDefault="00B96BFD" w:rsidP="00B96BFD">
      <w:pPr>
        <w:ind w:firstLine="567"/>
        <w:rPr>
          <w:szCs w:val="28"/>
        </w:rPr>
      </w:pPr>
      <w:r w:rsidRPr="008C6A8A">
        <w:rPr>
          <w:szCs w:val="28"/>
        </w:rPr>
        <w:t>В результате создания данной системы требования, изложенные в постановке задачи, выполнены.</w:t>
      </w:r>
    </w:p>
    <w:p w14:paraId="3F0A150A" w14:textId="06673208" w:rsidR="006E1764" w:rsidRPr="00C56DAD" w:rsidRDefault="006E1764" w:rsidP="00B96BFD">
      <w:pPr>
        <w:ind w:firstLine="567"/>
        <w:rPr>
          <w:szCs w:val="28"/>
        </w:rPr>
      </w:pPr>
      <w:r w:rsidRPr="006E1764">
        <w:rPr>
          <w:szCs w:val="28"/>
        </w:rPr>
        <w:t>У Постгреса множество возможностей. Созданный с использованием объектно-реляционной модели, он поддерживает сложные структуры и широкий спектр встроенных и определяемых пользователем типов данных. Он обеспечивает расширенную ёмкость данных и заслужил доверие бережным отношением к целостности данных. Возможно, вам не понадобятся все те продвинутые функции хранения данных, которые мы исследовали в этой статье, но, поскольку потребности могут быстро возрасти, есть несомненное преимущество в том, чтобы иметь всё это под рукой.</w:t>
      </w:r>
      <w:bookmarkStart w:id="28" w:name="_GoBack"/>
      <w:bookmarkEnd w:id="28"/>
    </w:p>
    <w:p w14:paraId="05D1CE10" w14:textId="77777777" w:rsidR="00B96BFD" w:rsidRDefault="00B96BFD" w:rsidP="00B96BFD"/>
    <w:p w14:paraId="5CDAFA14" w14:textId="4C503789" w:rsidR="002B1549" w:rsidRPr="00AC48B3" w:rsidRDefault="002B1549" w:rsidP="00F02B2C">
      <w:pPr>
        <w:pStyle w:val="1"/>
        <w:numPr>
          <w:ilvl w:val="0"/>
          <w:numId w:val="0"/>
        </w:numPr>
        <w:rPr>
          <w:color w:val="000000" w:themeColor="text1"/>
        </w:rPr>
      </w:pPr>
      <w:bookmarkStart w:id="29" w:name="_Toc419364825"/>
      <w:bookmarkStart w:id="30" w:name="_Toc419416331"/>
      <w:bookmarkStart w:id="31" w:name="_Toc419418423"/>
      <w:bookmarkStart w:id="32" w:name="_Toc40791311"/>
      <w:r w:rsidRPr="00AC48B3">
        <w:rPr>
          <w:color w:val="000000" w:themeColor="text1"/>
        </w:rPr>
        <w:lastRenderedPageBreak/>
        <w:t>Перечень ссылок</w:t>
      </w:r>
      <w:bookmarkEnd w:id="29"/>
      <w:bookmarkEnd w:id="30"/>
      <w:bookmarkEnd w:id="31"/>
      <w:bookmarkEnd w:id="32"/>
    </w:p>
    <w:p w14:paraId="57B8A8EE" w14:textId="77777777" w:rsidR="005F5914" w:rsidRPr="003B466F" w:rsidRDefault="005F5914" w:rsidP="006B361D">
      <w:pPr>
        <w:pStyle w:val="a1"/>
        <w:numPr>
          <w:ilvl w:val="0"/>
          <w:numId w:val="12"/>
        </w:numPr>
        <w:jc w:val="left"/>
        <w:rPr>
          <w:rStyle w:val="apple-converted-space"/>
          <w:color w:val="000000" w:themeColor="text1"/>
          <w:szCs w:val="28"/>
        </w:rPr>
      </w:pPr>
      <w:r w:rsidRPr="005F5914">
        <w:rPr>
          <w:color w:val="000000"/>
          <w:sz w:val="27"/>
          <w:szCs w:val="27"/>
        </w:rPr>
        <w:t>Postgr</w:t>
      </w:r>
      <w:r w:rsidR="003B466F">
        <w:rPr>
          <w:color w:val="000000"/>
          <w:sz w:val="27"/>
          <w:szCs w:val="27"/>
        </w:rPr>
        <w:t xml:space="preserve">eSQL [Электронный ресурс] </w:t>
      </w:r>
      <w:r w:rsidRPr="005F5914">
        <w:rPr>
          <w:color w:val="000000"/>
          <w:sz w:val="27"/>
          <w:szCs w:val="27"/>
        </w:rPr>
        <w:t>Режим доступа: https://ru.wikipedia.org/wiki/PostgreSQL, свободный.- Загл. с экрана.</w:t>
      </w:r>
      <w:r w:rsidRPr="005F5914">
        <w:rPr>
          <w:rStyle w:val="apple-converted-space"/>
          <w:color w:val="000000" w:themeColor="text1"/>
          <w:szCs w:val="28"/>
          <w:shd w:val="clear" w:color="auto" w:fill="FFFFFF"/>
        </w:rPr>
        <w:t xml:space="preserve"> </w:t>
      </w:r>
    </w:p>
    <w:p w14:paraId="6235A03B" w14:textId="77777777" w:rsidR="00BA1D45" w:rsidRPr="00BA1D45" w:rsidRDefault="00BA1D45" w:rsidP="006B361D">
      <w:pPr>
        <w:pStyle w:val="a1"/>
        <w:numPr>
          <w:ilvl w:val="0"/>
          <w:numId w:val="12"/>
        </w:numPr>
        <w:jc w:val="left"/>
        <w:rPr>
          <w:color w:val="000000" w:themeColor="text1"/>
          <w:szCs w:val="28"/>
        </w:rPr>
      </w:pPr>
      <w:r>
        <w:rPr>
          <w:color w:val="000000"/>
          <w:sz w:val="27"/>
          <w:szCs w:val="27"/>
        </w:rPr>
        <w:t xml:space="preserve">Триггер </w:t>
      </w:r>
      <w:r w:rsidRPr="003B466F">
        <w:rPr>
          <w:rStyle w:val="apple-converted-space"/>
          <w:color w:val="000000" w:themeColor="text1"/>
          <w:szCs w:val="28"/>
        </w:rPr>
        <w:t>[</w:t>
      </w:r>
      <w:r>
        <w:rPr>
          <w:rStyle w:val="apple-converted-space"/>
          <w:color w:val="000000" w:themeColor="text1"/>
          <w:szCs w:val="28"/>
        </w:rPr>
        <w:t>Электронный ресурс</w:t>
      </w:r>
      <w:r w:rsidRPr="003B466F">
        <w:rPr>
          <w:rStyle w:val="apple-converted-space"/>
          <w:color w:val="000000" w:themeColor="text1"/>
          <w:szCs w:val="28"/>
        </w:rPr>
        <w:t>]</w:t>
      </w:r>
      <w:r>
        <w:rPr>
          <w:rStyle w:val="apple-converted-space"/>
          <w:color w:val="000000" w:themeColor="text1"/>
          <w:szCs w:val="28"/>
        </w:rPr>
        <w:t xml:space="preserve"> Режим доступа: </w:t>
      </w:r>
      <w:r w:rsidRPr="00BA1D45">
        <w:rPr>
          <w:rStyle w:val="apple-converted-space"/>
          <w:szCs w:val="28"/>
        </w:rPr>
        <w:t>https://ru.wikipedia.org/wiki/Триггер_(базы_данных)</w:t>
      </w:r>
      <w:r>
        <w:rPr>
          <w:rStyle w:val="apple-converted-space"/>
          <w:color w:val="000000" w:themeColor="text1"/>
          <w:szCs w:val="28"/>
        </w:rPr>
        <w:t xml:space="preserve"> </w:t>
      </w:r>
      <w:r w:rsidRPr="005F5914">
        <w:rPr>
          <w:color w:val="000000"/>
          <w:sz w:val="27"/>
          <w:szCs w:val="27"/>
        </w:rPr>
        <w:t>, свободный.- Загл. с экрана.</w:t>
      </w:r>
    </w:p>
    <w:p w14:paraId="3E50D53F" w14:textId="77777777" w:rsidR="00BA1D45" w:rsidRPr="00BA1D45" w:rsidRDefault="00BA1D45" w:rsidP="006B361D">
      <w:pPr>
        <w:pStyle w:val="a1"/>
        <w:numPr>
          <w:ilvl w:val="0"/>
          <w:numId w:val="12"/>
        </w:numPr>
        <w:jc w:val="left"/>
        <w:rPr>
          <w:rStyle w:val="apple-converted-space"/>
          <w:color w:val="000000" w:themeColor="text1"/>
          <w:szCs w:val="28"/>
        </w:rPr>
      </w:pPr>
      <w:r>
        <w:rPr>
          <w:rStyle w:val="apple-converted-space"/>
          <w:color w:val="000000" w:themeColor="text1"/>
          <w:szCs w:val="28"/>
        </w:rPr>
        <w:t xml:space="preserve">Запрос </w:t>
      </w:r>
      <w:r w:rsidRPr="003B466F">
        <w:rPr>
          <w:rStyle w:val="apple-converted-space"/>
          <w:color w:val="000000" w:themeColor="text1"/>
          <w:szCs w:val="28"/>
        </w:rPr>
        <w:t>[</w:t>
      </w:r>
      <w:r>
        <w:rPr>
          <w:rStyle w:val="apple-converted-space"/>
          <w:color w:val="000000" w:themeColor="text1"/>
          <w:szCs w:val="28"/>
        </w:rPr>
        <w:t>Электронный ресурс</w:t>
      </w:r>
      <w:r w:rsidRPr="003B466F">
        <w:rPr>
          <w:rStyle w:val="apple-converted-space"/>
          <w:color w:val="000000" w:themeColor="text1"/>
          <w:szCs w:val="28"/>
        </w:rPr>
        <w:t>]</w:t>
      </w:r>
      <w:r>
        <w:rPr>
          <w:rStyle w:val="apple-converted-space"/>
          <w:color w:val="000000" w:themeColor="text1"/>
          <w:szCs w:val="28"/>
        </w:rPr>
        <w:t xml:space="preserve"> Режим доступа: </w:t>
      </w:r>
      <w:r w:rsidRPr="00BA1D45">
        <w:rPr>
          <w:rStyle w:val="apple-converted-space"/>
          <w:szCs w:val="28"/>
        </w:rPr>
        <w:t>http://miheevag.narod.ru/db.htm</w:t>
      </w:r>
      <w:r>
        <w:rPr>
          <w:rStyle w:val="apple-converted-space"/>
          <w:color w:val="000000" w:themeColor="text1"/>
          <w:szCs w:val="28"/>
        </w:rPr>
        <w:t xml:space="preserve"> </w:t>
      </w:r>
      <w:r w:rsidRPr="005F5914">
        <w:rPr>
          <w:color w:val="000000"/>
          <w:sz w:val="27"/>
          <w:szCs w:val="27"/>
        </w:rPr>
        <w:t>, свободный.- Загл. с экрана.</w:t>
      </w:r>
    </w:p>
    <w:p w14:paraId="3E11953F" w14:textId="77777777" w:rsidR="00CD4167" w:rsidRPr="005F5914" w:rsidRDefault="00CD4167" w:rsidP="006B361D">
      <w:pPr>
        <w:pStyle w:val="a1"/>
        <w:numPr>
          <w:ilvl w:val="0"/>
          <w:numId w:val="12"/>
        </w:numPr>
        <w:jc w:val="left"/>
        <w:rPr>
          <w:rStyle w:val="apple-converted-space"/>
          <w:color w:val="000000" w:themeColor="text1"/>
          <w:szCs w:val="28"/>
        </w:rPr>
      </w:pPr>
      <w:r w:rsidRPr="005F5914">
        <w:rPr>
          <w:color w:val="000000" w:themeColor="text1"/>
          <w:szCs w:val="28"/>
          <w:shd w:val="clear" w:color="auto" w:fill="FFFFFF"/>
        </w:rPr>
        <w:t xml:space="preserve">Уотсон, К. </w:t>
      </w:r>
      <w:r w:rsidRPr="005F5914">
        <w:rPr>
          <w:color w:val="000000" w:themeColor="text1"/>
          <w:szCs w:val="28"/>
          <w:shd w:val="clear" w:color="auto" w:fill="FFFFFF"/>
          <w:lang w:val="en-US"/>
        </w:rPr>
        <w:t>Visual</w:t>
      </w:r>
      <w:r w:rsidRPr="005F5914">
        <w:rPr>
          <w:color w:val="000000" w:themeColor="text1"/>
          <w:szCs w:val="28"/>
          <w:shd w:val="clear" w:color="auto" w:fill="FFFFFF"/>
        </w:rPr>
        <w:t xml:space="preserve"> </w:t>
      </w:r>
      <w:r w:rsidRPr="005F5914">
        <w:rPr>
          <w:color w:val="000000" w:themeColor="text1"/>
          <w:szCs w:val="28"/>
          <w:shd w:val="clear" w:color="auto" w:fill="FFFFFF"/>
          <w:lang w:val="en-US"/>
        </w:rPr>
        <w:t>C</w:t>
      </w:r>
      <w:r w:rsidRPr="005F5914">
        <w:rPr>
          <w:color w:val="000000" w:themeColor="text1"/>
          <w:szCs w:val="28"/>
          <w:shd w:val="clear" w:color="auto" w:fill="FFFFFF"/>
        </w:rPr>
        <w:t># 2008. Базовый курс / Карли Уотсон, Кристиан Нейгел, Якоб Хаммер Педерсен, Джон Д. Рид, Морган Скиннер, Эрик Уайт//</w:t>
      </w:r>
      <w:r w:rsidRPr="005F5914">
        <w:rPr>
          <w:rStyle w:val="apple-converted-space"/>
          <w:color w:val="000000" w:themeColor="text1"/>
          <w:szCs w:val="28"/>
          <w:shd w:val="clear" w:color="auto" w:fill="FFFFFF"/>
        </w:rPr>
        <w:t> «</w:t>
      </w:r>
      <w:r w:rsidRPr="005F5914">
        <w:rPr>
          <w:color w:val="000000" w:themeColor="text1"/>
          <w:szCs w:val="28"/>
          <w:shd w:val="clear" w:color="auto" w:fill="FFFFFF"/>
        </w:rPr>
        <w:t>Вильямс», 2009.– 1216</w:t>
      </w:r>
      <w:r w:rsidRPr="005F5914">
        <w:rPr>
          <w:color w:val="000000" w:themeColor="text1"/>
          <w:szCs w:val="28"/>
          <w:shd w:val="clear" w:color="auto" w:fill="FFFFFF"/>
          <w:lang w:val="en-US"/>
        </w:rPr>
        <w:t>c</w:t>
      </w:r>
      <w:r w:rsidRPr="005F5914">
        <w:rPr>
          <w:color w:val="000000" w:themeColor="text1"/>
          <w:szCs w:val="28"/>
          <w:shd w:val="clear" w:color="auto" w:fill="FFFFFF"/>
        </w:rPr>
        <w:t>.</w:t>
      </w:r>
      <w:r w:rsidRPr="005F5914">
        <w:rPr>
          <w:rStyle w:val="apple-converted-space"/>
          <w:color w:val="000000" w:themeColor="text1"/>
          <w:szCs w:val="28"/>
          <w:shd w:val="clear" w:color="auto" w:fill="FFFFFF"/>
        </w:rPr>
        <w:t> </w:t>
      </w:r>
    </w:p>
    <w:p w14:paraId="4397770A" w14:textId="77777777" w:rsidR="00CD4167" w:rsidRPr="00AC48B3" w:rsidRDefault="00CD4167" w:rsidP="00CD4167">
      <w:pPr>
        <w:pStyle w:val="a1"/>
        <w:ind w:left="720" w:firstLine="0"/>
        <w:rPr>
          <w:rStyle w:val="st1"/>
          <w:color w:val="000000" w:themeColor="text1"/>
          <w:szCs w:val="28"/>
        </w:rPr>
      </w:pPr>
    </w:p>
    <w:p w14:paraId="24BE9CB7" w14:textId="77777777" w:rsidR="00960FD1" w:rsidRPr="00AC48B3" w:rsidRDefault="00960FD1" w:rsidP="00960FD1">
      <w:pPr>
        <w:pStyle w:val="a1"/>
        <w:ind w:left="720" w:firstLine="0"/>
        <w:rPr>
          <w:rStyle w:val="st1"/>
          <w:color w:val="000000" w:themeColor="text1"/>
          <w:szCs w:val="28"/>
        </w:rPr>
      </w:pPr>
    </w:p>
    <w:p w14:paraId="3F8EE967" w14:textId="77777777" w:rsidR="00530035" w:rsidRPr="00AC48B3" w:rsidRDefault="00530035" w:rsidP="00960FD1">
      <w:pPr>
        <w:pStyle w:val="a1"/>
        <w:ind w:left="720" w:firstLine="0"/>
        <w:rPr>
          <w:rStyle w:val="apple-converted-space"/>
          <w:color w:val="000000" w:themeColor="text1"/>
          <w:szCs w:val="28"/>
        </w:rPr>
      </w:pPr>
    </w:p>
    <w:p w14:paraId="689CF4D9" w14:textId="77777777" w:rsidR="0057353E" w:rsidRPr="00AC48B3" w:rsidRDefault="00B22FB2" w:rsidP="00E44960">
      <w:pPr>
        <w:pStyle w:val="a1"/>
        <w:ind w:left="720" w:firstLine="0"/>
        <w:rPr>
          <w:color w:val="000000" w:themeColor="text1"/>
          <w:szCs w:val="28"/>
        </w:rPr>
      </w:pPr>
      <w:r w:rsidRPr="00AC48B3">
        <w:rPr>
          <w:color w:val="000000" w:themeColor="text1"/>
        </w:rPr>
        <w:br w:type="page"/>
      </w:r>
      <w:bookmarkStart w:id="33" w:name="_Toc419364826"/>
    </w:p>
    <w:p w14:paraId="686A2044" w14:textId="77777777" w:rsidR="00F02B2C" w:rsidRPr="00AC48B3" w:rsidRDefault="00F02B2C" w:rsidP="00FF1521">
      <w:pPr>
        <w:pStyle w:val="11"/>
        <w:spacing w:after="0"/>
        <w:rPr>
          <w:color w:val="000000" w:themeColor="text1"/>
        </w:rPr>
      </w:pPr>
      <w:bookmarkStart w:id="34" w:name="_Toc419418424"/>
    </w:p>
    <w:p w14:paraId="4A64BF12" w14:textId="77777777" w:rsidR="00F02B2C" w:rsidRPr="00AC48B3" w:rsidRDefault="00F02B2C" w:rsidP="00FF1521">
      <w:pPr>
        <w:pStyle w:val="11"/>
        <w:spacing w:after="0"/>
        <w:rPr>
          <w:color w:val="000000" w:themeColor="text1"/>
        </w:rPr>
      </w:pPr>
    </w:p>
    <w:p w14:paraId="160304BC" w14:textId="77777777" w:rsidR="00F02B2C" w:rsidRPr="00AC48B3" w:rsidRDefault="00F02B2C" w:rsidP="00FF1521">
      <w:pPr>
        <w:pStyle w:val="11"/>
        <w:spacing w:after="0"/>
        <w:rPr>
          <w:color w:val="000000" w:themeColor="text1"/>
        </w:rPr>
      </w:pPr>
    </w:p>
    <w:p w14:paraId="0CD9690E" w14:textId="77777777" w:rsidR="00F02B2C" w:rsidRPr="00AC48B3" w:rsidRDefault="00F02B2C" w:rsidP="00FF1521">
      <w:pPr>
        <w:pStyle w:val="11"/>
        <w:spacing w:after="0"/>
        <w:rPr>
          <w:color w:val="000000" w:themeColor="text1"/>
        </w:rPr>
      </w:pPr>
    </w:p>
    <w:p w14:paraId="0B9FFFE0" w14:textId="77777777" w:rsidR="00F02B2C" w:rsidRPr="00AC48B3" w:rsidRDefault="00F02B2C" w:rsidP="00FF1521">
      <w:pPr>
        <w:pStyle w:val="11"/>
        <w:spacing w:after="0"/>
        <w:rPr>
          <w:color w:val="000000" w:themeColor="text1"/>
        </w:rPr>
      </w:pPr>
    </w:p>
    <w:p w14:paraId="1427FA49" w14:textId="77777777" w:rsidR="00F02B2C" w:rsidRPr="00AC48B3" w:rsidRDefault="00F02B2C" w:rsidP="00FF1521">
      <w:pPr>
        <w:pStyle w:val="11"/>
        <w:spacing w:after="0"/>
        <w:rPr>
          <w:color w:val="000000" w:themeColor="text1"/>
        </w:rPr>
      </w:pPr>
    </w:p>
    <w:p w14:paraId="5CB9880D" w14:textId="77777777" w:rsidR="00F02B2C" w:rsidRPr="00AC48B3" w:rsidRDefault="00F02B2C" w:rsidP="00FF1521">
      <w:pPr>
        <w:pStyle w:val="11"/>
        <w:spacing w:after="0"/>
        <w:rPr>
          <w:color w:val="000000" w:themeColor="text1"/>
        </w:rPr>
      </w:pPr>
    </w:p>
    <w:p w14:paraId="54A54A24" w14:textId="77777777" w:rsidR="00F02B2C" w:rsidRPr="00AC48B3" w:rsidRDefault="00F02B2C" w:rsidP="00FF1521">
      <w:pPr>
        <w:pStyle w:val="11"/>
        <w:spacing w:after="0"/>
        <w:rPr>
          <w:color w:val="000000" w:themeColor="text1"/>
        </w:rPr>
      </w:pPr>
    </w:p>
    <w:p w14:paraId="641A24BD" w14:textId="77777777" w:rsidR="00F02B2C" w:rsidRPr="00AC48B3" w:rsidRDefault="00F02B2C" w:rsidP="00FF1521">
      <w:pPr>
        <w:pStyle w:val="11"/>
        <w:spacing w:after="0"/>
        <w:rPr>
          <w:color w:val="000000" w:themeColor="text1"/>
        </w:rPr>
      </w:pPr>
    </w:p>
    <w:p w14:paraId="5A004272" w14:textId="77777777" w:rsidR="00F02B2C" w:rsidRPr="00AC48B3" w:rsidRDefault="00F02B2C" w:rsidP="00FF1521">
      <w:pPr>
        <w:pStyle w:val="11"/>
        <w:spacing w:after="0"/>
        <w:rPr>
          <w:color w:val="000000" w:themeColor="text1"/>
        </w:rPr>
      </w:pPr>
    </w:p>
    <w:p w14:paraId="5701FCCF" w14:textId="77777777" w:rsidR="00F02B2C" w:rsidRPr="00AC48B3" w:rsidRDefault="00F02B2C" w:rsidP="00FF1521">
      <w:pPr>
        <w:pStyle w:val="11"/>
        <w:spacing w:after="0"/>
        <w:rPr>
          <w:color w:val="000000" w:themeColor="text1"/>
        </w:rPr>
      </w:pPr>
    </w:p>
    <w:p w14:paraId="1E8CBBC4" w14:textId="77777777" w:rsidR="00F91EAC" w:rsidRDefault="00F91EAC" w:rsidP="00F91EAC">
      <w:pPr>
        <w:pStyle w:val="11"/>
        <w:spacing w:after="0"/>
        <w:ind w:firstLine="0"/>
        <w:jc w:val="both"/>
        <w:rPr>
          <w:color w:val="000000" w:themeColor="text1"/>
        </w:rPr>
      </w:pPr>
      <w:bookmarkStart w:id="35" w:name="_Toc500987669"/>
    </w:p>
    <w:p w14:paraId="49D2A35F" w14:textId="4F522CC7" w:rsidR="0057353E" w:rsidRPr="00AC48B3" w:rsidRDefault="0057353E" w:rsidP="00F91EAC">
      <w:pPr>
        <w:pStyle w:val="11"/>
        <w:spacing w:after="0"/>
        <w:ind w:firstLine="0"/>
        <w:rPr>
          <w:color w:val="000000" w:themeColor="text1"/>
        </w:rPr>
      </w:pPr>
      <w:bookmarkStart w:id="36" w:name="_Toc40791312"/>
      <w:r w:rsidRPr="00AC48B3">
        <w:rPr>
          <w:color w:val="000000" w:themeColor="text1"/>
        </w:rPr>
        <w:t>П</w:t>
      </w:r>
      <w:r w:rsidR="00A97B7C" w:rsidRPr="00AC48B3">
        <w:rPr>
          <w:color w:val="000000" w:themeColor="text1"/>
        </w:rPr>
        <w:t>риложение</w:t>
      </w:r>
      <w:r w:rsidRPr="00AC48B3">
        <w:rPr>
          <w:color w:val="000000" w:themeColor="text1"/>
        </w:rPr>
        <w:t xml:space="preserve"> А</w:t>
      </w:r>
      <w:bookmarkEnd w:id="34"/>
      <w:bookmarkEnd w:id="35"/>
      <w:r w:rsidR="00F02B2C" w:rsidRPr="00AC48B3">
        <w:rPr>
          <w:color w:val="000000" w:themeColor="text1"/>
        </w:rPr>
        <w:t xml:space="preserve"> Техническое задание</w:t>
      </w:r>
      <w:bookmarkEnd w:id="36"/>
    </w:p>
    <w:p w14:paraId="30D256CC" w14:textId="77777777" w:rsidR="00F02B2C" w:rsidRPr="00AC48B3" w:rsidRDefault="00F02B2C" w:rsidP="00A97B7C">
      <w:pPr>
        <w:pStyle w:val="af4"/>
        <w:rPr>
          <w:color w:val="000000" w:themeColor="text1"/>
        </w:rPr>
      </w:pPr>
      <w:bookmarkStart w:id="37" w:name="_Toc419418425"/>
    </w:p>
    <w:p w14:paraId="10588E14" w14:textId="77777777" w:rsidR="00F02B2C" w:rsidRPr="00AC48B3" w:rsidRDefault="00F02B2C" w:rsidP="00A97B7C">
      <w:pPr>
        <w:pStyle w:val="af4"/>
        <w:rPr>
          <w:color w:val="000000" w:themeColor="text1"/>
        </w:rPr>
      </w:pPr>
    </w:p>
    <w:p w14:paraId="304F510F" w14:textId="77777777" w:rsidR="00F02B2C" w:rsidRPr="00AC48B3" w:rsidRDefault="00F02B2C" w:rsidP="00A97B7C">
      <w:pPr>
        <w:pStyle w:val="af4"/>
        <w:rPr>
          <w:color w:val="000000" w:themeColor="text1"/>
        </w:rPr>
      </w:pPr>
    </w:p>
    <w:p w14:paraId="6DE58456" w14:textId="77777777" w:rsidR="00F02B2C" w:rsidRPr="00AC48B3" w:rsidRDefault="00F02B2C" w:rsidP="00A97B7C">
      <w:pPr>
        <w:pStyle w:val="af4"/>
        <w:rPr>
          <w:color w:val="000000" w:themeColor="text1"/>
        </w:rPr>
      </w:pPr>
    </w:p>
    <w:p w14:paraId="1912D9EB" w14:textId="77777777" w:rsidR="00F02B2C" w:rsidRPr="00AC48B3" w:rsidRDefault="00F02B2C" w:rsidP="00A97B7C">
      <w:pPr>
        <w:pStyle w:val="af4"/>
        <w:rPr>
          <w:color w:val="000000" w:themeColor="text1"/>
        </w:rPr>
      </w:pPr>
    </w:p>
    <w:p w14:paraId="033EDDD2" w14:textId="77777777" w:rsidR="00F02B2C" w:rsidRPr="00AC48B3" w:rsidRDefault="00F02B2C" w:rsidP="00A97B7C">
      <w:pPr>
        <w:pStyle w:val="af4"/>
        <w:rPr>
          <w:color w:val="000000" w:themeColor="text1"/>
        </w:rPr>
      </w:pPr>
    </w:p>
    <w:p w14:paraId="1DD085C7" w14:textId="77777777" w:rsidR="00F02B2C" w:rsidRPr="00AC48B3" w:rsidRDefault="00F02B2C" w:rsidP="00A97B7C">
      <w:pPr>
        <w:pStyle w:val="af4"/>
        <w:rPr>
          <w:color w:val="000000" w:themeColor="text1"/>
        </w:rPr>
      </w:pPr>
    </w:p>
    <w:p w14:paraId="63A8D785" w14:textId="77777777" w:rsidR="00F02B2C" w:rsidRPr="00AC48B3" w:rsidRDefault="00F02B2C" w:rsidP="00A97B7C">
      <w:pPr>
        <w:pStyle w:val="af4"/>
        <w:rPr>
          <w:color w:val="000000" w:themeColor="text1"/>
        </w:rPr>
      </w:pPr>
    </w:p>
    <w:p w14:paraId="5F60EAF2" w14:textId="77777777" w:rsidR="00F02B2C" w:rsidRPr="00AC48B3" w:rsidRDefault="00F02B2C" w:rsidP="00A97B7C">
      <w:pPr>
        <w:pStyle w:val="af4"/>
        <w:rPr>
          <w:color w:val="000000" w:themeColor="text1"/>
        </w:rPr>
      </w:pPr>
    </w:p>
    <w:p w14:paraId="242239C1" w14:textId="77777777" w:rsidR="00F02B2C" w:rsidRPr="00AC48B3" w:rsidRDefault="00F02B2C" w:rsidP="00A97B7C">
      <w:pPr>
        <w:pStyle w:val="af4"/>
        <w:rPr>
          <w:color w:val="000000" w:themeColor="text1"/>
        </w:rPr>
      </w:pPr>
    </w:p>
    <w:p w14:paraId="500E73E9" w14:textId="77777777" w:rsidR="00F02B2C" w:rsidRPr="00AC48B3" w:rsidRDefault="00F02B2C" w:rsidP="00A97B7C">
      <w:pPr>
        <w:pStyle w:val="af4"/>
        <w:rPr>
          <w:color w:val="000000" w:themeColor="text1"/>
        </w:rPr>
      </w:pPr>
    </w:p>
    <w:p w14:paraId="55818078" w14:textId="77777777" w:rsidR="00F02B2C" w:rsidRPr="00AC48B3" w:rsidRDefault="00F02B2C" w:rsidP="00A97B7C">
      <w:pPr>
        <w:pStyle w:val="af4"/>
        <w:rPr>
          <w:color w:val="000000" w:themeColor="text1"/>
        </w:rPr>
      </w:pPr>
    </w:p>
    <w:p w14:paraId="642A58BA" w14:textId="77777777" w:rsidR="00F02B2C" w:rsidRPr="00AC48B3" w:rsidRDefault="00F02B2C" w:rsidP="00A97B7C">
      <w:pPr>
        <w:pStyle w:val="af4"/>
        <w:rPr>
          <w:color w:val="000000" w:themeColor="text1"/>
        </w:rPr>
      </w:pPr>
    </w:p>
    <w:p w14:paraId="479ACF4E" w14:textId="77777777" w:rsidR="00F02B2C" w:rsidRPr="00AC48B3" w:rsidRDefault="00F02B2C" w:rsidP="00A97B7C">
      <w:pPr>
        <w:pStyle w:val="af4"/>
        <w:rPr>
          <w:color w:val="000000" w:themeColor="text1"/>
        </w:rPr>
      </w:pPr>
    </w:p>
    <w:p w14:paraId="190FC738" w14:textId="77777777" w:rsidR="00F02B2C" w:rsidRPr="00AC48B3" w:rsidRDefault="00F02B2C" w:rsidP="00A97B7C">
      <w:pPr>
        <w:pStyle w:val="af4"/>
        <w:rPr>
          <w:color w:val="000000" w:themeColor="text1"/>
        </w:rPr>
      </w:pPr>
    </w:p>
    <w:p w14:paraId="0D5A67B1" w14:textId="77777777" w:rsidR="00F02B2C" w:rsidRPr="00AC48B3" w:rsidRDefault="00F02B2C" w:rsidP="00F02B2C">
      <w:pPr>
        <w:pStyle w:val="af4"/>
        <w:ind w:firstLine="0"/>
        <w:jc w:val="both"/>
        <w:rPr>
          <w:color w:val="000000" w:themeColor="text1"/>
        </w:rPr>
      </w:pPr>
    </w:p>
    <w:p w14:paraId="6048BB8E" w14:textId="77777777" w:rsidR="00B92FC1" w:rsidRDefault="00B92FC1">
      <w:pPr>
        <w:spacing w:line="240" w:lineRule="auto"/>
        <w:ind w:firstLine="0"/>
        <w:jc w:val="left"/>
        <w:rPr>
          <w:color w:val="000000" w:themeColor="text1"/>
          <w:szCs w:val="28"/>
        </w:rPr>
      </w:pPr>
      <w:r>
        <w:rPr>
          <w:color w:val="000000" w:themeColor="text1"/>
        </w:rPr>
        <w:br w:type="page"/>
      </w:r>
    </w:p>
    <w:p w14:paraId="64BA6793" w14:textId="77777777" w:rsidR="006B361D" w:rsidRDefault="006B361D" w:rsidP="0001782C">
      <w:pPr>
        <w:pStyle w:val="11"/>
        <w:spacing w:after="0"/>
        <w:rPr>
          <w:color w:val="000000" w:themeColor="text1"/>
        </w:rPr>
      </w:pPr>
    </w:p>
    <w:p w14:paraId="33BE3EFA" w14:textId="77777777" w:rsidR="006B361D" w:rsidRDefault="006B361D" w:rsidP="0001782C">
      <w:pPr>
        <w:pStyle w:val="11"/>
        <w:spacing w:after="0"/>
        <w:rPr>
          <w:color w:val="000000" w:themeColor="text1"/>
        </w:rPr>
      </w:pPr>
    </w:p>
    <w:p w14:paraId="4AAE405A" w14:textId="77777777" w:rsidR="006B361D" w:rsidRDefault="006B361D" w:rsidP="0001782C">
      <w:pPr>
        <w:pStyle w:val="11"/>
        <w:spacing w:after="0"/>
        <w:rPr>
          <w:color w:val="000000" w:themeColor="text1"/>
        </w:rPr>
      </w:pPr>
    </w:p>
    <w:p w14:paraId="62FD0928" w14:textId="77777777" w:rsidR="006B361D" w:rsidRDefault="006B361D" w:rsidP="0001782C">
      <w:pPr>
        <w:pStyle w:val="11"/>
        <w:spacing w:after="0"/>
        <w:rPr>
          <w:color w:val="000000" w:themeColor="text1"/>
        </w:rPr>
      </w:pPr>
    </w:p>
    <w:p w14:paraId="00624880" w14:textId="77777777" w:rsidR="006B361D" w:rsidRDefault="006B361D" w:rsidP="0001782C">
      <w:pPr>
        <w:pStyle w:val="11"/>
        <w:spacing w:after="0"/>
        <w:rPr>
          <w:color w:val="000000" w:themeColor="text1"/>
        </w:rPr>
      </w:pPr>
    </w:p>
    <w:p w14:paraId="46B31FA8" w14:textId="77777777" w:rsidR="006B361D" w:rsidRDefault="006B361D" w:rsidP="0001782C">
      <w:pPr>
        <w:pStyle w:val="11"/>
        <w:spacing w:after="0"/>
        <w:rPr>
          <w:color w:val="000000" w:themeColor="text1"/>
        </w:rPr>
      </w:pPr>
    </w:p>
    <w:p w14:paraId="7DA82A58" w14:textId="77777777" w:rsidR="006B361D" w:rsidRDefault="006B361D" w:rsidP="0001782C">
      <w:pPr>
        <w:pStyle w:val="11"/>
        <w:spacing w:after="0"/>
        <w:rPr>
          <w:color w:val="000000" w:themeColor="text1"/>
        </w:rPr>
      </w:pPr>
    </w:p>
    <w:p w14:paraId="7DD2E784" w14:textId="77777777" w:rsidR="006B361D" w:rsidRDefault="006B361D" w:rsidP="0001782C">
      <w:pPr>
        <w:pStyle w:val="11"/>
        <w:spacing w:after="0"/>
        <w:rPr>
          <w:color w:val="000000" w:themeColor="text1"/>
        </w:rPr>
      </w:pPr>
    </w:p>
    <w:p w14:paraId="2CA56DA8" w14:textId="77777777" w:rsidR="006B361D" w:rsidRDefault="006B361D" w:rsidP="0001782C">
      <w:pPr>
        <w:pStyle w:val="11"/>
        <w:spacing w:after="0"/>
        <w:rPr>
          <w:color w:val="000000" w:themeColor="text1"/>
        </w:rPr>
      </w:pPr>
    </w:p>
    <w:p w14:paraId="1B304E5F" w14:textId="77777777" w:rsidR="006B361D" w:rsidRDefault="006B361D" w:rsidP="0001782C">
      <w:pPr>
        <w:pStyle w:val="11"/>
        <w:spacing w:after="0"/>
        <w:rPr>
          <w:color w:val="000000" w:themeColor="text1"/>
        </w:rPr>
      </w:pPr>
    </w:p>
    <w:p w14:paraId="2C6279C2" w14:textId="77777777" w:rsidR="006B361D" w:rsidRDefault="006B361D" w:rsidP="0001782C">
      <w:pPr>
        <w:pStyle w:val="11"/>
        <w:spacing w:after="0"/>
        <w:rPr>
          <w:color w:val="000000" w:themeColor="text1"/>
        </w:rPr>
      </w:pPr>
    </w:p>
    <w:p w14:paraId="06F82922" w14:textId="1BCA8E32" w:rsidR="00F02B2C" w:rsidRDefault="00A97B7C" w:rsidP="0001782C">
      <w:pPr>
        <w:pStyle w:val="11"/>
        <w:spacing w:after="0"/>
        <w:rPr>
          <w:color w:val="000000" w:themeColor="text1"/>
        </w:rPr>
      </w:pPr>
      <w:bookmarkStart w:id="38" w:name="_Toc40791313"/>
      <w:r w:rsidRPr="00AC48B3">
        <w:rPr>
          <w:color w:val="000000" w:themeColor="text1"/>
        </w:rPr>
        <w:t>П</w:t>
      </w:r>
      <w:r w:rsidR="0001782C">
        <w:rPr>
          <w:color w:val="000000" w:themeColor="text1"/>
        </w:rPr>
        <w:t>риложение</w:t>
      </w:r>
      <w:r w:rsidRPr="00AC48B3">
        <w:rPr>
          <w:color w:val="000000" w:themeColor="text1"/>
        </w:rPr>
        <w:t xml:space="preserve"> </w:t>
      </w:r>
      <w:r w:rsidR="002E17CF" w:rsidRPr="00AC48B3">
        <w:rPr>
          <w:color w:val="000000" w:themeColor="text1"/>
        </w:rPr>
        <w:t>Б</w:t>
      </w:r>
      <w:bookmarkEnd w:id="37"/>
      <w:r w:rsidR="00F02B2C" w:rsidRPr="00AC48B3">
        <w:rPr>
          <w:color w:val="000000" w:themeColor="text1"/>
        </w:rPr>
        <w:t xml:space="preserve"> </w:t>
      </w:r>
      <w:r w:rsidR="0001782C" w:rsidRPr="0001782C">
        <w:rPr>
          <w:color w:val="000000" w:themeColor="text1"/>
        </w:rPr>
        <w:t>листниг</w:t>
      </w:r>
      <w:r w:rsidR="00C81010" w:rsidRPr="0001782C">
        <w:rPr>
          <w:color w:val="000000" w:themeColor="text1"/>
        </w:rPr>
        <w:t xml:space="preserve"> </w:t>
      </w:r>
      <w:r w:rsidR="00C927D2">
        <w:rPr>
          <w:color w:val="000000" w:themeColor="text1"/>
        </w:rPr>
        <w:t>ШАБЛОНОВ</w:t>
      </w:r>
      <w:bookmarkEnd w:id="38"/>
    </w:p>
    <w:p w14:paraId="04B1613C" w14:textId="23EBDD44" w:rsidR="006B361D" w:rsidRDefault="006B361D" w:rsidP="006B361D">
      <w:pPr>
        <w:pStyle w:val="a1"/>
      </w:pPr>
    </w:p>
    <w:p w14:paraId="2A944276" w14:textId="14C66AA8" w:rsidR="006B361D" w:rsidRDefault="006B361D" w:rsidP="006B361D">
      <w:pPr>
        <w:pStyle w:val="a1"/>
      </w:pPr>
    </w:p>
    <w:p w14:paraId="1AF674F1" w14:textId="7BF10715" w:rsidR="006B361D" w:rsidRDefault="006B361D" w:rsidP="006B361D">
      <w:pPr>
        <w:pStyle w:val="a1"/>
      </w:pPr>
    </w:p>
    <w:p w14:paraId="68A9A00C" w14:textId="4E6DCA18" w:rsidR="006B361D" w:rsidRDefault="006B361D" w:rsidP="006B361D">
      <w:pPr>
        <w:pStyle w:val="a1"/>
      </w:pPr>
    </w:p>
    <w:p w14:paraId="64EEDD79" w14:textId="3AB3543B" w:rsidR="006B361D" w:rsidRDefault="006B361D" w:rsidP="006B361D">
      <w:pPr>
        <w:pStyle w:val="a1"/>
      </w:pPr>
    </w:p>
    <w:p w14:paraId="0CB33D25" w14:textId="533D6285" w:rsidR="006B361D" w:rsidRDefault="006B361D" w:rsidP="006B361D">
      <w:pPr>
        <w:pStyle w:val="a1"/>
      </w:pPr>
    </w:p>
    <w:p w14:paraId="74F97D5A" w14:textId="224ADB43" w:rsidR="006B361D" w:rsidRDefault="006B361D" w:rsidP="006B361D">
      <w:pPr>
        <w:pStyle w:val="a1"/>
      </w:pPr>
    </w:p>
    <w:p w14:paraId="2CCA4CAB" w14:textId="67EBFFDB" w:rsidR="006B361D" w:rsidRDefault="006B361D" w:rsidP="006B361D">
      <w:pPr>
        <w:pStyle w:val="a1"/>
      </w:pPr>
    </w:p>
    <w:p w14:paraId="63C35630" w14:textId="57CE6347" w:rsidR="006B361D" w:rsidRDefault="006B361D" w:rsidP="006B361D">
      <w:pPr>
        <w:pStyle w:val="a1"/>
      </w:pPr>
    </w:p>
    <w:p w14:paraId="23C36D97" w14:textId="1B5008AF" w:rsidR="006B361D" w:rsidRDefault="006B361D" w:rsidP="006B361D">
      <w:pPr>
        <w:pStyle w:val="a1"/>
      </w:pPr>
    </w:p>
    <w:p w14:paraId="6869D858" w14:textId="3F9D9FB4" w:rsidR="006B361D" w:rsidRDefault="006B361D" w:rsidP="006B361D">
      <w:pPr>
        <w:pStyle w:val="a1"/>
      </w:pPr>
    </w:p>
    <w:p w14:paraId="1D04A046" w14:textId="558555C6" w:rsidR="006B361D" w:rsidRDefault="006B361D" w:rsidP="006B361D">
      <w:pPr>
        <w:pStyle w:val="a1"/>
      </w:pPr>
    </w:p>
    <w:p w14:paraId="77387D8B" w14:textId="4D353DEC" w:rsidR="006B361D" w:rsidRDefault="006B361D" w:rsidP="006B361D">
      <w:pPr>
        <w:pStyle w:val="a1"/>
      </w:pPr>
    </w:p>
    <w:p w14:paraId="0E956D77" w14:textId="159522D5" w:rsidR="006B361D" w:rsidRDefault="006B361D" w:rsidP="006B361D">
      <w:pPr>
        <w:pStyle w:val="a1"/>
      </w:pPr>
    </w:p>
    <w:p w14:paraId="15660C7D" w14:textId="06F9D95A" w:rsidR="006B361D" w:rsidRDefault="006B361D" w:rsidP="006B361D">
      <w:pPr>
        <w:pStyle w:val="a1"/>
      </w:pPr>
    </w:p>
    <w:p w14:paraId="3A13FF2D" w14:textId="2C314501" w:rsidR="006B361D" w:rsidRDefault="006B361D" w:rsidP="006B361D">
      <w:pPr>
        <w:pStyle w:val="a1"/>
      </w:pPr>
    </w:p>
    <w:p w14:paraId="7931012A" w14:textId="6806A53C" w:rsidR="006B361D" w:rsidRDefault="006B361D" w:rsidP="006B361D">
      <w:pPr>
        <w:pStyle w:val="a1"/>
      </w:pPr>
    </w:p>
    <w:p w14:paraId="794EA656" w14:textId="7B9E97E6" w:rsidR="00975A22" w:rsidRPr="006B361D" w:rsidRDefault="00975A22" w:rsidP="006B361D">
      <w:pPr>
        <w:pStyle w:val="af4"/>
        <w:ind w:firstLine="0"/>
        <w:jc w:val="both"/>
        <w:rPr>
          <w:color w:val="000000" w:themeColor="text1"/>
        </w:rPr>
      </w:pPr>
    </w:p>
    <w:p w14:paraId="0FE23319" w14:textId="77777777" w:rsidR="00975A22" w:rsidRDefault="00975A22" w:rsidP="00975A22">
      <w:pPr>
        <w:jc w:val="center"/>
      </w:pPr>
    </w:p>
    <w:p w14:paraId="67DB2283" w14:textId="3F585035" w:rsidR="00FF1591" w:rsidRDefault="002D0498" w:rsidP="00FF1591">
      <w:pPr>
        <w:ind w:firstLine="0"/>
        <w:jc w:val="center"/>
      </w:pPr>
      <w:r>
        <w:rPr>
          <w:noProof/>
        </w:rPr>
        <w:drawing>
          <wp:inline distT="0" distB="0" distL="0" distR="0" wp14:anchorId="3A09CD9B" wp14:editId="7F6F66DE">
            <wp:extent cx="5939790" cy="3332480"/>
            <wp:effectExtent l="0" t="0" r="3810" b="127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39790" cy="3332480"/>
                    </a:xfrm>
                    <a:prstGeom prst="rect">
                      <a:avLst/>
                    </a:prstGeom>
                  </pic:spPr>
                </pic:pic>
              </a:graphicData>
            </a:graphic>
          </wp:inline>
        </w:drawing>
      </w:r>
      <w:r w:rsidR="00932754">
        <w:t xml:space="preserve"> </w:t>
      </w:r>
      <w:r w:rsidR="00975A22">
        <w:t>Рисунок Б.</w:t>
      </w:r>
      <w:r w:rsidR="00524B95">
        <w:t>1</w:t>
      </w:r>
      <w:r w:rsidR="00975A22">
        <w:t xml:space="preserve"> – Главная форма </w:t>
      </w:r>
      <w:r w:rsidR="00F70F37">
        <w:t>клиентского приложения</w:t>
      </w:r>
    </w:p>
    <w:p w14:paraId="195A5214" w14:textId="77777777" w:rsidR="00524B95" w:rsidRDefault="00524B95" w:rsidP="00FF1591">
      <w:pPr>
        <w:ind w:firstLine="0"/>
        <w:jc w:val="center"/>
      </w:pPr>
    </w:p>
    <w:p w14:paraId="5CC7F9FE" w14:textId="3067B19B" w:rsidR="00F70F37" w:rsidRDefault="002D0498" w:rsidP="003870B5">
      <w:pPr>
        <w:ind w:firstLine="0"/>
        <w:jc w:val="center"/>
      </w:pPr>
      <w:r>
        <w:rPr>
          <w:noProof/>
        </w:rPr>
        <w:drawing>
          <wp:inline distT="0" distB="0" distL="0" distR="0" wp14:anchorId="15155E3A" wp14:editId="3623D913">
            <wp:extent cx="5939790" cy="3103880"/>
            <wp:effectExtent l="0" t="0" r="3810" b="127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39790" cy="3103880"/>
                    </a:xfrm>
                    <a:prstGeom prst="rect">
                      <a:avLst/>
                    </a:prstGeom>
                  </pic:spPr>
                </pic:pic>
              </a:graphicData>
            </a:graphic>
          </wp:inline>
        </w:drawing>
      </w:r>
    </w:p>
    <w:p w14:paraId="7ECE6F85" w14:textId="60D8C8B7" w:rsidR="00975A22" w:rsidRDefault="00975A22" w:rsidP="002453E7">
      <w:pPr>
        <w:ind w:firstLine="0"/>
        <w:jc w:val="center"/>
      </w:pPr>
      <w:r>
        <w:t>Рисунок Б.</w:t>
      </w:r>
      <w:r w:rsidR="00524B95">
        <w:t>2</w:t>
      </w:r>
      <w:r>
        <w:t xml:space="preserve"> – </w:t>
      </w:r>
      <w:r w:rsidR="00954552">
        <w:t>Форма запросов</w:t>
      </w:r>
      <w:r>
        <w:t xml:space="preserve"> </w:t>
      </w:r>
    </w:p>
    <w:p w14:paraId="75E2AC8C" w14:textId="77777777" w:rsidR="00932754" w:rsidRDefault="00932754" w:rsidP="002453E7">
      <w:pPr>
        <w:ind w:firstLine="0"/>
        <w:jc w:val="center"/>
      </w:pPr>
    </w:p>
    <w:p w14:paraId="509930E2" w14:textId="58704AAF" w:rsidR="00975A22" w:rsidRDefault="00D45C8F" w:rsidP="00975A22">
      <w:pPr>
        <w:ind w:firstLine="0"/>
        <w:jc w:val="center"/>
      </w:pPr>
      <w:r>
        <w:rPr>
          <w:noProof/>
        </w:rPr>
        <w:lastRenderedPageBreak/>
        <w:drawing>
          <wp:inline distT="0" distB="0" distL="0" distR="0" wp14:anchorId="66EE0346" wp14:editId="02D2F381">
            <wp:extent cx="5939790" cy="3010535"/>
            <wp:effectExtent l="0" t="0" r="381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39790" cy="3010535"/>
                    </a:xfrm>
                    <a:prstGeom prst="rect">
                      <a:avLst/>
                    </a:prstGeom>
                  </pic:spPr>
                </pic:pic>
              </a:graphicData>
            </a:graphic>
          </wp:inline>
        </w:drawing>
      </w:r>
    </w:p>
    <w:p w14:paraId="1DB63B72" w14:textId="66542312" w:rsidR="00EA744E" w:rsidRDefault="00975A22" w:rsidP="00BC3BBA">
      <w:pPr>
        <w:ind w:firstLine="0"/>
        <w:jc w:val="center"/>
      </w:pPr>
      <w:r>
        <w:t>Рисунок Б.</w:t>
      </w:r>
      <w:r w:rsidR="00524B95">
        <w:t>3</w:t>
      </w:r>
      <w:r>
        <w:t xml:space="preserve"> –</w:t>
      </w:r>
      <w:r w:rsidR="00F70F37">
        <w:t>Ф</w:t>
      </w:r>
      <w:r w:rsidR="00EA744E">
        <w:t xml:space="preserve">орма </w:t>
      </w:r>
      <w:r w:rsidR="00954552">
        <w:t>графиков</w:t>
      </w:r>
    </w:p>
    <w:p w14:paraId="0C1B5587" w14:textId="77777777" w:rsidR="00954552" w:rsidRDefault="00954552" w:rsidP="00BC3BBA">
      <w:pPr>
        <w:ind w:firstLine="0"/>
        <w:jc w:val="center"/>
      </w:pPr>
    </w:p>
    <w:p w14:paraId="73134812" w14:textId="4E920898" w:rsidR="00EA744E" w:rsidRDefault="002D0498" w:rsidP="00975A22">
      <w:pPr>
        <w:ind w:firstLine="0"/>
        <w:jc w:val="center"/>
      </w:pPr>
      <w:r>
        <w:rPr>
          <w:noProof/>
        </w:rPr>
        <w:drawing>
          <wp:inline distT="0" distB="0" distL="0" distR="0" wp14:anchorId="5360853C" wp14:editId="489E5520">
            <wp:extent cx="5939790" cy="3357880"/>
            <wp:effectExtent l="0" t="0" r="381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39790" cy="3357880"/>
                    </a:xfrm>
                    <a:prstGeom prst="rect">
                      <a:avLst/>
                    </a:prstGeom>
                  </pic:spPr>
                </pic:pic>
              </a:graphicData>
            </a:graphic>
          </wp:inline>
        </w:drawing>
      </w:r>
    </w:p>
    <w:p w14:paraId="45C0DB91" w14:textId="121BAE09" w:rsidR="00EA744E" w:rsidRDefault="00EA744E" w:rsidP="00FF1591">
      <w:pPr>
        <w:ind w:firstLine="0"/>
        <w:jc w:val="center"/>
      </w:pPr>
      <w:r>
        <w:t>Рисунок Б.</w:t>
      </w:r>
      <w:r w:rsidR="00524B95">
        <w:t>4</w:t>
      </w:r>
      <w:r>
        <w:t xml:space="preserve">– </w:t>
      </w:r>
      <w:r w:rsidR="009542BF">
        <w:t>Всплывающее окно при удалении</w:t>
      </w:r>
    </w:p>
    <w:p w14:paraId="4AF05853" w14:textId="77777777" w:rsidR="00932754" w:rsidRDefault="00932754" w:rsidP="00FF1591">
      <w:pPr>
        <w:ind w:firstLine="0"/>
        <w:jc w:val="center"/>
      </w:pPr>
    </w:p>
    <w:p w14:paraId="12B41B6D" w14:textId="39BBA24E" w:rsidR="009542BF" w:rsidRDefault="002D0498" w:rsidP="00EA744E">
      <w:pPr>
        <w:ind w:firstLine="0"/>
        <w:jc w:val="center"/>
      </w:pPr>
      <w:r>
        <w:rPr>
          <w:noProof/>
        </w:rPr>
        <w:lastRenderedPageBreak/>
        <w:drawing>
          <wp:inline distT="0" distB="0" distL="0" distR="0" wp14:anchorId="6E4E62F9" wp14:editId="7F41904F">
            <wp:extent cx="5939790" cy="3318510"/>
            <wp:effectExtent l="0" t="0" r="381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39790" cy="3318510"/>
                    </a:xfrm>
                    <a:prstGeom prst="rect">
                      <a:avLst/>
                    </a:prstGeom>
                  </pic:spPr>
                </pic:pic>
              </a:graphicData>
            </a:graphic>
          </wp:inline>
        </w:drawing>
      </w:r>
    </w:p>
    <w:p w14:paraId="228CDE98" w14:textId="7E045C24" w:rsidR="0074345E" w:rsidRDefault="0074345E" w:rsidP="009542BF">
      <w:pPr>
        <w:ind w:firstLine="0"/>
        <w:jc w:val="center"/>
      </w:pPr>
      <w:r>
        <w:t>Рисунок Б.</w:t>
      </w:r>
      <w:r w:rsidR="00524B95">
        <w:t>5</w:t>
      </w:r>
      <w:r>
        <w:t xml:space="preserve"> – </w:t>
      </w:r>
      <w:r w:rsidR="00954552">
        <w:t>Фильтрация данных</w:t>
      </w:r>
    </w:p>
    <w:p w14:paraId="158A845B" w14:textId="77777777" w:rsidR="00954552" w:rsidRPr="0074345E" w:rsidRDefault="00954552" w:rsidP="009542BF">
      <w:pPr>
        <w:ind w:firstLine="0"/>
        <w:jc w:val="center"/>
      </w:pPr>
    </w:p>
    <w:p w14:paraId="279E3953" w14:textId="77777777" w:rsidR="003870B5" w:rsidRPr="0047574D" w:rsidRDefault="003870B5" w:rsidP="003870B5">
      <w:pPr>
        <w:jc w:val="center"/>
      </w:pPr>
    </w:p>
    <w:p w14:paraId="355DA889" w14:textId="311D0EB1" w:rsidR="003870B5" w:rsidRDefault="00D45C8F" w:rsidP="003870B5">
      <w:pPr>
        <w:ind w:firstLine="0"/>
        <w:jc w:val="center"/>
        <w:rPr>
          <w:lang w:val="en-US"/>
        </w:rPr>
      </w:pPr>
      <w:r>
        <w:rPr>
          <w:noProof/>
        </w:rPr>
        <w:drawing>
          <wp:inline distT="0" distB="0" distL="0" distR="0" wp14:anchorId="42C962F5" wp14:editId="42E635DC">
            <wp:extent cx="3467100" cy="46291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67100" cy="4629150"/>
                    </a:xfrm>
                    <a:prstGeom prst="rect">
                      <a:avLst/>
                    </a:prstGeom>
                  </pic:spPr>
                </pic:pic>
              </a:graphicData>
            </a:graphic>
          </wp:inline>
        </w:drawing>
      </w:r>
    </w:p>
    <w:p w14:paraId="65176603" w14:textId="225A390B" w:rsidR="003870B5" w:rsidRPr="0047574D" w:rsidRDefault="003870B5" w:rsidP="003870B5">
      <w:pPr>
        <w:jc w:val="center"/>
      </w:pPr>
      <w:r>
        <w:lastRenderedPageBreak/>
        <w:t>Рисунок Б.</w:t>
      </w:r>
      <w:r w:rsidR="00954552">
        <w:t>6</w:t>
      </w:r>
      <w:r>
        <w:t xml:space="preserve"> – Форма </w:t>
      </w:r>
      <w:r>
        <w:rPr>
          <w:szCs w:val="28"/>
          <w:lang w:val="en-US"/>
        </w:rPr>
        <w:t>Login</w:t>
      </w:r>
    </w:p>
    <w:p w14:paraId="4D76C368" w14:textId="77777777" w:rsidR="0047574D" w:rsidRDefault="0047574D" w:rsidP="009542BF">
      <w:pPr>
        <w:ind w:firstLine="0"/>
        <w:jc w:val="center"/>
      </w:pPr>
    </w:p>
    <w:p w14:paraId="3BAB5099" w14:textId="73095103" w:rsidR="00D7208F" w:rsidRDefault="002D0498" w:rsidP="009542BF">
      <w:pPr>
        <w:ind w:firstLine="0"/>
        <w:jc w:val="center"/>
      </w:pPr>
      <w:r>
        <w:rPr>
          <w:noProof/>
        </w:rPr>
        <w:drawing>
          <wp:inline distT="0" distB="0" distL="0" distR="0" wp14:anchorId="4775D773" wp14:editId="10D7A3AB">
            <wp:extent cx="5939790" cy="3355975"/>
            <wp:effectExtent l="0" t="0" r="381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39790" cy="3355975"/>
                    </a:xfrm>
                    <a:prstGeom prst="rect">
                      <a:avLst/>
                    </a:prstGeom>
                  </pic:spPr>
                </pic:pic>
              </a:graphicData>
            </a:graphic>
          </wp:inline>
        </w:drawing>
      </w:r>
    </w:p>
    <w:p w14:paraId="75CC5C31" w14:textId="0583AAF4" w:rsidR="0047574D" w:rsidRPr="00D7208F" w:rsidRDefault="00D7208F" w:rsidP="009542BF">
      <w:pPr>
        <w:ind w:firstLine="0"/>
        <w:jc w:val="center"/>
        <w:rPr>
          <w:color w:val="000000" w:themeColor="text1"/>
        </w:rPr>
      </w:pPr>
      <w:r>
        <w:rPr>
          <w:color w:val="000000" w:themeColor="text1"/>
        </w:rPr>
        <w:t>Рисунок Б</w:t>
      </w:r>
      <w:r w:rsidRPr="00D7208F">
        <w:rPr>
          <w:color w:val="000000" w:themeColor="text1"/>
        </w:rPr>
        <w:t xml:space="preserve">.7 – </w:t>
      </w:r>
      <w:r w:rsidR="00BA0ABA">
        <w:rPr>
          <w:color w:val="000000" w:themeColor="text1"/>
        </w:rPr>
        <w:t>Заказы,</w:t>
      </w:r>
      <w:r>
        <w:rPr>
          <w:color w:val="000000" w:themeColor="text1"/>
        </w:rPr>
        <w:t xml:space="preserve"> созданные пользователем </w:t>
      </w:r>
      <w:r w:rsidR="005807B4">
        <w:rPr>
          <w:color w:val="000000" w:themeColor="text1"/>
        </w:rPr>
        <w:t>Дима</w:t>
      </w:r>
      <w:r w:rsidRPr="00D7208F">
        <w:rPr>
          <w:color w:val="000000" w:themeColor="text1"/>
        </w:rPr>
        <w:t xml:space="preserve"> (</w:t>
      </w:r>
      <w:r>
        <w:rPr>
          <w:color w:val="000000" w:themeColor="text1"/>
          <w:lang w:val="en-US"/>
        </w:rPr>
        <w:t>RLS</w:t>
      </w:r>
      <w:r w:rsidRPr="00D7208F">
        <w:rPr>
          <w:color w:val="000000" w:themeColor="text1"/>
        </w:rPr>
        <w:t>)</w:t>
      </w:r>
    </w:p>
    <w:p w14:paraId="2D89E21C" w14:textId="77777777" w:rsidR="00D7208F" w:rsidRDefault="00D7208F" w:rsidP="009542BF">
      <w:pPr>
        <w:ind w:firstLine="0"/>
        <w:jc w:val="center"/>
        <w:rPr>
          <w:color w:val="000000" w:themeColor="text1"/>
        </w:rPr>
      </w:pPr>
    </w:p>
    <w:p w14:paraId="6776F61E" w14:textId="7F20BC0B" w:rsidR="00D7208F" w:rsidRPr="00FB0BAD" w:rsidRDefault="002D0498" w:rsidP="009542BF">
      <w:pPr>
        <w:ind w:firstLine="0"/>
        <w:jc w:val="center"/>
        <w:rPr>
          <w:color w:val="000000" w:themeColor="text1"/>
          <w:lang w:val="en-US"/>
        </w:rPr>
      </w:pPr>
      <w:r>
        <w:rPr>
          <w:noProof/>
        </w:rPr>
        <w:drawing>
          <wp:inline distT="0" distB="0" distL="0" distR="0" wp14:anchorId="25DAE0BE" wp14:editId="459B2AC4">
            <wp:extent cx="5939790" cy="3386455"/>
            <wp:effectExtent l="0" t="0" r="3810" b="444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39790" cy="3386455"/>
                    </a:xfrm>
                    <a:prstGeom prst="rect">
                      <a:avLst/>
                    </a:prstGeom>
                  </pic:spPr>
                </pic:pic>
              </a:graphicData>
            </a:graphic>
          </wp:inline>
        </w:drawing>
      </w:r>
    </w:p>
    <w:p w14:paraId="730AEF6B" w14:textId="725E9B8A" w:rsidR="00D7208F" w:rsidRPr="00D7208F" w:rsidRDefault="00D7208F" w:rsidP="009542BF">
      <w:pPr>
        <w:ind w:firstLine="0"/>
        <w:jc w:val="center"/>
        <w:rPr>
          <w:color w:val="000000" w:themeColor="text1"/>
        </w:rPr>
      </w:pPr>
      <w:r>
        <w:rPr>
          <w:color w:val="000000" w:themeColor="text1"/>
        </w:rPr>
        <w:t>Рисунок Б</w:t>
      </w:r>
      <w:r w:rsidRPr="00D7208F">
        <w:rPr>
          <w:color w:val="000000" w:themeColor="text1"/>
        </w:rPr>
        <w:t>.8</w:t>
      </w:r>
      <w:r>
        <w:rPr>
          <w:color w:val="000000" w:themeColor="text1"/>
        </w:rPr>
        <w:t xml:space="preserve"> – Попытка пользователем </w:t>
      </w:r>
      <w:r w:rsidR="00BA0ABA">
        <w:rPr>
          <w:color w:val="000000" w:themeColor="text1"/>
        </w:rPr>
        <w:t>Дима работы</w:t>
      </w:r>
      <w:r>
        <w:rPr>
          <w:color w:val="000000" w:themeColor="text1"/>
        </w:rPr>
        <w:t xml:space="preserve"> с запрещенной таблицей</w:t>
      </w:r>
    </w:p>
    <w:p w14:paraId="26548D9D" w14:textId="42A02DB8" w:rsidR="0056449E" w:rsidRDefault="0056449E" w:rsidP="0056449E">
      <w:pPr>
        <w:pStyle w:val="1"/>
        <w:numPr>
          <w:ilvl w:val="0"/>
          <w:numId w:val="0"/>
        </w:numPr>
      </w:pPr>
      <w:bookmarkStart w:id="39" w:name="_Toc40791314"/>
      <w:bookmarkEnd w:id="33"/>
      <w:r>
        <w:lastRenderedPageBreak/>
        <w:t xml:space="preserve">Приложение </w:t>
      </w:r>
      <w:r w:rsidR="009542BF">
        <w:t>В</w:t>
      </w:r>
      <w:r>
        <w:t xml:space="preserve"> </w:t>
      </w:r>
      <w:r w:rsidR="00C927D2">
        <w:t>ЛИСТИНГ СЕРВЕРНОГО ПРИЛОЖЕНИЯ</w:t>
      </w:r>
      <w:bookmarkEnd w:id="39"/>
    </w:p>
    <w:p w14:paraId="632755E3" w14:textId="77777777" w:rsidR="00C927D2" w:rsidRDefault="00C927D2">
      <w:pPr>
        <w:spacing w:line="240" w:lineRule="auto"/>
        <w:ind w:firstLine="0"/>
        <w:jc w:val="left"/>
        <w:sectPr w:rsidR="00C927D2" w:rsidSect="00B11A34">
          <w:headerReference w:type="even" r:id="rId102"/>
          <w:headerReference w:type="default" r:id="rId103"/>
          <w:headerReference w:type="first" r:id="rId104"/>
          <w:footerReference w:type="first" r:id="rId105"/>
          <w:type w:val="continuous"/>
          <w:pgSz w:w="11906" w:h="16838" w:code="9"/>
          <w:pgMar w:top="1276" w:right="851" w:bottom="1134" w:left="1701" w:header="709" w:footer="709" w:gutter="0"/>
          <w:cols w:space="708"/>
          <w:titlePg/>
          <w:docGrid w:linePitch="360"/>
        </w:sectPr>
      </w:pPr>
    </w:p>
    <w:p w14:paraId="16829C55" w14:textId="77777777" w:rsidR="00AF7118" w:rsidRPr="00D80EDC" w:rsidRDefault="00AF7118" w:rsidP="00AF7118">
      <w:pPr>
        <w:spacing w:line="240" w:lineRule="auto"/>
        <w:ind w:firstLine="0"/>
        <w:jc w:val="left"/>
        <w:rPr>
          <w:sz w:val="16"/>
          <w:szCs w:val="16"/>
        </w:rPr>
      </w:pPr>
      <w:r w:rsidRPr="00D80EDC">
        <w:rPr>
          <w:sz w:val="16"/>
          <w:szCs w:val="16"/>
        </w:rPr>
        <w:lastRenderedPageBreak/>
        <w:t>/*</w:t>
      </w:r>
    </w:p>
    <w:p w14:paraId="2BB42BB7" w14:textId="77777777" w:rsidR="00AF7118" w:rsidRPr="00AF7118" w:rsidRDefault="00AF7118" w:rsidP="00AF7118">
      <w:pPr>
        <w:spacing w:line="240" w:lineRule="auto"/>
        <w:ind w:firstLine="0"/>
        <w:jc w:val="left"/>
        <w:rPr>
          <w:sz w:val="16"/>
          <w:szCs w:val="16"/>
          <w:lang w:val="en-US"/>
        </w:rPr>
      </w:pPr>
      <w:r w:rsidRPr="00D80EDC">
        <w:rPr>
          <w:sz w:val="16"/>
          <w:szCs w:val="16"/>
        </w:rPr>
        <w:t xml:space="preserve"> </w:t>
      </w:r>
      <w:r w:rsidRPr="00AF7118">
        <w:rPr>
          <w:sz w:val="16"/>
          <w:szCs w:val="16"/>
          <w:lang w:val="en-US"/>
        </w:rPr>
        <w:t>Navicat Premium Data Transfer</w:t>
      </w:r>
    </w:p>
    <w:p w14:paraId="39FDE638" w14:textId="77777777" w:rsidR="00AF7118" w:rsidRPr="00AF7118" w:rsidRDefault="00AF7118" w:rsidP="00AF7118">
      <w:pPr>
        <w:spacing w:line="240" w:lineRule="auto"/>
        <w:ind w:firstLine="0"/>
        <w:jc w:val="left"/>
        <w:rPr>
          <w:sz w:val="16"/>
          <w:szCs w:val="16"/>
          <w:lang w:val="en-US"/>
        </w:rPr>
      </w:pPr>
    </w:p>
    <w:p w14:paraId="5C75CAE8"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Source Server         : Bober</w:t>
      </w:r>
    </w:p>
    <w:p w14:paraId="2DF61AF2"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Source Server Type    : PostgreSQL</w:t>
      </w:r>
    </w:p>
    <w:p w14:paraId="557488A2"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Source Server Version : 100011</w:t>
      </w:r>
    </w:p>
    <w:p w14:paraId="72AA9D11"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Source Host           : localhost:5432</w:t>
      </w:r>
    </w:p>
    <w:p w14:paraId="16589CCD"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Source Catalog        : postgres</w:t>
      </w:r>
    </w:p>
    <w:p w14:paraId="60840F41"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Source Schema         : public</w:t>
      </w:r>
    </w:p>
    <w:p w14:paraId="454A25F3" w14:textId="77777777" w:rsidR="00AF7118" w:rsidRPr="00AF7118" w:rsidRDefault="00AF7118" w:rsidP="00AF7118">
      <w:pPr>
        <w:spacing w:line="240" w:lineRule="auto"/>
        <w:ind w:firstLine="0"/>
        <w:jc w:val="left"/>
        <w:rPr>
          <w:sz w:val="16"/>
          <w:szCs w:val="16"/>
          <w:lang w:val="en-US"/>
        </w:rPr>
      </w:pPr>
    </w:p>
    <w:p w14:paraId="489EC65A"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Target Server Type    : PostgreSQL</w:t>
      </w:r>
    </w:p>
    <w:p w14:paraId="0E2C33D4"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Target Server Version : 100011</w:t>
      </w:r>
    </w:p>
    <w:p w14:paraId="50CD0A48"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File Encoding         : 65001</w:t>
      </w:r>
    </w:p>
    <w:p w14:paraId="651043D2" w14:textId="77777777" w:rsidR="00AF7118" w:rsidRPr="00AF7118" w:rsidRDefault="00AF7118" w:rsidP="00AF7118">
      <w:pPr>
        <w:spacing w:line="240" w:lineRule="auto"/>
        <w:ind w:firstLine="0"/>
        <w:jc w:val="left"/>
        <w:rPr>
          <w:sz w:val="16"/>
          <w:szCs w:val="16"/>
          <w:lang w:val="en-US"/>
        </w:rPr>
      </w:pPr>
    </w:p>
    <w:p w14:paraId="3C06BD0F"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Date: 20/05/2020 18:45:35</w:t>
      </w:r>
    </w:p>
    <w:p w14:paraId="698FC642"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w:t>
      </w:r>
    </w:p>
    <w:p w14:paraId="4BB5BBB3" w14:textId="77777777" w:rsidR="00AF7118" w:rsidRPr="00AF7118" w:rsidRDefault="00AF7118" w:rsidP="00AF7118">
      <w:pPr>
        <w:spacing w:line="240" w:lineRule="auto"/>
        <w:ind w:firstLine="0"/>
        <w:jc w:val="left"/>
        <w:rPr>
          <w:sz w:val="16"/>
          <w:szCs w:val="16"/>
          <w:lang w:val="en-US"/>
        </w:rPr>
      </w:pPr>
    </w:p>
    <w:p w14:paraId="15EEA72F" w14:textId="77777777" w:rsidR="00AF7118" w:rsidRPr="00AF7118" w:rsidRDefault="00AF7118" w:rsidP="00AF7118">
      <w:pPr>
        <w:spacing w:line="240" w:lineRule="auto"/>
        <w:ind w:firstLine="0"/>
        <w:jc w:val="left"/>
        <w:rPr>
          <w:sz w:val="16"/>
          <w:szCs w:val="16"/>
          <w:lang w:val="en-US"/>
        </w:rPr>
      </w:pPr>
    </w:p>
    <w:p w14:paraId="7F9071CA"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636A49AB"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Sequence structure for </w:t>
      </w:r>
      <w:r w:rsidRPr="00AF7118">
        <w:rPr>
          <w:sz w:val="16"/>
          <w:szCs w:val="16"/>
        </w:rPr>
        <w:t>Заводы</w:t>
      </w:r>
      <w:r w:rsidRPr="00AF7118">
        <w:rPr>
          <w:sz w:val="16"/>
          <w:szCs w:val="16"/>
          <w:lang w:val="en-US"/>
        </w:rPr>
        <w:t>_id_seq</w:t>
      </w:r>
    </w:p>
    <w:p w14:paraId="7F99058D"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2C76E9A9"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DROP SEQUENCE IF EXISTS "public"."</w:t>
      </w:r>
      <w:r w:rsidRPr="00AF7118">
        <w:rPr>
          <w:sz w:val="16"/>
          <w:szCs w:val="16"/>
        </w:rPr>
        <w:t>Заводы</w:t>
      </w:r>
      <w:r w:rsidRPr="00AF7118">
        <w:rPr>
          <w:sz w:val="16"/>
          <w:szCs w:val="16"/>
          <w:lang w:val="en-US"/>
        </w:rPr>
        <w:t>_id_seq";</w:t>
      </w:r>
    </w:p>
    <w:p w14:paraId="68EEC08C"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CREATE SEQUENCE "public"."</w:t>
      </w:r>
      <w:r w:rsidRPr="00AF7118">
        <w:rPr>
          <w:sz w:val="16"/>
          <w:szCs w:val="16"/>
        </w:rPr>
        <w:t>Заводы</w:t>
      </w:r>
      <w:r w:rsidRPr="00AF7118">
        <w:rPr>
          <w:sz w:val="16"/>
          <w:szCs w:val="16"/>
          <w:lang w:val="en-US"/>
        </w:rPr>
        <w:t xml:space="preserve">_id_seq" </w:t>
      </w:r>
    </w:p>
    <w:p w14:paraId="2A5DB7FE"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INCREMENT 1</w:t>
      </w:r>
    </w:p>
    <w:p w14:paraId="68684BC9"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MINVALUE  1</w:t>
      </w:r>
    </w:p>
    <w:p w14:paraId="043046EC"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MAXVALUE 2147483647</w:t>
      </w:r>
    </w:p>
    <w:p w14:paraId="4B1D8A99"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START 1</w:t>
      </w:r>
    </w:p>
    <w:p w14:paraId="475AF8A2"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CACHE 1;</w:t>
      </w:r>
    </w:p>
    <w:p w14:paraId="08012BA8" w14:textId="77777777" w:rsidR="00AF7118" w:rsidRPr="00AF7118" w:rsidRDefault="00AF7118" w:rsidP="00AF7118">
      <w:pPr>
        <w:spacing w:line="240" w:lineRule="auto"/>
        <w:ind w:firstLine="0"/>
        <w:jc w:val="left"/>
        <w:rPr>
          <w:sz w:val="16"/>
          <w:szCs w:val="16"/>
          <w:lang w:val="en-US"/>
        </w:rPr>
      </w:pPr>
    </w:p>
    <w:p w14:paraId="2FF4867A"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52D7C3DF"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Sequence structure for </w:t>
      </w:r>
      <w:r w:rsidRPr="00AF7118">
        <w:rPr>
          <w:sz w:val="16"/>
          <w:szCs w:val="16"/>
        </w:rPr>
        <w:t>Заказчики</w:t>
      </w:r>
      <w:r w:rsidRPr="00AF7118">
        <w:rPr>
          <w:sz w:val="16"/>
          <w:szCs w:val="16"/>
          <w:lang w:val="en-US"/>
        </w:rPr>
        <w:t>_id_seq</w:t>
      </w:r>
    </w:p>
    <w:p w14:paraId="3A821BC7"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2C706BFF"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DROP SEQUENCE IF EXISTS "public"."</w:t>
      </w:r>
      <w:r w:rsidRPr="00AF7118">
        <w:rPr>
          <w:sz w:val="16"/>
          <w:szCs w:val="16"/>
        </w:rPr>
        <w:t>Заказчики</w:t>
      </w:r>
      <w:r w:rsidRPr="00AF7118">
        <w:rPr>
          <w:sz w:val="16"/>
          <w:szCs w:val="16"/>
          <w:lang w:val="en-US"/>
        </w:rPr>
        <w:t>_id_seq";</w:t>
      </w:r>
    </w:p>
    <w:p w14:paraId="6FEBF325"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CREATE SEQUENCE "public"."</w:t>
      </w:r>
      <w:r w:rsidRPr="00AF7118">
        <w:rPr>
          <w:sz w:val="16"/>
          <w:szCs w:val="16"/>
        </w:rPr>
        <w:t>Заказчики</w:t>
      </w:r>
      <w:r w:rsidRPr="00AF7118">
        <w:rPr>
          <w:sz w:val="16"/>
          <w:szCs w:val="16"/>
          <w:lang w:val="en-US"/>
        </w:rPr>
        <w:t xml:space="preserve">_id_seq" </w:t>
      </w:r>
    </w:p>
    <w:p w14:paraId="49DBC6A8"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INCREMENT 1</w:t>
      </w:r>
    </w:p>
    <w:p w14:paraId="0F60EA62"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MINVALUE  1</w:t>
      </w:r>
    </w:p>
    <w:p w14:paraId="140C72CB"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MAXVALUE 2147483647</w:t>
      </w:r>
    </w:p>
    <w:p w14:paraId="3C9C8A45"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START 1</w:t>
      </w:r>
    </w:p>
    <w:p w14:paraId="5C715F91"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CACHE 1;</w:t>
      </w:r>
    </w:p>
    <w:p w14:paraId="046C2A1A" w14:textId="77777777" w:rsidR="00AF7118" w:rsidRPr="00AF7118" w:rsidRDefault="00AF7118" w:rsidP="00AF7118">
      <w:pPr>
        <w:spacing w:line="240" w:lineRule="auto"/>
        <w:ind w:firstLine="0"/>
        <w:jc w:val="left"/>
        <w:rPr>
          <w:sz w:val="16"/>
          <w:szCs w:val="16"/>
          <w:lang w:val="en-US"/>
        </w:rPr>
      </w:pPr>
    </w:p>
    <w:p w14:paraId="4497D48D"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0FC20C67"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Sequence structure for </w:t>
      </w:r>
      <w:r w:rsidRPr="00AF7118">
        <w:rPr>
          <w:sz w:val="16"/>
          <w:szCs w:val="16"/>
        </w:rPr>
        <w:t>Заказы</w:t>
      </w:r>
      <w:r w:rsidRPr="00AF7118">
        <w:rPr>
          <w:sz w:val="16"/>
          <w:szCs w:val="16"/>
          <w:lang w:val="en-US"/>
        </w:rPr>
        <w:t>_id_seq</w:t>
      </w:r>
    </w:p>
    <w:p w14:paraId="22628377"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385A40FA"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DROP SEQUENCE IF EXISTS "public"."</w:t>
      </w:r>
      <w:r w:rsidRPr="00AF7118">
        <w:rPr>
          <w:sz w:val="16"/>
          <w:szCs w:val="16"/>
        </w:rPr>
        <w:t>Заказы</w:t>
      </w:r>
      <w:r w:rsidRPr="00AF7118">
        <w:rPr>
          <w:sz w:val="16"/>
          <w:szCs w:val="16"/>
          <w:lang w:val="en-US"/>
        </w:rPr>
        <w:t>_id_seq";</w:t>
      </w:r>
    </w:p>
    <w:p w14:paraId="797B7B00"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CREATE SEQUENCE "public"."</w:t>
      </w:r>
      <w:r w:rsidRPr="00AF7118">
        <w:rPr>
          <w:sz w:val="16"/>
          <w:szCs w:val="16"/>
        </w:rPr>
        <w:t>Заказы</w:t>
      </w:r>
      <w:r w:rsidRPr="00AF7118">
        <w:rPr>
          <w:sz w:val="16"/>
          <w:szCs w:val="16"/>
          <w:lang w:val="en-US"/>
        </w:rPr>
        <w:t xml:space="preserve">_id_seq" </w:t>
      </w:r>
    </w:p>
    <w:p w14:paraId="112ABA72"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INCREMENT 1</w:t>
      </w:r>
    </w:p>
    <w:p w14:paraId="2F3F5C3D"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MINVALUE  1</w:t>
      </w:r>
    </w:p>
    <w:p w14:paraId="2CC26C2C"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MAXVALUE 2147483647</w:t>
      </w:r>
    </w:p>
    <w:p w14:paraId="39BCAFEC"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START 1</w:t>
      </w:r>
    </w:p>
    <w:p w14:paraId="16B5C5B5"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CACHE 1;</w:t>
      </w:r>
    </w:p>
    <w:p w14:paraId="566E637B" w14:textId="77777777" w:rsidR="00AF7118" w:rsidRPr="00AF7118" w:rsidRDefault="00AF7118" w:rsidP="00AF7118">
      <w:pPr>
        <w:spacing w:line="240" w:lineRule="auto"/>
        <w:ind w:firstLine="0"/>
        <w:jc w:val="left"/>
        <w:rPr>
          <w:sz w:val="16"/>
          <w:szCs w:val="16"/>
          <w:lang w:val="en-US"/>
        </w:rPr>
      </w:pPr>
    </w:p>
    <w:p w14:paraId="63EB3E66"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52C5AB4A"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Sequence structure for </w:t>
      </w:r>
      <w:r w:rsidRPr="00AF7118">
        <w:rPr>
          <w:sz w:val="16"/>
          <w:szCs w:val="16"/>
        </w:rPr>
        <w:t>вид</w:t>
      </w:r>
      <w:r w:rsidRPr="00AF7118">
        <w:rPr>
          <w:sz w:val="16"/>
          <w:szCs w:val="16"/>
          <w:lang w:val="en-US"/>
        </w:rPr>
        <w:t xml:space="preserve"> </w:t>
      </w:r>
      <w:r w:rsidRPr="00AF7118">
        <w:rPr>
          <w:sz w:val="16"/>
          <w:szCs w:val="16"/>
        </w:rPr>
        <w:t>топлива</w:t>
      </w:r>
      <w:r w:rsidRPr="00AF7118">
        <w:rPr>
          <w:sz w:val="16"/>
          <w:szCs w:val="16"/>
          <w:lang w:val="en-US"/>
        </w:rPr>
        <w:t>_id_seq</w:t>
      </w:r>
    </w:p>
    <w:p w14:paraId="044926BB"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055F762E"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DROP SEQUENCE IF EXISTS "public"."</w:t>
      </w:r>
      <w:r w:rsidRPr="00AF7118">
        <w:rPr>
          <w:sz w:val="16"/>
          <w:szCs w:val="16"/>
        </w:rPr>
        <w:t>вид</w:t>
      </w:r>
      <w:r w:rsidRPr="00AF7118">
        <w:rPr>
          <w:sz w:val="16"/>
          <w:szCs w:val="16"/>
          <w:lang w:val="en-US"/>
        </w:rPr>
        <w:t xml:space="preserve"> </w:t>
      </w:r>
      <w:r w:rsidRPr="00AF7118">
        <w:rPr>
          <w:sz w:val="16"/>
          <w:szCs w:val="16"/>
        </w:rPr>
        <w:t>топлива</w:t>
      </w:r>
      <w:r w:rsidRPr="00AF7118">
        <w:rPr>
          <w:sz w:val="16"/>
          <w:szCs w:val="16"/>
          <w:lang w:val="en-US"/>
        </w:rPr>
        <w:t>_id_seq";</w:t>
      </w:r>
    </w:p>
    <w:p w14:paraId="3A457690"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CREATE SEQUENCE "public"."</w:t>
      </w:r>
      <w:r w:rsidRPr="00AF7118">
        <w:rPr>
          <w:sz w:val="16"/>
          <w:szCs w:val="16"/>
        </w:rPr>
        <w:t>вид</w:t>
      </w:r>
      <w:r w:rsidRPr="00AF7118">
        <w:rPr>
          <w:sz w:val="16"/>
          <w:szCs w:val="16"/>
          <w:lang w:val="en-US"/>
        </w:rPr>
        <w:t xml:space="preserve"> </w:t>
      </w:r>
      <w:r w:rsidRPr="00AF7118">
        <w:rPr>
          <w:sz w:val="16"/>
          <w:szCs w:val="16"/>
        </w:rPr>
        <w:t>топлива</w:t>
      </w:r>
      <w:r w:rsidRPr="00AF7118">
        <w:rPr>
          <w:sz w:val="16"/>
          <w:szCs w:val="16"/>
          <w:lang w:val="en-US"/>
        </w:rPr>
        <w:t xml:space="preserve">_id_seq" </w:t>
      </w:r>
    </w:p>
    <w:p w14:paraId="15E24077"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INCREMENT 1</w:t>
      </w:r>
    </w:p>
    <w:p w14:paraId="23CFDA04"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MINVALUE  1</w:t>
      </w:r>
    </w:p>
    <w:p w14:paraId="77EB9B8C"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MAXVALUE 2147483647</w:t>
      </w:r>
    </w:p>
    <w:p w14:paraId="24BB50BB"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START 1</w:t>
      </w:r>
    </w:p>
    <w:p w14:paraId="4114EDF9"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CACHE 1;</w:t>
      </w:r>
    </w:p>
    <w:p w14:paraId="5AFA53B4" w14:textId="77777777" w:rsidR="00AF7118" w:rsidRPr="00AF7118" w:rsidRDefault="00AF7118" w:rsidP="00AF7118">
      <w:pPr>
        <w:spacing w:line="240" w:lineRule="auto"/>
        <w:ind w:firstLine="0"/>
        <w:jc w:val="left"/>
        <w:rPr>
          <w:sz w:val="16"/>
          <w:szCs w:val="16"/>
          <w:lang w:val="en-US"/>
        </w:rPr>
      </w:pPr>
    </w:p>
    <w:p w14:paraId="506A0FF5"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0FF3159B"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Sequence structure for </w:t>
      </w:r>
      <w:r w:rsidRPr="00AF7118">
        <w:rPr>
          <w:sz w:val="16"/>
          <w:szCs w:val="16"/>
        </w:rPr>
        <w:t>страны</w:t>
      </w:r>
      <w:r w:rsidRPr="00AF7118">
        <w:rPr>
          <w:sz w:val="16"/>
          <w:szCs w:val="16"/>
          <w:lang w:val="en-US"/>
        </w:rPr>
        <w:t>_id_seq</w:t>
      </w:r>
    </w:p>
    <w:p w14:paraId="7B90887D"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72D1118D"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DROP SEQUENCE IF EXISTS "public"."</w:t>
      </w:r>
      <w:r w:rsidRPr="00AF7118">
        <w:rPr>
          <w:sz w:val="16"/>
          <w:szCs w:val="16"/>
        </w:rPr>
        <w:t>страны</w:t>
      </w:r>
      <w:r w:rsidRPr="00AF7118">
        <w:rPr>
          <w:sz w:val="16"/>
          <w:szCs w:val="16"/>
          <w:lang w:val="en-US"/>
        </w:rPr>
        <w:t>_id_seq";</w:t>
      </w:r>
    </w:p>
    <w:p w14:paraId="599B4F06"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CREATE SEQUENCE "public"."</w:t>
      </w:r>
      <w:r w:rsidRPr="00AF7118">
        <w:rPr>
          <w:sz w:val="16"/>
          <w:szCs w:val="16"/>
        </w:rPr>
        <w:t>страны</w:t>
      </w:r>
      <w:r w:rsidRPr="00AF7118">
        <w:rPr>
          <w:sz w:val="16"/>
          <w:szCs w:val="16"/>
          <w:lang w:val="en-US"/>
        </w:rPr>
        <w:t xml:space="preserve">_id_seq" </w:t>
      </w:r>
    </w:p>
    <w:p w14:paraId="36337C50"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INCREMENT 1</w:t>
      </w:r>
    </w:p>
    <w:p w14:paraId="7034C873"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MINVALUE  1</w:t>
      </w:r>
    </w:p>
    <w:p w14:paraId="33FAD73E"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MAXVALUE 2147483647</w:t>
      </w:r>
    </w:p>
    <w:p w14:paraId="39203BEB"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START 1</w:t>
      </w:r>
    </w:p>
    <w:p w14:paraId="24A76A68"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CACHE 1;</w:t>
      </w:r>
    </w:p>
    <w:p w14:paraId="45A9EEEC" w14:textId="77777777" w:rsidR="00AF7118" w:rsidRPr="00AF7118" w:rsidRDefault="00AF7118" w:rsidP="00AF7118">
      <w:pPr>
        <w:spacing w:line="240" w:lineRule="auto"/>
        <w:ind w:firstLine="0"/>
        <w:jc w:val="left"/>
        <w:rPr>
          <w:sz w:val="16"/>
          <w:szCs w:val="16"/>
          <w:lang w:val="en-US"/>
        </w:rPr>
      </w:pPr>
    </w:p>
    <w:p w14:paraId="233FB717"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5E5FC1A6" w14:textId="77777777" w:rsidR="00AF7118" w:rsidRPr="00AF7118" w:rsidRDefault="00AF7118" w:rsidP="00AF7118">
      <w:pPr>
        <w:spacing w:line="240" w:lineRule="auto"/>
        <w:ind w:firstLine="0"/>
        <w:jc w:val="left"/>
        <w:rPr>
          <w:sz w:val="16"/>
          <w:szCs w:val="16"/>
          <w:lang w:val="en-US"/>
        </w:rPr>
      </w:pPr>
      <w:r w:rsidRPr="00AF7118">
        <w:rPr>
          <w:sz w:val="16"/>
          <w:szCs w:val="16"/>
          <w:lang w:val="en-US"/>
        </w:rPr>
        <w:lastRenderedPageBreak/>
        <w:t xml:space="preserve">-- Sequence structure for </w:t>
      </w:r>
      <w:r w:rsidRPr="00AF7118">
        <w:rPr>
          <w:sz w:val="16"/>
          <w:szCs w:val="16"/>
        </w:rPr>
        <w:t>тип</w:t>
      </w:r>
      <w:r w:rsidRPr="00AF7118">
        <w:rPr>
          <w:sz w:val="16"/>
          <w:szCs w:val="16"/>
          <w:lang w:val="en-US"/>
        </w:rPr>
        <w:t xml:space="preserve"> </w:t>
      </w:r>
      <w:r w:rsidRPr="00AF7118">
        <w:rPr>
          <w:sz w:val="16"/>
          <w:szCs w:val="16"/>
        </w:rPr>
        <w:t>собственности</w:t>
      </w:r>
      <w:r w:rsidRPr="00AF7118">
        <w:rPr>
          <w:sz w:val="16"/>
          <w:szCs w:val="16"/>
          <w:lang w:val="en-US"/>
        </w:rPr>
        <w:t>_id_seq</w:t>
      </w:r>
    </w:p>
    <w:p w14:paraId="1A94E469"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5D0B4139"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DROP SEQUENCE IF EXISTS "public"."</w:t>
      </w:r>
      <w:r w:rsidRPr="00AF7118">
        <w:rPr>
          <w:sz w:val="16"/>
          <w:szCs w:val="16"/>
        </w:rPr>
        <w:t>тип</w:t>
      </w:r>
      <w:r w:rsidRPr="00AF7118">
        <w:rPr>
          <w:sz w:val="16"/>
          <w:szCs w:val="16"/>
          <w:lang w:val="en-US"/>
        </w:rPr>
        <w:t xml:space="preserve"> </w:t>
      </w:r>
      <w:r w:rsidRPr="00AF7118">
        <w:rPr>
          <w:sz w:val="16"/>
          <w:szCs w:val="16"/>
        </w:rPr>
        <w:t>собственности</w:t>
      </w:r>
      <w:r w:rsidRPr="00AF7118">
        <w:rPr>
          <w:sz w:val="16"/>
          <w:szCs w:val="16"/>
          <w:lang w:val="en-US"/>
        </w:rPr>
        <w:t>_id_seq";</w:t>
      </w:r>
    </w:p>
    <w:p w14:paraId="13D20093"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CREATE SEQUENCE "public"."</w:t>
      </w:r>
      <w:r w:rsidRPr="00AF7118">
        <w:rPr>
          <w:sz w:val="16"/>
          <w:szCs w:val="16"/>
        </w:rPr>
        <w:t>тип</w:t>
      </w:r>
      <w:r w:rsidRPr="00AF7118">
        <w:rPr>
          <w:sz w:val="16"/>
          <w:szCs w:val="16"/>
          <w:lang w:val="en-US"/>
        </w:rPr>
        <w:t xml:space="preserve"> </w:t>
      </w:r>
      <w:r w:rsidRPr="00AF7118">
        <w:rPr>
          <w:sz w:val="16"/>
          <w:szCs w:val="16"/>
        </w:rPr>
        <w:t>собственности</w:t>
      </w:r>
      <w:r w:rsidRPr="00AF7118">
        <w:rPr>
          <w:sz w:val="16"/>
          <w:szCs w:val="16"/>
          <w:lang w:val="en-US"/>
        </w:rPr>
        <w:t xml:space="preserve">_id_seq" </w:t>
      </w:r>
    </w:p>
    <w:p w14:paraId="7A6CCB36"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INCREMENT 1</w:t>
      </w:r>
    </w:p>
    <w:p w14:paraId="3ABCBF38"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MINVALUE  1</w:t>
      </w:r>
    </w:p>
    <w:p w14:paraId="760090B2"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MAXVALUE 2147483647</w:t>
      </w:r>
    </w:p>
    <w:p w14:paraId="0EBBF633"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START 1</w:t>
      </w:r>
    </w:p>
    <w:p w14:paraId="5BE0CDFB"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CACHE 1;</w:t>
      </w:r>
    </w:p>
    <w:p w14:paraId="5A4AECA6" w14:textId="77777777" w:rsidR="00AF7118" w:rsidRPr="00AF7118" w:rsidRDefault="00AF7118" w:rsidP="00AF7118">
      <w:pPr>
        <w:spacing w:line="240" w:lineRule="auto"/>
        <w:ind w:firstLine="0"/>
        <w:jc w:val="left"/>
        <w:rPr>
          <w:sz w:val="16"/>
          <w:szCs w:val="16"/>
          <w:lang w:val="en-US"/>
        </w:rPr>
      </w:pPr>
    </w:p>
    <w:p w14:paraId="07658DAD"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5DF8D281"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Table structure for </w:t>
      </w:r>
      <w:r w:rsidRPr="00AF7118">
        <w:rPr>
          <w:sz w:val="16"/>
          <w:szCs w:val="16"/>
        </w:rPr>
        <w:t>Заводы</w:t>
      </w:r>
    </w:p>
    <w:p w14:paraId="2DB08298"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678ED1FD"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DROP TABLE IF EXISTS "public"."</w:t>
      </w:r>
      <w:r w:rsidRPr="00AF7118">
        <w:rPr>
          <w:sz w:val="16"/>
          <w:szCs w:val="16"/>
        </w:rPr>
        <w:t>Заводы</w:t>
      </w:r>
      <w:r w:rsidRPr="00AF7118">
        <w:rPr>
          <w:sz w:val="16"/>
          <w:szCs w:val="16"/>
          <w:lang w:val="en-US"/>
        </w:rPr>
        <w:t>";</w:t>
      </w:r>
    </w:p>
    <w:p w14:paraId="6D1ACFC4"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CREATE TABLE "public"."</w:t>
      </w:r>
      <w:r w:rsidRPr="00AF7118">
        <w:rPr>
          <w:sz w:val="16"/>
          <w:szCs w:val="16"/>
        </w:rPr>
        <w:t>Заводы</w:t>
      </w:r>
      <w:r w:rsidRPr="00AF7118">
        <w:rPr>
          <w:sz w:val="16"/>
          <w:szCs w:val="16"/>
          <w:lang w:val="en-US"/>
        </w:rPr>
        <w:t>" (</w:t>
      </w:r>
    </w:p>
    <w:p w14:paraId="38A191E2"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"id_plants" int4 NOT NULL GENERATED ALWAYS AS IDENTITY (</w:t>
      </w:r>
    </w:p>
    <w:p w14:paraId="2966525C"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INCREMENT 1</w:t>
      </w:r>
    </w:p>
    <w:p w14:paraId="5572634B"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MINVALUE  1</w:t>
      </w:r>
    </w:p>
    <w:p w14:paraId="20582637"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MAXVALUE 2147483647</w:t>
      </w:r>
    </w:p>
    <w:p w14:paraId="70BECA05"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START 1</w:t>
      </w:r>
    </w:p>
    <w:p w14:paraId="62590AF0"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w:t>
      </w:r>
    </w:p>
    <w:p w14:paraId="0D059366"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w:t>
      </w:r>
      <w:r w:rsidRPr="00AF7118">
        <w:rPr>
          <w:sz w:val="16"/>
          <w:szCs w:val="16"/>
        </w:rPr>
        <w:t>название</w:t>
      </w:r>
      <w:r w:rsidRPr="00AF7118">
        <w:rPr>
          <w:sz w:val="16"/>
          <w:szCs w:val="16"/>
          <w:lang w:val="en-US"/>
        </w:rPr>
        <w:t>" varchar(255) COLLATE "pg_catalog"."default" NOT NULL,</w:t>
      </w:r>
    </w:p>
    <w:p w14:paraId="29F46D59"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w:t>
      </w:r>
      <w:r w:rsidRPr="00AF7118">
        <w:rPr>
          <w:sz w:val="16"/>
          <w:szCs w:val="16"/>
        </w:rPr>
        <w:t>город</w:t>
      </w:r>
      <w:r w:rsidRPr="00AF7118">
        <w:rPr>
          <w:sz w:val="16"/>
          <w:szCs w:val="16"/>
          <w:lang w:val="en-US"/>
        </w:rPr>
        <w:t>" varchar(255) COLLATE "pg_catalog"."default" NOT NULL,</w:t>
      </w:r>
    </w:p>
    <w:p w14:paraId="2113B923"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"id_type" int4 NOT NULL,</w:t>
      </w:r>
    </w:p>
    <w:p w14:paraId="0CB24A56"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w:t>
      </w:r>
      <w:r w:rsidRPr="00AF7118">
        <w:rPr>
          <w:sz w:val="16"/>
          <w:szCs w:val="16"/>
        </w:rPr>
        <w:t>год</w:t>
      </w:r>
      <w:r w:rsidRPr="00AF7118">
        <w:rPr>
          <w:sz w:val="16"/>
          <w:szCs w:val="16"/>
          <w:lang w:val="en-US"/>
        </w:rPr>
        <w:t>" int4 NOT NULL,</w:t>
      </w:r>
    </w:p>
    <w:p w14:paraId="2EDA77D2"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w:t>
      </w:r>
      <w:r w:rsidRPr="00AF7118">
        <w:rPr>
          <w:sz w:val="16"/>
          <w:szCs w:val="16"/>
        </w:rPr>
        <w:t>телефон</w:t>
      </w:r>
      <w:r w:rsidRPr="00AF7118">
        <w:rPr>
          <w:sz w:val="16"/>
          <w:szCs w:val="16"/>
          <w:lang w:val="en-US"/>
        </w:rPr>
        <w:t>" "public"."phone" COLLATE "pg_catalog"."default" NOT NULL,</w:t>
      </w:r>
    </w:p>
    <w:p w14:paraId="0E337E12"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"id_country" int4 NOT NULL,</w:t>
      </w:r>
    </w:p>
    <w:p w14:paraId="687836A7"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"id_fuel" int4 NOT NULL,</w:t>
      </w:r>
    </w:p>
    <w:p w14:paraId="66D594C2"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w:t>
      </w:r>
      <w:r w:rsidRPr="00AF7118">
        <w:rPr>
          <w:sz w:val="16"/>
          <w:szCs w:val="16"/>
        </w:rPr>
        <w:t>объём</w:t>
      </w:r>
      <w:r w:rsidRPr="00AF7118">
        <w:rPr>
          <w:sz w:val="16"/>
          <w:szCs w:val="16"/>
          <w:lang w:val="en-US"/>
        </w:rPr>
        <w:t>" int4 NOT NULL,</w:t>
      </w:r>
    </w:p>
    <w:p w14:paraId="2AB8CC7E"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w:t>
      </w:r>
      <w:r w:rsidRPr="00AF7118">
        <w:rPr>
          <w:sz w:val="16"/>
          <w:szCs w:val="16"/>
        </w:rPr>
        <w:t>цена</w:t>
      </w:r>
      <w:r w:rsidRPr="00AF7118">
        <w:rPr>
          <w:sz w:val="16"/>
          <w:szCs w:val="16"/>
          <w:lang w:val="en-US"/>
        </w:rPr>
        <w:t>" int4 NOT NULL</w:t>
      </w:r>
    </w:p>
    <w:p w14:paraId="0E89B479"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w:t>
      </w:r>
    </w:p>
    <w:p w14:paraId="53DD505C"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w:t>
      </w:r>
    </w:p>
    <w:p w14:paraId="6C60C16C" w14:textId="77777777" w:rsidR="00AF7118" w:rsidRPr="00AF7118" w:rsidRDefault="00AF7118" w:rsidP="00AF7118">
      <w:pPr>
        <w:spacing w:line="240" w:lineRule="auto"/>
        <w:ind w:firstLine="0"/>
        <w:jc w:val="left"/>
        <w:rPr>
          <w:sz w:val="16"/>
          <w:szCs w:val="16"/>
          <w:lang w:val="en-US"/>
        </w:rPr>
      </w:pPr>
    </w:p>
    <w:p w14:paraId="56E92A91"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4A12F0E4"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Table structure for </w:t>
      </w:r>
      <w:r w:rsidRPr="00AF7118">
        <w:rPr>
          <w:sz w:val="16"/>
          <w:szCs w:val="16"/>
        </w:rPr>
        <w:t>Заказчики</w:t>
      </w:r>
    </w:p>
    <w:p w14:paraId="53B02A1A"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284C0808"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DROP TABLE IF EXISTS "public"."</w:t>
      </w:r>
      <w:r w:rsidRPr="00AF7118">
        <w:rPr>
          <w:sz w:val="16"/>
          <w:szCs w:val="16"/>
        </w:rPr>
        <w:t>Заказчики</w:t>
      </w:r>
      <w:r w:rsidRPr="00AF7118">
        <w:rPr>
          <w:sz w:val="16"/>
          <w:szCs w:val="16"/>
          <w:lang w:val="en-US"/>
        </w:rPr>
        <w:t>";</w:t>
      </w:r>
    </w:p>
    <w:p w14:paraId="07DCD38E"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CREATE TABLE "public"."</w:t>
      </w:r>
      <w:r w:rsidRPr="00AF7118">
        <w:rPr>
          <w:sz w:val="16"/>
          <w:szCs w:val="16"/>
        </w:rPr>
        <w:t>Заказчики</w:t>
      </w:r>
      <w:r w:rsidRPr="00AF7118">
        <w:rPr>
          <w:sz w:val="16"/>
          <w:szCs w:val="16"/>
          <w:lang w:val="en-US"/>
        </w:rPr>
        <w:t>" (</w:t>
      </w:r>
    </w:p>
    <w:p w14:paraId="3DACAE5A"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"id_client" int4 NOT NULL GENERATED ALWAYS AS IDENTITY (</w:t>
      </w:r>
    </w:p>
    <w:p w14:paraId="24A97C47"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INCREMENT 1</w:t>
      </w:r>
    </w:p>
    <w:p w14:paraId="15117182"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MINVALUE  1</w:t>
      </w:r>
    </w:p>
    <w:p w14:paraId="593C472A"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MAXVALUE 2147483647</w:t>
      </w:r>
    </w:p>
    <w:p w14:paraId="78830646"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START 1</w:t>
      </w:r>
    </w:p>
    <w:p w14:paraId="55949A79"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w:t>
      </w:r>
    </w:p>
    <w:p w14:paraId="40F6F54A"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w:t>
      </w:r>
      <w:r w:rsidRPr="00AF7118">
        <w:rPr>
          <w:sz w:val="16"/>
          <w:szCs w:val="16"/>
        </w:rPr>
        <w:t>название</w:t>
      </w:r>
      <w:r w:rsidRPr="00AF7118">
        <w:rPr>
          <w:sz w:val="16"/>
          <w:szCs w:val="16"/>
          <w:lang w:val="en-US"/>
        </w:rPr>
        <w:t>" varchar(255) COLLATE "pg_catalog"."default" NOT NULL,</w:t>
      </w:r>
    </w:p>
    <w:p w14:paraId="5D2CEFD9"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w:t>
      </w:r>
      <w:r w:rsidRPr="00AF7118">
        <w:rPr>
          <w:sz w:val="16"/>
          <w:szCs w:val="16"/>
        </w:rPr>
        <w:t>город</w:t>
      </w:r>
      <w:r w:rsidRPr="00AF7118">
        <w:rPr>
          <w:sz w:val="16"/>
          <w:szCs w:val="16"/>
          <w:lang w:val="en-US"/>
        </w:rPr>
        <w:t>" varchar(255) COLLATE "pg_catalog"."default" NOT NULL,</w:t>
      </w:r>
    </w:p>
    <w:p w14:paraId="1FFA3B1D"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w:t>
      </w:r>
      <w:r w:rsidRPr="00AF7118">
        <w:rPr>
          <w:sz w:val="16"/>
          <w:szCs w:val="16"/>
        </w:rPr>
        <w:t>телефон</w:t>
      </w:r>
      <w:r w:rsidRPr="00AF7118">
        <w:rPr>
          <w:sz w:val="16"/>
          <w:szCs w:val="16"/>
          <w:lang w:val="en-US"/>
        </w:rPr>
        <w:t>" "public"."phone" COLLATE "pg_catalog"."default" NOT NULL</w:t>
      </w:r>
    </w:p>
    <w:p w14:paraId="5DBA94DC"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w:t>
      </w:r>
    </w:p>
    <w:p w14:paraId="59EDA725"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w:t>
      </w:r>
    </w:p>
    <w:p w14:paraId="0D320D83" w14:textId="77777777" w:rsidR="00AF7118" w:rsidRPr="00AF7118" w:rsidRDefault="00AF7118" w:rsidP="00AF7118">
      <w:pPr>
        <w:spacing w:line="240" w:lineRule="auto"/>
        <w:ind w:firstLine="0"/>
        <w:jc w:val="left"/>
        <w:rPr>
          <w:sz w:val="16"/>
          <w:szCs w:val="16"/>
          <w:lang w:val="en-US"/>
        </w:rPr>
      </w:pPr>
    </w:p>
    <w:p w14:paraId="543D109D"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45B32F73"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Table structure for </w:t>
      </w:r>
      <w:r w:rsidRPr="00AF7118">
        <w:rPr>
          <w:sz w:val="16"/>
          <w:szCs w:val="16"/>
        </w:rPr>
        <w:t>Заказы</w:t>
      </w:r>
    </w:p>
    <w:p w14:paraId="06303582"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028170D5"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DROP TABLE IF EXISTS "public"."</w:t>
      </w:r>
      <w:r w:rsidRPr="00AF7118">
        <w:rPr>
          <w:sz w:val="16"/>
          <w:szCs w:val="16"/>
        </w:rPr>
        <w:t>Заказы</w:t>
      </w:r>
      <w:r w:rsidRPr="00AF7118">
        <w:rPr>
          <w:sz w:val="16"/>
          <w:szCs w:val="16"/>
          <w:lang w:val="en-US"/>
        </w:rPr>
        <w:t>";</w:t>
      </w:r>
    </w:p>
    <w:p w14:paraId="3AD23C20"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CREATE TABLE "public"."</w:t>
      </w:r>
      <w:r w:rsidRPr="00AF7118">
        <w:rPr>
          <w:sz w:val="16"/>
          <w:szCs w:val="16"/>
        </w:rPr>
        <w:t>Заказы</w:t>
      </w:r>
      <w:r w:rsidRPr="00AF7118">
        <w:rPr>
          <w:sz w:val="16"/>
          <w:szCs w:val="16"/>
          <w:lang w:val="en-US"/>
        </w:rPr>
        <w:t>" (</w:t>
      </w:r>
    </w:p>
    <w:p w14:paraId="2E595991"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"id_order" int4 NOT NULL GENERATED ALWAYS AS IDENTITY (</w:t>
      </w:r>
    </w:p>
    <w:p w14:paraId="34CDD429"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INCREMENT 1</w:t>
      </w:r>
    </w:p>
    <w:p w14:paraId="5751037B"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MINVALUE  1</w:t>
      </w:r>
    </w:p>
    <w:p w14:paraId="59FF76AD"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MAXVALUE 2147483647</w:t>
      </w:r>
    </w:p>
    <w:p w14:paraId="3878A164"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START 1</w:t>
      </w:r>
    </w:p>
    <w:p w14:paraId="06D44B4E"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w:t>
      </w:r>
    </w:p>
    <w:p w14:paraId="195997E0"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"id_client" int4 NOT NULL,</w:t>
      </w:r>
    </w:p>
    <w:p w14:paraId="1D242A1E"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"id_fuel" int4 NOT NULL,</w:t>
      </w:r>
    </w:p>
    <w:p w14:paraId="0F708E27"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w:t>
      </w:r>
      <w:r w:rsidRPr="00AF7118">
        <w:rPr>
          <w:sz w:val="16"/>
          <w:szCs w:val="16"/>
        </w:rPr>
        <w:t>объём</w:t>
      </w:r>
      <w:r w:rsidRPr="00AF7118">
        <w:rPr>
          <w:sz w:val="16"/>
          <w:szCs w:val="16"/>
          <w:lang w:val="en-US"/>
        </w:rPr>
        <w:t>" int4 NOT NULL,</w:t>
      </w:r>
    </w:p>
    <w:p w14:paraId="6C0A2C0E" w14:textId="77777777" w:rsidR="00AF7118" w:rsidRPr="00AF7118" w:rsidRDefault="00AF7118" w:rsidP="00AF7118">
      <w:pPr>
        <w:spacing w:line="240" w:lineRule="auto"/>
        <w:ind w:firstLine="0"/>
        <w:jc w:val="left"/>
        <w:rPr>
          <w:sz w:val="16"/>
          <w:szCs w:val="16"/>
          <w:lang w:val="en-US"/>
        </w:rPr>
      </w:pPr>
      <w:r w:rsidRPr="00AF7118">
        <w:rPr>
          <w:sz w:val="16"/>
          <w:szCs w:val="16"/>
          <w:lang w:val="en-US"/>
        </w:rPr>
        <w:lastRenderedPageBreak/>
        <w:t xml:space="preserve">  "</w:t>
      </w:r>
      <w:r w:rsidRPr="00AF7118">
        <w:rPr>
          <w:sz w:val="16"/>
          <w:szCs w:val="16"/>
        </w:rPr>
        <w:t>дата</w:t>
      </w:r>
      <w:r w:rsidRPr="00AF7118">
        <w:rPr>
          <w:sz w:val="16"/>
          <w:szCs w:val="16"/>
          <w:lang w:val="en-US"/>
        </w:rPr>
        <w:t>" timestamp(6) NOT NULL,</w:t>
      </w:r>
    </w:p>
    <w:p w14:paraId="5D4916A3"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"id_plants" int4 NOT NULL,</w:t>
      </w:r>
    </w:p>
    <w:p w14:paraId="57F6474D"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"login" varchar(64) COLLATE "pg_catalog"."default" NOT NULL DEFAULT 'admin'::character varying</w:t>
      </w:r>
    </w:p>
    <w:p w14:paraId="1E1A37E1"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w:t>
      </w:r>
    </w:p>
    <w:p w14:paraId="6EDE8395"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w:t>
      </w:r>
    </w:p>
    <w:p w14:paraId="696AEAF4" w14:textId="77777777" w:rsidR="00AF7118" w:rsidRPr="00AF7118" w:rsidRDefault="00AF7118" w:rsidP="00AF7118">
      <w:pPr>
        <w:spacing w:line="240" w:lineRule="auto"/>
        <w:ind w:firstLine="0"/>
        <w:jc w:val="left"/>
        <w:rPr>
          <w:sz w:val="16"/>
          <w:szCs w:val="16"/>
          <w:lang w:val="en-US"/>
        </w:rPr>
      </w:pPr>
    </w:p>
    <w:p w14:paraId="45C48E59"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2095C1E7"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Table structure for </w:t>
      </w:r>
      <w:r w:rsidRPr="00AF7118">
        <w:rPr>
          <w:sz w:val="16"/>
          <w:szCs w:val="16"/>
        </w:rPr>
        <w:t>вид</w:t>
      </w:r>
      <w:r w:rsidRPr="00AF7118">
        <w:rPr>
          <w:sz w:val="16"/>
          <w:szCs w:val="16"/>
          <w:lang w:val="en-US"/>
        </w:rPr>
        <w:t xml:space="preserve"> </w:t>
      </w:r>
      <w:r w:rsidRPr="00AF7118">
        <w:rPr>
          <w:sz w:val="16"/>
          <w:szCs w:val="16"/>
        </w:rPr>
        <w:t>топлива</w:t>
      </w:r>
    </w:p>
    <w:p w14:paraId="2C3C7F08"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27E20DA8"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DROP TABLE IF EXISTS "public"."</w:t>
      </w:r>
      <w:r w:rsidRPr="00AF7118">
        <w:rPr>
          <w:sz w:val="16"/>
          <w:szCs w:val="16"/>
        </w:rPr>
        <w:t>вид</w:t>
      </w:r>
      <w:r w:rsidRPr="00AF7118">
        <w:rPr>
          <w:sz w:val="16"/>
          <w:szCs w:val="16"/>
          <w:lang w:val="en-US"/>
        </w:rPr>
        <w:t xml:space="preserve"> </w:t>
      </w:r>
      <w:r w:rsidRPr="00AF7118">
        <w:rPr>
          <w:sz w:val="16"/>
          <w:szCs w:val="16"/>
        </w:rPr>
        <w:t>топлива</w:t>
      </w:r>
      <w:r w:rsidRPr="00AF7118">
        <w:rPr>
          <w:sz w:val="16"/>
          <w:szCs w:val="16"/>
          <w:lang w:val="en-US"/>
        </w:rPr>
        <w:t>";</w:t>
      </w:r>
    </w:p>
    <w:p w14:paraId="26329EE7"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CREATE TABLE "public"."</w:t>
      </w:r>
      <w:r w:rsidRPr="00AF7118">
        <w:rPr>
          <w:sz w:val="16"/>
          <w:szCs w:val="16"/>
        </w:rPr>
        <w:t>вид</w:t>
      </w:r>
      <w:r w:rsidRPr="00AF7118">
        <w:rPr>
          <w:sz w:val="16"/>
          <w:szCs w:val="16"/>
          <w:lang w:val="en-US"/>
        </w:rPr>
        <w:t xml:space="preserve"> </w:t>
      </w:r>
      <w:r w:rsidRPr="00AF7118">
        <w:rPr>
          <w:sz w:val="16"/>
          <w:szCs w:val="16"/>
        </w:rPr>
        <w:t>топлива</w:t>
      </w:r>
      <w:r w:rsidRPr="00AF7118">
        <w:rPr>
          <w:sz w:val="16"/>
          <w:szCs w:val="16"/>
          <w:lang w:val="en-US"/>
        </w:rPr>
        <w:t>" (</w:t>
      </w:r>
    </w:p>
    <w:p w14:paraId="7F06D895"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"id_fuel" int4 NOT NULL GENERATED ALWAYS AS IDENTITY (</w:t>
      </w:r>
    </w:p>
    <w:p w14:paraId="44AFD612"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INCREMENT 1</w:t>
      </w:r>
    </w:p>
    <w:p w14:paraId="28B459D1"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MINVALUE  1</w:t>
      </w:r>
    </w:p>
    <w:p w14:paraId="29E66245"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MAXVALUE 2147483647</w:t>
      </w:r>
    </w:p>
    <w:p w14:paraId="0654C584"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START 1</w:t>
      </w:r>
    </w:p>
    <w:p w14:paraId="7D2A0143"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w:t>
      </w:r>
    </w:p>
    <w:p w14:paraId="4F7F5CE7"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w:t>
      </w:r>
      <w:r w:rsidRPr="00AF7118">
        <w:rPr>
          <w:sz w:val="16"/>
          <w:szCs w:val="16"/>
        </w:rPr>
        <w:t>топливо</w:t>
      </w:r>
      <w:r w:rsidRPr="00AF7118">
        <w:rPr>
          <w:sz w:val="16"/>
          <w:szCs w:val="16"/>
          <w:lang w:val="en-US"/>
        </w:rPr>
        <w:t>" varchar(255) COLLATE "pg_catalog"."default" NOT NULL</w:t>
      </w:r>
    </w:p>
    <w:p w14:paraId="641BE39B"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w:t>
      </w:r>
    </w:p>
    <w:p w14:paraId="1CF79B69"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w:t>
      </w:r>
    </w:p>
    <w:p w14:paraId="6211C669" w14:textId="77777777" w:rsidR="00AF7118" w:rsidRPr="00AF7118" w:rsidRDefault="00AF7118" w:rsidP="00AF7118">
      <w:pPr>
        <w:spacing w:line="240" w:lineRule="auto"/>
        <w:ind w:firstLine="0"/>
        <w:jc w:val="left"/>
        <w:rPr>
          <w:sz w:val="16"/>
          <w:szCs w:val="16"/>
          <w:lang w:val="en-US"/>
        </w:rPr>
      </w:pPr>
    </w:p>
    <w:p w14:paraId="5EF59DFB"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0FBA9F59"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Table structure for </w:t>
      </w:r>
      <w:r w:rsidRPr="00AF7118">
        <w:rPr>
          <w:sz w:val="16"/>
          <w:szCs w:val="16"/>
        </w:rPr>
        <w:t>страны</w:t>
      </w:r>
    </w:p>
    <w:p w14:paraId="057FC1CC"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113A65E3"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DROP TABLE IF EXISTS "public"."</w:t>
      </w:r>
      <w:r w:rsidRPr="00AF7118">
        <w:rPr>
          <w:sz w:val="16"/>
          <w:szCs w:val="16"/>
        </w:rPr>
        <w:t>страны</w:t>
      </w:r>
      <w:r w:rsidRPr="00AF7118">
        <w:rPr>
          <w:sz w:val="16"/>
          <w:szCs w:val="16"/>
          <w:lang w:val="en-US"/>
        </w:rPr>
        <w:t>";</w:t>
      </w:r>
    </w:p>
    <w:p w14:paraId="0863607A"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CREATE TABLE "public"."</w:t>
      </w:r>
      <w:r w:rsidRPr="00AF7118">
        <w:rPr>
          <w:sz w:val="16"/>
          <w:szCs w:val="16"/>
        </w:rPr>
        <w:t>страны</w:t>
      </w:r>
      <w:r w:rsidRPr="00AF7118">
        <w:rPr>
          <w:sz w:val="16"/>
          <w:szCs w:val="16"/>
          <w:lang w:val="en-US"/>
        </w:rPr>
        <w:t>" (</w:t>
      </w:r>
    </w:p>
    <w:p w14:paraId="6778E5D6"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"id_country" int4 NOT NULL GENERATED ALWAYS AS IDENTITY (</w:t>
      </w:r>
    </w:p>
    <w:p w14:paraId="24162174"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INCREMENT 1</w:t>
      </w:r>
    </w:p>
    <w:p w14:paraId="000E2966"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MINVALUE  1</w:t>
      </w:r>
    </w:p>
    <w:p w14:paraId="3A56E1C2"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MAXVALUE 2147483647</w:t>
      </w:r>
    </w:p>
    <w:p w14:paraId="321F8FB1"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START 1</w:t>
      </w:r>
    </w:p>
    <w:p w14:paraId="7FD853F6"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w:t>
      </w:r>
    </w:p>
    <w:p w14:paraId="2919FC54"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w:t>
      </w:r>
      <w:r w:rsidRPr="00AF7118">
        <w:rPr>
          <w:sz w:val="16"/>
          <w:szCs w:val="16"/>
        </w:rPr>
        <w:t>страна</w:t>
      </w:r>
      <w:r w:rsidRPr="00AF7118">
        <w:rPr>
          <w:sz w:val="16"/>
          <w:szCs w:val="16"/>
          <w:lang w:val="en-US"/>
        </w:rPr>
        <w:t>" varchar(255) COLLATE "pg_catalog"."default" NOT NULL</w:t>
      </w:r>
    </w:p>
    <w:p w14:paraId="64F1F502"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w:t>
      </w:r>
    </w:p>
    <w:p w14:paraId="31514D68"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w:t>
      </w:r>
    </w:p>
    <w:p w14:paraId="1713560A" w14:textId="77777777" w:rsidR="00AF7118" w:rsidRPr="00AF7118" w:rsidRDefault="00AF7118" w:rsidP="00AF7118">
      <w:pPr>
        <w:spacing w:line="240" w:lineRule="auto"/>
        <w:ind w:firstLine="0"/>
        <w:jc w:val="left"/>
        <w:rPr>
          <w:sz w:val="16"/>
          <w:szCs w:val="16"/>
          <w:lang w:val="en-US"/>
        </w:rPr>
      </w:pPr>
    </w:p>
    <w:p w14:paraId="5BD88D81"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1DB97FD5"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Table structure for </w:t>
      </w:r>
      <w:r w:rsidRPr="00AF7118">
        <w:rPr>
          <w:sz w:val="16"/>
          <w:szCs w:val="16"/>
        </w:rPr>
        <w:t>тип</w:t>
      </w:r>
      <w:r w:rsidRPr="00AF7118">
        <w:rPr>
          <w:sz w:val="16"/>
          <w:szCs w:val="16"/>
          <w:lang w:val="en-US"/>
        </w:rPr>
        <w:t xml:space="preserve"> </w:t>
      </w:r>
      <w:r w:rsidRPr="00AF7118">
        <w:rPr>
          <w:sz w:val="16"/>
          <w:szCs w:val="16"/>
        </w:rPr>
        <w:t>собственности</w:t>
      </w:r>
    </w:p>
    <w:p w14:paraId="7069CC6B"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25D40DFF"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DROP TABLE IF EXISTS "public"."</w:t>
      </w:r>
      <w:r w:rsidRPr="00AF7118">
        <w:rPr>
          <w:sz w:val="16"/>
          <w:szCs w:val="16"/>
        </w:rPr>
        <w:t>тип</w:t>
      </w:r>
      <w:r w:rsidRPr="00AF7118">
        <w:rPr>
          <w:sz w:val="16"/>
          <w:szCs w:val="16"/>
          <w:lang w:val="en-US"/>
        </w:rPr>
        <w:t xml:space="preserve"> </w:t>
      </w:r>
      <w:r w:rsidRPr="00AF7118">
        <w:rPr>
          <w:sz w:val="16"/>
          <w:szCs w:val="16"/>
        </w:rPr>
        <w:t>собственности</w:t>
      </w:r>
      <w:r w:rsidRPr="00AF7118">
        <w:rPr>
          <w:sz w:val="16"/>
          <w:szCs w:val="16"/>
          <w:lang w:val="en-US"/>
        </w:rPr>
        <w:t>";</w:t>
      </w:r>
    </w:p>
    <w:p w14:paraId="5329C37B"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CREATE TABLE "public"."</w:t>
      </w:r>
      <w:r w:rsidRPr="00AF7118">
        <w:rPr>
          <w:sz w:val="16"/>
          <w:szCs w:val="16"/>
        </w:rPr>
        <w:t>тип</w:t>
      </w:r>
      <w:r w:rsidRPr="00AF7118">
        <w:rPr>
          <w:sz w:val="16"/>
          <w:szCs w:val="16"/>
          <w:lang w:val="en-US"/>
        </w:rPr>
        <w:t xml:space="preserve"> </w:t>
      </w:r>
      <w:r w:rsidRPr="00AF7118">
        <w:rPr>
          <w:sz w:val="16"/>
          <w:szCs w:val="16"/>
        </w:rPr>
        <w:t>собственности</w:t>
      </w:r>
      <w:r w:rsidRPr="00AF7118">
        <w:rPr>
          <w:sz w:val="16"/>
          <w:szCs w:val="16"/>
          <w:lang w:val="en-US"/>
        </w:rPr>
        <w:t>" (</w:t>
      </w:r>
    </w:p>
    <w:p w14:paraId="043D2958"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"id_type" int4 NOT NULL GENERATED ALWAYS AS IDENTITY (</w:t>
      </w:r>
    </w:p>
    <w:p w14:paraId="3967B869"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INCREMENT 1</w:t>
      </w:r>
    </w:p>
    <w:p w14:paraId="5B1A6AC3"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MINVALUE  1</w:t>
      </w:r>
    </w:p>
    <w:p w14:paraId="1F7E93C8"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MAXVALUE 2147483647</w:t>
      </w:r>
    </w:p>
    <w:p w14:paraId="55F82A6F"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START 1</w:t>
      </w:r>
    </w:p>
    <w:p w14:paraId="2C80C8CE"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w:t>
      </w:r>
    </w:p>
    <w:p w14:paraId="63A45090"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w:t>
      </w:r>
      <w:r w:rsidRPr="00AF7118">
        <w:rPr>
          <w:sz w:val="16"/>
          <w:szCs w:val="16"/>
        </w:rPr>
        <w:t>тип</w:t>
      </w:r>
      <w:r w:rsidRPr="00AF7118">
        <w:rPr>
          <w:sz w:val="16"/>
          <w:szCs w:val="16"/>
          <w:lang w:val="en-US"/>
        </w:rPr>
        <w:t>" varchar(255) COLLATE "pg_catalog"."default" NOT NULL</w:t>
      </w:r>
    </w:p>
    <w:p w14:paraId="31B39A53"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w:t>
      </w:r>
    </w:p>
    <w:p w14:paraId="52343F36"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w:t>
      </w:r>
    </w:p>
    <w:p w14:paraId="3969EB63" w14:textId="77777777" w:rsidR="00AF7118" w:rsidRPr="00AF7118" w:rsidRDefault="00AF7118" w:rsidP="00AF7118">
      <w:pPr>
        <w:spacing w:line="240" w:lineRule="auto"/>
        <w:ind w:firstLine="0"/>
        <w:jc w:val="left"/>
        <w:rPr>
          <w:sz w:val="16"/>
          <w:szCs w:val="16"/>
          <w:lang w:val="en-US"/>
        </w:rPr>
      </w:pPr>
    </w:p>
    <w:p w14:paraId="2F77F69A"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283C5048"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Function structure for avg_orders</w:t>
      </w:r>
    </w:p>
    <w:p w14:paraId="2CE0A7EF"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41974421"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DROP FUNCTION IF EXISTS "public"."avg_orders"();</w:t>
      </w:r>
    </w:p>
    <w:p w14:paraId="631D8AB1"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CREATE OR REPLACE FUNCTION "public"."avg_orders"()</w:t>
      </w:r>
    </w:p>
    <w:p w14:paraId="7F5E86EF"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RETURNS TABLE("</w:t>
      </w:r>
      <w:r w:rsidRPr="00AF7118">
        <w:rPr>
          <w:sz w:val="16"/>
          <w:szCs w:val="16"/>
        </w:rPr>
        <w:t>объёмъ</w:t>
      </w:r>
      <w:r w:rsidRPr="00AF7118">
        <w:rPr>
          <w:sz w:val="16"/>
          <w:szCs w:val="16"/>
          <w:lang w:val="en-US"/>
        </w:rPr>
        <w:t>" numeric) AS $BODY$</w:t>
      </w:r>
    </w:p>
    <w:p w14:paraId="686B6879"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BEGIN</w:t>
      </w:r>
    </w:p>
    <w:p w14:paraId="7B93C84A"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RETURN QUERY SELECT</w:t>
      </w:r>
    </w:p>
    <w:p w14:paraId="6F77B305"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AVG("</w:t>
      </w:r>
      <w:r w:rsidRPr="00AF7118">
        <w:rPr>
          <w:sz w:val="16"/>
          <w:szCs w:val="16"/>
        </w:rPr>
        <w:t>объём</w:t>
      </w:r>
      <w:r w:rsidRPr="00AF7118">
        <w:rPr>
          <w:sz w:val="16"/>
          <w:szCs w:val="16"/>
          <w:lang w:val="en-US"/>
        </w:rPr>
        <w:t>") as "</w:t>
      </w:r>
      <w:r w:rsidRPr="00AF7118">
        <w:rPr>
          <w:sz w:val="16"/>
          <w:szCs w:val="16"/>
        </w:rPr>
        <w:t>объёмъ</w:t>
      </w:r>
      <w:r w:rsidRPr="00AF7118">
        <w:rPr>
          <w:sz w:val="16"/>
          <w:szCs w:val="16"/>
          <w:lang w:val="en-US"/>
        </w:rPr>
        <w:t>"</w:t>
      </w:r>
    </w:p>
    <w:p w14:paraId="5E1BB5A2"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FROM "</w:t>
      </w:r>
      <w:r w:rsidRPr="00AF7118">
        <w:rPr>
          <w:sz w:val="16"/>
          <w:szCs w:val="16"/>
        </w:rPr>
        <w:t>Заказы</w:t>
      </w:r>
      <w:r w:rsidRPr="00AF7118">
        <w:rPr>
          <w:sz w:val="16"/>
          <w:szCs w:val="16"/>
          <w:lang w:val="en-US"/>
        </w:rPr>
        <w:t>";</w:t>
      </w:r>
    </w:p>
    <w:p w14:paraId="6813FA91"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END $BODY$</w:t>
      </w:r>
    </w:p>
    <w:p w14:paraId="61806A09"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LANGUAGE plpgsql VOLATILE</w:t>
      </w:r>
    </w:p>
    <w:p w14:paraId="1670C18D"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COST 100</w:t>
      </w:r>
    </w:p>
    <w:p w14:paraId="7EBDEF5F"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ROWS 1000;</w:t>
      </w:r>
    </w:p>
    <w:p w14:paraId="579515B5" w14:textId="77777777" w:rsidR="00AF7118" w:rsidRPr="00AF7118" w:rsidRDefault="00AF7118" w:rsidP="00AF7118">
      <w:pPr>
        <w:spacing w:line="240" w:lineRule="auto"/>
        <w:ind w:firstLine="0"/>
        <w:jc w:val="left"/>
        <w:rPr>
          <w:sz w:val="16"/>
          <w:szCs w:val="16"/>
          <w:lang w:val="en-US"/>
        </w:rPr>
      </w:pPr>
    </w:p>
    <w:p w14:paraId="0D6EA6E2"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6904F5AE"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Function structure for avg_orders_bigger</w:t>
      </w:r>
    </w:p>
    <w:p w14:paraId="7E51FC48"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2A4861D3"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DROP FUNCTION IF EXISTS "public"."avg_orders_bigger"("_n" int4, "_m" int4);</w:t>
      </w:r>
    </w:p>
    <w:p w14:paraId="35DDA54F" w14:textId="77777777" w:rsidR="00AF7118" w:rsidRPr="00AF7118" w:rsidRDefault="00AF7118" w:rsidP="00AF7118">
      <w:pPr>
        <w:spacing w:line="240" w:lineRule="auto"/>
        <w:ind w:firstLine="0"/>
        <w:jc w:val="left"/>
        <w:rPr>
          <w:sz w:val="16"/>
          <w:szCs w:val="16"/>
          <w:lang w:val="en-US"/>
        </w:rPr>
      </w:pPr>
      <w:r w:rsidRPr="00AF7118">
        <w:rPr>
          <w:sz w:val="16"/>
          <w:szCs w:val="16"/>
          <w:lang w:val="en-US"/>
        </w:rPr>
        <w:lastRenderedPageBreak/>
        <w:t>CREATE OR REPLACE FUNCTION "public"."avg_orders_bigger"("_n" int4, "_m" int4)</w:t>
      </w:r>
    </w:p>
    <w:p w14:paraId="131B9062"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RETURNS TABLE("</w:t>
      </w:r>
      <w:r w:rsidRPr="00AF7118">
        <w:rPr>
          <w:sz w:val="16"/>
          <w:szCs w:val="16"/>
        </w:rPr>
        <w:t>объёмъ</w:t>
      </w:r>
      <w:r w:rsidRPr="00AF7118">
        <w:rPr>
          <w:sz w:val="16"/>
          <w:szCs w:val="16"/>
          <w:lang w:val="en-US"/>
        </w:rPr>
        <w:t>" numeric) AS $BODY$</w:t>
      </w:r>
    </w:p>
    <w:p w14:paraId="237EBA6C"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BEGIN</w:t>
      </w:r>
    </w:p>
    <w:p w14:paraId="4FC28B43"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RETURN QUERY SELECT</w:t>
      </w:r>
    </w:p>
    <w:p w14:paraId="756574DC"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AVG("</w:t>
      </w:r>
      <w:r w:rsidRPr="00AF7118">
        <w:rPr>
          <w:sz w:val="16"/>
          <w:szCs w:val="16"/>
        </w:rPr>
        <w:t>объём</w:t>
      </w:r>
      <w:r w:rsidRPr="00AF7118">
        <w:rPr>
          <w:sz w:val="16"/>
          <w:szCs w:val="16"/>
          <w:lang w:val="en-US"/>
        </w:rPr>
        <w:t>") as "</w:t>
      </w:r>
      <w:r w:rsidRPr="00AF7118">
        <w:rPr>
          <w:sz w:val="16"/>
          <w:szCs w:val="16"/>
        </w:rPr>
        <w:t>объёмъ</w:t>
      </w:r>
      <w:r w:rsidRPr="00AF7118">
        <w:rPr>
          <w:sz w:val="16"/>
          <w:szCs w:val="16"/>
          <w:lang w:val="en-US"/>
        </w:rPr>
        <w:t>"</w:t>
      </w:r>
    </w:p>
    <w:p w14:paraId="50410EDC"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FROM "</w:t>
      </w:r>
      <w:r w:rsidRPr="00AF7118">
        <w:rPr>
          <w:sz w:val="16"/>
          <w:szCs w:val="16"/>
        </w:rPr>
        <w:t>Заказы</w:t>
      </w:r>
      <w:r w:rsidRPr="00AF7118">
        <w:rPr>
          <w:sz w:val="16"/>
          <w:szCs w:val="16"/>
          <w:lang w:val="en-US"/>
        </w:rPr>
        <w:t>"</w:t>
      </w:r>
    </w:p>
    <w:p w14:paraId="6AE40056"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WHERE "</w:t>
      </w:r>
      <w:r w:rsidRPr="00AF7118">
        <w:rPr>
          <w:sz w:val="16"/>
          <w:szCs w:val="16"/>
        </w:rPr>
        <w:t>объём</w:t>
      </w:r>
      <w:r w:rsidRPr="00AF7118">
        <w:rPr>
          <w:sz w:val="16"/>
          <w:szCs w:val="16"/>
          <w:lang w:val="en-US"/>
        </w:rPr>
        <w:t>" &gt; _n</w:t>
      </w:r>
    </w:p>
    <w:p w14:paraId="47EDCB18"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HAVING AVG("</w:t>
      </w:r>
      <w:r w:rsidRPr="00AF7118">
        <w:rPr>
          <w:sz w:val="16"/>
          <w:szCs w:val="16"/>
        </w:rPr>
        <w:t>объём</w:t>
      </w:r>
      <w:r w:rsidRPr="00AF7118">
        <w:rPr>
          <w:sz w:val="16"/>
          <w:szCs w:val="16"/>
          <w:lang w:val="en-US"/>
        </w:rPr>
        <w:t>") &gt; _m;</w:t>
      </w:r>
    </w:p>
    <w:p w14:paraId="08952845"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END $BODY$</w:t>
      </w:r>
    </w:p>
    <w:p w14:paraId="5D369CA8"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LANGUAGE plpgsql VOLATILE</w:t>
      </w:r>
    </w:p>
    <w:p w14:paraId="1324BEB6"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COST 100</w:t>
      </w:r>
    </w:p>
    <w:p w14:paraId="03B51241"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ROWS 1000;</w:t>
      </w:r>
    </w:p>
    <w:p w14:paraId="5489FBB0" w14:textId="77777777" w:rsidR="00AF7118" w:rsidRPr="00AF7118" w:rsidRDefault="00AF7118" w:rsidP="00AF7118">
      <w:pPr>
        <w:spacing w:line="240" w:lineRule="auto"/>
        <w:ind w:firstLine="0"/>
        <w:jc w:val="left"/>
        <w:rPr>
          <w:sz w:val="16"/>
          <w:szCs w:val="16"/>
          <w:lang w:val="en-US"/>
        </w:rPr>
      </w:pPr>
    </w:p>
    <w:p w14:paraId="4C8971FE"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4FE6FC0F"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Function structure for avg_orders_bigger</w:t>
      </w:r>
    </w:p>
    <w:p w14:paraId="6B609CAB"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7467486D"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DROP FUNCTION IF EXISTS "public"."avg_orders_bigger"("_n" int4);</w:t>
      </w:r>
    </w:p>
    <w:p w14:paraId="395264A0"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CREATE OR REPLACE FUNCTION "public"."avg_orders_bigger"("_n" int4)</w:t>
      </w:r>
    </w:p>
    <w:p w14:paraId="28EB1EAD"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RETURNS TABLE("</w:t>
      </w:r>
      <w:r w:rsidRPr="00AF7118">
        <w:rPr>
          <w:sz w:val="16"/>
          <w:szCs w:val="16"/>
        </w:rPr>
        <w:t>объёмъ</w:t>
      </w:r>
      <w:r w:rsidRPr="00AF7118">
        <w:rPr>
          <w:sz w:val="16"/>
          <w:szCs w:val="16"/>
          <w:lang w:val="en-US"/>
        </w:rPr>
        <w:t>" numeric) AS $BODY$</w:t>
      </w:r>
    </w:p>
    <w:p w14:paraId="5F049070"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BEGIN</w:t>
      </w:r>
    </w:p>
    <w:p w14:paraId="4D25FE5D"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RETURN QUERY SELECT</w:t>
      </w:r>
    </w:p>
    <w:p w14:paraId="459C2248"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AVG("</w:t>
      </w:r>
      <w:r w:rsidRPr="00AF7118">
        <w:rPr>
          <w:sz w:val="16"/>
          <w:szCs w:val="16"/>
        </w:rPr>
        <w:t>объём</w:t>
      </w:r>
      <w:r w:rsidRPr="00AF7118">
        <w:rPr>
          <w:sz w:val="16"/>
          <w:szCs w:val="16"/>
          <w:lang w:val="en-US"/>
        </w:rPr>
        <w:t>") as "</w:t>
      </w:r>
      <w:r w:rsidRPr="00AF7118">
        <w:rPr>
          <w:sz w:val="16"/>
          <w:szCs w:val="16"/>
        </w:rPr>
        <w:t>объёмъ</w:t>
      </w:r>
      <w:r w:rsidRPr="00AF7118">
        <w:rPr>
          <w:sz w:val="16"/>
          <w:szCs w:val="16"/>
          <w:lang w:val="en-US"/>
        </w:rPr>
        <w:t>"</w:t>
      </w:r>
    </w:p>
    <w:p w14:paraId="11DBFE99"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FROM "</w:t>
      </w:r>
      <w:r w:rsidRPr="00AF7118">
        <w:rPr>
          <w:sz w:val="16"/>
          <w:szCs w:val="16"/>
        </w:rPr>
        <w:t>Заказы</w:t>
      </w:r>
      <w:r w:rsidRPr="00AF7118">
        <w:rPr>
          <w:sz w:val="16"/>
          <w:szCs w:val="16"/>
          <w:lang w:val="en-US"/>
        </w:rPr>
        <w:t>"</w:t>
      </w:r>
    </w:p>
    <w:p w14:paraId="3FC2F046"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WHERE "</w:t>
      </w:r>
      <w:r w:rsidRPr="00AF7118">
        <w:rPr>
          <w:sz w:val="16"/>
          <w:szCs w:val="16"/>
        </w:rPr>
        <w:t>объём</w:t>
      </w:r>
      <w:r w:rsidRPr="00AF7118">
        <w:rPr>
          <w:sz w:val="16"/>
          <w:szCs w:val="16"/>
          <w:lang w:val="en-US"/>
        </w:rPr>
        <w:t>" &gt; _N;</w:t>
      </w:r>
    </w:p>
    <w:p w14:paraId="34888C37"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END $BODY$</w:t>
      </w:r>
    </w:p>
    <w:p w14:paraId="7577EB33"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LANGUAGE plpgsql VOLATILE</w:t>
      </w:r>
    </w:p>
    <w:p w14:paraId="1486FFD6"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COST 100</w:t>
      </w:r>
    </w:p>
    <w:p w14:paraId="1A117568"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ROWS 1000;</w:t>
      </w:r>
    </w:p>
    <w:p w14:paraId="2AD1E741" w14:textId="77777777" w:rsidR="00AF7118" w:rsidRPr="00AF7118" w:rsidRDefault="00AF7118" w:rsidP="00AF7118">
      <w:pPr>
        <w:spacing w:line="240" w:lineRule="auto"/>
        <w:ind w:firstLine="0"/>
        <w:jc w:val="left"/>
        <w:rPr>
          <w:sz w:val="16"/>
          <w:szCs w:val="16"/>
          <w:lang w:val="en-US"/>
        </w:rPr>
      </w:pPr>
    </w:p>
    <w:p w14:paraId="51A18599"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3C8F2862"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Function structure for before_insert_orders_fun</w:t>
      </w:r>
    </w:p>
    <w:p w14:paraId="5B0CFD5C"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1C609062"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DROP FUNCTION IF EXISTS "public"."before_insert_orders_fun"();</w:t>
      </w:r>
    </w:p>
    <w:p w14:paraId="3F8FD0E6"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CREATE OR REPLACE FUNCTION "public"."before_insert_orders_fun"()</w:t>
      </w:r>
    </w:p>
    <w:p w14:paraId="0B4DE478"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RETURNS "pg_catalog"."trigger" AS $BODY$</w:t>
      </w:r>
    </w:p>
    <w:p w14:paraId="46428C10"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BEGIN</w:t>
      </w:r>
    </w:p>
    <w:p w14:paraId="02040BB2"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NEW.login = CURRENT_USER;</w:t>
      </w:r>
    </w:p>
    <w:p w14:paraId="704162E2"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RETURN NEW;</w:t>
      </w:r>
    </w:p>
    <w:p w14:paraId="177B734A"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END;</w:t>
      </w:r>
    </w:p>
    <w:p w14:paraId="760299BF"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$BODY$</w:t>
      </w:r>
    </w:p>
    <w:p w14:paraId="5CD1399C"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LANGUAGE plpgsql VOLATILE</w:t>
      </w:r>
    </w:p>
    <w:p w14:paraId="619BEE03"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COST 100;</w:t>
      </w:r>
    </w:p>
    <w:p w14:paraId="3606C8D9" w14:textId="77777777" w:rsidR="00AF7118" w:rsidRPr="00AF7118" w:rsidRDefault="00AF7118" w:rsidP="00AF7118">
      <w:pPr>
        <w:spacing w:line="240" w:lineRule="auto"/>
        <w:ind w:firstLine="0"/>
        <w:jc w:val="left"/>
        <w:rPr>
          <w:sz w:val="16"/>
          <w:szCs w:val="16"/>
          <w:lang w:val="en-US"/>
        </w:rPr>
      </w:pPr>
    </w:p>
    <w:p w14:paraId="3D540BEB"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5C59FD1A"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Function structure for buyers_last_months</w:t>
      </w:r>
    </w:p>
    <w:p w14:paraId="034FBA45"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24A9AB28"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DROP FUNCTION IF EXISTS "public"."buyers_last_months"("_months" int4);</w:t>
      </w:r>
    </w:p>
    <w:p w14:paraId="1C17D8F4"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CREATE OR REPLACE FUNCTION "public"."buyers_last_months"("_months" int4)</w:t>
      </w:r>
    </w:p>
    <w:p w14:paraId="59EAD4B1"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RETURNS TABLE("</w:t>
      </w:r>
      <w:r w:rsidRPr="00AF7118">
        <w:rPr>
          <w:sz w:val="16"/>
          <w:szCs w:val="16"/>
        </w:rPr>
        <w:t>название</w:t>
      </w:r>
      <w:r w:rsidRPr="00AF7118">
        <w:rPr>
          <w:sz w:val="16"/>
          <w:szCs w:val="16"/>
          <w:lang w:val="en-US"/>
        </w:rPr>
        <w:t>" varchar) AS $BODY$</w:t>
      </w:r>
    </w:p>
    <w:p w14:paraId="20EE7227"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BEGIN</w:t>
      </w:r>
    </w:p>
    <w:p w14:paraId="769E1290"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RETURN QUERY SELECT "</w:t>
      </w:r>
      <w:r w:rsidRPr="00AF7118">
        <w:rPr>
          <w:sz w:val="16"/>
          <w:szCs w:val="16"/>
        </w:rPr>
        <w:t>Заказчики</w:t>
      </w:r>
      <w:r w:rsidRPr="00AF7118">
        <w:rPr>
          <w:sz w:val="16"/>
          <w:szCs w:val="16"/>
          <w:lang w:val="en-US"/>
        </w:rPr>
        <w:t>"."</w:t>
      </w:r>
      <w:r w:rsidRPr="00AF7118">
        <w:rPr>
          <w:sz w:val="16"/>
          <w:szCs w:val="16"/>
        </w:rPr>
        <w:t>название</w:t>
      </w:r>
      <w:r w:rsidRPr="00AF7118">
        <w:rPr>
          <w:sz w:val="16"/>
          <w:szCs w:val="16"/>
          <w:lang w:val="en-US"/>
        </w:rPr>
        <w:t>" FROM "</w:t>
      </w:r>
      <w:r w:rsidRPr="00AF7118">
        <w:rPr>
          <w:sz w:val="16"/>
          <w:szCs w:val="16"/>
        </w:rPr>
        <w:t>Заказчики</w:t>
      </w:r>
      <w:r w:rsidRPr="00AF7118">
        <w:rPr>
          <w:sz w:val="16"/>
          <w:szCs w:val="16"/>
          <w:lang w:val="en-US"/>
        </w:rPr>
        <w:t>" WHERE id_client IN (SELECT id_client FROM "</w:t>
      </w:r>
      <w:r w:rsidRPr="00AF7118">
        <w:rPr>
          <w:sz w:val="16"/>
          <w:szCs w:val="16"/>
        </w:rPr>
        <w:t>Заказы</w:t>
      </w:r>
      <w:r w:rsidRPr="00AF7118">
        <w:rPr>
          <w:sz w:val="16"/>
          <w:szCs w:val="16"/>
          <w:lang w:val="en-US"/>
        </w:rPr>
        <w:t>" WHERE "</w:t>
      </w:r>
      <w:r w:rsidRPr="00AF7118">
        <w:rPr>
          <w:sz w:val="16"/>
          <w:szCs w:val="16"/>
        </w:rPr>
        <w:t>Заказы</w:t>
      </w:r>
      <w:r w:rsidRPr="00AF7118">
        <w:rPr>
          <w:sz w:val="16"/>
          <w:szCs w:val="16"/>
          <w:lang w:val="en-US"/>
        </w:rPr>
        <w:t>"."</w:t>
      </w:r>
      <w:r w:rsidRPr="00AF7118">
        <w:rPr>
          <w:sz w:val="16"/>
          <w:szCs w:val="16"/>
        </w:rPr>
        <w:t>дата</w:t>
      </w:r>
      <w:r w:rsidRPr="00AF7118">
        <w:rPr>
          <w:sz w:val="16"/>
          <w:szCs w:val="16"/>
          <w:lang w:val="en-US"/>
        </w:rPr>
        <w:t>" &gt; now() - (concat(_months, ' months'))::interval)</w:t>
      </w:r>
    </w:p>
    <w:p w14:paraId="293B1AB2"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ORDER BY "</w:t>
      </w:r>
      <w:r w:rsidRPr="00AF7118">
        <w:rPr>
          <w:sz w:val="16"/>
          <w:szCs w:val="16"/>
        </w:rPr>
        <w:t>Заказчики</w:t>
      </w:r>
      <w:r w:rsidRPr="00AF7118">
        <w:rPr>
          <w:sz w:val="16"/>
          <w:szCs w:val="16"/>
          <w:lang w:val="en-US"/>
        </w:rPr>
        <w:t>"."</w:t>
      </w:r>
      <w:r w:rsidRPr="00AF7118">
        <w:rPr>
          <w:sz w:val="16"/>
          <w:szCs w:val="16"/>
        </w:rPr>
        <w:t>название</w:t>
      </w:r>
      <w:r w:rsidRPr="00AF7118">
        <w:rPr>
          <w:sz w:val="16"/>
          <w:szCs w:val="16"/>
          <w:lang w:val="en-US"/>
        </w:rPr>
        <w:t>";</w:t>
      </w:r>
    </w:p>
    <w:p w14:paraId="5B7BE638"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END $BODY$</w:t>
      </w:r>
    </w:p>
    <w:p w14:paraId="3B3BDE17"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LANGUAGE plpgsql VOLATILE</w:t>
      </w:r>
    </w:p>
    <w:p w14:paraId="02C3F9D7"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COST 100</w:t>
      </w:r>
    </w:p>
    <w:p w14:paraId="33546CA5"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ROWS 1000;</w:t>
      </w:r>
    </w:p>
    <w:p w14:paraId="48D8D0FB" w14:textId="77777777" w:rsidR="00AF7118" w:rsidRPr="00AF7118" w:rsidRDefault="00AF7118" w:rsidP="00AF7118">
      <w:pPr>
        <w:spacing w:line="240" w:lineRule="auto"/>
        <w:ind w:firstLine="0"/>
        <w:jc w:val="left"/>
        <w:rPr>
          <w:sz w:val="16"/>
          <w:szCs w:val="16"/>
          <w:lang w:val="en-US"/>
        </w:rPr>
      </w:pPr>
    </w:p>
    <w:p w14:paraId="40D61243"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6F876F73"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Function structure for clients_by_last_months</w:t>
      </w:r>
    </w:p>
    <w:p w14:paraId="39CB8A2F"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50810D35"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DROP FUNCTION IF EXISTS "public"."clients_by_last_months"("_months" int4);</w:t>
      </w:r>
    </w:p>
    <w:p w14:paraId="01E485D2"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CREATE OR REPLACE FUNCTION "public"."clients_by_last_months"("_months" int4)</w:t>
      </w:r>
    </w:p>
    <w:p w14:paraId="36EE7B6B"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RETURNS TABLE("</w:t>
      </w:r>
      <w:r w:rsidRPr="00AF7118">
        <w:rPr>
          <w:sz w:val="16"/>
          <w:szCs w:val="16"/>
        </w:rPr>
        <w:t>название</w:t>
      </w:r>
      <w:r w:rsidRPr="00AF7118">
        <w:rPr>
          <w:sz w:val="16"/>
          <w:szCs w:val="16"/>
          <w:lang w:val="en-US"/>
        </w:rPr>
        <w:t>" varchar) AS $BODY$</w:t>
      </w:r>
    </w:p>
    <w:p w14:paraId="76017F34"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BEGIN</w:t>
      </w:r>
    </w:p>
    <w:p w14:paraId="3279DBBD"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RETURN QUERY SELECT "</w:t>
      </w:r>
      <w:r w:rsidRPr="00AF7118">
        <w:rPr>
          <w:sz w:val="16"/>
          <w:szCs w:val="16"/>
        </w:rPr>
        <w:t>Заказчики</w:t>
      </w:r>
      <w:r w:rsidRPr="00AF7118">
        <w:rPr>
          <w:sz w:val="16"/>
          <w:szCs w:val="16"/>
          <w:lang w:val="en-US"/>
        </w:rPr>
        <w:t>"."</w:t>
      </w:r>
      <w:r w:rsidRPr="00AF7118">
        <w:rPr>
          <w:sz w:val="16"/>
          <w:szCs w:val="16"/>
        </w:rPr>
        <w:t>название</w:t>
      </w:r>
      <w:r w:rsidRPr="00AF7118">
        <w:rPr>
          <w:sz w:val="16"/>
          <w:szCs w:val="16"/>
          <w:lang w:val="en-US"/>
        </w:rPr>
        <w:t>" FROM "</w:t>
      </w:r>
      <w:r w:rsidRPr="00AF7118">
        <w:rPr>
          <w:sz w:val="16"/>
          <w:szCs w:val="16"/>
        </w:rPr>
        <w:t>Заказчики</w:t>
      </w:r>
      <w:r w:rsidRPr="00AF7118">
        <w:rPr>
          <w:sz w:val="16"/>
          <w:szCs w:val="16"/>
          <w:lang w:val="en-US"/>
        </w:rPr>
        <w:t xml:space="preserve">" WHERE id_client IN (SELECT id_client FROM </w:t>
      </w:r>
      <w:r w:rsidRPr="00AF7118">
        <w:rPr>
          <w:sz w:val="16"/>
          <w:szCs w:val="16"/>
          <w:lang w:val="en-US"/>
        </w:rPr>
        <w:lastRenderedPageBreak/>
        <w:t>"</w:t>
      </w:r>
      <w:r w:rsidRPr="00AF7118">
        <w:rPr>
          <w:sz w:val="16"/>
          <w:szCs w:val="16"/>
        </w:rPr>
        <w:t>Заказы</w:t>
      </w:r>
      <w:r w:rsidRPr="00AF7118">
        <w:rPr>
          <w:sz w:val="16"/>
          <w:szCs w:val="16"/>
          <w:lang w:val="en-US"/>
        </w:rPr>
        <w:t>" WHERE "</w:t>
      </w:r>
      <w:r w:rsidRPr="00AF7118">
        <w:rPr>
          <w:sz w:val="16"/>
          <w:szCs w:val="16"/>
        </w:rPr>
        <w:t>Заказы</w:t>
      </w:r>
      <w:r w:rsidRPr="00AF7118">
        <w:rPr>
          <w:sz w:val="16"/>
          <w:szCs w:val="16"/>
          <w:lang w:val="en-US"/>
        </w:rPr>
        <w:t>"."</w:t>
      </w:r>
      <w:r w:rsidRPr="00AF7118">
        <w:rPr>
          <w:sz w:val="16"/>
          <w:szCs w:val="16"/>
        </w:rPr>
        <w:t>дата</w:t>
      </w:r>
      <w:r w:rsidRPr="00AF7118">
        <w:rPr>
          <w:sz w:val="16"/>
          <w:szCs w:val="16"/>
          <w:lang w:val="en-US"/>
        </w:rPr>
        <w:t>" &gt; now() - (concat(_months, ' months'))::interval)</w:t>
      </w:r>
    </w:p>
    <w:p w14:paraId="07EFA03B"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ORDER BY "</w:t>
      </w:r>
      <w:r w:rsidRPr="00AF7118">
        <w:rPr>
          <w:sz w:val="16"/>
          <w:szCs w:val="16"/>
        </w:rPr>
        <w:t>Заказчики</w:t>
      </w:r>
      <w:r w:rsidRPr="00AF7118">
        <w:rPr>
          <w:sz w:val="16"/>
          <w:szCs w:val="16"/>
          <w:lang w:val="en-US"/>
        </w:rPr>
        <w:t>"."</w:t>
      </w:r>
      <w:r w:rsidRPr="00AF7118">
        <w:rPr>
          <w:sz w:val="16"/>
          <w:szCs w:val="16"/>
        </w:rPr>
        <w:t>название</w:t>
      </w:r>
      <w:r w:rsidRPr="00AF7118">
        <w:rPr>
          <w:sz w:val="16"/>
          <w:szCs w:val="16"/>
          <w:lang w:val="en-US"/>
        </w:rPr>
        <w:t>";</w:t>
      </w:r>
    </w:p>
    <w:p w14:paraId="0EE29E40"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END $BODY$</w:t>
      </w:r>
    </w:p>
    <w:p w14:paraId="26DDB42D"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LANGUAGE plpgsql VOLATILE</w:t>
      </w:r>
    </w:p>
    <w:p w14:paraId="2255DB4C"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COST 100</w:t>
      </w:r>
    </w:p>
    <w:p w14:paraId="52CAA7E2"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ROWS 1000;</w:t>
      </w:r>
    </w:p>
    <w:p w14:paraId="4397688F" w14:textId="77777777" w:rsidR="00AF7118" w:rsidRPr="00AF7118" w:rsidRDefault="00AF7118" w:rsidP="00AF7118">
      <w:pPr>
        <w:spacing w:line="240" w:lineRule="auto"/>
        <w:ind w:firstLine="0"/>
        <w:jc w:val="left"/>
        <w:rPr>
          <w:sz w:val="16"/>
          <w:szCs w:val="16"/>
          <w:lang w:val="en-US"/>
        </w:rPr>
      </w:pPr>
    </w:p>
    <w:p w14:paraId="22931F86"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012D2EE6"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Function structure for gen_inc_client</w:t>
      </w:r>
    </w:p>
    <w:p w14:paraId="3D6CF184"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177A2521"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DROP FUNCTION IF EXISTS "public"."gen_inc_client"();</w:t>
      </w:r>
    </w:p>
    <w:p w14:paraId="43EF2F91"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CREATE OR REPLACE FUNCTION "public"."gen_inc_client"()</w:t>
      </w:r>
    </w:p>
    <w:p w14:paraId="4A009994"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RETURNS "pg_catalog"."trigger" AS $BODY$BEGIN</w:t>
      </w:r>
    </w:p>
    <w:p w14:paraId="14109CAF"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NEW.id_client = (SELECT MAX("</w:t>
      </w:r>
      <w:r w:rsidRPr="00AF7118">
        <w:rPr>
          <w:sz w:val="16"/>
          <w:szCs w:val="16"/>
        </w:rPr>
        <w:t>Заказчики</w:t>
      </w:r>
      <w:r w:rsidRPr="00AF7118">
        <w:rPr>
          <w:sz w:val="16"/>
          <w:szCs w:val="16"/>
          <w:lang w:val="en-US"/>
        </w:rPr>
        <w:t>".id_client)+1 FROM "</w:t>
      </w:r>
      <w:r w:rsidRPr="00AF7118">
        <w:rPr>
          <w:sz w:val="16"/>
          <w:szCs w:val="16"/>
        </w:rPr>
        <w:t>Заказчики</w:t>
      </w:r>
      <w:r w:rsidRPr="00AF7118">
        <w:rPr>
          <w:sz w:val="16"/>
          <w:szCs w:val="16"/>
          <w:lang w:val="en-US"/>
        </w:rPr>
        <w:t>");</w:t>
      </w:r>
    </w:p>
    <w:p w14:paraId="5C5797DA"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RETURN NEW;</w:t>
      </w:r>
    </w:p>
    <w:p w14:paraId="27695B77"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END$BODY$</w:t>
      </w:r>
    </w:p>
    <w:p w14:paraId="0FE6B2D5"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LANGUAGE plpgsql VOLATILE</w:t>
      </w:r>
    </w:p>
    <w:p w14:paraId="20675D9D"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COST 100;</w:t>
      </w:r>
    </w:p>
    <w:p w14:paraId="387F0768" w14:textId="77777777" w:rsidR="00AF7118" w:rsidRPr="00AF7118" w:rsidRDefault="00AF7118" w:rsidP="00AF7118">
      <w:pPr>
        <w:spacing w:line="240" w:lineRule="auto"/>
        <w:ind w:firstLine="0"/>
        <w:jc w:val="left"/>
        <w:rPr>
          <w:sz w:val="16"/>
          <w:szCs w:val="16"/>
          <w:lang w:val="en-US"/>
        </w:rPr>
      </w:pPr>
    </w:p>
    <w:p w14:paraId="7C4C0389"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0B30880C"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Function structure for gen_inc_country</w:t>
      </w:r>
    </w:p>
    <w:p w14:paraId="5FDFEFC7"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2CFE80B5"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DROP FUNCTION IF EXISTS "public"."gen_inc_country"();</w:t>
      </w:r>
    </w:p>
    <w:p w14:paraId="3A9C6A4F"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CREATE OR REPLACE FUNCTION "public"."gen_inc_country"()</w:t>
      </w:r>
    </w:p>
    <w:p w14:paraId="1DA72847"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RETURNS "pg_catalog"."trigger" AS $BODY$BEGIN</w:t>
      </w:r>
    </w:p>
    <w:p w14:paraId="30C0DB86"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NEW.id_country = (SELECT MAX("</w:t>
      </w:r>
      <w:r w:rsidRPr="00AF7118">
        <w:rPr>
          <w:sz w:val="16"/>
          <w:szCs w:val="16"/>
        </w:rPr>
        <w:t>страны</w:t>
      </w:r>
      <w:r w:rsidRPr="00AF7118">
        <w:rPr>
          <w:sz w:val="16"/>
          <w:szCs w:val="16"/>
          <w:lang w:val="en-US"/>
        </w:rPr>
        <w:t>".id_country)+1 FROM "</w:t>
      </w:r>
      <w:r w:rsidRPr="00AF7118">
        <w:rPr>
          <w:sz w:val="16"/>
          <w:szCs w:val="16"/>
        </w:rPr>
        <w:t>страны</w:t>
      </w:r>
      <w:r w:rsidRPr="00AF7118">
        <w:rPr>
          <w:sz w:val="16"/>
          <w:szCs w:val="16"/>
          <w:lang w:val="en-US"/>
        </w:rPr>
        <w:t>");</w:t>
      </w:r>
    </w:p>
    <w:p w14:paraId="71B27234"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RETURN NEW;</w:t>
      </w:r>
    </w:p>
    <w:p w14:paraId="65D41C84"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END$BODY$</w:t>
      </w:r>
    </w:p>
    <w:p w14:paraId="1556D5E3"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LANGUAGE plpgsql VOLATILE</w:t>
      </w:r>
    </w:p>
    <w:p w14:paraId="3F582873"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COST 100;</w:t>
      </w:r>
    </w:p>
    <w:p w14:paraId="3414AC74" w14:textId="77777777" w:rsidR="00AF7118" w:rsidRPr="00AF7118" w:rsidRDefault="00AF7118" w:rsidP="00AF7118">
      <w:pPr>
        <w:spacing w:line="240" w:lineRule="auto"/>
        <w:ind w:firstLine="0"/>
        <w:jc w:val="left"/>
        <w:rPr>
          <w:sz w:val="16"/>
          <w:szCs w:val="16"/>
          <w:lang w:val="en-US"/>
        </w:rPr>
      </w:pPr>
    </w:p>
    <w:p w14:paraId="1828AE77"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6BB9DA47"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Function structure for gen_inc_fuel</w:t>
      </w:r>
    </w:p>
    <w:p w14:paraId="53F7C7D5"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63BA21E6"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DROP FUNCTION IF EXISTS "public"."gen_inc_fuel"();</w:t>
      </w:r>
    </w:p>
    <w:p w14:paraId="76B3677E"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CREATE OR REPLACE FUNCTION "public"."gen_inc_fuel"()</w:t>
      </w:r>
    </w:p>
    <w:p w14:paraId="5B963F0A"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RETURNS "pg_catalog"."trigger" AS $BODY$BEGIN</w:t>
      </w:r>
    </w:p>
    <w:p w14:paraId="2DFD3CA0"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NEW.id_fuel = (SELECT MAX("</w:t>
      </w:r>
      <w:r w:rsidRPr="00AF7118">
        <w:rPr>
          <w:sz w:val="16"/>
          <w:szCs w:val="16"/>
        </w:rPr>
        <w:t>вид</w:t>
      </w:r>
      <w:r w:rsidRPr="00AF7118">
        <w:rPr>
          <w:sz w:val="16"/>
          <w:szCs w:val="16"/>
          <w:lang w:val="en-US"/>
        </w:rPr>
        <w:t xml:space="preserve"> </w:t>
      </w:r>
      <w:r w:rsidRPr="00AF7118">
        <w:rPr>
          <w:sz w:val="16"/>
          <w:szCs w:val="16"/>
        </w:rPr>
        <w:t>топлива</w:t>
      </w:r>
      <w:r w:rsidRPr="00AF7118">
        <w:rPr>
          <w:sz w:val="16"/>
          <w:szCs w:val="16"/>
          <w:lang w:val="en-US"/>
        </w:rPr>
        <w:t>".id_fuel)+1 FROM "</w:t>
      </w:r>
      <w:r w:rsidRPr="00AF7118">
        <w:rPr>
          <w:sz w:val="16"/>
          <w:szCs w:val="16"/>
        </w:rPr>
        <w:t>вид</w:t>
      </w:r>
      <w:r w:rsidRPr="00AF7118">
        <w:rPr>
          <w:sz w:val="16"/>
          <w:szCs w:val="16"/>
          <w:lang w:val="en-US"/>
        </w:rPr>
        <w:t xml:space="preserve"> </w:t>
      </w:r>
      <w:r w:rsidRPr="00AF7118">
        <w:rPr>
          <w:sz w:val="16"/>
          <w:szCs w:val="16"/>
        </w:rPr>
        <w:t>топлива</w:t>
      </w:r>
      <w:r w:rsidRPr="00AF7118">
        <w:rPr>
          <w:sz w:val="16"/>
          <w:szCs w:val="16"/>
          <w:lang w:val="en-US"/>
        </w:rPr>
        <w:t>");</w:t>
      </w:r>
    </w:p>
    <w:p w14:paraId="670B7F5E"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RETURN NEW;</w:t>
      </w:r>
    </w:p>
    <w:p w14:paraId="3F2230A9"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END$BODY$</w:t>
      </w:r>
    </w:p>
    <w:p w14:paraId="1DB1925F"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LANGUAGE plpgsql VOLATILE</w:t>
      </w:r>
    </w:p>
    <w:p w14:paraId="40490B39"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COST 100;</w:t>
      </w:r>
    </w:p>
    <w:p w14:paraId="4D4052D6" w14:textId="77777777" w:rsidR="00AF7118" w:rsidRPr="00AF7118" w:rsidRDefault="00AF7118" w:rsidP="00AF7118">
      <w:pPr>
        <w:spacing w:line="240" w:lineRule="auto"/>
        <w:ind w:firstLine="0"/>
        <w:jc w:val="left"/>
        <w:rPr>
          <w:sz w:val="16"/>
          <w:szCs w:val="16"/>
          <w:lang w:val="en-US"/>
        </w:rPr>
      </w:pPr>
    </w:p>
    <w:p w14:paraId="37B6C05F"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78FED42D"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Function structure for gen_inc_orders</w:t>
      </w:r>
    </w:p>
    <w:p w14:paraId="631EB01E"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2B574CC9"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DROP FUNCTION IF EXISTS "public"."gen_inc_orders"();</w:t>
      </w:r>
    </w:p>
    <w:p w14:paraId="4F298559"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CREATE OR REPLACE FUNCTION "public"."gen_inc_orders"()</w:t>
      </w:r>
    </w:p>
    <w:p w14:paraId="06ED885E"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RETURNS "pg_catalog"."trigger" AS $BODY$BEGIN</w:t>
      </w:r>
    </w:p>
    <w:p w14:paraId="61953A3D"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NEW.id_orders = (SELECT MAX("</w:t>
      </w:r>
      <w:r w:rsidRPr="00AF7118">
        <w:rPr>
          <w:sz w:val="16"/>
          <w:szCs w:val="16"/>
        </w:rPr>
        <w:t>Заказы</w:t>
      </w:r>
      <w:r w:rsidRPr="00AF7118">
        <w:rPr>
          <w:sz w:val="16"/>
          <w:szCs w:val="16"/>
          <w:lang w:val="en-US"/>
        </w:rPr>
        <w:t>".id_orders)+1 FROM "</w:t>
      </w:r>
      <w:r w:rsidRPr="00AF7118">
        <w:rPr>
          <w:sz w:val="16"/>
          <w:szCs w:val="16"/>
        </w:rPr>
        <w:t>Заказы</w:t>
      </w:r>
      <w:r w:rsidRPr="00AF7118">
        <w:rPr>
          <w:sz w:val="16"/>
          <w:szCs w:val="16"/>
          <w:lang w:val="en-US"/>
        </w:rPr>
        <w:t>");</w:t>
      </w:r>
    </w:p>
    <w:p w14:paraId="34E829ED"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RETURN NEW;</w:t>
      </w:r>
    </w:p>
    <w:p w14:paraId="499D34ED"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END$BODY$</w:t>
      </w:r>
    </w:p>
    <w:p w14:paraId="2F043B0B"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LANGUAGE plpgsql VOLATILE</w:t>
      </w:r>
    </w:p>
    <w:p w14:paraId="5059F1C2"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COST 100;</w:t>
      </w:r>
    </w:p>
    <w:p w14:paraId="259C745F" w14:textId="77777777" w:rsidR="00AF7118" w:rsidRPr="00AF7118" w:rsidRDefault="00AF7118" w:rsidP="00AF7118">
      <w:pPr>
        <w:spacing w:line="240" w:lineRule="auto"/>
        <w:ind w:firstLine="0"/>
        <w:jc w:val="left"/>
        <w:rPr>
          <w:sz w:val="16"/>
          <w:szCs w:val="16"/>
          <w:lang w:val="en-US"/>
        </w:rPr>
      </w:pPr>
    </w:p>
    <w:p w14:paraId="7E2932A1"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0D884DB1"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Function structure for gen_inc_plants</w:t>
      </w:r>
    </w:p>
    <w:p w14:paraId="411934E0"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7F0E4A57"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DROP FUNCTION IF EXISTS "public"."gen_inc_plants"();</w:t>
      </w:r>
    </w:p>
    <w:p w14:paraId="6246EB0F"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CREATE OR REPLACE FUNCTION "public"."gen_inc_plants"()</w:t>
      </w:r>
    </w:p>
    <w:p w14:paraId="55B4773D"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RETURNS "pg_catalog"."trigger" AS $BODY$BEGIN</w:t>
      </w:r>
    </w:p>
    <w:p w14:paraId="074F425E"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NEW.id_plants = (SELECT MAX("</w:t>
      </w:r>
      <w:r w:rsidRPr="00AF7118">
        <w:rPr>
          <w:sz w:val="16"/>
          <w:szCs w:val="16"/>
        </w:rPr>
        <w:t>Заводы</w:t>
      </w:r>
      <w:r w:rsidRPr="00AF7118">
        <w:rPr>
          <w:sz w:val="16"/>
          <w:szCs w:val="16"/>
          <w:lang w:val="en-US"/>
        </w:rPr>
        <w:t>".id_plants)+1 FROM "</w:t>
      </w:r>
      <w:r w:rsidRPr="00AF7118">
        <w:rPr>
          <w:sz w:val="16"/>
          <w:szCs w:val="16"/>
        </w:rPr>
        <w:t>Заводы</w:t>
      </w:r>
      <w:r w:rsidRPr="00AF7118">
        <w:rPr>
          <w:sz w:val="16"/>
          <w:szCs w:val="16"/>
          <w:lang w:val="en-US"/>
        </w:rPr>
        <w:t>");</w:t>
      </w:r>
    </w:p>
    <w:p w14:paraId="06B1D683"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RETURN NEW;</w:t>
      </w:r>
    </w:p>
    <w:p w14:paraId="6F7F0234"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END$BODY$</w:t>
      </w:r>
    </w:p>
    <w:p w14:paraId="768481F1"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LANGUAGE plpgsql VOLATILE</w:t>
      </w:r>
    </w:p>
    <w:p w14:paraId="547A00E5"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COST 100;</w:t>
      </w:r>
    </w:p>
    <w:p w14:paraId="67814541" w14:textId="77777777" w:rsidR="00AF7118" w:rsidRPr="00AF7118" w:rsidRDefault="00AF7118" w:rsidP="00AF7118">
      <w:pPr>
        <w:spacing w:line="240" w:lineRule="auto"/>
        <w:ind w:firstLine="0"/>
        <w:jc w:val="left"/>
        <w:rPr>
          <w:sz w:val="16"/>
          <w:szCs w:val="16"/>
          <w:lang w:val="en-US"/>
        </w:rPr>
      </w:pPr>
    </w:p>
    <w:p w14:paraId="654AB650"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7E4103E2"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Function structure for gen_inc_type</w:t>
      </w:r>
    </w:p>
    <w:p w14:paraId="1F3EF9BA"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4DFF1B87"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DROP FUNCTION IF EXISTS "public"."gen_inc_type"();</w:t>
      </w:r>
    </w:p>
    <w:p w14:paraId="4ECFE468" w14:textId="77777777" w:rsidR="00AF7118" w:rsidRPr="00AF7118" w:rsidRDefault="00AF7118" w:rsidP="00AF7118">
      <w:pPr>
        <w:spacing w:line="240" w:lineRule="auto"/>
        <w:ind w:firstLine="0"/>
        <w:jc w:val="left"/>
        <w:rPr>
          <w:sz w:val="16"/>
          <w:szCs w:val="16"/>
          <w:lang w:val="en-US"/>
        </w:rPr>
      </w:pPr>
      <w:r w:rsidRPr="00AF7118">
        <w:rPr>
          <w:sz w:val="16"/>
          <w:szCs w:val="16"/>
          <w:lang w:val="en-US"/>
        </w:rPr>
        <w:lastRenderedPageBreak/>
        <w:t>CREATE OR REPLACE FUNCTION "public"."gen_inc_type"()</w:t>
      </w:r>
    </w:p>
    <w:p w14:paraId="187A45DF"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RETURNS "pg_catalog"."trigger" AS $BODY$BEGIN</w:t>
      </w:r>
    </w:p>
    <w:p w14:paraId="25D7388E"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NEW.id_type = (SELECT MAX("</w:t>
      </w:r>
      <w:r w:rsidRPr="00AF7118">
        <w:rPr>
          <w:sz w:val="16"/>
          <w:szCs w:val="16"/>
        </w:rPr>
        <w:t>тип</w:t>
      </w:r>
      <w:r w:rsidRPr="00AF7118">
        <w:rPr>
          <w:sz w:val="16"/>
          <w:szCs w:val="16"/>
          <w:lang w:val="en-US"/>
        </w:rPr>
        <w:t xml:space="preserve"> </w:t>
      </w:r>
      <w:r w:rsidRPr="00AF7118">
        <w:rPr>
          <w:sz w:val="16"/>
          <w:szCs w:val="16"/>
        </w:rPr>
        <w:t>собственности</w:t>
      </w:r>
      <w:r w:rsidRPr="00AF7118">
        <w:rPr>
          <w:sz w:val="16"/>
          <w:szCs w:val="16"/>
          <w:lang w:val="en-US"/>
        </w:rPr>
        <w:t>".id_type)+1 FROM "</w:t>
      </w:r>
      <w:r w:rsidRPr="00AF7118">
        <w:rPr>
          <w:sz w:val="16"/>
          <w:szCs w:val="16"/>
        </w:rPr>
        <w:t>тип</w:t>
      </w:r>
      <w:r w:rsidRPr="00AF7118">
        <w:rPr>
          <w:sz w:val="16"/>
          <w:szCs w:val="16"/>
          <w:lang w:val="en-US"/>
        </w:rPr>
        <w:t xml:space="preserve"> </w:t>
      </w:r>
      <w:r w:rsidRPr="00AF7118">
        <w:rPr>
          <w:sz w:val="16"/>
          <w:szCs w:val="16"/>
        </w:rPr>
        <w:t>собственности</w:t>
      </w:r>
      <w:r w:rsidRPr="00AF7118">
        <w:rPr>
          <w:sz w:val="16"/>
          <w:szCs w:val="16"/>
          <w:lang w:val="en-US"/>
        </w:rPr>
        <w:t>");</w:t>
      </w:r>
    </w:p>
    <w:p w14:paraId="4CA1706F"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RETURN NEW;</w:t>
      </w:r>
    </w:p>
    <w:p w14:paraId="68632BC9"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END$BODY$</w:t>
      </w:r>
    </w:p>
    <w:p w14:paraId="3F93B994"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LANGUAGE plpgsql VOLATILE</w:t>
      </w:r>
    </w:p>
    <w:p w14:paraId="21432A66"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COST 100;</w:t>
      </w:r>
    </w:p>
    <w:p w14:paraId="28BE5769" w14:textId="77777777" w:rsidR="00AF7118" w:rsidRPr="00AF7118" w:rsidRDefault="00AF7118" w:rsidP="00AF7118">
      <w:pPr>
        <w:spacing w:line="240" w:lineRule="auto"/>
        <w:ind w:firstLine="0"/>
        <w:jc w:val="left"/>
        <w:rPr>
          <w:sz w:val="16"/>
          <w:szCs w:val="16"/>
          <w:lang w:val="en-US"/>
        </w:rPr>
      </w:pPr>
    </w:p>
    <w:p w14:paraId="292C0E25"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1A27615C"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Function structure for no_buyers_last_months</w:t>
      </w:r>
    </w:p>
    <w:p w14:paraId="73CEB792"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5C65623C"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DROP FUNCTION IF EXISTS "public"."no_buyers_last_months"("_months" int4);</w:t>
      </w:r>
    </w:p>
    <w:p w14:paraId="38767DED"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CREATE OR REPLACE FUNCTION "public"."no_buyers_last_months"("_months" int4)</w:t>
      </w:r>
    </w:p>
    <w:p w14:paraId="34C9B6AE"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RETURNS TABLE("</w:t>
      </w:r>
      <w:r w:rsidRPr="00AF7118">
        <w:rPr>
          <w:sz w:val="16"/>
          <w:szCs w:val="16"/>
        </w:rPr>
        <w:t>название</w:t>
      </w:r>
      <w:r w:rsidRPr="00AF7118">
        <w:rPr>
          <w:sz w:val="16"/>
          <w:szCs w:val="16"/>
          <w:lang w:val="en-US"/>
        </w:rPr>
        <w:t>" varchar) AS $BODY$</w:t>
      </w:r>
    </w:p>
    <w:p w14:paraId="3971F2EC"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BEGIN</w:t>
      </w:r>
    </w:p>
    <w:p w14:paraId="63812D09"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RETURN QUERY SELECT "</w:t>
      </w:r>
      <w:r w:rsidRPr="00AF7118">
        <w:rPr>
          <w:sz w:val="16"/>
          <w:szCs w:val="16"/>
        </w:rPr>
        <w:t>Заказчики</w:t>
      </w:r>
      <w:r w:rsidRPr="00AF7118">
        <w:rPr>
          <w:sz w:val="16"/>
          <w:szCs w:val="16"/>
          <w:lang w:val="en-US"/>
        </w:rPr>
        <w:t>"."</w:t>
      </w:r>
      <w:r w:rsidRPr="00AF7118">
        <w:rPr>
          <w:sz w:val="16"/>
          <w:szCs w:val="16"/>
        </w:rPr>
        <w:t>название</w:t>
      </w:r>
      <w:r w:rsidRPr="00AF7118">
        <w:rPr>
          <w:sz w:val="16"/>
          <w:szCs w:val="16"/>
          <w:lang w:val="en-US"/>
        </w:rPr>
        <w:t>" FROM "</w:t>
      </w:r>
      <w:r w:rsidRPr="00AF7118">
        <w:rPr>
          <w:sz w:val="16"/>
          <w:szCs w:val="16"/>
        </w:rPr>
        <w:t>Заказчики</w:t>
      </w:r>
      <w:r w:rsidRPr="00AF7118">
        <w:rPr>
          <w:sz w:val="16"/>
          <w:szCs w:val="16"/>
          <w:lang w:val="en-US"/>
        </w:rPr>
        <w:t>" WHERE id_client NOT IN (SELECT id_client FROM "</w:t>
      </w:r>
      <w:r w:rsidRPr="00AF7118">
        <w:rPr>
          <w:sz w:val="16"/>
          <w:szCs w:val="16"/>
        </w:rPr>
        <w:t>Заказы</w:t>
      </w:r>
      <w:r w:rsidRPr="00AF7118">
        <w:rPr>
          <w:sz w:val="16"/>
          <w:szCs w:val="16"/>
          <w:lang w:val="en-US"/>
        </w:rPr>
        <w:t>" WHERE "</w:t>
      </w:r>
      <w:r w:rsidRPr="00AF7118">
        <w:rPr>
          <w:sz w:val="16"/>
          <w:szCs w:val="16"/>
        </w:rPr>
        <w:t>Заказы</w:t>
      </w:r>
      <w:r w:rsidRPr="00AF7118">
        <w:rPr>
          <w:sz w:val="16"/>
          <w:szCs w:val="16"/>
          <w:lang w:val="en-US"/>
        </w:rPr>
        <w:t>"."</w:t>
      </w:r>
      <w:r w:rsidRPr="00AF7118">
        <w:rPr>
          <w:sz w:val="16"/>
          <w:szCs w:val="16"/>
        </w:rPr>
        <w:t>дата</w:t>
      </w:r>
      <w:r w:rsidRPr="00AF7118">
        <w:rPr>
          <w:sz w:val="16"/>
          <w:szCs w:val="16"/>
          <w:lang w:val="en-US"/>
        </w:rPr>
        <w:t>" &gt; now() - (concat(_months, ' months'))::interval)</w:t>
      </w:r>
    </w:p>
    <w:p w14:paraId="6DA9A249"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ORDER BY "</w:t>
      </w:r>
      <w:r w:rsidRPr="00AF7118">
        <w:rPr>
          <w:sz w:val="16"/>
          <w:szCs w:val="16"/>
        </w:rPr>
        <w:t>Заказчики</w:t>
      </w:r>
      <w:r w:rsidRPr="00AF7118">
        <w:rPr>
          <w:sz w:val="16"/>
          <w:szCs w:val="16"/>
          <w:lang w:val="en-US"/>
        </w:rPr>
        <w:t>"."</w:t>
      </w:r>
      <w:r w:rsidRPr="00AF7118">
        <w:rPr>
          <w:sz w:val="16"/>
          <w:szCs w:val="16"/>
        </w:rPr>
        <w:t>название</w:t>
      </w:r>
      <w:r w:rsidRPr="00AF7118">
        <w:rPr>
          <w:sz w:val="16"/>
          <w:szCs w:val="16"/>
          <w:lang w:val="en-US"/>
        </w:rPr>
        <w:t>";</w:t>
      </w:r>
    </w:p>
    <w:p w14:paraId="1FC3B991"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END $BODY$</w:t>
      </w:r>
    </w:p>
    <w:p w14:paraId="32B2AAA5"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LANGUAGE plpgsql VOLATILE</w:t>
      </w:r>
    </w:p>
    <w:p w14:paraId="0B4953E9"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COST 100</w:t>
      </w:r>
    </w:p>
    <w:p w14:paraId="1724CE90"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ROWS 1000;</w:t>
      </w:r>
    </w:p>
    <w:p w14:paraId="7A1537A3" w14:textId="77777777" w:rsidR="00AF7118" w:rsidRPr="00AF7118" w:rsidRDefault="00AF7118" w:rsidP="00AF7118">
      <w:pPr>
        <w:spacing w:line="240" w:lineRule="auto"/>
        <w:ind w:firstLine="0"/>
        <w:jc w:val="left"/>
        <w:rPr>
          <w:sz w:val="16"/>
          <w:szCs w:val="16"/>
          <w:lang w:val="en-US"/>
        </w:rPr>
      </w:pPr>
    </w:p>
    <w:p w14:paraId="1B045371"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1001C6D5"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Function structure for orders_bigger_V</w:t>
      </w:r>
    </w:p>
    <w:p w14:paraId="2F35965F"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35D68ECF"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DROP FUNCTION IF EXISTS "public"."orders_bigger_V"("_count" int4);</w:t>
      </w:r>
    </w:p>
    <w:p w14:paraId="03315BF1"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CREATE OR REPLACE FUNCTION "public"."orders_bigger_V"("_count" int4)</w:t>
      </w:r>
    </w:p>
    <w:p w14:paraId="17A0DDA2"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RETURNS TABLE("id_order" int4, "</w:t>
      </w:r>
      <w:r w:rsidRPr="00AF7118">
        <w:rPr>
          <w:sz w:val="16"/>
          <w:szCs w:val="16"/>
        </w:rPr>
        <w:t>объём</w:t>
      </w:r>
      <w:r w:rsidRPr="00AF7118">
        <w:rPr>
          <w:sz w:val="16"/>
          <w:szCs w:val="16"/>
          <w:lang w:val="en-US"/>
        </w:rPr>
        <w:t>" int4, "</w:t>
      </w:r>
      <w:r w:rsidRPr="00AF7118">
        <w:rPr>
          <w:sz w:val="16"/>
          <w:szCs w:val="16"/>
        </w:rPr>
        <w:t>дата</w:t>
      </w:r>
      <w:r w:rsidRPr="00AF7118">
        <w:rPr>
          <w:sz w:val="16"/>
          <w:szCs w:val="16"/>
          <w:lang w:val="en-US"/>
        </w:rPr>
        <w:t>" timestamp, "</w:t>
      </w:r>
      <w:r w:rsidRPr="00AF7118">
        <w:rPr>
          <w:sz w:val="16"/>
          <w:szCs w:val="16"/>
        </w:rPr>
        <w:t>топливо</w:t>
      </w:r>
      <w:r w:rsidRPr="00AF7118">
        <w:rPr>
          <w:sz w:val="16"/>
          <w:szCs w:val="16"/>
          <w:lang w:val="en-US"/>
        </w:rPr>
        <w:t>" varchar) AS $BODY$</w:t>
      </w:r>
    </w:p>
    <w:p w14:paraId="1163425C"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BEGIN</w:t>
      </w:r>
    </w:p>
    <w:p w14:paraId="27F577E0"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RETURN QUERY SELECT "</w:t>
      </w:r>
      <w:r w:rsidRPr="00AF7118">
        <w:rPr>
          <w:sz w:val="16"/>
          <w:szCs w:val="16"/>
        </w:rPr>
        <w:t>Заказы</w:t>
      </w:r>
      <w:r w:rsidRPr="00AF7118">
        <w:rPr>
          <w:sz w:val="16"/>
          <w:szCs w:val="16"/>
          <w:lang w:val="en-US"/>
        </w:rPr>
        <w:t>"."id_order", "</w:t>
      </w:r>
      <w:r w:rsidRPr="00AF7118">
        <w:rPr>
          <w:sz w:val="16"/>
          <w:szCs w:val="16"/>
        </w:rPr>
        <w:t>Заказы</w:t>
      </w:r>
      <w:r w:rsidRPr="00AF7118">
        <w:rPr>
          <w:sz w:val="16"/>
          <w:szCs w:val="16"/>
          <w:lang w:val="en-US"/>
        </w:rPr>
        <w:t>"."</w:t>
      </w:r>
      <w:r w:rsidRPr="00AF7118">
        <w:rPr>
          <w:sz w:val="16"/>
          <w:szCs w:val="16"/>
        </w:rPr>
        <w:t>объём</w:t>
      </w:r>
      <w:r w:rsidRPr="00AF7118">
        <w:rPr>
          <w:sz w:val="16"/>
          <w:szCs w:val="16"/>
          <w:lang w:val="en-US"/>
        </w:rPr>
        <w:t>", "</w:t>
      </w:r>
      <w:r w:rsidRPr="00AF7118">
        <w:rPr>
          <w:sz w:val="16"/>
          <w:szCs w:val="16"/>
        </w:rPr>
        <w:t>Заказы</w:t>
      </w:r>
      <w:r w:rsidRPr="00AF7118">
        <w:rPr>
          <w:sz w:val="16"/>
          <w:szCs w:val="16"/>
          <w:lang w:val="en-US"/>
        </w:rPr>
        <w:t>"."</w:t>
      </w:r>
      <w:r w:rsidRPr="00AF7118">
        <w:rPr>
          <w:sz w:val="16"/>
          <w:szCs w:val="16"/>
        </w:rPr>
        <w:t>дата</w:t>
      </w:r>
      <w:r w:rsidRPr="00AF7118">
        <w:rPr>
          <w:sz w:val="16"/>
          <w:szCs w:val="16"/>
          <w:lang w:val="en-US"/>
        </w:rPr>
        <w:t>", "</w:t>
      </w:r>
      <w:r w:rsidRPr="00AF7118">
        <w:rPr>
          <w:sz w:val="16"/>
          <w:szCs w:val="16"/>
        </w:rPr>
        <w:t>вид</w:t>
      </w:r>
      <w:r w:rsidRPr="00AF7118">
        <w:rPr>
          <w:sz w:val="16"/>
          <w:szCs w:val="16"/>
          <w:lang w:val="en-US"/>
        </w:rPr>
        <w:t xml:space="preserve"> </w:t>
      </w:r>
      <w:r w:rsidRPr="00AF7118">
        <w:rPr>
          <w:sz w:val="16"/>
          <w:szCs w:val="16"/>
        </w:rPr>
        <w:t>топлива</w:t>
      </w:r>
      <w:r w:rsidRPr="00AF7118">
        <w:rPr>
          <w:sz w:val="16"/>
          <w:szCs w:val="16"/>
          <w:lang w:val="en-US"/>
        </w:rPr>
        <w:t>"."</w:t>
      </w:r>
      <w:r w:rsidRPr="00AF7118">
        <w:rPr>
          <w:sz w:val="16"/>
          <w:szCs w:val="16"/>
        </w:rPr>
        <w:t>топливо</w:t>
      </w:r>
      <w:r w:rsidRPr="00AF7118">
        <w:rPr>
          <w:sz w:val="16"/>
          <w:szCs w:val="16"/>
          <w:lang w:val="en-US"/>
        </w:rPr>
        <w:t>" FROM "</w:t>
      </w:r>
      <w:r w:rsidRPr="00AF7118">
        <w:rPr>
          <w:sz w:val="16"/>
          <w:szCs w:val="16"/>
        </w:rPr>
        <w:t>Заказы</w:t>
      </w:r>
      <w:r w:rsidRPr="00AF7118">
        <w:rPr>
          <w:sz w:val="16"/>
          <w:szCs w:val="16"/>
          <w:lang w:val="en-US"/>
        </w:rPr>
        <w:t>" NATURAL JOIN "</w:t>
      </w:r>
      <w:r w:rsidRPr="00AF7118">
        <w:rPr>
          <w:sz w:val="16"/>
          <w:szCs w:val="16"/>
        </w:rPr>
        <w:t>вид</w:t>
      </w:r>
      <w:r w:rsidRPr="00AF7118">
        <w:rPr>
          <w:sz w:val="16"/>
          <w:szCs w:val="16"/>
          <w:lang w:val="en-US"/>
        </w:rPr>
        <w:t xml:space="preserve"> </w:t>
      </w:r>
      <w:r w:rsidRPr="00AF7118">
        <w:rPr>
          <w:sz w:val="16"/>
          <w:szCs w:val="16"/>
        </w:rPr>
        <w:t>топлива</w:t>
      </w:r>
      <w:r w:rsidRPr="00AF7118">
        <w:rPr>
          <w:sz w:val="16"/>
          <w:szCs w:val="16"/>
          <w:lang w:val="en-US"/>
        </w:rPr>
        <w:t>" WHERE "</w:t>
      </w:r>
      <w:r w:rsidRPr="00AF7118">
        <w:rPr>
          <w:sz w:val="16"/>
          <w:szCs w:val="16"/>
        </w:rPr>
        <w:t>Заказы</w:t>
      </w:r>
      <w:r w:rsidRPr="00AF7118">
        <w:rPr>
          <w:sz w:val="16"/>
          <w:szCs w:val="16"/>
          <w:lang w:val="en-US"/>
        </w:rPr>
        <w:t>"."</w:t>
      </w:r>
      <w:r w:rsidRPr="00AF7118">
        <w:rPr>
          <w:sz w:val="16"/>
          <w:szCs w:val="16"/>
        </w:rPr>
        <w:t>объём</w:t>
      </w:r>
      <w:r w:rsidRPr="00AF7118">
        <w:rPr>
          <w:sz w:val="16"/>
          <w:szCs w:val="16"/>
          <w:lang w:val="en-US"/>
        </w:rPr>
        <w:t>" &gt; _count</w:t>
      </w:r>
    </w:p>
    <w:p w14:paraId="0F04858C"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ORDER BY "</w:t>
      </w:r>
      <w:r w:rsidRPr="00AF7118">
        <w:rPr>
          <w:sz w:val="16"/>
          <w:szCs w:val="16"/>
        </w:rPr>
        <w:t>Заказы</w:t>
      </w:r>
      <w:r w:rsidRPr="00AF7118">
        <w:rPr>
          <w:sz w:val="16"/>
          <w:szCs w:val="16"/>
          <w:lang w:val="en-US"/>
        </w:rPr>
        <w:t>"."</w:t>
      </w:r>
      <w:r w:rsidRPr="00AF7118">
        <w:rPr>
          <w:sz w:val="16"/>
          <w:szCs w:val="16"/>
        </w:rPr>
        <w:t>объём</w:t>
      </w:r>
      <w:r w:rsidRPr="00AF7118">
        <w:rPr>
          <w:sz w:val="16"/>
          <w:szCs w:val="16"/>
          <w:lang w:val="en-US"/>
        </w:rPr>
        <w:t>" DESC;</w:t>
      </w:r>
    </w:p>
    <w:p w14:paraId="3B84160A"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END $BODY$</w:t>
      </w:r>
    </w:p>
    <w:p w14:paraId="554E50BA"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LANGUAGE plpgsql VOLATILE</w:t>
      </w:r>
    </w:p>
    <w:p w14:paraId="387BDA45"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COST 100</w:t>
      </w:r>
    </w:p>
    <w:p w14:paraId="027155B9"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ROWS 1000;</w:t>
      </w:r>
    </w:p>
    <w:p w14:paraId="50F246B7" w14:textId="77777777" w:rsidR="00AF7118" w:rsidRPr="00AF7118" w:rsidRDefault="00AF7118" w:rsidP="00AF7118">
      <w:pPr>
        <w:spacing w:line="240" w:lineRule="auto"/>
        <w:ind w:firstLine="0"/>
        <w:jc w:val="left"/>
        <w:rPr>
          <w:sz w:val="16"/>
          <w:szCs w:val="16"/>
          <w:lang w:val="en-US"/>
        </w:rPr>
      </w:pPr>
    </w:p>
    <w:p w14:paraId="798FB046"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186A5D73"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Function structure for orders_by_last_months</w:t>
      </w:r>
    </w:p>
    <w:p w14:paraId="438FCD88"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7ECCC28E"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DROP FUNCTION IF EXISTS "public"."orders_by_last_months"("_months" int4);</w:t>
      </w:r>
    </w:p>
    <w:p w14:paraId="1050ADDC"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CREATE OR REPLACE FUNCTION "public"."orders_by_last_months"("_months" int4)</w:t>
      </w:r>
    </w:p>
    <w:p w14:paraId="022A9689"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RETURNS TABLE("id_order" int4, "</w:t>
      </w:r>
      <w:r w:rsidRPr="00AF7118">
        <w:rPr>
          <w:sz w:val="16"/>
          <w:szCs w:val="16"/>
        </w:rPr>
        <w:t>дата</w:t>
      </w:r>
      <w:r w:rsidRPr="00AF7118">
        <w:rPr>
          <w:sz w:val="16"/>
          <w:szCs w:val="16"/>
          <w:lang w:val="en-US"/>
        </w:rPr>
        <w:t>" timestamp, "</w:t>
      </w:r>
      <w:r w:rsidRPr="00AF7118">
        <w:rPr>
          <w:sz w:val="16"/>
          <w:szCs w:val="16"/>
        </w:rPr>
        <w:t>объём</w:t>
      </w:r>
      <w:r w:rsidRPr="00AF7118">
        <w:rPr>
          <w:sz w:val="16"/>
          <w:szCs w:val="16"/>
          <w:lang w:val="en-US"/>
        </w:rPr>
        <w:t>" int4, "</w:t>
      </w:r>
      <w:r w:rsidRPr="00AF7118">
        <w:rPr>
          <w:sz w:val="16"/>
          <w:szCs w:val="16"/>
        </w:rPr>
        <w:t>топливо</w:t>
      </w:r>
      <w:r w:rsidRPr="00AF7118">
        <w:rPr>
          <w:sz w:val="16"/>
          <w:szCs w:val="16"/>
          <w:lang w:val="en-US"/>
        </w:rPr>
        <w:t>" varchar) AS $BODY$</w:t>
      </w:r>
    </w:p>
    <w:p w14:paraId="36DDAF6E"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BEGIN</w:t>
      </w:r>
    </w:p>
    <w:p w14:paraId="719FE880"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RETURN QUERY SELECT</w:t>
      </w:r>
    </w:p>
    <w:p w14:paraId="1EA769AB"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w:t>
      </w:r>
      <w:r w:rsidRPr="00AF7118">
        <w:rPr>
          <w:sz w:val="16"/>
          <w:szCs w:val="16"/>
        </w:rPr>
        <w:t>Заказы</w:t>
      </w:r>
      <w:r w:rsidRPr="00AF7118">
        <w:rPr>
          <w:sz w:val="16"/>
          <w:szCs w:val="16"/>
          <w:lang w:val="en-US"/>
        </w:rPr>
        <w:t>"."id_order",</w:t>
      </w:r>
    </w:p>
    <w:p w14:paraId="178D7FA5" w14:textId="77777777" w:rsidR="00AF7118" w:rsidRPr="00AF7118" w:rsidRDefault="00AF7118" w:rsidP="00AF7118">
      <w:pPr>
        <w:spacing w:line="240" w:lineRule="auto"/>
        <w:ind w:firstLine="0"/>
        <w:jc w:val="left"/>
        <w:rPr>
          <w:sz w:val="16"/>
          <w:szCs w:val="16"/>
        </w:rPr>
      </w:pPr>
      <w:r w:rsidRPr="00AF7118">
        <w:rPr>
          <w:sz w:val="16"/>
          <w:szCs w:val="16"/>
        </w:rPr>
        <w:t>"Заказы"."дата",</w:t>
      </w:r>
    </w:p>
    <w:p w14:paraId="2A668B19" w14:textId="77777777" w:rsidR="00AF7118" w:rsidRPr="00AF7118" w:rsidRDefault="00AF7118" w:rsidP="00AF7118">
      <w:pPr>
        <w:spacing w:line="240" w:lineRule="auto"/>
        <w:ind w:firstLine="0"/>
        <w:jc w:val="left"/>
        <w:rPr>
          <w:sz w:val="16"/>
          <w:szCs w:val="16"/>
        </w:rPr>
      </w:pPr>
      <w:r w:rsidRPr="00AF7118">
        <w:rPr>
          <w:sz w:val="16"/>
          <w:szCs w:val="16"/>
        </w:rPr>
        <w:t>"Заказы"."объём",</w:t>
      </w:r>
    </w:p>
    <w:p w14:paraId="3AF313BA" w14:textId="77777777" w:rsidR="00AF7118" w:rsidRPr="00AF7118" w:rsidRDefault="00AF7118" w:rsidP="00AF7118">
      <w:pPr>
        <w:spacing w:line="240" w:lineRule="auto"/>
        <w:ind w:firstLine="0"/>
        <w:jc w:val="left"/>
        <w:rPr>
          <w:sz w:val="16"/>
          <w:szCs w:val="16"/>
        </w:rPr>
      </w:pPr>
      <w:r w:rsidRPr="00AF7118">
        <w:rPr>
          <w:sz w:val="16"/>
          <w:szCs w:val="16"/>
        </w:rPr>
        <w:t>"вид топлива"."топливо"</w:t>
      </w:r>
    </w:p>
    <w:p w14:paraId="1A4891A7"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FROM "</w:t>
      </w:r>
      <w:r w:rsidRPr="00AF7118">
        <w:rPr>
          <w:sz w:val="16"/>
          <w:szCs w:val="16"/>
        </w:rPr>
        <w:t>Заказы</w:t>
      </w:r>
      <w:r w:rsidRPr="00AF7118">
        <w:rPr>
          <w:sz w:val="16"/>
          <w:szCs w:val="16"/>
          <w:lang w:val="en-US"/>
        </w:rPr>
        <w:t>"</w:t>
      </w:r>
    </w:p>
    <w:p w14:paraId="6D08674B"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NATURAL JOIN "</w:t>
      </w:r>
      <w:r w:rsidRPr="00AF7118">
        <w:rPr>
          <w:sz w:val="16"/>
          <w:szCs w:val="16"/>
        </w:rPr>
        <w:t>вид</w:t>
      </w:r>
      <w:r w:rsidRPr="00AF7118">
        <w:rPr>
          <w:sz w:val="16"/>
          <w:szCs w:val="16"/>
          <w:lang w:val="en-US"/>
        </w:rPr>
        <w:t xml:space="preserve"> </w:t>
      </w:r>
      <w:r w:rsidRPr="00AF7118">
        <w:rPr>
          <w:sz w:val="16"/>
          <w:szCs w:val="16"/>
        </w:rPr>
        <w:t>топлива</w:t>
      </w:r>
      <w:r w:rsidRPr="00AF7118">
        <w:rPr>
          <w:sz w:val="16"/>
          <w:szCs w:val="16"/>
          <w:lang w:val="en-US"/>
        </w:rPr>
        <w:t>"</w:t>
      </w:r>
    </w:p>
    <w:p w14:paraId="766F87DA"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WHERE "</w:t>
      </w:r>
      <w:r w:rsidRPr="00AF7118">
        <w:rPr>
          <w:sz w:val="16"/>
          <w:szCs w:val="16"/>
        </w:rPr>
        <w:t>Заказы</w:t>
      </w:r>
      <w:r w:rsidRPr="00AF7118">
        <w:rPr>
          <w:sz w:val="16"/>
          <w:szCs w:val="16"/>
          <w:lang w:val="en-US"/>
        </w:rPr>
        <w:t>"."</w:t>
      </w:r>
      <w:r w:rsidRPr="00AF7118">
        <w:rPr>
          <w:sz w:val="16"/>
          <w:szCs w:val="16"/>
        </w:rPr>
        <w:t>дата</w:t>
      </w:r>
      <w:r w:rsidRPr="00AF7118">
        <w:rPr>
          <w:sz w:val="16"/>
          <w:szCs w:val="16"/>
          <w:lang w:val="en-US"/>
        </w:rPr>
        <w:t>" &gt; now() - (concat(_months, ' months'))::interval</w:t>
      </w:r>
    </w:p>
    <w:p w14:paraId="2FBBADB5"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ORDER BY "</w:t>
      </w:r>
      <w:r w:rsidRPr="00AF7118">
        <w:rPr>
          <w:sz w:val="16"/>
          <w:szCs w:val="16"/>
        </w:rPr>
        <w:t>Заказы</w:t>
      </w:r>
      <w:r w:rsidRPr="00AF7118">
        <w:rPr>
          <w:sz w:val="16"/>
          <w:szCs w:val="16"/>
          <w:lang w:val="en-US"/>
        </w:rPr>
        <w:t>"."</w:t>
      </w:r>
      <w:r w:rsidRPr="00AF7118">
        <w:rPr>
          <w:sz w:val="16"/>
          <w:szCs w:val="16"/>
        </w:rPr>
        <w:t>дата</w:t>
      </w:r>
      <w:r w:rsidRPr="00AF7118">
        <w:rPr>
          <w:sz w:val="16"/>
          <w:szCs w:val="16"/>
          <w:lang w:val="en-US"/>
        </w:rPr>
        <w:t>" DESC;</w:t>
      </w:r>
    </w:p>
    <w:p w14:paraId="4E03C7CD"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END $BODY$</w:t>
      </w:r>
    </w:p>
    <w:p w14:paraId="0214F585"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LANGUAGE plpgsql VOLATILE</w:t>
      </w:r>
    </w:p>
    <w:p w14:paraId="791B8DF5"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COST 100</w:t>
      </w:r>
    </w:p>
    <w:p w14:paraId="3121FB60"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ROWS 1000;</w:t>
      </w:r>
    </w:p>
    <w:p w14:paraId="7FB556BB" w14:textId="77777777" w:rsidR="00AF7118" w:rsidRPr="00AF7118" w:rsidRDefault="00AF7118" w:rsidP="00AF7118">
      <w:pPr>
        <w:spacing w:line="240" w:lineRule="auto"/>
        <w:ind w:firstLine="0"/>
        <w:jc w:val="left"/>
        <w:rPr>
          <w:sz w:val="16"/>
          <w:szCs w:val="16"/>
          <w:lang w:val="en-US"/>
        </w:rPr>
      </w:pPr>
    </w:p>
    <w:p w14:paraId="6ACD415C"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5F516952"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Function structure for orders_by_last_months_index</w:t>
      </w:r>
    </w:p>
    <w:p w14:paraId="51425537"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78CC046E"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DROP FUNCTION IF EXISTS "public"."orders_by_last_months_index"("_months" int4);</w:t>
      </w:r>
    </w:p>
    <w:p w14:paraId="45D2EDEA" w14:textId="77777777" w:rsidR="00AF7118" w:rsidRPr="00AF7118" w:rsidRDefault="00AF7118" w:rsidP="00AF7118">
      <w:pPr>
        <w:spacing w:line="240" w:lineRule="auto"/>
        <w:ind w:firstLine="0"/>
        <w:jc w:val="left"/>
        <w:rPr>
          <w:sz w:val="16"/>
          <w:szCs w:val="16"/>
          <w:lang w:val="en-US"/>
        </w:rPr>
      </w:pPr>
      <w:r w:rsidRPr="00AF7118">
        <w:rPr>
          <w:sz w:val="16"/>
          <w:szCs w:val="16"/>
          <w:lang w:val="en-US"/>
        </w:rPr>
        <w:lastRenderedPageBreak/>
        <w:t>CREATE OR REPLACE FUNCTION "public"."orders_by_last_months_index"("_months" int4)</w:t>
      </w:r>
    </w:p>
    <w:p w14:paraId="47FE10E2"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RETURNS TABLE("</w:t>
      </w:r>
      <w:r w:rsidRPr="00AF7118">
        <w:rPr>
          <w:sz w:val="16"/>
          <w:szCs w:val="16"/>
        </w:rPr>
        <w:t>количество</w:t>
      </w:r>
      <w:r w:rsidRPr="00AF7118">
        <w:rPr>
          <w:sz w:val="16"/>
          <w:szCs w:val="16"/>
          <w:lang w:val="en-US"/>
        </w:rPr>
        <w:t>" int8) AS $BODY$</w:t>
      </w:r>
    </w:p>
    <w:p w14:paraId="78DA96FF"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BEGIN</w:t>
      </w:r>
    </w:p>
    <w:p w14:paraId="74DFC03A"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RETURN QUERY SELECT COUNT(*) as "</w:t>
      </w:r>
      <w:r w:rsidRPr="00AF7118">
        <w:rPr>
          <w:sz w:val="16"/>
          <w:szCs w:val="16"/>
        </w:rPr>
        <w:t>количество</w:t>
      </w:r>
      <w:r w:rsidRPr="00AF7118">
        <w:rPr>
          <w:sz w:val="16"/>
          <w:szCs w:val="16"/>
          <w:lang w:val="en-US"/>
        </w:rPr>
        <w:t>" FROM "</w:t>
      </w:r>
      <w:r w:rsidRPr="00AF7118">
        <w:rPr>
          <w:sz w:val="16"/>
          <w:szCs w:val="16"/>
        </w:rPr>
        <w:t>Заказы</w:t>
      </w:r>
      <w:r w:rsidRPr="00AF7118">
        <w:rPr>
          <w:sz w:val="16"/>
          <w:szCs w:val="16"/>
          <w:lang w:val="en-US"/>
        </w:rPr>
        <w:t>" WHERE "</w:t>
      </w:r>
      <w:r w:rsidRPr="00AF7118">
        <w:rPr>
          <w:sz w:val="16"/>
          <w:szCs w:val="16"/>
        </w:rPr>
        <w:t>Заказы</w:t>
      </w:r>
      <w:r w:rsidRPr="00AF7118">
        <w:rPr>
          <w:sz w:val="16"/>
          <w:szCs w:val="16"/>
          <w:lang w:val="en-US"/>
        </w:rPr>
        <w:t>"."</w:t>
      </w:r>
      <w:r w:rsidRPr="00AF7118">
        <w:rPr>
          <w:sz w:val="16"/>
          <w:szCs w:val="16"/>
        </w:rPr>
        <w:t>дата</w:t>
      </w:r>
      <w:r w:rsidRPr="00AF7118">
        <w:rPr>
          <w:sz w:val="16"/>
          <w:szCs w:val="16"/>
          <w:lang w:val="en-US"/>
        </w:rPr>
        <w:t>" &gt; now() - (concat(_months, ' months'))::interval;</w:t>
      </w:r>
    </w:p>
    <w:p w14:paraId="46DE5A32"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END $BODY$</w:t>
      </w:r>
    </w:p>
    <w:p w14:paraId="5B370402"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LANGUAGE plpgsql VOLATILE</w:t>
      </w:r>
    </w:p>
    <w:p w14:paraId="68A1A461"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COST 100</w:t>
      </w:r>
    </w:p>
    <w:p w14:paraId="1C2C0D69"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ROWS 1000;</w:t>
      </w:r>
    </w:p>
    <w:p w14:paraId="610B2566" w14:textId="77777777" w:rsidR="00AF7118" w:rsidRPr="00AF7118" w:rsidRDefault="00AF7118" w:rsidP="00AF7118">
      <w:pPr>
        <w:spacing w:line="240" w:lineRule="auto"/>
        <w:ind w:firstLine="0"/>
        <w:jc w:val="left"/>
        <w:rPr>
          <w:sz w:val="16"/>
          <w:szCs w:val="16"/>
          <w:lang w:val="en-US"/>
        </w:rPr>
      </w:pPr>
    </w:p>
    <w:p w14:paraId="03A69300"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28620B6B"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Function structure for orders_by_last_years</w:t>
      </w:r>
    </w:p>
    <w:p w14:paraId="545CC5FC"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062444A5"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DROP FUNCTION IF EXISTS "public"."orders_by_last_years"("_years" int4);</w:t>
      </w:r>
    </w:p>
    <w:p w14:paraId="386A173A"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CREATE OR REPLACE FUNCTION "public"."orders_by_last_years"("_years" int4)</w:t>
      </w:r>
    </w:p>
    <w:p w14:paraId="5909E921"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RETURNS TABLE("id_order" int4, "</w:t>
      </w:r>
      <w:r w:rsidRPr="00AF7118">
        <w:rPr>
          <w:sz w:val="16"/>
          <w:szCs w:val="16"/>
        </w:rPr>
        <w:t>дата</w:t>
      </w:r>
      <w:r w:rsidRPr="00AF7118">
        <w:rPr>
          <w:sz w:val="16"/>
          <w:szCs w:val="16"/>
          <w:lang w:val="en-US"/>
        </w:rPr>
        <w:t>" timestamp, "</w:t>
      </w:r>
      <w:r w:rsidRPr="00AF7118">
        <w:rPr>
          <w:sz w:val="16"/>
          <w:szCs w:val="16"/>
        </w:rPr>
        <w:t>объём</w:t>
      </w:r>
      <w:r w:rsidRPr="00AF7118">
        <w:rPr>
          <w:sz w:val="16"/>
          <w:szCs w:val="16"/>
          <w:lang w:val="en-US"/>
        </w:rPr>
        <w:t>" int4, "</w:t>
      </w:r>
      <w:r w:rsidRPr="00AF7118">
        <w:rPr>
          <w:sz w:val="16"/>
          <w:szCs w:val="16"/>
        </w:rPr>
        <w:t>топливо</w:t>
      </w:r>
      <w:r w:rsidRPr="00AF7118">
        <w:rPr>
          <w:sz w:val="16"/>
          <w:szCs w:val="16"/>
          <w:lang w:val="en-US"/>
        </w:rPr>
        <w:t>" varchar) AS $BODY$</w:t>
      </w:r>
    </w:p>
    <w:p w14:paraId="6C4187C1"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BEGIN</w:t>
      </w:r>
    </w:p>
    <w:p w14:paraId="2901DF1E"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RETURN QUERY SELECT</w:t>
      </w:r>
    </w:p>
    <w:p w14:paraId="47D939DF"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w:t>
      </w:r>
      <w:r w:rsidRPr="00AF7118">
        <w:rPr>
          <w:sz w:val="16"/>
          <w:szCs w:val="16"/>
        </w:rPr>
        <w:t>Заказы</w:t>
      </w:r>
      <w:r w:rsidRPr="00AF7118">
        <w:rPr>
          <w:sz w:val="16"/>
          <w:szCs w:val="16"/>
          <w:lang w:val="en-US"/>
        </w:rPr>
        <w:t>"."id_order",</w:t>
      </w:r>
    </w:p>
    <w:p w14:paraId="738DEDC9" w14:textId="77777777" w:rsidR="00AF7118" w:rsidRPr="00AF7118" w:rsidRDefault="00AF7118" w:rsidP="00AF7118">
      <w:pPr>
        <w:spacing w:line="240" w:lineRule="auto"/>
        <w:ind w:firstLine="0"/>
        <w:jc w:val="left"/>
        <w:rPr>
          <w:sz w:val="16"/>
          <w:szCs w:val="16"/>
        </w:rPr>
      </w:pPr>
      <w:r w:rsidRPr="00AF7118">
        <w:rPr>
          <w:sz w:val="16"/>
          <w:szCs w:val="16"/>
        </w:rPr>
        <w:t>"Заказы"."дата",</w:t>
      </w:r>
    </w:p>
    <w:p w14:paraId="26E826B1" w14:textId="77777777" w:rsidR="00AF7118" w:rsidRPr="00AF7118" w:rsidRDefault="00AF7118" w:rsidP="00AF7118">
      <w:pPr>
        <w:spacing w:line="240" w:lineRule="auto"/>
        <w:ind w:firstLine="0"/>
        <w:jc w:val="left"/>
        <w:rPr>
          <w:sz w:val="16"/>
          <w:szCs w:val="16"/>
        </w:rPr>
      </w:pPr>
      <w:r w:rsidRPr="00AF7118">
        <w:rPr>
          <w:sz w:val="16"/>
          <w:szCs w:val="16"/>
        </w:rPr>
        <w:t>"Заказы"."объём",</w:t>
      </w:r>
    </w:p>
    <w:p w14:paraId="332112B8" w14:textId="77777777" w:rsidR="00AF7118" w:rsidRPr="00AF7118" w:rsidRDefault="00AF7118" w:rsidP="00AF7118">
      <w:pPr>
        <w:spacing w:line="240" w:lineRule="auto"/>
        <w:ind w:firstLine="0"/>
        <w:jc w:val="left"/>
        <w:rPr>
          <w:sz w:val="16"/>
          <w:szCs w:val="16"/>
        </w:rPr>
      </w:pPr>
      <w:r w:rsidRPr="00AF7118">
        <w:rPr>
          <w:sz w:val="16"/>
          <w:szCs w:val="16"/>
        </w:rPr>
        <w:t>"вид топлива"."топливо"</w:t>
      </w:r>
    </w:p>
    <w:p w14:paraId="16D7DC16"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FROM "</w:t>
      </w:r>
      <w:r w:rsidRPr="00AF7118">
        <w:rPr>
          <w:sz w:val="16"/>
          <w:szCs w:val="16"/>
        </w:rPr>
        <w:t>Заказы</w:t>
      </w:r>
      <w:r w:rsidRPr="00AF7118">
        <w:rPr>
          <w:sz w:val="16"/>
          <w:szCs w:val="16"/>
          <w:lang w:val="en-US"/>
        </w:rPr>
        <w:t>"</w:t>
      </w:r>
    </w:p>
    <w:p w14:paraId="7222F727"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NATURAL JOIN "</w:t>
      </w:r>
      <w:r w:rsidRPr="00AF7118">
        <w:rPr>
          <w:sz w:val="16"/>
          <w:szCs w:val="16"/>
        </w:rPr>
        <w:t>вид</w:t>
      </w:r>
      <w:r w:rsidRPr="00AF7118">
        <w:rPr>
          <w:sz w:val="16"/>
          <w:szCs w:val="16"/>
          <w:lang w:val="en-US"/>
        </w:rPr>
        <w:t xml:space="preserve"> </w:t>
      </w:r>
      <w:r w:rsidRPr="00AF7118">
        <w:rPr>
          <w:sz w:val="16"/>
          <w:szCs w:val="16"/>
        </w:rPr>
        <w:t>топлива</w:t>
      </w:r>
      <w:r w:rsidRPr="00AF7118">
        <w:rPr>
          <w:sz w:val="16"/>
          <w:szCs w:val="16"/>
          <w:lang w:val="en-US"/>
        </w:rPr>
        <w:t>"</w:t>
      </w:r>
    </w:p>
    <w:p w14:paraId="42709817"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WHERE "</w:t>
      </w:r>
      <w:r w:rsidRPr="00AF7118">
        <w:rPr>
          <w:sz w:val="16"/>
          <w:szCs w:val="16"/>
        </w:rPr>
        <w:t>Заказы</w:t>
      </w:r>
      <w:r w:rsidRPr="00AF7118">
        <w:rPr>
          <w:sz w:val="16"/>
          <w:szCs w:val="16"/>
          <w:lang w:val="en-US"/>
        </w:rPr>
        <w:t>"."</w:t>
      </w:r>
      <w:r w:rsidRPr="00AF7118">
        <w:rPr>
          <w:sz w:val="16"/>
          <w:szCs w:val="16"/>
        </w:rPr>
        <w:t>дата</w:t>
      </w:r>
      <w:r w:rsidRPr="00AF7118">
        <w:rPr>
          <w:sz w:val="16"/>
          <w:szCs w:val="16"/>
          <w:lang w:val="en-US"/>
        </w:rPr>
        <w:t>" &gt; now() - (concat(_years, ' years'))::interval</w:t>
      </w:r>
    </w:p>
    <w:p w14:paraId="74878D2F"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ORDER BY "</w:t>
      </w:r>
      <w:r w:rsidRPr="00AF7118">
        <w:rPr>
          <w:sz w:val="16"/>
          <w:szCs w:val="16"/>
        </w:rPr>
        <w:t>Заказы</w:t>
      </w:r>
      <w:r w:rsidRPr="00AF7118">
        <w:rPr>
          <w:sz w:val="16"/>
          <w:szCs w:val="16"/>
          <w:lang w:val="en-US"/>
        </w:rPr>
        <w:t>"."</w:t>
      </w:r>
      <w:r w:rsidRPr="00AF7118">
        <w:rPr>
          <w:sz w:val="16"/>
          <w:szCs w:val="16"/>
        </w:rPr>
        <w:t>дата</w:t>
      </w:r>
      <w:r w:rsidRPr="00AF7118">
        <w:rPr>
          <w:sz w:val="16"/>
          <w:szCs w:val="16"/>
          <w:lang w:val="en-US"/>
        </w:rPr>
        <w:t>" DESC;</w:t>
      </w:r>
    </w:p>
    <w:p w14:paraId="0F403452"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END $BODY$</w:t>
      </w:r>
    </w:p>
    <w:p w14:paraId="2D23E52A"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LANGUAGE plpgsql VOLATILE</w:t>
      </w:r>
    </w:p>
    <w:p w14:paraId="551B38A6"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COST 100</w:t>
      </w:r>
    </w:p>
    <w:p w14:paraId="10592195"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ROWS 1000;</w:t>
      </w:r>
    </w:p>
    <w:p w14:paraId="466A0C79" w14:textId="77777777" w:rsidR="00AF7118" w:rsidRPr="00AF7118" w:rsidRDefault="00AF7118" w:rsidP="00AF7118">
      <w:pPr>
        <w:spacing w:line="240" w:lineRule="auto"/>
        <w:ind w:firstLine="0"/>
        <w:jc w:val="left"/>
        <w:rPr>
          <w:sz w:val="16"/>
          <w:szCs w:val="16"/>
          <w:lang w:val="en-US"/>
        </w:rPr>
      </w:pPr>
    </w:p>
    <w:p w14:paraId="6D6D5266"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15FF0818"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Function structure for orders_smaller_V</w:t>
      </w:r>
    </w:p>
    <w:p w14:paraId="73E65011"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659A83BA"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DROP FUNCTION IF EXISTS "public"."orders_smaller_V"("_count" int4);</w:t>
      </w:r>
    </w:p>
    <w:p w14:paraId="73BC519B"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CREATE OR REPLACE FUNCTION "public"."orders_smaller_V"("_count" int4)</w:t>
      </w:r>
    </w:p>
    <w:p w14:paraId="1A939BC0"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RETURNS TABLE("id_order" int4, "</w:t>
      </w:r>
      <w:r w:rsidRPr="00AF7118">
        <w:rPr>
          <w:sz w:val="16"/>
          <w:szCs w:val="16"/>
        </w:rPr>
        <w:t>объём</w:t>
      </w:r>
      <w:r w:rsidRPr="00AF7118">
        <w:rPr>
          <w:sz w:val="16"/>
          <w:szCs w:val="16"/>
          <w:lang w:val="en-US"/>
        </w:rPr>
        <w:t>" int4, "</w:t>
      </w:r>
      <w:r w:rsidRPr="00AF7118">
        <w:rPr>
          <w:sz w:val="16"/>
          <w:szCs w:val="16"/>
        </w:rPr>
        <w:t>дата</w:t>
      </w:r>
      <w:r w:rsidRPr="00AF7118">
        <w:rPr>
          <w:sz w:val="16"/>
          <w:szCs w:val="16"/>
          <w:lang w:val="en-US"/>
        </w:rPr>
        <w:t>" timestamp, "</w:t>
      </w:r>
      <w:r w:rsidRPr="00AF7118">
        <w:rPr>
          <w:sz w:val="16"/>
          <w:szCs w:val="16"/>
        </w:rPr>
        <w:t>топливо</w:t>
      </w:r>
      <w:r w:rsidRPr="00AF7118">
        <w:rPr>
          <w:sz w:val="16"/>
          <w:szCs w:val="16"/>
          <w:lang w:val="en-US"/>
        </w:rPr>
        <w:t>" varchar) AS $BODY$</w:t>
      </w:r>
    </w:p>
    <w:p w14:paraId="2BCAD2B8"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BEGIN</w:t>
      </w:r>
    </w:p>
    <w:p w14:paraId="1F0298A4"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RETURN QUERY SELECT "</w:t>
      </w:r>
      <w:r w:rsidRPr="00AF7118">
        <w:rPr>
          <w:sz w:val="16"/>
          <w:szCs w:val="16"/>
        </w:rPr>
        <w:t>Заказы</w:t>
      </w:r>
      <w:r w:rsidRPr="00AF7118">
        <w:rPr>
          <w:sz w:val="16"/>
          <w:szCs w:val="16"/>
          <w:lang w:val="en-US"/>
        </w:rPr>
        <w:t>"."id_order", "</w:t>
      </w:r>
      <w:r w:rsidRPr="00AF7118">
        <w:rPr>
          <w:sz w:val="16"/>
          <w:szCs w:val="16"/>
        </w:rPr>
        <w:t>Заказы</w:t>
      </w:r>
      <w:r w:rsidRPr="00AF7118">
        <w:rPr>
          <w:sz w:val="16"/>
          <w:szCs w:val="16"/>
          <w:lang w:val="en-US"/>
        </w:rPr>
        <w:t>"."</w:t>
      </w:r>
      <w:r w:rsidRPr="00AF7118">
        <w:rPr>
          <w:sz w:val="16"/>
          <w:szCs w:val="16"/>
        </w:rPr>
        <w:t>объём</w:t>
      </w:r>
      <w:r w:rsidRPr="00AF7118">
        <w:rPr>
          <w:sz w:val="16"/>
          <w:szCs w:val="16"/>
          <w:lang w:val="en-US"/>
        </w:rPr>
        <w:t>", "</w:t>
      </w:r>
      <w:r w:rsidRPr="00AF7118">
        <w:rPr>
          <w:sz w:val="16"/>
          <w:szCs w:val="16"/>
        </w:rPr>
        <w:t>Заказы</w:t>
      </w:r>
      <w:r w:rsidRPr="00AF7118">
        <w:rPr>
          <w:sz w:val="16"/>
          <w:szCs w:val="16"/>
          <w:lang w:val="en-US"/>
        </w:rPr>
        <w:t>"."</w:t>
      </w:r>
      <w:r w:rsidRPr="00AF7118">
        <w:rPr>
          <w:sz w:val="16"/>
          <w:szCs w:val="16"/>
        </w:rPr>
        <w:t>дата</w:t>
      </w:r>
      <w:r w:rsidRPr="00AF7118">
        <w:rPr>
          <w:sz w:val="16"/>
          <w:szCs w:val="16"/>
          <w:lang w:val="en-US"/>
        </w:rPr>
        <w:t>", "</w:t>
      </w:r>
      <w:r w:rsidRPr="00AF7118">
        <w:rPr>
          <w:sz w:val="16"/>
          <w:szCs w:val="16"/>
        </w:rPr>
        <w:t>вид</w:t>
      </w:r>
      <w:r w:rsidRPr="00AF7118">
        <w:rPr>
          <w:sz w:val="16"/>
          <w:szCs w:val="16"/>
          <w:lang w:val="en-US"/>
        </w:rPr>
        <w:t xml:space="preserve"> </w:t>
      </w:r>
      <w:r w:rsidRPr="00AF7118">
        <w:rPr>
          <w:sz w:val="16"/>
          <w:szCs w:val="16"/>
        </w:rPr>
        <w:t>топлива</w:t>
      </w:r>
      <w:r w:rsidRPr="00AF7118">
        <w:rPr>
          <w:sz w:val="16"/>
          <w:szCs w:val="16"/>
          <w:lang w:val="en-US"/>
        </w:rPr>
        <w:t>"."</w:t>
      </w:r>
      <w:r w:rsidRPr="00AF7118">
        <w:rPr>
          <w:sz w:val="16"/>
          <w:szCs w:val="16"/>
        </w:rPr>
        <w:t>топливо</w:t>
      </w:r>
      <w:r w:rsidRPr="00AF7118">
        <w:rPr>
          <w:sz w:val="16"/>
          <w:szCs w:val="16"/>
          <w:lang w:val="en-US"/>
        </w:rPr>
        <w:t>" FROM "</w:t>
      </w:r>
      <w:r w:rsidRPr="00AF7118">
        <w:rPr>
          <w:sz w:val="16"/>
          <w:szCs w:val="16"/>
        </w:rPr>
        <w:t>Заказы</w:t>
      </w:r>
      <w:r w:rsidRPr="00AF7118">
        <w:rPr>
          <w:sz w:val="16"/>
          <w:szCs w:val="16"/>
          <w:lang w:val="en-US"/>
        </w:rPr>
        <w:t>" NATURAL JOIN "</w:t>
      </w:r>
      <w:r w:rsidRPr="00AF7118">
        <w:rPr>
          <w:sz w:val="16"/>
          <w:szCs w:val="16"/>
        </w:rPr>
        <w:t>вид</w:t>
      </w:r>
      <w:r w:rsidRPr="00AF7118">
        <w:rPr>
          <w:sz w:val="16"/>
          <w:szCs w:val="16"/>
          <w:lang w:val="en-US"/>
        </w:rPr>
        <w:t xml:space="preserve"> </w:t>
      </w:r>
      <w:r w:rsidRPr="00AF7118">
        <w:rPr>
          <w:sz w:val="16"/>
          <w:szCs w:val="16"/>
        </w:rPr>
        <w:t>топлива</w:t>
      </w:r>
      <w:r w:rsidRPr="00AF7118">
        <w:rPr>
          <w:sz w:val="16"/>
          <w:szCs w:val="16"/>
          <w:lang w:val="en-US"/>
        </w:rPr>
        <w:t>" WHERE "</w:t>
      </w:r>
      <w:r w:rsidRPr="00AF7118">
        <w:rPr>
          <w:sz w:val="16"/>
          <w:szCs w:val="16"/>
        </w:rPr>
        <w:t>Заказы</w:t>
      </w:r>
      <w:r w:rsidRPr="00AF7118">
        <w:rPr>
          <w:sz w:val="16"/>
          <w:szCs w:val="16"/>
          <w:lang w:val="en-US"/>
        </w:rPr>
        <w:t>"."</w:t>
      </w:r>
      <w:r w:rsidRPr="00AF7118">
        <w:rPr>
          <w:sz w:val="16"/>
          <w:szCs w:val="16"/>
        </w:rPr>
        <w:t>объём</w:t>
      </w:r>
      <w:r w:rsidRPr="00AF7118">
        <w:rPr>
          <w:sz w:val="16"/>
          <w:szCs w:val="16"/>
          <w:lang w:val="en-US"/>
        </w:rPr>
        <w:t>" &lt; _count</w:t>
      </w:r>
    </w:p>
    <w:p w14:paraId="41A67D1B"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ORDER BY "</w:t>
      </w:r>
      <w:r w:rsidRPr="00AF7118">
        <w:rPr>
          <w:sz w:val="16"/>
          <w:szCs w:val="16"/>
        </w:rPr>
        <w:t>Заказы</w:t>
      </w:r>
      <w:r w:rsidRPr="00AF7118">
        <w:rPr>
          <w:sz w:val="16"/>
          <w:szCs w:val="16"/>
          <w:lang w:val="en-US"/>
        </w:rPr>
        <w:t>"."</w:t>
      </w:r>
      <w:r w:rsidRPr="00AF7118">
        <w:rPr>
          <w:sz w:val="16"/>
          <w:szCs w:val="16"/>
        </w:rPr>
        <w:t>объём</w:t>
      </w:r>
      <w:r w:rsidRPr="00AF7118">
        <w:rPr>
          <w:sz w:val="16"/>
          <w:szCs w:val="16"/>
          <w:lang w:val="en-US"/>
        </w:rPr>
        <w:t>" DESC;</w:t>
      </w:r>
    </w:p>
    <w:p w14:paraId="2B1A511F"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END $BODY$</w:t>
      </w:r>
    </w:p>
    <w:p w14:paraId="2BA6E3B6"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LANGUAGE plpgsql VOLATILE</w:t>
      </w:r>
    </w:p>
    <w:p w14:paraId="3C7A819A"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COST 100</w:t>
      </w:r>
    </w:p>
    <w:p w14:paraId="42CACB89"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ROWS 1000;</w:t>
      </w:r>
    </w:p>
    <w:p w14:paraId="78EF1165" w14:textId="77777777" w:rsidR="00AF7118" w:rsidRPr="00AF7118" w:rsidRDefault="00AF7118" w:rsidP="00AF7118">
      <w:pPr>
        <w:spacing w:line="240" w:lineRule="auto"/>
        <w:ind w:firstLine="0"/>
        <w:jc w:val="left"/>
        <w:rPr>
          <w:sz w:val="16"/>
          <w:szCs w:val="16"/>
          <w:lang w:val="en-US"/>
        </w:rPr>
      </w:pPr>
    </w:p>
    <w:p w14:paraId="067B4C9A"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43365BA1"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Function structure for orders_sum_where_V_bigger</w:t>
      </w:r>
    </w:p>
    <w:p w14:paraId="1766055C"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3FE8540B"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DROP FUNCTION IF EXISTS "public"."orders_sum_where_V_bigger"("_n" int4);</w:t>
      </w:r>
    </w:p>
    <w:p w14:paraId="4EECF79F"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CREATE OR REPLACE FUNCTION "public"."orders_sum_where_V_bigger"("_n" int4)</w:t>
      </w:r>
    </w:p>
    <w:p w14:paraId="73E46F7E"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RETURNS TABLE("</w:t>
      </w:r>
      <w:r w:rsidRPr="00AF7118">
        <w:rPr>
          <w:sz w:val="16"/>
          <w:szCs w:val="16"/>
        </w:rPr>
        <w:t>объём</w:t>
      </w:r>
      <w:r w:rsidRPr="00AF7118">
        <w:rPr>
          <w:sz w:val="16"/>
          <w:szCs w:val="16"/>
          <w:lang w:val="en-US"/>
        </w:rPr>
        <w:t>" int8) AS $BODY$</w:t>
      </w:r>
    </w:p>
    <w:p w14:paraId="1D9621B9"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ab/>
        <w:t>BEGIN</w:t>
      </w:r>
    </w:p>
    <w:p w14:paraId="23986DE1"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ab/>
        <w:t>RETURN QUERY SELECT sum("</w:t>
      </w:r>
      <w:r w:rsidRPr="00AF7118">
        <w:rPr>
          <w:sz w:val="16"/>
          <w:szCs w:val="16"/>
        </w:rPr>
        <w:t>Заказы</w:t>
      </w:r>
      <w:r w:rsidRPr="00AF7118">
        <w:rPr>
          <w:sz w:val="16"/>
          <w:szCs w:val="16"/>
          <w:lang w:val="en-US"/>
        </w:rPr>
        <w:t>"."</w:t>
      </w:r>
      <w:r w:rsidRPr="00AF7118">
        <w:rPr>
          <w:sz w:val="16"/>
          <w:szCs w:val="16"/>
        </w:rPr>
        <w:t>объём</w:t>
      </w:r>
      <w:r w:rsidRPr="00AF7118">
        <w:rPr>
          <w:sz w:val="16"/>
          <w:szCs w:val="16"/>
          <w:lang w:val="en-US"/>
        </w:rPr>
        <w:t>") FROM "</w:t>
      </w:r>
      <w:r w:rsidRPr="00AF7118">
        <w:rPr>
          <w:sz w:val="16"/>
          <w:szCs w:val="16"/>
        </w:rPr>
        <w:t>Заказы</w:t>
      </w:r>
      <w:r w:rsidRPr="00AF7118">
        <w:rPr>
          <w:sz w:val="16"/>
          <w:szCs w:val="16"/>
          <w:lang w:val="en-US"/>
        </w:rPr>
        <w:t>" WHERE "</w:t>
      </w:r>
      <w:r w:rsidRPr="00AF7118">
        <w:rPr>
          <w:sz w:val="16"/>
          <w:szCs w:val="16"/>
        </w:rPr>
        <w:t>Заказы</w:t>
      </w:r>
      <w:r w:rsidRPr="00AF7118">
        <w:rPr>
          <w:sz w:val="16"/>
          <w:szCs w:val="16"/>
          <w:lang w:val="en-US"/>
        </w:rPr>
        <w:t>"."</w:t>
      </w:r>
      <w:r w:rsidRPr="00AF7118">
        <w:rPr>
          <w:sz w:val="16"/>
          <w:szCs w:val="16"/>
        </w:rPr>
        <w:t>объём</w:t>
      </w:r>
      <w:r w:rsidRPr="00AF7118">
        <w:rPr>
          <w:sz w:val="16"/>
          <w:szCs w:val="16"/>
          <w:lang w:val="en-US"/>
        </w:rPr>
        <w:t>" &gt; _n;</w:t>
      </w:r>
    </w:p>
    <w:p w14:paraId="29BC2901"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END$BODY$</w:t>
      </w:r>
    </w:p>
    <w:p w14:paraId="327DE428"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LANGUAGE plpgsql VOLATILE</w:t>
      </w:r>
    </w:p>
    <w:p w14:paraId="22A68F60"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COST 100</w:t>
      </w:r>
    </w:p>
    <w:p w14:paraId="6AD71C3B"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ROWS 1000;</w:t>
      </w:r>
    </w:p>
    <w:p w14:paraId="5962F2C7" w14:textId="77777777" w:rsidR="00AF7118" w:rsidRPr="00AF7118" w:rsidRDefault="00AF7118" w:rsidP="00AF7118">
      <w:pPr>
        <w:spacing w:line="240" w:lineRule="auto"/>
        <w:ind w:firstLine="0"/>
        <w:jc w:val="left"/>
        <w:rPr>
          <w:sz w:val="16"/>
          <w:szCs w:val="16"/>
          <w:lang w:val="en-US"/>
        </w:rPr>
      </w:pPr>
    </w:p>
    <w:p w14:paraId="44089323"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18016D33"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Function structure for orders_sum_where_V_fuel_like</w:t>
      </w:r>
    </w:p>
    <w:p w14:paraId="09C6FBF2"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31BC3228"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DROP FUNCTION IF EXISTS "public"."orders_sum_where_V_fuel_like"("_fuel" varchar);</w:t>
      </w:r>
    </w:p>
    <w:p w14:paraId="1BDCE7B3" w14:textId="77777777" w:rsidR="00AF7118" w:rsidRPr="00AF7118" w:rsidRDefault="00AF7118" w:rsidP="00AF7118">
      <w:pPr>
        <w:spacing w:line="240" w:lineRule="auto"/>
        <w:ind w:firstLine="0"/>
        <w:jc w:val="left"/>
        <w:rPr>
          <w:sz w:val="16"/>
          <w:szCs w:val="16"/>
          <w:lang w:val="en-US"/>
        </w:rPr>
      </w:pPr>
      <w:r w:rsidRPr="00AF7118">
        <w:rPr>
          <w:sz w:val="16"/>
          <w:szCs w:val="16"/>
          <w:lang w:val="en-US"/>
        </w:rPr>
        <w:lastRenderedPageBreak/>
        <w:t>CREATE OR REPLACE FUNCTION "public"."orders_sum_where_V_fuel_like"("_fuel" varchar)</w:t>
      </w:r>
    </w:p>
    <w:p w14:paraId="04B1763A"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RETURNS TABLE("</w:t>
      </w:r>
      <w:r w:rsidRPr="00AF7118">
        <w:rPr>
          <w:sz w:val="16"/>
          <w:szCs w:val="16"/>
        </w:rPr>
        <w:t>объём</w:t>
      </w:r>
      <w:r w:rsidRPr="00AF7118">
        <w:rPr>
          <w:sz w:val="16"/>
          <w:szCs w:val="16"/>
          <w:lang w:val="en-US"/>
        </w:rPr>
        <w:t>" int8) AS $BODY$</w:t>
      </w:r>
    </w:p>
    <w:p w14:paraId="27114B64"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ab/>
        <w:t>BEGIN</w:t>
      </w:r>
    </w:p>
    <w:p w14:paraId="5D85F745"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ab/>
        <w:t>RETURN QUERY SELECT sum("</w:t>
      </w:r>
      <w:r w:rsidRPr="00AF7118">
        <w:rPr>
          <w:sz w:val="16"/>
          <w:szCs w:val="16"/>
        </w:rPr>
        <w:t>Заказы</w:t>
      </w:r>
      <w:r w:rsidRPr="00AF7118">
        <w:rPr>
          <w:sz w:val="16"/>
          <w:szCs w:val="16"/>
          <w:lang w:val="en-US"/>
        </w:rPr>
        <w:t>"."</w:t>
      </w:r>
      <w:r w:rsidRPr="00AF7118">
        <w:rPr>
          <w:sz w:val="16"/>
          <w:szCs w:val="16"/>
        </w:rPr>
        <w:t>объём</w:t>
      </w:r>
      <w:r w:rsidRPr="00AF7118">
        <w:rPr>
          <w:sz w:val="16"/>
          <w:szCs w:val="16"/>
          <w:lang w:val="en-US"/>
        </w:rPr>
        <w:t>") FROM "</w:t>
      </w:r>
      <w:r w:rsidRPr="00AF7118">
        <w:rPr>
          <w:sz w:val="16"/>
          <w:szCs w:val="16"/>
        </w:rPr>
        <w:t>Заказы</w:t>
      </w:r>
      <w:r w:rsidRPr="00AF7118">
        <w:rPr>
          <w:sz w:val="16"/>
          <w:szCs w:val="16"/>
          <w:lang w:val="en-US"/>
        </w:rPr>
        <w:t>" NATURAL JOIN "</w:t>
      </w:r>
      <w:r w:rsidRPr="00AF7118">
        <w:rPr>
          <w:sz w:val="16"/>
          <w:szCs w:val="16"/>
        </w:rPr>
        <w:t>вид</w:t>
      </w:r>
      <w:r w:rsidRPr="00AF7118">
        <w:rPr>
          <w:sz w:val="16"/>
          <w:szCs w:val="16"/>
          <w:lang w:val="en-US"/>
        </w:rPr>
        <w:t xml:space="preserve"> </w:t>
      </w:r>
      <w:r w:rsidRPr="00AF7118">
        <w:rPr>
          <w:sz w:val="16"/>
          <w:szCs w:val="16"/>
        </w:rPr>
        <w:t>топлива</w:t>
      </w:r>
      <w:r w:rsidRPr="00AF7118">
        <w:rPr>
          <w:sz w:val="16"/>
          <w:szCs w:val="16"/>
          <w:lang w:val="en-US"/>
        </w:rPr>
        <w:t>" WHERE "</w:t>
      </w:r>
      <w:r w:rsidRPr="00AF7118">
        <w:rPr>
          <w:sz w:val="16"/>
          <w:szCs w:val="16"/>
        </w:rPr>
        <w:t>вид</w:t>
      </w:r>
      <w:r w:rsidRPr="00AF7118">
        <w:rPr>
          <w:sz w:val="16"/>
          <w:szCs w:val="16"/>
          <w:lang w:val="en-US"/>
        </w:rPr>
        <w:t xml:space="preserve"> </w:t>
      </w:r>
      <w:r w:rsidRPr="00AF7118">
        <w:rPr>
          <w:sz w:val="16"/>
          <w:szCs w:val="16"/>
        </w:rPr>
        <w:t>топлива</w:t>
      </w:r>
      <w:r w:rsidRPr="00AF7118">
        <w:rPr>
          <w:sz w:val="16"/>
          <w:szCs w:val="16"/>
          <w:lang w:val="en-US"/>
        </w:rPr>
        <w:t>"."</w:t>
      </w:r>
      <w:r w:rsidRPr="00AF7118">
        <w:rPr>
          <w:sz w:val="16"/>
          <w:szCs w:val="16"/>
        </w:rPr>
        <w:t>топливо</w:t>
      </w:r>
      <w:r w:rsidRPr="00AF7118">
        <w:rPr>
          <w:sz w:val="16"/>
          <w:szCs w:val="16"/>
          <w:lang w:val="en-US"/>
        </w:rPr>
        <w:t>" like concat('%', _fuel,'%');</w:t>
      </w:r>
    </w:p>
    <w:p w14:paraId="776BF7E4"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END$BODY$</w:t>
      </w:r>
    </w:p>
    <w:p w14:paraId="0411E044"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LANGUAGE plpgsql VOLATILE</w:t>
      </w:r>
    </w:p>
    <w:p w14:paraId="3CD53CB0"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COST 100</w:t>
      </w:r>
    </w:p>
    <w:p w14:paraId="5B85F750"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ROWS 1000;</w:t>
      </w:r>
    </w:p>
    <w:p w14:paraId="3D6DADED" w14:textId="77777777" w:rsidR="00AF7118" w:rsidRPr="00AF7118" w:rsidRDefault="00AF7118" w:rsidP="00AF7118">
      <w:pPr>
        <w:spacing w:line="240" w:lineRule="auto"/>
        <w:ind w:firstLine="0"/>
        <w:jc w:val="left"/>
        <w:rPr>
          <w:sz w:val="16"/>
          <w:szCs w:val="16"/>
          <w:lang w:val="en-US"/>
        </w:rPr>
      </w:pPr>
    </w:p>
    <w:p w14:paraId="33B62C39"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6ECB595A"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Function structure for sum_zakazi_by_client</w:t>
      </w:r>
    </w:p>
    <w:p w14:paraId="0A2FB8F3"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63D70171"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DROP FUNCTION IF EXISTS "public"."sum_zakazi_by_client"("_count" int8);</w:t>
      </w:r>
    </w:p>
    <w:p w14:paraId="4A5F2A9C"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CREATE OR REPLACE FUNCTION "public"."sum_zakazi_by_client"("_count" int8)</w:t>
      </w:r>
    </w:p>
    <w:p w14:paraId="3FF2855A"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RETURNS TABLE("</w:t>
      </w:r>
      <w:r w:rsidRPr="00AF7118">
        <w:rPr>
          <w:sz w:val="16"/>
          <w:szCs w:val="16"/>
        </w:rPr>
        <w:t>Клиент</w:t>
      </w:r>
      <w:r w:rsidRPr="00AF7118">
        <w:rPr>
          <w:sz w:val="16"/>
          <w:szCs w:val="16"/>
          <w:lang w:val="en-US"/>
        </w:rPr>
        <w:t>" varchar, "</w:t>
      </w:r>
      <w:r w:rsidRPr="00AF7118">
        <w:rPr>
          <w:sz w:val="16"/>
          <w:szCs w:val="16"/>
        </w:rPr>
        <w:t>сумма</w:t>
      </w:r>
      <w:r w:rsidRPr="00AF7118">
        <w:rPr>
          <w:sz w:val="16"/>
          <w:szCs w:val="16"/>
          <w:lang w:val="en-US"/>
        </w:rPr>
        <w:t>" int8) AS $BODY$</w:t>
      </w:r>
    </w:p>
    <w:p w14:paraId="55F2B000" w14:textId="77777777" w:rsidR="00AF7118" w:rsidRPr="00AF7118" w:rsidRDefault="00AF7118" w:rsidP="00AF7118">
      <w:pPr>
        <w:spacing w:line="240" w:lineRule="auto"/>
        <w:ind w:firstLine="0"/>
        <w:jc w:val="left"/>
        <w:rPr>
          <w:sz w:val="16"/>
          <w:szCs w:val="16"/>
        </w:rPr>
      </w:pPr>
      <w:r w:rsidRPr="00AF7118">
        <w:rPr>
          <w:sz w:val="16"/>
          <w:szCs w:val="16"/>
        </w:rPr>
        <w:t>BEGIN</w:t>
      </w:r>
    </w:p>
    <w:p w14:paraId="5A56D5D4" w14:textId="77777777" w:rsidR="00AF7118" w:rsidRPr="00AF7118" w:rsidRDefault="00AF7118" w:rsidP="00AF7118">
      <w:pPr>
        <w:spacing w:line="240" w:lineRule="auto"/>
        <w:ind w:firstLine="0"/>
        <w:jc w:val="left"/>
        <w:rPr>
          <w:sz w:val="16"/>
          <w:szCs w:val="16"/>
        </w:rPr>
      </w:pPr>
      <w:r w:rsidRPr="00AF7118">
        <w:rPr>
          <w:sz w:val="16"/>
          <w:szCs w:val="16"/>
        </w:rPr>
        <w:t>--Последние заказы фирмы ' название фирмы'</w:t>
      </w:r>
    </w:p>
    <w:p w14:paraId="5055FA16" w14:textId="77777777" w:rsidR="00AF7118" w:rsidRPr="00AF7118" w:rsidRDefault="00AF7118" w:rsidP="00AF7118">
      <w:pPr>
        <w:spacing w:line="240" w:lineRule="auto"/>
        <w:ind w:firstLine="0"/>
        <w:jc w:val="left"/>
        <w:rPr>
          <w:sz w:val="16"/>
          <w:szCs w:val="16"/>
        </w:rPr>
      </w:pPr>
      <w:r w:rsidRPr="00AF7118">
        <w:rPr>
          <w:sz w:val="16"/>
          <w:szCs w:val="16"/>
        </w:rPr>
        <w:t>RETURN QUERY SELECT "Заказчики"."название" as "Клиент", SUM(объём) as "сумма" FROM "Заказчики"</w:t>
      </w:r>
    </w:p>
    <w:p w14:paraId="0D67F031"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NATURAL JOIN "</w:t>
      </w:r>
      <w:r w:rsidRPr="00AF7118">
        <w:rPr>
          <w:sz w:val="16"/>
          <w:szCs w:val="16"/>
        </w:rPr>
        <w:t>Заказы</w:t>
      </w:r>
      <w:r w:rsidRPr="00AF7118">
        <w:rPr>
          <w:sz w:val="16"/>
          <w:szCs w:val="16"/>
          <w:lang w:val="en-US"/>
        </w:rPr>
        <w:t>"</w:t>
      </w:r>
    </w:p>
    <w:p w14:paraId="6776453D"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GROUP BY </w:t>
      </w:r>
      <w:r w:rsidRPr="00AF7118">
        <w:rPr>
          <w:sz w:val="16"/>
          <w:szCs w:val="16"/>
        </w:rPr>
        <w:t>название</w:t>
      </w:r>
    </w:p>
    <w:p w14:paraId="3F4B3344"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HAVING SUM(</w:t>
      </w:r>
      <w:r w:rsidRPr="00AF7118">
        <w:rPr>
          <w:sz w:val="16"/>
          <w:szCs w:val="16"/>
        </w:rPr>
        <w:t>объём</w:t>
      </w:r>
      <w:r w:rsidRPr="00AF7118">
        <w:rPr>
          <w:sz w:val="16"/>
          <w:szCs w:val="16"/>
          <w:lang w:val="en-US"/>
        </w:rPr>
        <w:t>) &gt; _count</w:t>
      </w:r>
    </w:p>
    <w:p w14:paraId="42FA8614"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ORDER BY "</w:t>
      </w:r>
      <w:r w:rsidRPr="00AF7118">
        <w:rPr>
          <w:sz w:val="16"/>
          <w:szCs w:val="16"/>
        </w:rPr>
        <w:t>сумма</w:t>
      </w:r>
      <w:r w:rsidRPr="00AF7118">
        <w:rPr>
          <w:sz w:val="16"/>
          <w:szCs w:val="16"/>
          <w:lang w:val="en-US"/>
        </w:rPr>
        <w:t>" DESC;</w:t>
      </w:r>
    </w:p>
    <w:p w14:paraId="1FF686F5"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END $BODY$</w:t>
      </w:r>
    </w:p>
    <w:p w14:paraId="4FA428BD"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LANGUAGE plpgsql VOLATILE</w:t>
      </w:r>
    </w:p>
    <w:p w14:paraId="67BBBC4A"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COST 100</w:t>
      </w:r>
    </w:p>
    <w:p w14:paraId="283356B9"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ROWS 1000;</w:t>
      </w:r>
    </w:p>
    <w:p w14:paraId="5492CA00" w14:textId="77777777" w:rsidR="00AF7118" w:rsidRPr="00AF7118" w:rsidRDefault="00AF7118" w:rsidP="00AF7118">
      <w:pPr>
        <w:spacing w:line="240" w:lineRule="auto"/>
        <w:ind w:firstLine="0"/>
        <w:jc w:val="left"/>
        <w:rPr>
          <w:sz w:val="16"/>
          <w:szCs w:val="16"/>
          <w:lang w:val="en-US"/>
        </w:rPr>
      </w:pPr>
    </w:p>
    <w:p w14:paraId="1E5C5731"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5789A992"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Function structure for zakazi_avg_by_month_year</w:t>
      </w:r>
    </w:p>
    <w:p w14:paraId="573B3DC6"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16BDB8D0"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DROP FUNCTION IF EXISTS "public"."zakazi_avg_by_month_year"("_month" int4, "_year" int4);</w:t>
      </w:r>
    </w:p>
    <w:p w14:paraId="0767BBEA"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CREATE OR REPLACE FUNCTION "public"."zakazi_avg_by_month_year"("_month" int4, "_year" int4)</w:t>
      </w:r>
    </w:p>
    <w:p w14:paraId="31A0A3E6"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RETURNS TABLE("</w:t>
      </w:r>
      <w:r w:rsidRPr="00AF7118">
        <w:rPr>
          <w:sz w:val="16"/>
          <w:szCs w:val="16"/>
        </w:rPr>
        <w:t>ср</w:t>
      </w:r>
      <w:r w:rsidRPr="00AF7118">
        <w:rPr>
          <w:sz w:val="16"/>
          <w:szCs w:val="16"/>
          <w:lang w:val="en-US"/>
        </w:rPr>
        <w:t>.</w:t>
      </w:r>
      <w:r w:rsidRPr="00AF7118">
        <w:rPr>
          <w:sz w:val="16"/>
          <w:szCs w:val="16"/>
        </w:rPr>
        <w:t>цена</w:t>
      </w:r>
      <w:r w:rsidRPr="00AF7118">
        <w:rPr>
          <w:sz w:val="16"/>
          <w:szCs w:val="16"/>
          <w:lang w:val="en-US"/>
        </w:rPr>
        <w:t>" numeric) AS $BODY$</w:t>
      </w:r>
    </w:p>
    <w:p w14:paraId="7ABC889E"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BEGIN</w:t>
      </w:r>
    </w:p>
    <w:p w14:paraId="2DD1FBFA"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RETURN QUERY SELECT ROUND(AVG("</w:t>
      </w:r>
      <w:r w:rsidRPr="00AF7118">
        <w:rPr>
          <w:sz w:val="16"/>
          <w:szCs w:val="16"/>
        </w:rPr>
        <w:t>Заказы</w:t>
      </w:r>
      <w:r w:rsidRPr="00AF7118">
        <w:rPr>
          <w:sz w:val="16"/>
          <w:szCs w:val="16"/>
          <w:lang w:val="en-US"/>
        </w:rPr>
        <w:t>"."</w:t>
      </w:r>
      <w:r w:rsidRPr="00AF7118">
        <w:rPr>
          <w:sz w:val="16"/>
          <w:szCs w:val="16"/>
        </w:rPr>
        <w:t>объём</w:t>
      </w:r>
      <w:r w:rsidRPr="00AF7118">
        <w:rPr>
          <w:sz w:val="16"/>
          <w:szCs w:val="16"/>
          <w:lang w:val="en-US"/>
        </w:rPr>
        <w:t>"), 2) as "</w:t>
      </w:r>
      <w:r w:rsidRPr="00AF7118">
        <w:rPr>
          <w:sz w:val="16"/>
          <w:szCs w:val="16"/>
        </w:rPr>
        <w:t>ср</w:t>
      </w:r>
      <w:r w:rsidRPr="00AF7118">
        <w:rPr>
          <w:sz w:val="16"/>
          <w:szCs w:val="16"/>
          <w:lang w:val="en-US"/>
        </w:rPr>
        <w:t>.</w:t>
      </w:r>
      <w:r w:rsidRPr="00AF7118">
        <w:rPr>
          <w:sz w:val="16"/>
          <w:szCs w:val="16"/>
        </w:rPr>
        <w:t>цена</w:t>
      </w:r>
      <w:r w:rsidRPr="00AF7118">
        <w:rPr>
          <w:sz w:val="16"/>
          <w:szCs w:val="16"/>
          <w:lang w:val="en-US"/>
        </w:rPr>
        <w:t>" FROM "</w:t>
      </w:r>
      <w:r w:rsidRPr="00AF7118">
        <w:rPr>
          <w:sz w:val="16"/>
          <w:szCs w:val="16"/>
        </w:rPr>
        <w:t>Заказы</w:t>
      </w:r>
      <w:r w:rsidRPr="00AF7118">
        <w:rPr>
          <w:sz w:val="16"/>
          <w:szCs w:val="16"/>
          <w:lang w:val="en-US"/>
        </w:rPr>
        <w:t>"</w:t>
      </w:r>
    </w:p>
    <w:p w14:paraId="6BBC72EB"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WHERE EXTRACT(YEAR from </w:t>
      </w:r>
      <w:r w:rsidRPr="00AF7118">
        <w:rPr>
          <w:sz w:val="16"/>
          <w:szCs w:val="16"/>
        </w:rPr>
        <w:t>дата</w:t>
      </w:r>
      <w:r w:rsidRPr="00AF7118">
        <w:rPr>
          <w:sz w:val="16"/>
          <w:szCs w:val="16"/>
          <w:lang w:val="en-US"/>
        </w:rPr>
        <w:t xml:space="preserve">) = _year AND EXTRACT(MONTH from </w:t>
      </w:r>
      <w:r w:rsidRPr="00AF7118">
        <w:rPr>
          <w:sz w:val="16"/>
          <w:szCs w:val="16"/>
        </w:rPr>
        <w:t>дата</w:t>
      </w:r>
      <w:r w:rsidRPr="00AF7118">
        <w:rPr>
          <w:sz w:val="16"/>
          <w:szCs w:val="16"/>
          <w:lang w:val="en-US"/>
        </w:rPr>
        <w:t>) = _month;</w:t>
      </w:r>
    </w:p>
    <w:p w14:paraId="37919E0D"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END $BODY$</w:t>
      </w:r>
    </w:p>
    <w:p w14:paraId="68693C26"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LANGUAGE plpgsql VOLATILE</w:t>
      </w:r>
    </w:p>
    <w:p w14:paraId="28357F6F"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COST 100</w:t>
      </w:r>
    </w:p>
    <w:p w14:paraId="276681F1"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ROWS 1000;</w:t>
      </w:r>
    </w:p>
    <w:p w14:paraId="2293D25E" w14:textId="77777777" w:rsidR="00AF7118" w:rsidRPr="00AF7118" w:rsidRDefault="00AF7118" w:rsidP="00AF7118">
      <w:pPr>
        <w:spacing w:line="240" w:lineRule="auto"/>
        <w:ind w:firstLine="0"/>
        <w:jc w:val="left"/>
        <w:rPr>
          <w:sz w:val="16"/>
          <w:szCs w:val="16"/>
          <w:lang w:val="en-US"/>
        </w:rPr>
      </w:pPr>
    </w:p>
    <w:p w14:paraId="1BFA357F"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68E2F857"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View structure for </w:t>
      </w:r>
      <w:r w:rsidRPr="00AF7118">
        <w:rPr>
          <w:sz w:val="16"/>
          <w:szCs w:val="16"/>
        </w:rPr>
        <w:t>Заказчики</w:t>
      </w:r>
      <w:r w:rsidRPr="00AF7118">
        <w:rPr>
          <w:sz w:val="16"/>
          <w:szCs w:val="16"/>
          <w:lang w:val="en-US"/>
        </w:rPr>
        <w:t>_</w:t>
      </w:r>
      <w:r w:rsidRPr="00AF7118">
        <w:rPr>
          <w:sz w:val="16"/>
          <w:szCs w:val="16"/>
        </w:rPr>
        <w:t>без</w:t>
      </w:r>
      <w:r w:rsidRPr="00AF7118">
        <w:rPr>
          <w:sz w:val="16"/>
          <w:szCs w:val="16"/>
          <w:lang w:val="en-US"/>
        </w:rPr>
        <w:t>_</w:t>
      </w:r>
      <w:r w:rsidRPr="00AF7118">
        <w:rPr>
          <w:sz w:val="16"/>
          <w:szCs w:val="16"/>
        </w:rPr>
        <w:t>заказов</w:t>
      </w:r>
    </w:p>
    <w:p w14:paraId="665E0C14"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41023960"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DROP VIEW IF EXISTS "public"."</w:t>
      </w:r>
      <w:r w:rsidRPr="00AF7118">
        <w:rPr>
          <w:sz w:val="16"/>
          <w:szCs w:val="16"/>
        </w:rPr>
        <w:t>Заказчики</w:t>
      </w:r>
      <w:r w:rsidRPr="00AF7118">
        <w:rPr>
          <w:sz w:val="16"/>
          <w:szCs w:val="16"/>
          <w:lang w:val="en-US"/>
        </w:rPr>
        <w:t>_</w:t>
      </w:r>
      <w:r w:rsidRPr="00AF7118">
        <w:rPr>
          <w:sz w:val="16"/>
          <w:szCs w:val="16"/>
        </w:rPr>
        <w:t>без</w:t>
      </w:r>
      <w:r w:rsidRPr="00AF7118">
        <w:rPr>
          <w:sz w:val="16"/>
          <w:szCs w:val="16"/>
          <w:lang w:val="en-US"/>
        </w:rPr>
        <w:t>_</w:t>
      </w:r>
      <w:r w:rsidRPr="00AF7118">
        <w:rPr>
          <w:sz w:val="16"/>
          <w:szCs w:val="16"/>
        </w:rPr>
        <w:t>заказов</w:t>
      </w:r>
      <w:r w:rsidRPr="00AF7118">
        <w:rPr>
          <w:sz w:val="16"/>
          <w:szCs w:val="16"/>
          <w:lang w:val="en-US"/>
        </w:rPr>
        <w:t>";</w:t>
      </w:r>
    </w:p>
    <w:p w14:paraId="0D5FF71D" w14:textId="77777777" w:rsidR="00AF7118" w:rsidRPr="00AF7118" w:rsidRDefault="00AF7118" w:rsidP="00AF7118">
      <w:pPr>
        <w:spacing w:line="240" w:lineRule="auto"/>
        <w:ind w:firstLine="0"/>
        <w:jc w:val="left"/>
        <w:rPr>
          <w:sz w:val="16"/>
          <w:szCs w:val="16"/>
        </w:rPr>
      </w:pPr>
      <w:r w:rsidRPr="00AF7118">
        <w:rPr>
          <w:sz w:val="16"/>
          <w:szCs w:val="16"/>
        </w:rPr>
        <w:t>CREATE VIEW "public"."Заказчики_без_заказов" AS  SELECT "Заказчики"."название",</w:t>
      </w:r>
    </w:p>
    <w:p w14:paraId="3597C1D8" w14:textId="77777777" w:rsidR="00AF7118" w:rsidRPr="00AF7118" w:rsidRDefault="00AF7118" w:rsidP="00AF7118">
      <w:pPr>
        <w:spacing w:line="240" w:lineRule="auto"/>
        <w:ind w:firstLine="0"/>
        <w:jc w:val="left"/>
        <w:rPr>
          <w:sz w:val="16"/>
          <w:szCs w:val="16"/>
        </w:rPr>
      </w:pPr>
      <w:r w:rsidRPr="00AF7118">
        <w:rPr>
          <w:sz w:val="16"/>
          <w:szCs w:val="16"/>
        </w:rPr>
        <w:t xml:space="preserve">    "Заказчики"."город"</w:t>
      </w:r>
    </w:p>
    <w:p w14:paraId="19F438B0" w14:textId="77777777" w:rsidR="00AF7118" w:rsidRPr="00AF7118" w:rsidRDefault="00AF7118" w:rsidP="00AF7118">
      <w:pPr>
        <w:spacing w:line="240" w:lineRule="auto"/>
        <w:ind w:firstLine="0"/>
        <w:jc w:val="left"/>
        <w:rPr>
          <w:sz w:val="16"/>
          <w:szCs w:val="16"/>
        </w:rPr>
      </w:pPr>
      <w:r w:rsidRPr="00AF7118">
        <w:rPr>
          <w:sz w:val="16"/>
          <w:szCs w:val="16"/>
        </w:rPr>
        <w:t xml:space="preserve">   FROM ("Заказы"</w:t>
      </w:r>
    </w:p>
    <w:p w14:paraId="492F7AC6" w14:textId="77777777" w:rsidR="00AF7118" w:rsidRPr="00AF7118" w:rsidRDefault="00AF7118" w:rsidP="00AF7118">
      <w:pPr>
        <w:spacing w:line="240" w:lineRule="auto"/>
        <w:ind w:firstLine="0"/>
        <w:jc w:val="left"/>
        <w:rPr>
          <w:sz w:val="16"/>
          <w:szCs w:val="16"/>
        </w:rPr>
      </w:pPr>
      <w:r w:rsidRPr="00AF7118">
        <w:rPr>
          <w:sz w:val="16"/>
          <w:szCs w:val="16"/>
        </w:rPr>
        <w:t xml:space="preserve">     RIGHT JOIN "Заказчики" ON (("Заказы".id_client = "Заказчики".id_client)))</w:t>
      </w:r>
    </w:p>
    <w:p w14:paraId="3D85D8AB" w14:textId="77777777" w:rsidR="00AF7118" w:rsidRPr="00AF7118" w:rsidRDefault="00AF7118" w:rsidP="00AF7118">
      <w:pPr>
        <w:spacing w:line="240" w:lineRule="auto"/>
        <w:ind w:firstLine="0"/>
        <w:jc w:val="left"/>
        <w:rPr>
          <w:sz w:val="16"/>
          <w:szCs w:val="16"/>
          <w:lang w:val="en-US"/>
        </w:rPr>
      </w:pPr>
      <w:r w:rsidRPr="00AF7118">
        <w:rPr>
          <w:sz w:val="16"/>
          <w:szCs w:val="16"/>
        </w:rPr>
        <w:t xml:space="preserve">  </w:t>
      </w:r>
      <w:r w:rsidRPr="00AF7118">
        <w:rPr>
          <w:sz w:val="16"/>
          <w:szCs w:val="16"/>
          <w:lang w:val="en-US"/>
        </w:rPr>
        <w:t>WHERE ("</w:t>
      </w:r>
      <w:r w:rsidRPr="00AF7118">
        <w:rPr>
          <w:sz w:val="16"/>
          <w:szCs w:val="16"/>
        </w:rPr>
        <w:t>Заказы</w:t>
      </w:r>
      <w:r w:rsidRPr="00AF7118">
        <w:rPr>
          <w:sz w:val="16"/>
          <w:szCs w:val="16"/>
          <w:lang w:val="en-US"/>
        </w:rPr>
        <w:t>".id_order IS NULL);</w:t>
      </w:r>
    </w:p>
    <w:p w14:paraId="52D5F0AF" w14:textId="77777777" w:rsidR="00AF7118" w:rsidRPr="00AF7118" w:rsidRDefault="00AF7118" w:rsidP="00AF7118">
      <w:pPr>
        <w:spacing w:line="240" w:lineRule="auto"/>
        <w:ind w:firstLine="0"/>
        <w:jc w:val="left"/>
        <w:rPr>
          <w:sz w:val="16"/>
          <w:szCs w:val="16"/>
          <w:lang w:val="en-US"/>
        </w:rPr>
      </w:pPr>
    </w:p>
    <w:p w14:paraId="747F5E3C"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554F1CE1"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View structure for </w:t>
      </w:r>
      <w:r w:rsidRPr="00AF7118">
        <w:rPr>
          <w:sz w:val="16"/>
          <w:szCs w:val="16"/>
        </w:rPr>
        <w:t>Заводы</w:t>
      </w:r>
      <w:r w:rsidRPr="00AF7118">
        <w:rPr>
          <w:sz w:val="16"/>
          <w:szCs w:val="16"/>
          <w:lang w:val="en-US"/>
        </w:rPr>
        <w:t>_</w:t>
      </w:r>
      <w:r w:rsidRPr="00AF7118">
        <w:rPr>
          <w:sz w:val="16"/>
          <w:szCs w:val="16"/>
        </w:rPr>
        <w:t>без</w:t>
      </w:r>
      <w:r w:rsidRPr="00AF7118">
        <w:rPr>
          <w:sz w:val="16"/>
          <w:szCs w:val="16"/>
          <w:lang w:val="en-US"/>
        </w:rPr>
        <w:t>_</w:t>
      </w:r>
      <w:r w:rsidRPr="00AF7118">
        <w:rPr>
          <w:sz w:val="16"/>
          <w:szCs w:val="16"/>
        </w:rPr>
        <w:t>заказов</w:t>
      </w:r>
    </w:p>
    <w:p w14:paraId="5713D1F5"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2E6A8543"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DROP VIEW IF EXISTS "public"."</w:t>
      </w:r>
      <w:r w:rsidRPr="00AF7118">
        <w:rPr>
          <w:sz w:val="16"/>
          <w:szCs w:val="16"/>
        </w:rPr>
        <w:t>Заводы</w:t>
      </w:r>
      <w:r w:rsidRPr="00AF7118">
        <w:rPr>
          <w:sz w:val="16"/>
          <w:szCs w:val="16"/>
          <w:lang w:val="en-US"/>
        </w:rPr>
        <w:t>_</w:t>
      </w:r>
      <w:r w:rsidRPr="00AF7118">
        <w:rPr>
          <w:sz w:val="16"/>
          <w:szCs w:val="16"/>
        </w:rPr>
        <w:t>без</w:t>
      </w:r>
      <w:r w:rsidRPr="00AF7118">
        <w:rPr>
          <w:sz w:val="16"/>
          <w:szCs w:val="16"/>
          <w:lang w:val="en-US"/>
        </w:rPr>
        <w:t>_</w:t>
      </w:r>
      <w:r w:rsidRPr="00AF7118">
        <w:rPr>
          <w:sz w:val="16"/>
          <w:szCs w:val="16"/>
        </w:rPr>
        <w:t>заказов</w:t>
      </w:r>
      <w:r w:rsidRPr="00AF7118">
        <w:rPr>
          <w:sz w:val="16"/>
          <w:szCs w:val="16"/>
          <w:lang w:val="en-US"/>
        </w:rPr>
        <w:t>";</w:t>
      </w:r>
    </w:p>
    <w:p w14:paraId="47872C56" w14:textId="77777777" w:rsidR="00AF7118" w:rsidRPr="00AF7118" w:rsidRDefault="00AF7118" w:rsidP="00AF7118">
      <w:pPr>
        <w:spacing w:line="240" w:lineRule="auto"/>
        <w:ind w:firstLine="0"/>
        <w:jc w:val="left"/>
        <w:rPr>
          <w:sz w:val="16"/>
          <w:szCs w:val="16"/>
        </w:rPr>
      </w:pPr>
      <w:r w:rsidRPr="00AF7118">
        <w:rPr>
          <w:sz w:val="16"/>
          <w:szCs w:val="16"/>
        </w:rPr>
        <w:t>CREATE VIEW "public"."Заводы_без_заказов" AS  SELECT "Заводы"."название"</w:t>
      </w:r>
    </w:p>
    <w:p w14:paraId="27BCC6A5" w14:textId="77777777" w:rsidR="00AF7118" w:rsidRPr="00AF7118" w:rsidRDefault="00AF7118" w:rsidP="00AF7118">
      <w:pPr>
        <w:spacing w:line="240" w:lineRule="auto"/>
        <w:ind w:firstLine="0"/>
        <w:jc w:val="left"/>
        <w:rPr>
          <w:sz w:val="16"/>
          <w:szCs w:val="16"/>
          <w:lang w:val="en-US"/>
        </w:rPr>
      </w:pPr>
      <w:r w:rsidRPr="00AF7118">
        <w:rPr>
          <w:sz w:val="16"/>
          <w:szCs w:val="16"/>
        </w:rPr>
        <w:t xml:space="preserve">   </w:t>
      </w:r>
      <w:r w:rsidRPr="00AF7118">
        <w:rPr>
          <w:sz w:val="16"/>
          <w:szCs w:val="16"/>
          <w:lang w:val="en-US"/>
        </w:rPr>
        <w:t>FROM ("</w:t>
      </w:r>
      <w:r w:rsidRPr="00AF7118">
        <w:rPr>
          <w:sz w:val="16"/>
          <w:szCs w:val="16"/>
        </w:rPr>
        <w:t>Заводы</w:t>
      </w:r>
      <w:r w:rsidRPr="00AF7118">
        <w:rPr>
          <w:sz w:val="16"/>
          <w:szCs w:val="16"/>
          <w:lang w:val="en-US"/>
        </w:rPr>
        <w:t>"</w:t>
      </w:r>
    </w:p>
    <w:p w14:paraId="101D74E5"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LEFT JOIN "</w:t>
      </w:r>
      <w:r w:rsidRPr="00AF7118">
        <w:rPr>
          <w:sz w:val="16"/>
          <w:szCs w:val="16"/>
        </w:rPr>
        <w:t>Заказы</w:t>
      </w:r>
      <w:r w:rsidRPr="00AF7118">
        <w:rPr>
          <w:sz w:val="16"/>
          <w:szCs w:val="16"/>
          <w:lang w:val="en-US"/>
        </w:rPr>
        <w:t>" ON (("</w:t>
      </w:r>
      <w:r w:rsidRPr="00AF7118">
        <w:rPr>
          <w:sz w:val="16"/>
          <w:szCs w:val="16"/>
        </w:rPr>
        <w:t>Заказы</w:t>
      </w:r>
      <w:r w:rsidRPr="00AF7118">
        <w:rPr>
          <w:sz w:val="16"/>
          <w:szCs w:val="16"/>
          <w:lang w:val="en-US"/>
        </w:rPr>
        <w:t>".id_plants = "</w:t>
      </w:r>
      <w:r w:rsidRPr="00AF7118">
        <w:rPr>
          <w:sz w:val="16"/>
          <w:szCs w:val="16"/>
        </w:rPr>
        <w:t>Заводы</w:t>
      </w:r>
      <w:r w:rsidRPr="00AF7118">
        <w:rPr>
          <w:sz w:val="16"/>
          <w:szCs w:val="16"/>
          <w:lang w:val="en-US"/>
        </w:rPr>
        <w:t>".id_plants)))</w:t>
      </w:r>
    </w:p>
    <w:p w14:paraId="551A3D92"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WHERE ("</w:t>
      </w:r>
      <w:r w:rsidRPr="00AF7118">
        <w:rPr>
          <w:sz w:val="16"/>
          <w:szCs w:val="16"/>
        </w:rPr>
        <w:t>Заказы</w:t>
      </w:r>
      <w:r w:rsidRPr="00AF7118">
        <w:rPr>
          <w:sz w:val="16"/>
          <w:szCs w:val="16"/>
          <w:lang w:val="en-US"/>
        </w:rPr>
        <w:t>".id_order IS NULL);</w:t>
      </w:r>
    </w:p>
    <w:p w14:paraId="6AB8F5B5" w14:textId="77777777" w:rsidR="00AF7118" w:rsidRPr="00AF7118" w:rsidRDefault="00AF7118" w:rsidP="00AF7118">
      <w:pPr>
        <w:spacing w:line="240" w:lineRule="auto"/>
        <w:ind w:firstLine="0"/>
        <w:jc w:val="left"/>
        <w:rPr>
          <w:sz w:val="16"/>
          <w:szCs w:val="16"/>
          <w:lang w:val="en-US"/>
        </w:rPr>
      </w:pPr>
    </w:p>
    <w:p w14:paraId="54B721A1"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10920784" w14:textId="77777777" w:rsidR="00AF7118" w:rsidRPr="00AF7118" w:rsidRDefault="00AF7118" w:rsidP="00AF7118">
      <w:pPr>
        <w:spacing w:line="240" w:lineRule="auto"/>
        <w:ind w:firstLine="0"/>
        <w:jc w:val="left"/>
        <w:rPr>
          <w:sz w:val="16"/>
          <w:szCs w:val="16"/>
          <w:lang w:val="en-US"/>
        </w:rPr>
      </w:pPr>
      <w:r w:rsidRPr="00AF7118">
        <w:rPr>
          <w:sz w:val="16"/>
          <w:szCs w:val="16"/>
          <w:lang w:val="en-US"/>
        </w:rPr>
        <w:lastRenderedPageBreak/>
        <w:t>-- View structure for emulate_left_join</w:t>
      </w:r>
    </w:p>
    <w:p w14:paraId="4D370741"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531E1A36"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DROP VIEW IF EXISTS "public"."emulate_left_join";</w:t>
      </w:r>
    </w:p>
    <w:p w14:paraId="44E05C0A"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CREATE VIEW "public"."emulate_left_join" AS  SELECT "</w:t>
      </w:r>
      <w:r w:rsidRPr="00AF7118">
        <w:rPr>
          <w:sz w:val="16"/>
          <w:szCs w:val="16"/>
        </w:rPr>
        <w:t>Заказчики</w:t>
      </w:r>
      <w:r w:rsidRPr="00AF7118">
        <w:rPr>
          <w:sz w:val="16"/>
          <w:szCs w:val="16"/>
          <w:lang w:val="en-US"/>
        </w:rPr>
        <w:t>"."</w:t>
      </w:r>
      <w:r w:rsidRPr="00AF7118">
        <w:rPr>
          <w:sz w:val="16"/>
          <w:szCs w:val="16"/>
        </w:rPr>
        <w:t>название</w:t>
      </w:r>
      <w:r w:rsidRPr="00AF7118">
        <w:rPr>
          <w:sz w:val="16"/>
          <w:szCs w:val="16"/>
          <w:lang w:val="en-US"/>
        </w:rPr>
        <w:t>" AS "</w:t>
      </w:r>
      <w:r w:rsidRPr="00AF7118">
        <w:rPr>
          <w:sz w:val="16"/>
          <w:szCs w:val="16"/>
        </w:rPr>
        <w:t>заказчик</w:t>
      </w:r>
      <w:r w:rsidRPr="00AF7118">
        <w:rPr>
          <w:sz w:val="16"/>
          <w:szCs w:val="16"/>
          <w:lang w:val="en-US"/>
        </w:rPr>
        <w:t>",</w:t>
      </w:r>
    </w:p>
    <w:p w14:paraId="6E37BDFA"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 SELECT "</w:t>
      </w:r>
      <w:r w:rsidRPr="00AF7118">
        <w:rPr>
          <w:sz w:val="16"/>
          <w:szCs w:val="16"/>
        </w:rPr>
        <w:t>Заказы</w:t>
      </w:r>
      <w:r w:rsidRPr="00AF7118">
        <w:rPr>
          <w:sz w:val="16"/>
          <w:szCs w:val="16"/>
          <w:lang w:val="en-US"/>
        </w:rPr>
        <w:t>".id_order</w:t>
      </w:r>
    </w:p>
    <w:p w14:paraId="6B80118F"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FROM "</w:t>
      </w:r>
      <w:r w:rsidRPr="00AF7118">
        <w:rPr>
          <w:sz w:val="16"/>
          <w:szCs w:val="16"/>
        </w:rPr>
        <w:t>Заказы</w:t>
      </w:r>
      <w:r w:rsidRPr="00AF7118">
        <w:rPr>
          <w:sz w:val="16"/>
          <w:szCs w:val="16"/>
          <w:lang w:val="en-US"/>
        </w:rPr>
        <w:t>"</w:t>
      </w:r>
    </w:p>
    <w:p w14:paraId="2B2E90F6"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WHERE ("</w:t>
      </w:r>
      <w:r w:rsidRPr="00AF7118">
        <w:rPr>
          <w:sz w:val="16"/>
          <w:szCs w:val="16"/>
        </w:rPr>
        <w:t>Заказы</w:t>
      </w:r>
      <w:r w:rsidRPr="00AF7118">
        <w:rPr>
          <w:sz w:val="16"/>
          <w:szCs w:val="16"/>
          <w:lang w:val="en-US"/>
        </w:rPr>
        <w:t>".id_client = "</w:t>
      </w:r>
      <w:r w:rsidRPr="00AF7118">
        <w:rPr>
          <w:sz w:val="16"/>
          <w:szCs w:val="16"/>
        </w:rPr>
        <w:t>Заказчики</w:t>
      </w:r>
      <w:r w:rsidRPr="00AF7118">
        <w:rPr>
          <w:sz w:val="16"/>
          <w:szCs w:val="16"/>
          <w:lang w:val="en-US"/>
        </w:rPr>
        <w:t>".id_client)</w:t>
      </w:r>
    </w:p>
    <w:p w14:paraId="347C0A81"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LIMIT 1) AS "</w:t>
      </w:r>
      <w:r w:rsidRPr="00AF7118">
        <w:rPr>
          <w:sz w:val="16"/>
          <w:szCs w:val="16"/>
        </w:rPr>
        <w:t>заказы</w:t>
      </w:r>
      <w:r w:rsidRPr="00AF7118">
        <w:rPr>
          <w:sz w:val="16"/>
          <w:szCs w:val="16"/>
          <w:lang w:val="en-US"/>
        </w:rPr>
        <w:t>"</w:t>
      </w:r>
    </w:p>
    <w:p w14:paraId="15ABC83D"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FROM "</w:t>
      </w:r>
      <w:r w:rsidRPr="00AF7118">
        <w:rPr>
          <w:sz w:val="16"/>
          <w:szCs w:val="16"/>
        </w:rPr>
        <w:t>Заказчики</w:t>
      </w:r>
      <w:r w:rsidRPr="00AF7118">
        <w:rPr>
          <w:sz w:val="16"/>
          <w:szCs w:val="16"/>
          <w:lang w:val="en-US"/>
        </w:rPr>
        <w:t>"</w:t>
      </w:r>
    </w:p>
    <w:p w14:paraId="7A2D89AC"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WHERE (( SELECT "</w:t>
      </w:r>
      <w:r w:rsidRPr="00AF7118">
        <w:rPr>
          <w:sz w:val="16"/>
          <w:szCs w:val="16"/>
        </w:rPr>
        <w:t>Заказы</w:t>
      </w:r>
      <w:r w:rsidRPr="00AF7118">
        <w:rPr>
          <w:sz w:val="16"/>
          <w:szCs w:val="16"/>
          <w:lang w:val="en-US"/>
        </w:rPr>
        <w:t>".id_order</w:t>
      </w:r>
    </w:p>
    <w:p w14:paraId="4007908F"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FROM "</w:t>
      </w:r>
      <w:r w:rsidRPr="00AF7118">
        <w:rPr>
          <w:sz w:val="16"/>
          <w:szCs w:val="16"/>
        </w:rPr>
        <w:t>Заказы</w:t>
      </w:r>
      <w:r w:rsidRPr="00AF7118">
        <w:rPr>
          <w:sz w:val="16"/>
          <w:szCs w:val="16"/>
          <w:lang w:val="en-US"/>
        </w:rPr>
        <w:t>"</w:t>
      </w:r>
    </w:p>
    <w:p w14:paraId="7D418833"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WHERE ("</w:t>
      </w:r>
      <w:r w:rsidRPr="00AF7118">
        <w:rPr>
          <w:sz w:val="16"/>
          <w:szCs w:val="16"/>
        </w:rPr>
        <w:t>Заказы</w:t>
      </w:r>
      <w:r w:rsidRPr="00AF7118">
        <w:rPr>
          <w:sz w:val="16"/>
          <w:szCs w:val="16"/>
          <w:lang w:val="en-US"/>
        </w:rPr>
        <w:t>".id_client = "</w:t>
      </w:r>
      <w:r w:rsidRPr="00AF7118">
        <w:rPr>
          <w:sz w:val="16"/>
          <w:szCs w:val="16"/>
        </w:rPr>
        <w:t>Заказчики</w:t>
      </w:r>
      <w:r w:rsidRPr="00AF7118">
        <w:rPr>
          <w:sz w:val="16"/>
          <w:szCs w:val="16"/>
          <w:lang w:val="en-US"/>
        </w:rPr>
        <w:t>".id_client)</w:t>
      </w:r>
    </w:p>
    <w:p w14:paraId="56130CF4"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LIMIT 1) IS NULL);</w:t>
      </w:r>
    </w:p>
    <w:p w14:paraId="33E4D35E" w14:textId="77777777" w:rsidR="00AF7118" w:rsidRPr="00AF7118" w:rsidRDefault="00AF7118" w:rsidP="00AF7118">
      <w:pPr>
        <w:spacing w:line="240" w:lineRule="auto"/>
        <w:ind w:firstLine="0"/>
        <w:jc w:val="left"/>
        <w:rPr>
          <w:sz w:val="16"/>
          <w:szCs w:val="16"/>
          <w:lang w:val="en-US"/>
        </w:rPr>
      </w:pPr>
    </w:p>
    <w:p w14:paraId="6C8D981C"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0F1157A5"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View structure for podzapros_itog</w:t>
      </w:r>
    </w:p>
    <w:p w14:paraId="275C16F4"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12E96975"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DROP VIEW IF EXISTS "public"."podzapros_itog";</w:t>
      </w:r>
    </w:p>
    <w:p w14:paraId="1F7F66AD"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CREATE VIEW "public"."podzapros_itog" AS  SELECT bb."</w:t>
      </w:r>
      <w:r w:rsidRPr="00AF7118">
        <w:rPr>
          <w:sz w:val="16"/>
          <w:szCs w:val="16"/>
        </w:rPr>
        <w:t>название</w:t>
      </w:r>
      <w:r w:rsidRPr="00AF7118">
        <w:rPr>
          <w:sz w:val="16"/>
          <w:szCs w:val="16"/>
          <w:lang w:val="en-US"/>
        </w:rPr>
        <w:t>",</w:t>
      </w:r>
    </w:p>
    <w:p w14:paraId="7592C506"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 SELECT round(avg(aa."</w:t>
      </w:r>
      <w:r w:rsidRPr="00AF7118">
        <w:rPr>
          <w:sz w:val="16"/>
          <w:szCs w:val="16"/>
        </w:rPr>
        <w:t>объём</w:t>
      </w:r>
      <w:r w:rsidRPr="00AF7118">
        <w:rPr>
          <w:sz w:val="16"/>
          <w:szCs w:val="16"/>
          <w:lang w:val="en-US"/>
        </w:rPr>
        <w:t>"), 2) AS round</w:t>
      </w:r>
    </w:p>
    <w:p w14:paraId="1A9D70A4"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FROM ("</w:t>
      </w:r>
      <w:r w:rsidRPr="00AF7118">
        <w:rPr>
          <w:sz w:val="16"/>
          <w:szCs w:val="16"/>
        </w:rPr>
        <w:t>Заказы</w:t>
      </w:r>
      <w:r w:rsidRPr="00AF7118">
        <w:rPr>
          <w:sz w:val="16"/>
          <w:szCs w:val="16"/>
          <w:lang w:val="en-US"/>
        </w:rPr>
        <w:t>" aa</w:t>
      </w:r>
    </w:p>
    <w:p w14:paraId="24F707FD"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JOIN "</w:t>
      </w:r>
      <w:r w:rsidRPr="00AF7118">
        <w:rPr>
          <w:sz w:val="16"/>
          <w:szCs w:val="16"/>
        </w:rPr>
        <w:t>Заказчики</w:t>
      </w:r>
      <w:r w:rsidRPr="00AF7118">
        <w:rPr>
          <w:sz w:val="16"/>
          <w:szCs w:val="16"/>
          <w:lang w:val="en-US"/>
        </w:rPr>
        <w:t>" cc USING (id_client))</w:t>
      </w:r>
    </w:p>
    <w:p w14:paraId="33FA4888" w14:textId="77777777" w:rsidR="00AF7118" w:rsidRPr="00AF7118" w:rsidRDefault="00AF7118" w:rsidP="00AF7118">
      <w:pPr>
        <w:spacing w:line="240" w:lineRule="auto"/>
        <w:ind w:firstLine="0"/>
        <w:jc w:val="left"/>
        <w:rPr>
          <w:sz w:val="16"/>
          <w:szCs w:val="16"/>
        </w:rPr>
      </w:pPr>
      <w:r w:rsidRPr="00AF7118">
        <w:rPr>
          <w:sz w:val="16"/>
          <w:szCs w:val="16"/>
          <w:lang w:val="en-US"/>
        </w:rPr>
        <w:t xml:space="preserve">          </w:t>
      </w:r>
      <w:r w:rsidRPr="00AF7118">
        <w:rPr>
          <w:sz w:val="16"/>
          <w:szCs w:val="16"/>
        </w:rPr>
        <w:t>WHERE ((cc."название")::text = (bb."название")::text)) AS "среднее",</w:t>
      </w:r>
    </w:p>
    <w:p w14:paraId="23BD5828" w14:textId="77777777" w:rsidR="00AF7118" w:rsidRPr="00AF7118" w:rsidRDefault="00AF7118" w:rsidP="00AF7118">
      <w:pPr>
        <w:spacing w:line="240" w:lineRule="auto"/>
        <w:ind w:firstLine="0"/>
        <w:jc w:val="left"/>
        <w:rPr>
          <w:sz w:val="16"/>
          <w:szCs w:val="16"/>
        </w:rPr>
      </w:pPr>
      <w:r w:rsidRPr="00AF7118">
        <w:rPr>
          <w:sz w:val="16"/>
          <w:szCs w:val="16"/>
        </w:rPr>
        <w:t xml:space="preserve">    bb."телефон"</w:t>
      </w:r>
    </w:p>
    <w:p w14:paraId="31EBCCB3" w14:textId="77777777" w:rsidR="00AF7118" w:rsidRPr="00AF7118" w:rsidRDefault="00AF7118" w:rsidP="00AF7118">
      <w:pPr>
        <w:spacing w:line="240" w:lineRule="auto"/>
        <w:ind w:firstLine="0"/>
        <w:jc w:val="left"/>
        <w:rPr>
          <w:sz w:val="16"/>
          <w:szCs w:val="16"/>
        </w:rPr>
      </w:pPr>
      <w:r w:rsidRPr="00AF7118">
        <w:rPr>
          <w:sz w:val="16"/>
          <w:szCs w:val="16"/>
        </w:rPr>
        <w:t xml:space="preserve">   FROM "Заказчики" bb</w:t>
      </w:r>
    </w:p>
    <w:p w14:paraId="3E18C485" w14:textId="77777777" w:rsidR="00AF7118" w:rsidRPr="00AF7118" w:rsidRDefault="00AF7118" w:rsidP="00AF7118">
      <w:pPr>
        <w:spacing w:line="240" w:lineRule="auto"/>
        <w:ind w:firstLine="0"/>
        <w:jc w:val="left"/>
        <w:rPr>
          <w:sz w:val="16"/>
          <w:szCs w:val="16"/>
        </w:rPr>
      </w:pPr>
      <w:r w:rsidRPr="00AF7118">
        <w:rPr>
          <w:sz w:val="16"/>
          <w:szCs w:val="16"/>
        </w:rPr>
        <w:t xml:space="preserve">  ORDER BY bb."название";</w:t>
      </w:r>
    </w:p>
    <w:p w14:paraId="573805D2" w14:textId="77777777" w:rsidR="00AF7118" w:rsidRPr="00AF7118" w:rsidRDefault="00AF7118" w:rsidP="00AF7118">
      <w:pPr>
        <w:spacing w:line="240" w:lineRule="auto"/>
        <w:ind w:firstLine="0"/>
        <w:jc w:val="left"/>
        <w:rPr>
          <w:sz w:val="16"/>
          <w:szCs w:val="16"/>
        </w:rPr>
      </w:pPr>
    </w:p>
    <w:p w14:paraId="1B442B86"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21466C2E"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View structure for union_view</w:t>
      </w:r>
    </w:p>
    <w:p w14:paraId="25B0D28A"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0B89C9F5"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DROP VIEW IF EXISTS "public"."union_view";</w:t>
      </w:r>
    </w:p>
    <w:p w14:paraId="40157CF8"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CREATE VIEW "public"."union_view" AS  SELECT "</w:t>
      </w:r>
      <w:r w:rsidRPr="00AF7118">
        <w:rPr>
          <w:sz w:val="16"/>
          <w:szCs w:val="16"/>
        </w:rPr>
        <w:t>вид</w:t>
      </w:r>
      <w:r w:rsidRPr="00AF7118">
        <w:rPr>
          <w:sz w:val="16"/>
          <w:szCs w:val="16"/>
          <w:lang w:val="en-US"/>
        </w:rPr>
        <w:t xml:space="preserve"> </w:t>
      </w:r>
      <w:r w:rsidRPr="00AF7118">
        <w:rPr>
          <w:sz w:val="16"/>
          <w:szCs w:val="16"/>
        </w:rPr>
        <w:t>топлива</w:t>
      </w:r>
      <w:r w:rsidRPr="00AF7118">
        <w:rPr>
          <w:sz w:val="16"/>
          <w:szCs w:val="16"/>
          <w:lang w:val="en-US"/>
        </w:rPr>
        <w:t>".id_fuel,</w:t>
      </w:r>
    </w:p>
    <w:p w14:paraId="1367FC14" w14:textId="77777777" w:rsidR="00AF7118" w:rsidRPr="00AF7118" w:rsidRDefault="00AF7118" w:rsidP="00AF7118">
      <w:pPr>
        <w:spacing w:line="240" w:lineRule="auto"/>
        <w:ind w:firstLine="0"/>
        <w:jc w:val="left"/>
        <w:rPr>
          <w:sz w:val="16"/>
          <w:szCs w:val="16"/>
        </w:rPr>
      </w:pPr>
      <w:r w:rsidRPr="00AF7118">
        <w:rPr>
          <w:sz w:val="16"/>
          <w:szCs w:val="16"/>
          <w:lang w:val="en-US"/>
        </w:rPr>
        <w:t xml:space="preserve">    </w:t>
      </w:r>
      <w:r w:rsidRPr="00AF7118">
        <w:rPr>
          <w:sz w:val="16"/>
          <w:szCs w:val="16"/>
        </w:rPr>
        <w:t>"вид топлива"."топливо"</w:t>
      </w:r>
    </w:p>
    <w:p w14:paraId="173E57C5" w14:textId="77777777" w:rsidR="00AF7118" w:rsidRPr="00AF7118" w:rsidRDefault="00AF7118" w:rsidP="00AF7118">
      <w:pPr>
        <w:spacing w:line="240" w:lineRule="auto"/>
        <w:ind w:firstLine="0"/>
        <w:jc w:val="left"/>
        <w:rPr>
          <w:sz w:val="16"/>
          <w:szCs w:val="16"/>
        </w:rPr>
      </w:pPr>
      <w:r w:rsidRPr="00AF7118">
        <w:rPr>
          <w:sz w:val="16"/>
          <w:szCs w:val="16"/>
        </w:rPr>
        <w:t xml:space="preserve">   FROM "вид топлива"</w:t>
      </w:r>
    </w:p>
    <w:p w14:paraId="4DB9E580"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UNION</w:t>
      </w:r>
    </w:p>
    <w:p w14:paraId="6FA63D88"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SELECT "</w:t>
      </w:r>
      <w:r w:rsidRPr="00AF7118">
        <w:rPr>
          <w:sz w:val="16"/>
          <w:szCs w:val="16"/>
        </w:rPr>
        <w:t>тип</w:t>
      </w:r>
      <w:r w:rsidRPr="00AF7118">
        <w:rPr>
          <w:sz w:val="16"/>
          <w:szCs w:val="16"/>
          <w:lang w:val="en-US"/>
        </w:rPr>
        <w:t xml:space="preserve"> </w:t>
      </w:r>
      <w:r w:rsidRPr="00AF7118">
        <w:rPr>
          <w:sz w:val="16"/>
          <w:szCs w:val="16"/>
        </w:rPr>
        <w:t>собственности</w:t>
      </w:r>
      <w:r w:rsidRPr="00AF7118">
        <w:rPr>
          <w:sz w:val="16"/>
          <w:szCs w:val="16"/>
          <w:lang w:val="en-US"/>
        </w:rPr>
        <w:t>".id_type AS id_fuel,</w:t>
      </w:r>
    </w:p>
    <w:p w14:paraId="57938909" w14:textId="77777777" w:rsidR="00AF7118" w:rsidRPr="00AF7118" w:rsidRDefault="00AF7118" w:rsidP="00AF7118">
      <w:pPr>
        <w:spacing w:line="240" w:lineRule="auto"/>
        <w:ind w:firstLine="0"/>
        <w:jc w:val="left"/>
        <w:rPr>
          <w:sz w:val="16"/>
          <w:szCs w:val="16"/>
        </w:rPr>
      </w:pPr>
      <w:r w:rsidRPr="00AF7118">
        <w:rPr>
          <w:sz w:val="16"/>
          <w:szCs w:val="16"/>
          <w:lang w:val="en-US"/>
        </w:rPr>
        <w:t xml:space="preserve">    </w:t>
      </w:r>
      <w:r w:rsidRPr="00AF7118">
        <w:rPr>
          <w:sz w:val="16"/>
          <w:szCs w:val="16"/>
        </w:rPr>
        <w:t>"тип собственности"."тип" AS "топливо"</w:t>
      </w:r>
    </w:p>
    <w:p w14:paraId="51FCF735" w14:textId="77777777" w:rsidR="00AF7118" w:rsidRPr="00AF7118" w:rsidRDefault="00AF7118" w:rsidP="00AF7118">
      <w:pPr>
        <w:spacing w:line="240" w:lineRule="auto"/>
        <w:ind w:firstLine="0"/>
        <w:jc w:val="left"/>
        <w:rPr>
          <w:sz w:val="16"/>
          <w:szCs w:val="16"/>
          <w:lang w:val="en-US"/>
        </w:rPr>
      </w:pPr>
      <w:r w:rsidRPr="00AF7118">
        <w:rPr>
          <w:sz w:val="16"/>
          <w:szCs w:val="16"/>
        </w:rPr>
        <w:t xml:space="preserve">   </w:t>
      </w:r>
      <w:r w:rsidRPr="00AF7118">
        <w:rPr>
          <w:sz w:val="16"/>
          <w:szCs w:val="16"/>
          <w:lang w:val="en-US"/>
        </w:rPr>
        <w:t>FROM "</w:t>
      </w:r>
      <w:r w:rsidRPr="00AF7118">
        <w:rPr>
          <w:sz w:val="16"/>
          <w:szCs w:val="16"/>
        </w:rPr>
        <w:t>тип</w:t>
      </w:r>
      <w:r w:rsidRPr="00AF7118">
        <w:rPr>
          <w:sz w:val="16"/>
          <w:szCs w:val="16"/>
          <w:lang w:val="en-US"/>
        </w:rPr>
        <w:t xml:space="preserve"> </w:t>
      </w:r>
      <w:r w:rsidRPr="00AF7118">
        <w:rPr>
          <w:sz w:val="16"/>
          <w:szCs w:val="16"/>
        </w:rPr>
        <w:t>собственности</w:t>
      </w:r>
      <w:r w:rsidRPr="00AF7118">
        <w:rPr>
          <w:sz w:val="16"/>
          <w:szCs w:val="16"/>
          <w:lang w:val="en-US"/>
        </w:rPr>
        <w:t>";</w:t>
      </w:r>
    </w:p>
    <w:p w14:paraId="70A49D65" w14:textId="77777777" w:rsidR="00AF7118" w:rsidRPr="00AF7118" w:rsidRDefault="00AF7118" w:rsidP="00AF7118">
      <w:pPr>
        <w:spacing w:line="240" w:lineRule="auto"/>
        <w:ind w:firstLine="0"/>
        <w:jc w:val="left"/>
        <w:rPr>
          <w:sz w:val="16"/>
          <w:szCs w:val="16"/>
          <w:lang w:val="en-US"/>
        </w:rPr>
      </w:pPr>
    </w:p>
    <w:p w14:paraId="7637102B"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397431CA"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View structure for </w:t>
      </w:r>
      <w:r w:rsidRPr="00AF7118">
        <w:rPr>
          <w:sz w:val="16"/>
          <w:szCs w:val="16"/>
        </w:rPr>
        <w:t>заказы</w:t>
      </w:r>
      <w:r w:rsidRPr="00AF7118">
        <w:rPr>
          <w:sz w:val="16"/>
          <w:szCs w:val="16"/>
          <w:lang w:val="en-US"/>
        </w:rPr>
        <w:t>_natural_join</w:t>
      </w:r>
    </w:p>
    <w:p w14:paraId="39A6E913"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53485DCF"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DROP VIEW IF EXISTS "public"."</w:t>
      </w:r>
      <w:r w:rsidRPr="00AF7118">
        <w:rPr>
          <w:sz w:val="16"/>
          <w:szCs w:val="16"/>
        </w:rPr>
        <w:t>заказы</w:t>
      </w:r>
      <w:r w:rsidRPr="00AF7118">
        <w:rPr>
          <w:sz w:val="16"/>
          <w:szCs w:val="16"/>
          <w:lang w:val="en-US"/>
        </w:rPr>
        <w:t>_natural_join";</w:t>
      </w:r>
    </w:p>
    <w:p w14:paraId="1A43BB39"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CREATE VIEW "public"."</w:t>
      </w:r>
      <w:r w:rsidRPr="00AF7118">
        <w:rPr>
          <w:sz w:val="16"/>
          <w:szCs w:val="16"/>
        </w:rPr>
        <w:t>заказы</w:t>
      </w:r>
      <w:r w:rsidRPr="00AF7118">
        <w:rPr>
          <w:sz w:val="16"/>
          <w:szCs w:val="16"/>
          <w:lang w:val="en-US"/>
        </w:rPr>
        <w:t>_natural_join" AS  SELECT "</w:t>
      </w:r>
      <w:r w:rsidRPr="00AF7118">
        <w:rPr>
          <w:sz w:val="16"/>
          <w:szCs w:val="16"/>
        </w:rPr>
        <w:t>Заказы</w:t>
      </w:r>
      <w:r w:rsidRPr="00AF7118">
        <w:rPr>
          <w:sz w:val="16"/>
          <w:szCs w:val="16"/>
          <w:lang w:val="en-US"/>
        </w:rPr>
        <w:t>"."</w:t>
      </w:r>
      <w:r w:rsidRPr="00AF7118">
        <w:rPr>
          <w:sz w:val="16"/>
          <w:szCs w:val="16"/>
        </w:rPr>
        <w:t>объём</w:t>
      </w:r>
      <w:r w:rsidRPr="00AF7118">
        <w:rPr>
          <w:sz w:val="16"/>
          <w:szCs w:val="16"/>
          <w:lang w:val="en-US"/>
        </w:rPr>
        <w:t>",</w:t>
      </w:r>
    </w:p>
    <w:p w14:paraId="33723833" w14:textId="77777777" w:rsidR="00AF7118" w:rsidRPr="00AF7118" w:rsidRDefault="00AF7118" w:rsidP="00AF7118">
      <w:pPr>
        <w:spacing w:line="240" w:lineRule="auto"/>
        <w:ind w:firstLine="0"/>
        <w:jc w:val="left"/>
        <w:rPr>
          <w:sz w:val="16"/>
          <w:szCs w:val="16"/>
        </w:rPr>
      </w:pPr>
      <w:r w:rsidRPr="00AF7118">
        <w:rPr>
          <w:sz w:val="16"/>
          <w:szCs w:val="16"/>
          <w:lang w:val="en-US"/>
        </w:rPr>
        <w:t xml:space="preserve">    </w:t>
      </w:r>
      <w:r w:rsidRPr="00AF7118">
        <w:rPr>
          <w:sz w:val="16"/>
          <w:szCs w:val="16"/>
        </w:rPr>
        <w:t>"Заказы"."дата",</w:t>
      </w:r>
    </w:p>
    <w:p w14:paraId="3FE2C2BC" w14:textId="77777777" w:rsidR="00AF7118" w:rsidRPr="00AF7118" w:rsidRDefault="00AF7118" w:rsidP="00AF7118">
      <w:pPr>
        <w:spacing w:line="240" w:lineRule="auto"/>
        <w:ind w:firstLine="0"/>
        <w:jc w:val="left"/>
        <w:rPr>
          <w:sz w:val="16"/>
          <w:szCs w:val="16"/>
        </w:rPr>
      </w:pPr>
      <w:r w:rsidRPr="00AF7118">
        <w:rPr>
          <w:sz w:val="16"/>
          <w:szCs w:val="16"/>
        </w:rPr>
        <w:t xml:space="preserve">    "Заказы".id_order,</w:t>
      </w:r>
    </w:p>
    <w:p w14:paraId="795587B3" w14:textId="77777777" w:rsidR="00AF7118" w:rsidRPr="00AF7118" w:rsidRDefault="00AF7118" w:rsidP="00AF7118">
      <w:pPr>
        <w:spacing w:line="240" w:lineRule="auto"/>
        <w:ind w:firstLine="0"/>
        <w:jc w:val="left"/>
        <w:rPr>
          <w:sz w:val="16"/>
          <w:szCs w:val="16"/>
        </w:rPr>
      </w:pPr>
      <w:r w:rsidRPr="00AF7118">
        <w:rPr>
          <w:sz w:val="16"/>
          <w:szCs w:val="16"/>
        </w:rPr>
        <w:t xml:space="preserve">    "Заводы"."название",</w:t>
      </w:r>
    </w:p>
    <w:p w14:paraId="6143E353" w14:textId="77777777" w:rsidR="00AF7118" w:rsidRPr="00AF7118" w:rsidRDefault="00AF7118" w:rsidP="00AF7118">
      <w:pPr>
        <w:spacing w:line="240" w:lineRule="auto"/>
        <w:ind w:firstLine="0"/>
        <w:jc w:val="left"/>
        <w:rPr>
          <w:sz w:val="16"/>
          <w:szCs w:val="16"/>
        </w:rPr>
      </w:pPr>
      <w:r w:rsidRPr="00AF7118">
        <w:rPr>
          <w:sz w:val="16"/>
          <w:szCs w:val="16"/>
        </w:rPr>
        <w:t xml:space="preserve">    "Заводы"."город",</w:t>
      </w:r>
    </w:p>
    <w:p w14:paraId="0474C664" w14:textId="77777777" w:rsidR="00AF7118" w:rsidRPr="00AF7118" w:rsidRDefault="00AF7118" w:rsidP="00AF7118">
      <w:pPr>
        <w:spacing w:line="240" w:lineRule="auto"/>
        <w:ind w:firstLine="0"/>
        <w:jc w:val="left"/>
        <w:rPr>
          <w:sz w:val="16"/>
          <w:szCs w:val="16"/>
        </w:rPr>
      </w:pPr>
      <w:r w:rsidRPr="00AF7118">
        <w:rPr>
          <w:sz w:val="16"/>
          <w:szCs w:val="16"/>
        </w:rPr>
        <w:t xml:space="preserve">    "вид топлива"."топливо",</w:t>
      </w:r>
    </w:p>
    <w:p w14:paraId="0EEB98A3" w14:textId="77777777" w:rsidR="00AF7118" w:rsidRPr="00AF7118" w:rsidRDefault="00AF7118" w:rsidP="00AF7118">
      <w:pPr>
        <w:spacing w:line="240" w:lineRule="auto"/>
        <w:ind w:firstLine="0"/>
        <w:jc w:val="left"/>
        <w:rPr>
          <w:sz w:val="16"/>
          <w:szCs w:val="16"/>
        </w:rPr>
      </w:pPr>
      <w:r w:rsidRPr="00AF7118">
        <w:rPr>
          <w:sz w:val="16"/>
          <w:szCs w:val="16"/>
        </w:rPr>
        <w:t xml:space="preserve">    "Заводы"."цена"</w:t>
      </w:r>
    </w:p>
    <w:p w14:paraId="7F4B626D" w14:textId="77777777" w:rsidR="00AF7118" w:rsidRPr="00AF7118" w:rsidRDefault="00AF7118" w:rsidP="00AF7118">
      <w:pPr>
        <w:spacing w:line="240" w:lineRule="auto"/>
        <w:ind w:firstLine="0"/>
        <w:jc w:val="left"/>
        <w:rPr>
          <w:sz w:val="16"/>
          <w:szCs w:val="16"/>
        </w:rPr>
      </w:pPr>
      <w:r w:rsidRPr="00AF7118">
        <w:rPr>
          <w:sz w:val="16"/>
          <w:szCs w:val="16"/>
        </w:rPr>
        <w:t xml:space="preserve">   FROM (("Заказы"</w:t>
      </w:r>
    </w:p>
    <w:p w14:paraId="0A0BFF2A" w14:textId="77777777" w:rsidR="00AF7118" w:rsidRPr="00AF7118" w:rsidRDefault="00AF7118" w:rsidP="00AF7118">
      <w:pPr>
        <w:spacing w:line="240" w:lineRule="auto"/>
        <w:ind w:firstLine="0"/>
        <w:jc w:val="left"/>
        <w:rPr>
          <w:sz w:val="16"/>
          <w:szCs w:val="16"/>
        </w:rPr>
      </w:pPr>
      <w:r w:rsidRPr="00AF7118">
        <w:rPr>
          <w:sz w:val="16"/>
          <w:szCs w:val="16"/>
        </w:rPr>
        <w:t xml:space="preserve">     JOIN "вид топлива" ON (("Заказы".id_fuel = "вид топлива".id_fuel)))</w:t>
      </w:r>
    </w:p>
    <w:p w14:paraId="0948A2A3" w14:textId="77777777" w:rsidR="00AF7118" w:rsidRPr="00AF7118" w:rsidRDefault="00AF7118" w:rsidP="00AF7118">
      <w:pPr>
        <w:spacing w:line="240" w:lineRule="auto"/>
        <w:ind w:firstLine="0"/>
        <w:jc w:val="left"/>
        <w:rPr>
          <w:sz w:val="16"/>
          <w:szCs w:val="16"/>
        </w:rPr>
      </w:pPr>
      <w:r w:rsidRPr="00AF7118">
        <w:rPr>
          <w:sz w:val="16"/>
          <w:szCs w:val="16"/>
        </w:rPr>
        <w:t xml:space="preserve">     JOIN "Заводы" ON ((("Заводы".id_fuel = "вид топлива".id_fuel) AND ("Заказы".id_plants = "Заводы".id_plants))));</w:t>
      </w:r>
    </w:p>
    <w:p w14:paraId="4293F96B" w14:textId="77777777" w:rsidR="00AF7118" w:rsidRPr="00AF7118" w:rsidRDefault="00AF7118" w:rsidP="00AF7118">
      <w:pPr>
        <w:spacing w:line="240" w:lineRule="auto"/>
        <w:ind w:firstLine="0"/>
        <w:jc w:val="left"/>
        <w:rPr>
          <w:sz w:val="16"/>
          <w:szCs w:val="16"/>
        </w:rPr>
      </w:pPr>
    </w:p>
    <w:p w14:paraId="41D44C2C"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087B06B5"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View structure for </w:t>
      </w:r>
      <w:r w:rsidRPr="00AF7118">
        <w:rPr>
          <w:sz w:val="16"/>
          <w:szCs w:val="16"/>
        </w:rPr>
        <w:t>заводы</w:t>
      </w:r>
      <w:r w:rsidRPr="00AF7118">
        <w:rPr>
          <w:sz w:val="16"/>
          <w:szCs w:val="16"/>
          <w:lang w:val="en-US"/>
        </w:rPr>
        <w:t>_natural_join</w:t>
      </w:r>
    </w:p>
    <w:p w14:paraId="72BD159B"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5AF2E2ED"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DROP VIEW IF EXISTS "public"."</w:t>
      </w:r>
      <w:r w:rsidRPr="00AF7118">
        <w:rPr>
          <w:sz w:val="16"/>
          <w:szCs w:val="16"/>
        </w:rPr>
        <w:t>заводы</w:t>
      </w:r>
      <w:r w:rsidRPr="00AF7118">
        <w:rPr>
          <w:sz w:val="16"/>
          <w:szCs w:val="16"/>
          <w:lang w:val="en-US"/>
        </w:rPr>
        <w:t>_natural_join";</w:t>
      </w:r>
    </w:p>
    <w:p w14:paraId="32F8959C"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CREATE VIEW "public"."</w:t>
      </w:r>
      <w:r w:rsidRPr="00AF7118">
        <w:rPr>
          <w:sz w:val="16"/>
          <w:szCs w:val="16"/>
        </w:rPr>
        <w:t>заводы</w:t>
      </w:r>
      <w:r w:rsidRPr="00AF7118">
        <w:rPr>
          <w:sz w:val="16"/>
          <w:szCs w:val="16"/>
          <w:lang w:val="en-US"/>
        </w:rPr>
        <w:t>_natural_join" AS  SELECT "</w:t>
      </w:r>
      <w:r w:rsidRPr="00AF7118">
        <w:rPr>
          <w:sz w:val="16"/>
          <w:szCs w:val="16"/>
        </w:rPr>
        <w:t>вид</w:t>
      </w:r>
      <w:r w:rsidRPr="00AF7118">
        <w:rPr>
          <w:sz w:val="16"/>
          <w:szCs w:val="16"/>
          <w:lang w:val="en-US"/>
        </w:rPr>
        <w:t xml:space="preserve"> </w:t>
      </w:r>
      <w:r w:rsidRPr="00AF7118">
        <w:rPr>
          <w:sz w:val="16"/>
          <w:szCs w:val="16"/>
        </w:rPr>
        <w:t>топлива</w:t>
      </w:r>
      <w:r w:rsidRPr="00AF7118">
        <w:rPr>
          <w:sz w:val="16"/>
          <w:szCs w:val="16"/>
          <w:lang w:val="en-US"/>
        </w:rPr>
        <w:t>"."</w:t>
      </w:r>
      <w:r w:rsidRPr="00AF7118">
        <w:rPr>
          <w:sz w:val="16"/>
          <w:szCs w:val="16"/>
        </w:rPr>
        <w:t>топливо</w:t>
      </w:r>
      <w:r w:rsidRPr="00AF7118">
        <w:rPr>
          <w:sz w:val="16"/>
          <w:szCs w:val="16"/>
          <w:lang w:val="en-US"/>
        </w:rPr>
        <w:t>",</w:t>
      </w:r>
    </w:p>
    <w:p w14:paraId="059050A6" w14:textId="77777777" w:rsidR="00AF7118" w:rsidRPr="00AF7118" w:rsidRDefault="00AF7118" w:rsidP="00AF7118">
      <w:pPr>
        <w:spacing w:line="240" w:lineRule="auto"/>
        <w:ind w:firstLine="0"/>
        <w:jc w:val="left"/>
        <w:rPr>
          <w:sz w:val="16"/>
          <w:szCs w:val="16"/>
        </w:rPr>
      </w:pPr>
      <w:r w:rsidRPr="00AF7118">
        <w:rPr>
          <w:sz w:val="16"/>
          <w:szCs w:val="16"/>
          <w:lang w:val="en-US"/>
        </w:rPr>
        <w:t xml:space="preserve">    </w:t>
      </w:r>
      <w:r w:rsidRPr="00AF7118">
        <w:rPr>
          <w:sz w:val="16"/>
          <w:szCs w:val="16"/>
        </w:rPr>
        <w:t>"Заводы"."название",</w:t>
      </w:r>
    </w:p>
    <w:p w14:paraId="0C72B504" w14:textId="77777777" w:rsidR="00AF7118" w:rsidRPr="00AF7118" w:rsidRDefault="00AF7118" w:rsidP="00AF7118">
      <w:pPr>
        <w:spacing w:line="240" w:lineRule="auto"/>
        <w:ind w:firstLine="0"/>
        <w:jc w:val="left"/>
        <w:rPr>
          <w:sz w:val="16"/>
          <w:szCs w:val="16"/>
        </w:rPr>
      </w:pPr>
      <w:r w:rsidRPr="00AF7118">
        <w:rPr>
          <w:sz w:val="16"/>
          <w:szCs w:val="16"/>
        </w:rPr>
        <w:t xml:space="preserve">    "Заводы"."город",</w:t>
      </w:r>
    </w:p>
    <w:p w14:paraId="27972396" w14:textId="77777777" w:rsidR="00AF7118" w:rsidRPr="00AF7118" w:rsidRDefault="00AF7118" w:rsidP="00AF7118">
      <w:pPr>
        <w:spacing w:line="240" w:lineRule="auto"/>
        <w:ind w:firstLine="0"/>
        <w:jc w:val="left"/>
        <w:rPr>
          <w:sz w:val="16"/>
          <w:szCs w:val="16"/>
        </w:rPr>
      </w:pPr>
      <w:r w:rsidRPr="00AF7118">
        <w:rPr>
          <w:sz w:val="16"/>
          <w:szCs w:val="16"/>
        </w:rPr>
        <w:t xml:space="preserve">    "Заводы"."объём",</w:t>
      </w:r>
    </w:p>
    <w:p w14:paraId="6C3CEFC1" w14:textId="77777777" w:rsidR="00AF7118" w:rsidRPr="00AF7118" w:rsidRDefault="00AF7118" w:rsidP="00AF7118">
      <w:pPr>
        <w:spacing w:line="240" w:lineRule="auto"/>
        <w:ind w:firstLine="0"/>
        <w:jc w:val="left"/>
        <w:rPr>
          <w:sz w:val="16"/>
          <w:szCs w:val="16"/>
        </w:rPr>
      </w:pPr>
      <w:r w:rsidRPr="00AF7118">
        <w:rPr>
          <w:sz w:val="16"/>
          <w:szCs w:val="16"/>
        </w:rPr>
        <w:t xml:space="preserve">    "Заводы"."год",</w:t>
      </w:r>
    </w:p>
    <w:p w14:paraId="78C6BD24" w14:textId="77777777" w:rsidR="00AF7118" w:rsidRPr="00AF7118" w:rsidRDefault="00AF7118" w:rsidP="00AF7118">
      <w:pPr>
        <w:spacing w:line="240" w:lineRule="auto"/>
        <w:ind w:firstLine="0"/>
        <w:jc w:val="left"/>
        <w:rPr>
          <w:sz w:val="16"/>
          <w:szCs w:val="16"/>
        </w:rPr>
      </w:pPr>
      <w:r w:rsidRPr="00AF7118">
        <w:rPr>
          <w:sz w:val="16"/>
          <w:szCs w:val="16"/>
        </w:rPr>
        <w:t xml:space="preserve">    "Заводы"."телефон",</w:t>
      </w:r>
    </w:p>
    <w:p w14:paraId="7B52FBFF" w14:textId="77777777" w:rsidR="00AF7118" w:rsidRPr="00AF7118" w:rsidRDefault="00AF7118" w:rsidP="00AF7118">
      <w:pPr>
        <w:spacing w:line="240" w:lineRule="auto"/>
        <w:ind w:firstLine="0"/>
        <w:jc w:val="left"/>
        <w:rPr>
          <w:sz w:val="16"/>
          <w:szCs w:val="16"/>
        </w:rPr>
      </w:pPr>
      <w:r w:rsidRPr="00AF7118">
        <w:rPr>
          <w:sz w:val="16"/>
          <w:szCs w:val="16"/>
        </w:rPr>
        <w:t xml:space="preserve">    "Заводы"."цена",</w:t>
      </w:r>
    </w:p>
    <w:p w14:paraId="399A5176" w14:textId="77777777" w:rsidR="00AF7118" w:rsidRPr="00AF7118" w:rsidRDefault="00AF7118" w:rsidP="00AF7118">
      <w:pPr>
        <w:spacing w:line="240" w:lineRule="auto"/>
        <w:ind w:firstLine="0"/>
        <w:jc w:val="left"/>
        <w:rPr>
          <w:sz w:val="16"/>
          <w:szCs w:val="16"/>
        </w:rPr>
      </w:pPr>
      <w:r w:rsidRPr="00AF7118">
        <w:rPr>
          <w:sz w:val="16"/>
          <w:szCs w:val="16"/>
        </w:rPr>
        <w:t xml:space="preserve">    "страны"."страна"</w:t>
      </w:r>
    </w:p>
    <w:p w14:paraId="7033DE07" w14:textId="77777777" w:rsidR="00AF7118" w:rsidRPr="00AF7118" w:rsidRDefault="00AF7118" w:rsidP="00AF7118">
      <w:pPr>
        <w:spacing w:line="240" w:lineRule="auto"/>
        <w:ind w:firstLine="0"/>
        <w:jc w:val="left"/>
        <w:rPr>
          <w:sz w:val="16"/>
          <w:szCs w:val="16"/>
        </w:rPr>
      </w:pPr>
      <w:r w:rsidRPr="00AF7118">
        <w:rPr>
          <w:sz w:val="16"/>
          <w:szCs w:val="16"/>
        </w:rPr>
        <w:t xml:space="preserve">   FROM (("Заводы"</w:t>
      </w:r>
    </w:p>
    <w:p w14:paraId="10D99B4C" w14:textId="77777777" w:rsidR="00AF7118" w:rsidRPr="00AF7118" w:rsidRDefault="00AF7118" w:rsidP="00AF7118">
      <w:pPr>
        <w:spacing w:line="240" w:lineRule="auto"/>
        <w:ind w:firstLine="0"/>
        <w:jc w:val="left"/>
        <w:rPr>
          <w:sz w:val="16"/>
          <w:szCs w:val="16"/>
        </w:rPr>
      </w:pPr>
      <w:r w:rsidRPr="00AF7118">
        <w:rPr>
          <w:sz w:val="16"/>
          <w:szCs w:val="16"/>
        </w:rPr>
        <w:t xml:space="preserve">     JOIN "вид топлива" ON (("Заводы".id_fuel = "вид топлива".id_fuel)))</w:t>
      </w:r>
    </w:p>
    <w:p w14:paraId="072763B1" w14:textId="77777777" w:rsidR="00AF7118" w:rsidRPr="00AF7118" w:rsidRDefault="00AF7118" w:rsidP="00AF7118">
      <w:pPr>
        <w:spacing w:line="240" w:lineRule="auto"/>
        <w:ind w:firstLine="0"/>
        <w:jc w:val="left"/>
        <w:rPr>
          <w:sz w:val="16"/>
          <w:szCs w:val="16"/>
          <w:lang w:val="en-US"/>
        </w:rPr>
      </w:pPr>
      <w:r w:rsidRPr="00AF7118">
        <w:rPr>
          <w:sz w:val="16"/>
          <w:szCs w:val="16"/>
        </w:rPr>
        <w:lastRenderedPageBreak/>
        <w:t xml:space="preserve">     </w:t>
      </w:r>
      <w:r w:rsidRPr="00AF7118">
        <w:rPr>
          <w:sz w:val="16"/>
          <w:szCs w:val="16"/>
          <w:lang w:val="en-US"/>
        </w:rPr>
        <w:t>JOIN "</w:t>
      </w:r>
      <w:r w:rsidRPr="00AF7118">
        <w:rPr>
          <w:sz w:val="16"/>
          <w:szCs w:val="16"/>
        </w:rPr>
        <w:t>страны</w:t>
      </w:r>
      <w:r w:rsidRPr="00AF7118">
        <w:rPr>
          <w:sz w:val="16"/>
          <w:szCs w:val="16"/>
          <w:lang w:val="en-US"/>
        </w:rPr>
        <w:t>" ON (("</w:t>
      </w:r>
      <w:r w:rsidRPr="00AF7118">
        <w:rPr>
          <w:sz w:val="16"/>
          <w:szCs w:val="16"/>
        </w:rPr>
        <w:t>Заводы</w:t>
      </w:r>
      <w:r w:rsidRPr="00AF7118">
        <w:rPr>
          <w:sz w:val="16"/>
          <w:szCs w:val="16"/>
          <w:lang w:val="en-US"/>
        </w:rPr>
        <w:t>".id_country = "</w:t>
      </w:r>
      <w:r w:rsidRPr="00AF7118">
        <w:rPr>
          <w:sz w:val="16"/>
          <w:szCs w:val="16"/>
        </w:rPr>
        <w:t>страны</w:t>
      </w:r>
      <w:r w:rsidRPr="00AF7118">
        <w:rPr>
          <w:sz w:val="16"/>
          <w:szCs w:val="16"/>
          <w:lang w:val="en-US"/>
        </w:rPr>
        <w:t>".id_country)));</w:t>
      </w:r>
    </w:p>
    <w:p w14:paraId="0D282FCE" w14:textId="77777777" w:rsidR="00AF7118" w:rsidRPr="00AF7118" w:rsidRDefault="00AF7118" w:rsidP="00AF7118">
      <w:pPr>
        <w:spacing w:line="240" w:lineRule="auto"/>
        <w:ind w:firstLine="0"/>
        <w:jc w:val="left"/>
        <w:rPr>
          <w:sz w:val="16"/>
          <w:szCs w:val="16"/>
          <w:lang w:val="en-US"/>
        </w:rPr>
      </w:pPr>
    </w:p>
    <w:p w14:paraId="59BEB5A5"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044B638C"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View structure for </w:t>
      </w:r>
      <w:r w:rsidRPr="00AF7118">
        <w:rPr>
          <w:sz w:val="16"/>
          <w:szCs w:val="16"/>
        </w:rPr>
        <w:t>заказчики</w:t>
      </w:r>
      <w:r w:rsidRPr="00AF7118">
        <w:rPr>
          <w:sz w:val="16"/>
          <w:szCs w:val="16"/>
          <w:lang w:val="en-US"/>
        </w:rPr>
        <w:t>_natural_join</w:t>
      </w:r>
    </w:p>
    <w:p w14:paraId="5B3694D9"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57F9425D"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DROP VIEW IF EXISTS "public"."</w:t>
      </w:r>
      <w:r w:rsidRPr="00AF7118">
        <w:rPr>
          <w:sz w:val="16"/>
          <w:szCs w:val="16"/>
        </w:rPr>
        <w:t>заказчики</w:t>
      </w:r>
      <w:r w:rsidRPr="00AF7118">
        <w:rPr>
          <w:sz w:val="16"/>
          <w:szCs w:val="16"/>
          <w:lang w:val="en-US"/>
        </w:rPr>
        <w:t>_natural_join";</w:t>
      </w:r>
    </w:p>
    <w:p w14:paraId="1073DB74"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CREATE VIEW "public"."</w:t>
      </w:r>
      <w:r w:rsidRPr="00AF7118">
        <w:rPr>
          <w:sz w:val="16"/>
          <w:szCs w:val="16"/>
        </w:rPr>
        <w:t>заказчики</w:t>
      </w:r>
      <w:r w:rsidRPr="00AF7118">
        <w:rPr>
          <w:sz w:val="16"/>
          <w:szCs w:val="16"/>
          <w:lang w:val="en-US"/>
        </w:rPr>
        <w:t>_natural_join" AS  SELECT "</w:t>
      </w:r>
      <w:r w:rsidRPr="00AF7118">
        <w:rPr>
          <w:sz w:val="16"/>
          <w:szCs w:val="16"/>
        </w:rPr>
        <w:t>Заказчики</w:t>
      </w:r>
      <w:r w:rsidRPr="00AF7118">
        <w:rPr>
          <w:sz w:val="16"/>
          <w:szCs w:val="16"/>
          <w:lang w:val="en-US"/>
        </w:rPr>
        <w:t>"."</w:t>
      </w:r>
      <w:r w:rsidRPr="00AF7118">
        <w:rPr>
          <w:sz w:val="16"/>
          <w:szCs w:val="16"/>
        </w:rPr>
        <w:t>название</w:t>
      </w:r>
      <w:r w:rsidRPr="00AF7118">
        <w:rPr>
          <w:sz w:val="16"/>
          <w:szCs w:val="16"/>
          <w:lang w:val="en-US"/>
        </w:rPr>
        <w:t>",</w:t>
      </w:r>
    </w:p>
    <w:p w14:paraId="47B6B9AC" w14:textId="77777777" w:rsidR="00AF7118" w:rsidRPr="00AF7118" w:rsidRDefault="00AF7118" w:rsidP="00AF7118">
      <w:pPr>
        <w:spacing w:line="240" w:lineRule="auto"/>
        <w:ind w:firstLine="0"/>
        <w:jc w:val="left"/>
        <w:rPr>
          <w:sz w:val="16"/>
          <w:szCs w:val="16"/>
        </w:rPr>
      </w:pPr>
      <w:r w:rsidRPr="00AF7118">
        <w:rPr>
          <w:sz w:val="16"/>
          <w:szCs w:val="16"/>
          <w:lang w:val="en-US"/>
        </w:rPr>
        <w:t xml:space="preserve">    </w:t>
      </w:r>
      <w:r w:rsidRPr="00AF7118">
        <w:rPr>
          <w:sz w:val="16"/>
          <w:szCs w:val="16"/>
        </w:rPr>
        <w:t>"Заказы"."дата",</w:t>
      </w:r>
    </w:p>
    <w:p w14:paraId="47FDCEBB" w14:textId="77777777" w:rsidR="00AF7118" w:rsidRPr="00AF7118" w:rsidRDefault="00AF7118" w:rsidP="00AF7118">
      <w:pPr>
        <w:spacing w:line="240" w:lineRule="auto"/>
        <w:ind w:firstLine="0"/>
        <w:jc w:val="left"/>
        <w:rPr>
          <w:sz w:val="16"/>
          <w:szCs w:val="16"/>
        </w:rPr>
      </w:pPr>
      <w:r w:rsidRPr="00AF7118">
        <w:rPr>
          <w:sz w:val="16"/>
          <w:szCs w:val="16"/>
        </w:rPr>
        <w:t xml:space="preserve">    "Заказы"."объём"</w:t>
      </w:r>
    </w:p>
    <w:p w14:paraId="6EF0AE34" w14:textId="77777777" w:rsidR="00AF7118" w:rsidRPr="00AF7118" w:rsidRDefault="00AF7118" w:rsidP="00AF7118">
      <w:pPr>
        <w:spacing w:line="240" w:lineRule="auto"/>
        <w:ind w:firstLine="0"/>
        <w:jc w:val="left"/>
        <w:rPr>
          <w:sz w:val="16"/>
          <w:szCs w:val="16"/>
        </w:rPr>
      </w:pPr>
      <w:r w:rsidRPr="00AF7118">
        <w:rPr>
          <w:sz w:val="16"/>
          <w:szCs w:val="16"/>
        </w:rPr>
        <w:t xml:space="preserve">   FROM ("Заказчики"</w:t>
      </w:r>
    </w:p>
    <w:p w14:paraId="2257EBAA" w14:textId="77777777" w:rsidR="00AF7118" w:rsidRPr="00AF7118" w:rsidRDefault="00AF7118" w:rsidP="00AF7118">
      <w:pPr>
        <w:spacing w:line="240" w:lineRule="auto"/>
        <w:ind w:firstLine="0"/>
        <w:jc w:val="left"/>
        <w:rPr>
          <w:sz w:val="16"/>
          <w:szCs w:val="16"/>
          <w:lang w:val="en-US"/>
        </w:rPr>
      </w:pPr>
      <w:r w:rsidRPr="00AF7118">
        <w:rPr>
          <w:sz w:val="16"/>
          <w:szCs w:val="16"/>
        </w:rPr>
        <w:t xml:space="preserve">     </w:t>
      </w:r>
      <w:r w:rsidRPr="00AF7118">
        <w:rPr>
          <w:sz w:val="16"/>
          <w:szCs w:val="16"/>
          <w:lang w:val="en-US"/>
        </w:rPr>
        <w:t>JOIN "</w:t>
      </w:r>
      <w:r w:rsidRPr="00AF7118">
        <w:rPr>
          <w:sz w:val="16"/>
          <w:szCs w:val="16"/>
        </w:rPr>
        <w:t>Заказы</w:t>
      </w:r>
      <w:r w:rsidRPr="00AF7118">
        <w:rPr>
          <w:sz w:val="16"/>
          <w:szCs w:val="16"/>
          <w:lang w:val="en-US"/>
        </w:rPr>
        <w:t>" ON (("</w:t>
      </w:r>
      <w:r w:rsidRPr="00AF7118">
        <w:rPr>
          <w:sz w:val="16"/>
          <w:szCs w:val="16"/>
        </w:rPr>
        <w:t>Заказы</w:t>
      </w:r>
      <w:r w:rsidRPr="00AF7118">
        <w:rPr>
          <w:sz w:val="16"/>
          <w:szCs w:val="16"/>
          <w:lang w:val="en-US"/>
        </w:rPr>
        <w:t>".id_client = "</w:t>
      </w:r>
      <w:r w:rsidRPr="00AF7118">
        <w:rPr>
          <w:sz w:val="16"/>
          <w:szCs w:val="16"/>
        </w:rPr>
        <w:t>Заказчики</w:t>
      </w:r>
      <w:r w:rsidRPr="00AF7118">
        <w:rPr>
          <w:sz w:val="16"/>
          <w:szCs w:val="16"/>
          <w:lang w:val="en-US"/>
        </w:rPr>
        <w:t>".id_client)));</w:t>
      </w:r>
    </w:p>
    <w:p w14:paraId="21F8AC74" w14:textId="77777777" w:rsidR="00AF7118" w:rsidRPr="00AF7118" w:rsidRDefault="00AF7118" w:rsidP="00AF7118">
      <w:pPr>
        <w:spacing w:line="240" w:lineRule="auto"/>
        <w:ind w:firstLine="0"/>
        <w:jc w:val="left"/>
        <w:rPr>
          <w:sz w:val="16"/>
          <w:szCs w:val="16"/>
          <w:lang w:val="en-US"/>
        </w:rPr>
      </w:pPr>
    </w:p>
    <w:p w14:paraId="5BFCB3DB"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088CD0F9"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View structure for avg_V_orders</w:t>
      </w:r>
    </w:p>
    <w:p w14:paraId="1D398FF7"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4454B05A"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DROP VIEW IF EXISTS "public"."avg_V_orders";</w:t>
      </w:r>
    </w:p>
    <w:p w14:paraId="7FFE3A51"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CREATE VIEW "public"."avg_V_orders" AS  SELECT avg("</w:t>
      </w:r>
      <w:r w:rsidRPr="00AF7118">
        <w:rPr>
          <w:sz w:val="16"/>
          <w:szCs w:val="16"/>
        </w:rPr>
        <w:t>Заказы</w:t>
      </w:r>
      <w:r w:rsidRPr="00AF7118">
        <w:rPr>
          <w:sz w:val="16"/>
          <w:szCs w:val="16"/>
          <w:lang w:val="en-US"/>
        </w:rPr>
        <w:t>"."</w:t>
      </w:r>
      <w:r w:rsidRPr="00AF7118">
        <w:rPr>
          <w:sz w:val="16"/>
          <w:szCs w:val="16"/>
        </w:rPr>
        <w:t>объём</w:t>
      </w:r>
      <w:r w:rsidRPr="00AF7118">
        <w:rPr>
          <w:sz w:val="16"/>
          <w:szCs w:val="16"/>
          <w:lang w:val="en-US"/>
        </w:rPr>
        <w:t>") AS "</w:t>
      </w:r>
      <w:r w:rsidRPr="00AF7118">
        <w:rPr>
          <w:sz w:val="16"/>
          <w:szCs w:val="16"/>
        </w:rPr>
        <w:t>ср</w:t>
      </w:r>
      <w:r w:rsidRPr="00AF7118">
        <w:rPr>
          <w:sz w:val="16"/>
          <w:szCs w:val="16"/>
          <w:lang w:val="en-US"/>
        </w:rPr>
        <w:t>.</w:t>
      </w:r>
      <w:r w:rsidRPr="00AF7118">
        <w:rPr>
          <w:sz w:val="16"/>
          <w:szCs w:val="16"/>
        </w:rPr>
        <w:t>объём</w:t>
      </w:r>
      <w:r w:rsidRPr="00AF7118">
        <w:rPr>
          <w:sz w:val="16"/>
          <w:szCs w:val="16"/>
          <w:lang w:val="en-US"/>
        </w:rPr>
        <w:t>"</w:t>
      </w:r>
    </w:p>
    <w:p w14:paraId="57103C85"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FROM "</w:t>
      </w:r>
      <w:r w:rsidRPr="00AF7118">
        <w:rPr>
          <w:sz w:val="16"/>
          <w:szCs w:val="16"/>
        </w:rPr>
        <w:t>Заказы</w:t>
      </w:r>
      <w:r w:rsidRPr="00AF7118">
        <w:rPr>
          <w:sz w:val="16"/>
          <w:szCs w:val="16"/>
          <w:lang w:val="en-US"/>
        </w:rPr>
        <w:t>";</w:t>
      </w:r>
    </w:p>
    <w:p w14:paraId="24EEA757" w14:textId="77777777" w:rsidR="00AF7118" w:rsidRPr="00AF7118" w:rsidRDefault="00AF7118" w:rsidP="00AF7118">
      <w:pPr>
        <w:spacing w:line="240" w:lineRule="auto"/>
        <w:ind w:firstLine="0"/>
        <w:jc w:val="left"/>
        <w:rPr>
          <w:sz w:val="16"/>
          <w:szCs w:val="16"/>
          <w:lang w:val="en-US"/>
        </w:rPr>
      </w:pPr>
    </w:p>
    <w:p w14:paraId="72967318"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10CA4C4B"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View structure for sum_V_orders</w:t>
      </w:r>
    </w:p>
    <w:p w14:paraId="3BDD945D"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3E9199B0"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DROP VIEW IF EXISTS "public"."sum_V_orders";</w:t>
      </w:r>
    </w:p>
    <w:p w14:paraId="72C1CFF9"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CREATE VIEW "public"."sum_V_orders" AS  SELECT sum("</w:t>
      </w:r>
      <w:r w:rsidRPr="00AF7118">
        <w:rPr>
          <w:sz w:val="16"/>
          <w:szCs w:val="16"/>
        </w:rPr>
        <w:t>Заказы</w:t>
      </w:r>
      <w:r w:rsidRPr="00AF7118">
        <w:rPr>
          <w:sz w:val="16"/>
          <w:szCs w:val="16"/>
          <w:lang w:val="en-US"/>
        </w:rPr>
        <w:t>"."</w:t>
      </w:r>
      <w:r w:rsidRPr="00AF7118">
        <w:rPr>
          <w:sz w:val="16"/>
          <w:szCs w:val="16"/>
        </w:rPr>
        <w:t>объём</w:t>
      </w:r>
      <w:r w:rsidRPr="00AF7118">
        <w:rPr>
          <w:sz w:val="16"/>
          <w:szCs w:val="16"/>
          <w:lang w:val="en-US"/>
        </w:rPr>
        <w:t>") AS "</w:t>
      </w:r>
      <w:r w:rsidRPr="00AF7118">
        <w:rPr>
          <w:sz w:val="16"/>
          <w:szCs w:val="16"/>
        </w:rPr>
        <w:t>сумма</w:t>
      </w:r>
      <w:r w:rsidRPr="00AF7118">
        <w:rPr>
          <w:sz w:val="16"/>
          <w:szCs w:val="16"/>
          <w:lang w:val="en-US"/>
        </w:rPr>
        <w:t>"</w:t>
      </w:r>
    </w:p>
    <w:p w14:paraId="105477E6"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FROM "</w:t>
      </w:r>
      <w:r w:rsidRPr="00AF7118">
        <w:rPr>
          <w:sz w:val="16"/>
          <w:szCs w:val="16"/>
        </w:rPr>
        <w:t>Заказы</w:t>
      </w:r>
      <w:r w:rsidRPr="00AF7118">
        <w:rPr>
          <w:sz w:val="16"/>
          <w:szCs w:val="16"/>
          <w:lang w:val="en-US"/>
        </w:rPr>
        <w:t>";</w:t>
      </w:r>
    </w:p>
    <w:p w14:paraId="13887086" w14:textId="77777777" w:rsidR="00AF7118" w:rsidRPr="00AF7118" w:rsidRDefault="00AF7118" w:rsidP="00AF7118">
      <w:pPr>
        <w:spacing w:line="240" w:lineRule="auto"/>
        <w:ind w:firstLine="0"/>
        <w:jc w:val="left"/>
        <w:rPr>
          <w:sz w:val="16"/>
          <w:szCs w:val="16"/>
          <w:lang w:val="en-US"/>
        </w:rPr>
      </w:pPr>
    </w:p>
    <w:p w14:paraId="74518078"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75BA79D8"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View structure for case_view</w:t>
      </w:r>
    </w:p>
    <w:p w14:paraId="0DE15639"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18B57AD6"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DROP VIEW IF EXISTS "public"."case_view";</w:t>
      </w:r>
    </w:p>
    <w:p w14:paraId="05362B14"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CREATE VIEW "public"."case_view" AS  SELECT a."</w:t>
      </w:r>
      <w:r w:rsidRPr="00AF7118">
        <w:rPr>
          <w:sz w:val="16"/>
          <w:szCs w:val="16"/>
        </w:rPr>
        <w:t>название</w:t>
      </w:r>
      <w:r w:rsidRPr="00AF7118">
        <w:rPr>
          <w:sz w:val="16"/>
          <w:szCs w:val="16"/>
          <w:lang w:val="en-US"/>
        </w:rPr>
        <w:t>",</w:t>
      </w:r>
    </w:p>
    <w:p w14:paraId="0A1F4EBF"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a."</w:t>
      </w:r>
      <w:r w:rsidRPr="00AF7118">
        <w:rPr>
          <w:sz w:val="16"/>
          <w:szCs w:val="16"/>
        </w:rPr>
        <w:t>дата</w:t>
      </w:r>
      <w:r w:rsidRPr="00AF7118">
        <w:rPr>
          <w:sz w:val="16"/>
          <w:szCs w:val="16"/>
          <w:lang w:val="en-US"/>
        </w:rPr>
        <w:t>",</w:t>
      </w:r>
    </w:p>
    <w:p w14:paraId="6E1CBCDE"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CASE</w:t>
      </w:r>
    </w:p>
    <w:p w14:paraId="5F86756D"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WHEN (a."</w:t>
      </w:r>
      <w:r w:rsidRPr="00AF7118">
        <w:rPr>
          <w:sz w:val="16"/>
          <w:szCs w:val="16"/>
        </w:rPr>
        <w:t>дата</w:t>
      </w:r>
      <w:r w:rsidRPr="00AF7118">
        <w:rPr>
          <w:sz w:val="16"/>
          <w:szCs w:val="16"/>
          <w:lang w:val="en-US"/>
        </w:rPr>
        <w:t>" &gt; (now() - '1 mon'::interval)) THEN '</w:t>
      </w:r>
      <w:r w:rsidRPr="00AF7118">
        <w:rPr>
          <w:sz w:val="16"/>
          <w:szCs w:val="16"/>
        </w:rPr>
        <w:t>недавно</w:t>
      </w:r>
      <w:r w:rsidRPr="00AF7118">
        <w:rPr>
          <w:sz w:val="16"/>
          <w:szCs w:val="16"/>
          <w:lang w:val="en-US"/>
        </w:rPr>
        <w:t>'::text</w:t>
      </w:r>
    </w:p>
    <w:p w14:paraId="4453BC47"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ELSE '</w:t>
      </w:r>
      <w:r w:rsidRPr="00AF7118">
        <w:rPr>
          <w:sz w:val="16"/>
          <w:szCs w:val="16"/>
        </w:rPr>
        <w:t>давно</w:t>
      </w:r>
      <w:r w:rsidRPr="00AF7118">
        <w:rPr>
          <w:sz w:val="16"/>
          <w:szCs w:val="16"/>
          <w:lang w:val="en-US"/>
        </w:rPr>
        <w:t>'::text</w:t>
      </w:r>
    </w:p>
    <w:p w14:paraId="5B6AB5ED"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END AS "case"</w:t>
      </w:r>
    </w:p>
    <w:p w14:paraId="27D21F8A"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FROM ("</w:t>
      </w:r>
      <w:r w:rsidRPr="00AF7118">
        <w:rPr>
          <w:sz w:val="16"/>
          <w:szCs w:val="16"/>
        </w:rPr>
        <w:t>Заказчики</w:t>
      </w:r>
      <w:r w:rsidRPr="00AF7118">
        <w:rPr>
          <w:sz w:val="16"/>
          <w:szCs w:val="16"/>
          <w:lang w:val="en-US"/>
        </w:rPr>
        <w:t>"</w:t>
      </w:r>
    </w:p>
    <w:p w14:paraId="4310ADD3"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JOIN "</w:t>
      </w:r>
      <w:r w:rsidRPr="00AF7118">
        <w:rPr>
          <w:sz w:val="16"/>
          <w:szCs w:val="16"/>
        </w:rPr>
        <w:t>Заказы</w:t>
      </w:r>
      <w:r w:rsidRPr="00AF7118">
        <w:rPr>
          <w:sz w:val="16"/>
          <w:szCs w:val="16"/>
          <w:lang w:val="en-US"/>
        </w:rPr>
        <w:t>" USING (id_client)) a</w:t>
      </w:r>
    </w:p>
    <w:p w14:paraId="71E9566F"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WHERE (a."</w:t>
      </w:r>
      <w:r w:rsidRPr="00AF7118">
        <w:rPr>
          <w:sz w:val="16"/>
          <w:szCs w:val="16"/>
        </w:rPr>
        <w:t>дата</w:t>
      </w:r>
      <w:r w:rsidRPr="00AF7118">
        <w:rPr>
          <w:sz w:val="16"/>
          <w:szCs w:val="16"/>
          <w:lang w:val="en-US"/>
        </w:rPr>
        <w:t>" = ( SELECT max(b."</w:t>
      </w:r>
      <w:r w:rsidRPr="00AF7118">
        <w:rPr>
          <w:sz w:val="16"/>
          <w:szCs w:val="16"/>
        </w:rPr>
        <w:t>дата</w:t>
      </w:r>
      <w:r w:rsidRPr="00AF7118">
        <w:rPr>
          <w:sz w:val="16"/>
          <w:szCs w:val="16"/>
          <w:lang w:val="en-US"/>
        </w:rPr>
        <w:t>") AS max</w:t>
      </w:r>
    </w:p>
    <w:p w14:paraId="1FA5D7E9"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FROM "</w:t>
      </w:r>
      <w:r w:rsidRPr="00AF7118">
        <w:rPr>
          <w:sz w:val="16"/>
          <w:szCs w:val="16"/>
        </w:rPr>
        <w:t>Заказы</w:t>
      </w:r>
      <w:r w:rsidRPr="00AF7118">
        <w:rPr>
          <w:sz w:val="16"/>
          <w:szCs w:val="16"/>
          <w:lang w:val="en-US"/>
        </w:rPr>
        <w:t>" b</w:t>
      </w:r>
    </w:p>
    <w:p w14:paraId="3858DB97"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WHERE (a.id_client = b.id_client)))</w:t>
      </w:r>
    </w:p>
    <w:p w14:paraId="43ECF072"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ORDER BY a."</w:t>
      </w:r>
      <w:r w:rsidRPr="00AF7118">
        <w:rPr>
          <w:sz w:val="16"/>
          <w:szCs w:val="16"/>
        </w:rPr>
        <w:t>дата</w:t>
      </w:r>
      <w:r w:rsidRPr="00AF7118">
        <w:rPr>
          <w:sz w:val="16"/>
          <w:szCs w:val="16"/>
          <w:lang w:val="en-US"/>
        </w:rPr>
        <w:t>" DESC;</w:t>
      </w:r>
    </w:p>
    <w:p w14:paraId="73D10EEA" w14:textId="77777777" w:rsidR="00AF7118" w:rsidRPr="00AF7118" w:rsidRDefault="00AF7118" w:rsidP="00AF7118">
      <w:pPr>
        <w:spacing w:line="240" w:lineRule="auto"/>
        <w:ind w:firstLine="0"/>
        <w:jc w:val="left"/>
        <w:rPr>
          <w:sz w:val="16"/>
          <w:szCs w:val="16"/>
          <w:lang w:val="en-US"/>
        </w:rPr>
      </w:pPr>
    </w:p>
    <w:p w14:paraId="36362E7B"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57A1E7BE"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Alter sequences owned by</w:t>
      </w:r>
    </w:p>
    <w:p w14:paraId="794453AA"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4D4A9353"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ALTER SEQUENCE "public"."</w:t>
      </w:r>
      <w:r w:rsidRPr="00AF7118">
        <w:rPr>
          <w:sz w:val="16"/>
          <w:szCs w:val="16"/>
        </w:rPr>
        <w:t>Заводы</w:t>
      </w:r>
      <w:r w:rsidRPr="00AF7118">
        <w:rPr>
          <w:sz w:val="16"/>
          <w:szCs w:val="16"/>
          <w:lang w:val="en-US"/>
        </w:rPr>
        <w:t>_id_seq"</w:t>
      </w:r>
    </w:p>
    <w:p w14:paraId="4102A6A7"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OWNED BY "public"."</w:t>
      </w:r>
      <w:r w:rsidRPr="00AF7118">
        <w:rPr>
          <w:sz w:val="16"/>
          <w:szCs w:val="16"/>
        </w:rPr>
        <w:t>Заводы</w:t>
      </w:r>
      <w:r w:rsidRPr="00AF7118">
        <w:rPr>
          <w:sz w:val="16"/>
          <w:szCs w:val="16"/>
          <w:lang w:val="en-US"/>
        </w:rPr>
        <w:t>"."id_plants";</w:t>
      </w:r>
    </w:p>
    <w:p w14:paraId="1DC023CB"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SELECT setval('"public"."</w:t>
      </w:r>
      <w:r w:rsidRPr="00AF7118">
        <w:rPr>
          <w:sz w:val="16"/>
          <w:szCs w:val="16"/>
        </w:rPr>
        <w:t>Заводы</w:t>
      </w:r>
      <w:r w:rsidRPr="00AF7118">
        <w:rPr>
          <w:sz w:val="16"/>
          <w:szCs w:val="16"/>
          <w:lang w:val="en-US"/>
        </w:rPr>
        <w:t>_id_seq"', 626, true);</w:t>
      </w:r>
    </w:p>
    <w:p w14:paraId="6F29F564"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ALTER SEQUENCE "public"."</w:t>
      </w:r>
      <w:r w:rsidRPr="00AF7118">
        <w:rPr>
          <w:sz w:val="16"/>
          <w:szCs w:val="16"/>
        </w:rPr>
        <w:t>Заказчики</w:t>
      </w:r>
      <w:r w:rsidRPr="00AF7118">
        <w:rPr>
          <w:sz w:val="16"/>
          <w:szCs w:val="16"/>
          <w:lang w:val="en-US"/>
        </w:rPr>
        <w:t>_id_seq"</w:t>
      </w:r>
    </w:p>
    <w:p w14:paraId="37B7E495"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OWNED BY "public"."</w:t>
      </w:r>
      <w:r w:rsidRPr="00AF7118">
        <w:rPr>
          <w:sz w:val="16"/>
          <w:szCs w:val="16"/>
        </w:rPr>
        <w:t>Заказчики</w:t>
      </w:r>
      <w:r w:rsidRPr="00AF7118">
        <w:rPr>
          <w:sz w:val="16"/>
          <w:szCs w:val="16"/>
          <w:lang w:val="en-US"/>
        </w:rPr>
        <w:t>"."id_client";</w:t>
      </w:r>
    </w:p>
    <w:p w14:paraId="24C8E74C"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SELECT setval('"public"."</w:t>
      </w:r>
      <w:r w:rsidRPr="00AF7118">
        <w:rPr>
          <w:sz w:val="16"/>
          <w:szCs w:val="16"/>
        </w:rPr>
        <w:t>Заказчики</w:t>
      </w:r>
      <w:r w:rsidRPr="00AF7118">
        <w:rPr>
          <w:sz w:val="16"/>
          <w:szCs w:val="16"/>
          <w:lang w:val="en-US"/>
        </w:rPr>
        <w:t>_id_seq"', 1415, true);</w:t>
      </w:r>
    </w:p>
    <w:p w14:paraId="4A5E06CE"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ALTER SEQUENCE "public"."</w:t>
      </w:r>
      <w:r w:rsidRPr="00AF7118">
        <w:rPr>
          <w:sz w:val="16"/>
          <w:szCs w:val="16"/>
        </w:rPr>
        <w:t>Заказы</w:t>
      </w:r>
      <w:r w:rsidRPr="00AF7118">
        <w:rPr>
          <w:sz w:val="16"/>
          <w:szCs w:val="16"/>
          <w:lang w:val="en-US"/>
        </w:rPr>
        <w:t>_id_seq"</w:t>
      </w:r>
    </w:p>
    <w:p w14:paraId="1437EF85"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OWNED BY "public"."</w:t>
      </w:r>
      <w:r w:rsidRPr="00AF7118">
        <w:rPr>
          <w:sz w:val="16"/>
          <w:szCs w:val="16"/>
        </w:rPr>
        <w:t>Заказы</w:t>
      </w:r>
      <w:r w:rsidRPr="00AF7118">
        <w:rPr>
          <w:sz w:val="16"/>
          <w:szCs w:val="16"/>
          <w:lang w:val="en-US"/>
        </w:rPr>
        <w:t>"."id_order";</w:t>
      </w:r>
    </w:p>
    <w:p w14:paraId="40EC7D42"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SELECT setval('"public"."</w:t>
      </w:r>
      <w:r w:rsidRPr="00AF7118">
        <w:rPr>
          <w:sz w:val="16"/>
          <w:szCs w:val="16"/>
        </w:rPr>
        <w:t>Заказы</w:t>
      </w:r>
      <w:r w:rsidRPr="00AF7118">
        <w:rPr>
          <w:sz w:val="16"/>
          <w:szCs w:val="16"/>
          <w:lang w:val="en-US"/>
        </w:rPr>
        <w:t>_id_seq"', 14343, true);</w:t>
      </w:r>
    </w:p>
    <w:p w14:paraId="4B8E32CE"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ALTER SEQUENCE "public"."</w:t>
      </w:r>
      <w:r w:rsidRPr="00AF7118">
        <w:rPr>
          <w:sz w:val="16"/>
          <w:szCs w:val="16"/>
        </w:rPr>
        <w:t>вид</w:t>
      </w:r>
      <w:r w:rsidRPr="00AF7118">
        <w:rPr>
          <w:sz w:val="16"/>
          <w:szCs w:val="16"/>
          <w:lang w:val="en-US"/>
        </w:rPr>
        <w:t xml:space="preserve"> </w:t>
      </w:r>
      <w:r w:rsidRPr="00AF7118">
        <w:rPr>
          <w:sz w:val="16"/>
          <w:szCs w:val="16"/>
        </w:rPr>
        <w:t>топлива</w:t>
      </w:r>
      <w:r w:rsidRPr="00AF7118">
        <w:rPr>
          <w:sz w:val="16"/>
          <w:szCs w:val="16"/>
          <w:lang w:val="en-US"/>
        </w:rPr>
        <w:t>_id_seq"</w:t>
      </w:r>
    </w:p>
    <w:p w14:paraId="293FDCE8"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OWNED BY "public"."</w:t>
      </w:r>
      <w:r w:rsidRPr="00AF7118">
        <w:rPr>
          <w:sz w:val="16"/>
          <w:szCs w:val="16"/>
        </w:rPr>
        <w:t>вид</w:t>
      </w:r>
      <w:r w:rsidRPr="00AF7118">
        <w:rPr>
          <w:sz w:val="16"/>
          <w:szCs w:val="16"/>
          <w:lang w:val="en-US"/>
        </w:rPr>
        <w:t xml:space="preserve"> </w:t>
      </w:r>
      <w:r w:rsidRPr="00AF7118">
        <w:rPr>
          <w:sz w:val="16"/>
          <w:szCs w:val="16"/>
        </w:rPr>
        <w:t>топлива</w:t>
      </w:r>
      <w:r w:rsidRPr="00AF7118">
        <w:rPr>
          <w:sz w:val="16"/>
          <w:szCs w:val="16"/>
          <w:lang w:val="en-US"/>
        </w:rPr>
        <w:t>"."id_fuel";</w:t>
      </w:r>
    </w:p>
    <w:p w14:paraId="120A827B"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SELECT setval('"public"."</w:t>
      </w:r>
      <w:r w:rsidRPr="00AF7118">
        <w:rPr>
          <w:sz w:val="16"/>
          <w:szCs w:val="16"/>
        </w:rPr>
        <w:t>вид</w:t>
      </w:r>
      <w:r w:rsidRPr="00AF7118">
        <w:rPr>
          <w:sz w:val="16"/>
          <w:szCs w:val="16"/>
          <w:lang w:val="en-US"/>
        </w:rPr>
        <w:t xml:space="preserve"> </w:t>
      </w:r>
      <w:r w:rsidRPr="00AF7118">
        <w:rPr>
          <w:sz w:val="16"/>
          <w:szCs w:val="16"/>
        </w:rPr>
        <w:t>топлива</w:t>
      </w:r>
      <w:r w:rsidRPr="00AF7118">
        <w:rPr>
          <w:sz w:val="16"/>
          <w:szCs w:val="16"/>
          <w:lang w:val="en-US"/>
        </w:rPr>
        <w:t>_id_seq"', 8, true);</w:t>
      </w:r>
    </w:p>
    <w:p w14:paraId="383C6620"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ALTER SEQUENCE "public"."</w:t>
      </w:r>
      <w:r w:rsidRPr="00AF7118">
        <w:rPr>
          <w:sz w:val="16"/>
          <w:szCs w:val="16"/>
        </w:rPr>
        <w:t>страны</w:t>
      </w:r>
      <w:r w:rsidRPr="00AF7118">
        <w:rPr>
          <w:sz w:val="16"/>
          <w:szCs w:val="16"/>
          <w:lang w:val="en-US"/>
        </w:rPr>
        <w:t>_id_seq"</w:t>
      </w:r>
    </w:p>
    <w:p w14:paraId="0026B15F"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OWNED BY "public"."</w:t>
      </w:r>
      <w:r w:rsidRPr="00AF7118">
        <w:rPr>
          <w:sz w:val="16"/>
          <w:szCs w:val="16"/>
        </w:rPr>
        <w:t>страны</w:t>
      </w:r>
      <w:r w:rsidRPr="00AF7118">
        <w:rPr>
          <w:sz w:val="16"/>
          <w:szCs w:val="16"/>
          <w:lang w:val="en-US"/>
        </w:rPr>
        <w:t>"."id_country";</w:t>
      </w:r>
    </w:p>
    <w:p w14:paraId="676F3185"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SELECT setval('"public"."</w:t>
      </w:r>
      <w:r w:rsidRPr="00AF7118">
        <w:rPr>
          <w:sz w:val="16"/>
          <w:szCs w:val="16"/>
        </w:rPr>
        <w:t>страны</w:t>
      </w:r>
      <w:r w:rsidRPr="00AF7118">
        <w:rPr>
          <w:sz w:val="16"/>
          <w:szCs w:val="16"/>
          <w:lang w:val="en-US"/>
        </w:rPr>
        <w:t>_id_seq"', 8, true);</w:t>
      </w:r>
    </w:p>
    <w:p w14:paraId="2FCBBB5F"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ALTER SEQUENCE "public"."</w:t>
      </w:r>
      <w:r w:rsidRPr="00AF7118">
        <w:rPr>
          <w:sz w:val="16"/>
          <w:szCs w:val="16"/>
        </w:rPr>
        <w:t>тип</w:t>
      </w:r>
      <w:r w:rsidRPr="00AF7118">
        <w:rPr>
          <w:sz w:val="16"/>
          <w:szCs w:val="16"/>
          <w:lang w:val="en-US"/>
        </w:rPr>
        <w:t xml:space="preserve"> </w:t>
      </w:r>
      <w:r w:rsidRPr="00AF7118">
        <w:rPr>
          <w:sz w:val="16"/>
          <w:szCs w:val="16"/>
        </w:rPr>
        <w:t>собственности</w:t>
      </w:r>
      <w:r w:rsidRPr="00AF7118">
        <w:rPr>
          <w:sz w:val="16"/>
          <w:szCs w:val="16"/>
          <w:lang w:val="en-US"/>
        </w:rPr>
        <w:t>_id_seq"</w:t>
      </w:r>
    </w:p>
    <w:p w14:paraId="35DFFDA2"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OWNED BY "public"."</w:t>
      </w:r>
      <w:r w:rsidRPr="00AF7118">
        <w:rPr>
          <w:sz w:val="16"/>
          <w:szCs w:val="16"/>
        </w:rPr>
        <w:t>тип</w:t>
      </w:r>
      <w:r w:rsidRPr="00AF7118">
        <w:rPr>
          <w:sz w:val="16"/>
          <w:szCs w:val="16"/>
          <w:lang w:val="en-US"/>
        </w:rPr>
        <w:t xml:space="preserve"> </w:t>
      </w:r>
      <w:r w:rsidRPr="00AF7118">
        <w:rPr>
          <w:sz w:val="16"/>
          <w:szCs w:val="16"/>
        </w:rPr>
        <w:t>собственности</w:t>
      </w:r>
      <w:r w:rsidRPr="00AF7118">
        <w:rPr>
          <w:sz w:val="16"/>
          <w:szCs w:val="16"/>
          <w:lang w:val="en-US"/>
        </w:rPr>
        <w:t>"."id_type";</w:t>
      </w:r>
    </w:p>
    <w:p w14:paraId="6D120CAF"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SELECT setval('"public"."</w:t>
      </w:r>
      <w:r w:rsidRPr="00AF7118">
        <w:rPr>
          <w:sz w:val="16"/>
          <w:szCs w:val="16"/>
        </w:rPr>
        <w:t>тип</w:t>
      </w:r>
      <w:r w:rsidRPr="00AF7118">
        <w:rPr>
          <w:sz w:val="16"/>
          <w:szCs w:val="16"/>
          <w:lang w:val="en-US"/>
        </w:rPr>
        <w:t xml:space="preserve"> </w:t>
      </w:r>
      <w:r w:rsidRPr="00AF7118">
        <w:rPr>
          <w:sz w:val="16"/>
          <w:szCs w:val="16"/>
        </w:rPr>
        <w:t>собственности</w:t>
      </w:r>
      <w:r w:rsidRPr="00AF7118">
        <w:rPr>
          <w:sz w:val="16"/>
          <w:szCs w:val="16"/>
          <w:lang w:val="en-US"/>
        </w:rPr>
        <w:t>_id_seq"', 7, true);</w:t>
      </w:r>
    </w:p>
    <w:p w14:paraId="687D97CC" w14:textId="77777777" w:rsidR="00AF7118" w:rsidRPr="00AF7118" w:rsidRDefault="00AF7118" w:rsidP="00AF7118">
      <w:pPr>
        <w:spacing w:line="240" w:lineRule="auto"/>
        <w:ind w:firstLine="0"/>
        <w:jc w:val="left"/>
        <w:rPr>
          <w:sz w:val="16"/>
          <w:szCs w:val="16"/>
          <w:lang w:val="en-US"/>
        </w:rPr>
      </w:pPr>
    </w:p>
    <w:p w14:paraId="353561A0"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5BEEFBE8"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Uniques structure for table </w:t>
      </w:r>
      <w:r w:rsidRPr="00AF7118">
        <w:rPr>
          <w:sz w:val="16"/>
          <w:szCs w:val="16"/>
        </w:rPr>
        <w:t>Заводы</w:t>
      </w:r>
    </w:p>
    <w:p w14:paraId="7A42E9BD"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740DFE87"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ALTER TABLE "public"."</w:t>
      </w:r>
      <w:r w:rsidRPr="00AF7118">
        <w:rPr>
          <w:sz w:val="16"/>
          <w:szCs w:val="16"/>
        </w:rPr>
        <w:t>Заводы</w:t>
      </w:r>
      <w:r w:rsidRPr="00AF7118">
        <w:rPr>
          <w:sz w:val="16"/>
          <w:szCs w:val="16"/>
          <w:lang w:val="en-US"/>
        </w:rPr>
        <w:t>" ADD CONSTRAINT "</w:t>
      </w:r>
      <w:r w:rsidRPr="00AF7118">
        <w:rPr>
          <w:sz w:val="16"/>
          <w:szCs w:val="16"/>
        </w:rPr>
        <w:t>Заводы</w:t>
      </w:r>
      <w:r w:rsidRPr="00AF7118">
        <w:rPr>
          <w:sz w:val="16"/>
          <w:szCs w:val="16"/>
          <w:lang w:val="en-US"/>
        </w:rPr>
        <w:t>_</w:t>
      </w:r>
      <w:r w:rsidRPr="00AF7118">
        <w:rPr>
          <w:sz w:val="16"/>
          <w:szCs w:val="16"/>
        </w:rPr>
        <w:t>название</w:t>
      </w:r>
      <w:r w:rsidRPr="00AF7118">
        <w:rPr>
          <w:sz w:val="16"/>
          <w:szCs w:val="16"/>
          <w:lang w:val="en-US"/>
        </w:rPr>
        <w:t>_key" UNIQUE ("</w:t>
      </w:r>
      <w:r w:rsidRPr="00AF7118">
        <w:rPr>
          <w:sz w:val="16"/>
          <w:szCs w:val="16"/>
        </w:rPr>
        <w:t>название</w:t>
      </w:r>
      <w:r w:rsidRPr="00AF7118">
        <w:rPr>
          <w:sz w:val="16"/>
          <w:szCs w:val="16"/>
          <w:lang w:val="en-US"/>
        </w:rPr>
        <w:t>");</w:t>
      </w:r>
    </w:p>
    <w:p w14:paraId="57EA7F72" w14:textId="77777777" w:rsidR="00AF7118" w:rsidRPr="00AF7118" w:rsidRDefault="00AF7118" w:rsidP="00AF7118">
      <w:pPr>
        <w:spacing w:line="240" w:lineRule="auto"/>
        <w:ind w:firstLine="0"/>
        <w:jc w:val="left"/>
        <w:rPr>
          <w:sz w:val="16"/>
          <w:szCs w:val="16"/>
          <w:lang w:val="en-US"/>
        </w:rPr>
      </w:pPr>
    </w:p>
    <w:p w14:paraId="5A2822BC" w14:textId="77777777" w:rsidR="00AF7118" w:rsidRPr="00AF7118" w:rsidRDefault="00AF7118" w:rsidP="00AF7118">
      <w:pPr>
        <w:spacing w:line="240" w:lineRule="auto"/>
        <w:ind w:firstLine="0"/>
        <w:jc w:val="left"/>
        <w:rPr>
          <w:sz w:val="16"/>
          <w:szCs w:val="16"/>
          <w:lang w:val="en-US"/>
        </w:rPr>
      </w:pPr>
      <w:r w:rsidRPr="00AF7118">
        <w:rPr>
          <w:sz w:val="16"/>
          <w:szCs w:val="16"/>
          <w:lang w:val="en-US"/>
        </w:rPr>
        <w:lastRenderedPageBreak/>
        <w:t>-- ----------------------------</w:t>
      </w:r>
    </w:p>
    <w:p w14:paraId="50C97CD5"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Primary Key structure for table </w:t>
      </w:r>
      <w:r w:rsidRPr="00AF7118">
        <w:rPr>
          <w:sz w:val="16"/>
          <w:szCs w:val="16"/>
        </w:rPr>
        <w:t>Заводы</w:t>
      </w:r>
    </w:p>
    <w:p w14:paraId="5CC6DEDA"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54604B7A"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ALTER TABLE "public"."</w:t>
      </w:r>
      <w:r w:rsidRPr="00AF7118">
        <w:rPr>
          <w:sz w:val="16"/>
          <w:szCs w:val="16"/>
        </w:rPr>
        <w:t>Заводы</w:t>
      </w:r>
      <w:r w:rsidRPr="00AF7118">
        <w:rPr>
          <w:sz w:val="16"/>
          <w:szCs w:val="16"/>
          <w:lang w:val="en-US"/>
        </w:rPr>
        <w:t>" ADD CONSTRAINT "</w:t>
      </w:r>
      <w:r w:rsidRPr="00AF7118">
        <w:rPr>
          <w:sz w:val="16"/>
          <w:szCs w:val="16"/>
        </w:rPr>
        <w:t>Заводы</w:t>
      </w:r>
      <w:r w:rsidRPr="00AF7118">
        <w:rPr>
          <w:sz w:val="16"/>
          <w:szCs w:val="16"/>
          <w:lang w:val="en-US"/>
        </w:rPr>
        <w:t>_pkey" PRIMARY KEY ("id_plants");</w:t>
      </w:r>
    </w:p>
    <w:p w14:paraId="0D3C71F2" w14:textId="77777777" w:rsidR="00AF7118" w:rsidRPr="00AF7118" w:rsidRDefault="00AF7118" w:rsidP="00AF7118">
      <w:pPr>
        <w:spacing w:line="240" w:lineRule="auto"/>
        <w:ind w:firstLine="0"/>
        <w:jc w:val="left"/>
        <w:rPr>
          <w:sz w:val="16"/>
          <w:szCs w:val="16"/>
          <w:lang w:val="en-US"/>
        </w:rPr>
      </w:pPr>
    </w:p>
    <w:p w14:paraId="62EC1698"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162BC294"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Primary Key structure for table </w:t>
      </w:r>
      <w:r w:rsidRPr="00AF7118">
        <w:rPr>
          <w:sz w:val="16"/>
          <w:szCs w:val="16"/>
        </w:rPr>
        <w:t>Заказчики</w:t>
      </w:r>
    </w:p>
    <w:p w14:paraId="27D456D3"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181392D4"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ALTER TABLE "public"."</w:t>
      </w:r>
      <w:r w:rsidRPr="00AF7118">
        <w:rPr>
          <w:sz w:val="16"/>
          <w:szCs w:val="16"/>
        </w:rPr>
        <w:t>Заказчики</w:t>
      </w:r>
      <w:r w:rsidRPr="00AF7118">
        <w:rPr>
          <w:sz w:val="16"/>
          <w:szCs w:val="16"/>
          <w:lang w:val="en-US"/>
        </w:rPr>
        <w:t>" ADD CONSTRAINT "</w:t>
      </w:r>
      <w:r w:rsidRPr="00AF7118">
        <w:rPr>
          <w:sz w:val="16"/>
          <w:szCs w:val="16"/>
        </w:rPr>
        <w:t>Заказчики</w:t>
      </w:r>
      <w:r w:rsidRPr="00AF7118">
        <w:rPr>
          <w:sz w:val="16"/>
          <w:szCs w:val="16"/>
          <w:lang w:val="en-US"/>
        </w:rPr>
        <w:t>_pkey" PRIMARY KEY ("id_client");</w:t>
      </w:r>
    </w:p>
    <w:p w14:paraId="41F48F01" w14:textId="77777777" w:rsidR="00AF7118" w:rsidRPr="00AF7118" w:rsidRDefault="00AF7118" w:rsidP="00AF7118">
      <w:pPr>
        <w:spacing w:line="240" w:lineRule="auto"/>
        <w:ind w:firstLine="0"/>
        <w:jc w:val="left"/>
        <w:rPr>
          <w:sz w:val="16"/>
          <w:szCs w:val="16"/>
          <w:lang w:val="en-US"/>
        </w:rPr>
      </w:pPr>
    </w:p>
    <w:p w14:paraId="5E1EF7D9"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65171B8B"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Indexes structure for table </w:t>
      </w:r>
      <w:r w:rsidRPr="00AF7118">
        <w:rPr>
          <w:sz w:val="16"/>
          <w:szCs w:val="16"/>
        </w:rPr>
        <w:t>Заказы</w:t>
      </w:r>
    </w:p>
    <w:p w14:paraId="428889EC"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0B200831"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CREATE INDEX "date_index" ON "public"."</w:t>
      </w:r>
      <w:r w:rsidRPr="00AF7118">
        <w:rPr>
          <w:sz w:val="16"/>
          <w:szCs w:val="16"/>
        </w:rPr>
        <w:t>Заказы</w:t>
      </w:r>
      <w:r w:rsidRPr="00AF7118">
        <w:rPr>
          <w:sz w:val="16"/>
          <w:szCs w:val="16"/>
          <w:lang w:val="en-US"/>
        </w:rPr>
        <w:t>" USING btree (</w:t>
      </w:r>
    </w:p>
    <w:p w14:paraId="66E6F107"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w:t>
      </w:r>
      <w:r w:rsidRPr="00AF7118">
        <w:rPr>
          <w:sz w:val="16"/>
          <w:szCs w:val="16"/>
        </w:rPr>
        <w:t>дата</w:t>
      </w:r>
      <w:r w:rsidRPr="00AF7118">
        <w:rPr>
          <w:sz w:val="16"/>
          <w:szCs w:val="16"/>
          <w:lang w:val="en-US"/>
        </w:rPr>
        <w:t>" "pg_catalog"."timestamp_ops" ASC NULLS LAST</w:t>
      </w:r>
    </w:p>
    <w:p w14:paraId="44B98058"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w:t>
      </w:r>
    </w:p>
    <w:p w14:paraId="1B7D91E7" w14:textId="77777777" w:rsidR="00AF7118" w:rsidRPr="00AF7118" w:rsidRDefault="00AF7118" w:rsidP="00AF7118">
      <w:pPr>
        <w:spacing w:line="240" w:lineRule="auto"/>
        <w:ind w:firstLine="0"/>
        <w:jc w:val="left"/>
        <w:rPr>
          <w:sz w:val="16"/>
          <w:szCs w:val="16"/>
          <w:lang w:val="en-US"/>
        </w:rPr>
      </w:pPr>
    </w:p>
    <w:p w14:paraId="3B530DE8"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7C493F97"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Triggers structure for table </w:t>
      </w:r>
      <w:r w:rsidRPr="00AF7118">
        <w:rPr>
          <w:sz w:val="16"/>
          <w:szCs w:val="16"/>
        </w:rPr>
        <w:t>Заказы</w:t>
      </w:r>
    </w:p>
    <w:p w14:paraId="21197A8B"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697EF58B"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CREATE TRIGGER "before_insert_orders" BEFORE INSERT ON "public"."</w:t>
      </w:r>
      <w:r w:rsidRPr="00AF7118">
        <w:rPr>
          <w:sz w:val="16"/>
          <w:szCs w:val="16"/>
        </w:rPr>
        <w:t>Заказы</w:t>
      </w:r>
      <w:r w:rsidRPr="00AF7118">
        <w:rPr>
          <w:sz w:val="16"/>
          <w:szCs w:val="16"/>
          <w:lang w:val="en-US"/>
        </w:rPr>
        <w:t>"</w:t>
      </w:r>
    </w:p>
    <w:p w14:paraId="469EC789"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FOR EACH ROW</w:t>
      </w:r>
    </w:p>
    <w:p w14:paraId="5459BE24"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EXECUTE PROCEDURE "public"."before_insert_orders_fun"();</w:t>
      </w:r>
    </w:p>
    <w:p w14:paraId="11E05016" w14:textId="77777777" w:rsidR="00AF7118" w:rsidRPr="00AF7118" w:rsidRDefault="00AF7118" w:rsidP="00AF7118">
      <w:pPr>
        <w:spacing w:line="240" w:lineRule="auto"/>
        <w:ind w:firstLine="0"/>
        <w:jc w:val="left"/>
        <w:rPr>
          <w:sz w:val="16"/>
          <w:szCs w:val="16"/>
          <w:lang w:val="en-US"/>
        </w:rPr>
      </w:pPr>
    </w:p>
    <w:p w14:paraId="656D09C5"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231CCA19"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Primary Key structure for table </w:t>
      </w:r>
      <w:r w:rsidRPr="00AF7118">
        <w:rPr>
          <w:sz w:val="16"/>
          <w:szCs w:val="16"/>
        </w:rPr>
        <w:t>Заказы</w:t>
      </w:r>
    </w:p>
    <w:p w14:paraId="2281DA68"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6AA47988"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ALTER TABLE "public"."</w:t>
      </w:r>
      <w:r w:rsidRPr="00AF7118">
        <w:rPr>
          <w:sz w:val="16"/>
          <w:szCs w:val="16"/>
        </w:rPr>
        <w:t>Заказы</w:t>
      </w:r>
      <w:r w:rsidRPr="00AF7118">
        <w:rPr>
          <w:sz w:val="16"/>
          <w:szCs w:val="16"/>
          <w:lang w:val="en-US"/>
        </w:rPr>
        <w:t>" ADD CONSTRAINT "</w:t>
      </w:r>
      <w:r w:rsidRPr="00AF7118">
        <w:rPr>
          <w:sz w:val="16"/>
          <w:szCs w:val="16"/>
        </w:rPr>
        <w:t>Заказы</w:t>
      </w:r>
      <w:r w:rsidRPr="00AF7118">
        <w:rPr>
          <w:sz w:val="16"/>
          <w:szCs w:val="16"/>
          <w:lang w:val="en-US"/>
        </w:rPr>
        <w:t>_pkey" PRIMARY KEY ("id_order");</w:t>
      </w:r>
    </w:p>
    <w:p w14:paraId="42D747A0" w14:textId="77777777" w:rsidR="00AF7118" w:rsidRPr="00AF7118" w:rsidRDefault="00AF7118" w:rsidP="00AF7118">
      <w:pPr>
        <w:spacing w:line="240" w:lineRule="auto"/>
        <w:ind w:firstLine="0"/>
        <w:jc w:val="left"/>
        <w:rPr>
          <w:sz w:val="16"/>
          <w:szCs w:val="16"/>
          <w:lang w:val="en-US"/>
        </w:rPr>
      </w:pPr>
    </w:p>
    <w:p w14:paraId="57E38A35"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4F39FF3A"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Primary Key structure for table </w:t>
      </w:r>
      <w:r w:rsidRPr="00AF7118">
        <w:rPr>
          <w:sz w:val="16"/>
          <w:szCs w:val="16"/>
        </w:rPr>
        <w:t>вид</w:t>
      </w:r>
      <w:r w:rsidRPr="00AF7118">
        <w:rPr>
          <w:sz w:val="16"/>
          <w:szCs w:val="16"/>
          <w:lang w:val="en-US"/>
        </w:rPr>
        <w:t xml:space="preserve"> </w:t>
      </w:r>
      <w:r w:rsidRPr="00AF7118">
        <w:rPr>
          <w:sz w:val="16"/>
          <w:szCs w:val="16"/>
        </w:rPr>
        <w:t>топлива</w:t>
      </w:r>
    </w:p>
    <w:p w14:paraId="7F012417"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69D28641"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ALTER TABLE "public"."</w:t>
      </w:r>
      <w:r w:rsidRPr="00AF7118">
        <w:rPr>
          <w:sz w:val="16"/>
          <w:szCs w:val="16"/>
        </w:rPr>
        <w:t>вид</w:t>
      </w:r>
      <w:r w:rsidRPr="00AF7118">
        <w:rPr>
          <w:sz w:val="16"/>
          <w:szCs w:val="16"/>
          <w:lang w:val="en-US"/>
        </w:rPr>
        <w:t xml:space="preserve"> </w:t>
      </w:r>
      <w:r w:rsidRPr="00AF7118">
        <w:rPr>
          <w:sz w:val="16"/>
          <w:szCs w:val="16"/>
        </w:rPr>
        <w:t>топлива</w:t>
      </w:r>
      <w:r w:rsidRPr="00AF7118">
        <w:rPr>
          <w:sz w:val="16"/>
          <w:szCs w:val="16"/>
          <w:lang w:val="en-US"/>
        </w:rPr>
        <w:t>" ADD CONSTRAINT "</w:t>
      </w:r>
      <w:r w:rsidRPr="00AF7118">
        <w:rPr>
          <w:sz w:val="16"/>
          <w:szCs w:val="16"/>
        </w:rPr>
        <w:t>вид</w:t>
      </w:r>
      <w:r w:rsidRPr="00AF7118">
        <w:rPr>
          <w:sz w:val="16"/>
          <w:szCs w:val="16"/>
          <w:lang w:val="en-US"/>
        </w:rPr>
        <w:t xml:space="preserve"> </w:t>
      </w:r>
      <w:r w:rsidRPr="00AF7118">
        <w:rPr>
          <w:sz w:val="16"/>
          <w:szCs w:val="16"/>
        </w:rPr>
        <w:t>топлива</w:t>
      </w:r>
      <w:r w:rsidRPr="00AF7118">
        <w:rPr>
          <w:sz w:val="16"/>
          <w:szCs w:val="16"/>
          <w:lang w:val="en-US"/>
        </w:rPr>
        <w:t>_pkey" PRIMARY KEY ("id_fuel");</w:t>
      </w:r>
    </w:p>
    <w:p w14:paraId="4C756E36" w14:textId="77777777" w:rsidR="00AF7118" w:rsidRPr="00AF7118" w:rsidRDefault="00AF7118" w:rsidP="00AF7118">
      <w:pPr>
        <w:spacing w:line="240" w:lineRule="auto"/>
        <w:ind w:firstLine="0"/>
        <w:jc w:val="left"/>
        <w:rPr>
          <w:sz w:val="16"/>
          <w:szCs w:val="16"/>
          <w:lang w:val="en-US"/>
        </w:rPr>
      </w:pPr>
    </w:p>
    <w:p w14:paraId="5011FE75"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5D5BBD79"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Primary Key structure for table </w:t>
      </w:r>
      <w:r w:rsidRPr="00AF7118">
        <w:rPr>
          <w:sz w:val="16"/>
          <w:szCs w:val="16"/>
        </w:rPr>
        <w:t>страны</w:t>
      </w:r>
    </w:p>
    <w:p w14:paraId="2380A52C" w14:textId="77777777" w:rsidR="00AF7118" w:rsidRPr="00AF7118" w:rsidRDefault="00AF7118" w:rsidP="00AF7118">
      <w:pPr>
        <w:spacing w:line="240" w:lineRule="auto"/>
        <w:ind w:firstLine="0"/>
        <w:jc w:val="left"/>
        <w:rPr>
          <w:sz w:val="16"/>
          <w:szCs w:val="16"/>
          <w:lang w:val="en-US"/>
        </w:rPr>
      </w:pPr>
      <w:r w:rsidRPr="00AF7118">
        <w:rPr>
          <w:sz w:val="16"/>
          <w:szCs w:val="16"/>
          <w:lang w:val="en-US"/>
        </w:rPr>
        <w:lastRenderedPageBreak/>
        <w:t>-- ----------------------------</w:t>
      </w:r>
    </w:p>
    <w:p w14:paraId="194D5723"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ALTER TABLE "public"."</w:t>
      </w:r>
      <w:r w:rsidRPr="00AF7118">
        <w:rPr>
          <w:sz w:val="16"/>
          <w:szCs w:val="16"/>
        </w:rPr>
        <w:t>страны</w:t>
      </w:r>
      <w:r w:rsidRPr="00AF7118">
        <w:rPr>
          <w:sz w:val="16"/>
          <w:szCs w:val="16"/>
          <w:lang w:val="en-US"/>
        </w:rPr>
        <w:t>" ADD CONSTRAINT "</w:t>
      </w:r>
      <w:r w:rsidRPr="00AF7118">
        <w:rPr>
          <w:sz w:val="16"/>
          <w:szCs w:val="16"/>
        </w:rPr>
        <w:t>страны</w:t>
      </w:r>
      <w:r w:rsidRPr="00AF7118">
        <w:rPr>
          <w:sz w:val="16"/>
          <w:szCs w:val="16"/>
          <w:lang w:val="en-US"/>
        </w:rPr>
        <w:t>_pkey" PRIMARY KEY ("id_country");</w:t>
      </w:r>
    </w:p>
    <w:p w14:paraId="47149E80" w14:textId="77777777" w:rsidR="00AF7118" w:rsidRPr="00AF7118" w:rsidRDefault="00AF7118" w:rsidP="00AF7118">
      <w:pPr>
        <w:spacing w:line="240" w:lineRule="auto"/>
        <w:ind w:firstLine="0"/>
        <w:jc w:val="left"/>
        <w:rPr>
          <w:sz w:val="16"/>
          <w:szCs w:val="16"/>
          <w:lang w:val="en-US"/>
        </w:rPr>
      </w:pPr>
    </w:p>
    <w:p w14:paraId="7D116498"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1F4D2218"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Primary Key structure for table </w:t>
      </w:r>
      <w:r w:rsidRPr="00AF7118">
        <w:rPr>
          <w:sz w:val="16"/>
          <w:szCs w:val="16"/>
        </w:rPr>
        <w:t>тип</w:t>
      </w:r>
      <w:r w:rsidRPr="00AF7118">
        <w:rPr>
          <w:sz w:val="16"/>
          <w:szCs w:val="16"/>
          <w:lang w:val="en-US"/>
        </w:rPr>
        <w:t xml:space="preserve"> </w:t>
      </w:r>
      <w:r w:rsidRPr="00AF7118">
        <w:rPr>
          <w:sz w:val="16"/>
          <w:szCs w:val="16"/>
        </w:rPr>
        <w:t>собственности</w:t>
      </w:r>
    </w:p>
    <w:p w14:paraId="6D21A465"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3EACA0F1"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ALTER TABLE "public"."</w:t>
      </w:r>
      <w:r w:rsidRPr="00AF7118">
        <w:rPr>
          <w:sz w:val="16"/>
          <w:szCs w:val="16"/>
        </w:rPr>
        <w:t>тип</w:t>
      </w:r>
      <w:r w:rsidRPr="00AF7118">
        <w:rPr>
          <w:sz w:val="16"/>
          <w:szCs w:val="16"/>
          <w:lang w:val="en-US"/>
        </w:rPr>
        <w:t xml:space="preserve"> </w:t>
      </w:r>
      <w:r w:rsidRPr="00AF7118">
        <w:rPr>
          <w:sz w:val="16"/>
          <w:szCs w:val="16"/>
        </w:rPr>
        <w:t>собственности</w:t>
      </w:r>
      <w:r w:rsidRPr="00AF7118">
        <w:rPr>
          <w:sz w:val="16"/>
          <w:szCs w:val="16"/>
          <w:lang w:val="en-US"/>
        </w:rPr>
        <w:t>" ADD CONSTRAINT "</w:t>
      </w:r>
      <w:r w:rsidRPr="00AF7118">
        <w:rPr>
          <w:sz w:val="16"/>
          <w:szCs w:val="16"/>
        </w:rPr>
        <w:t>тип</w:t>
      </w:r>
      <w:r w:rsidRPr="00AF7118">
        <w:rPr>
          <w:sz w:val="16"/>
          <w:szCs w:val="16"/>
          <w:lang w:val="en-US"/>
        </w:rPr>
        <w:t xml:space="preserve"> </w:t>
      </w:r>
      <w:r w:rsidRPr="00AF7118">
        <w:rPr>
          <w:sz w:val="16"/>
          <w:szCs w:val="16"/>
        </w:rPr>
        <w:t>собственности</w:t>
      </w:r>
      <w:r w:rsidRPr="00AF7118">
        <w:rPr>
          <w:sz w:val="16"/>
          <w:szCs w:val="16"/>
          <w:lang w:val="en-US"/>
        </w:rPr>
        <w:t>_pkey" PRIMARY KEY ("id_type");</w:t>
      </w:r>
    </w:p>
    <w:p w14:paraId="7FA706E7" w14:textId="77777777" w:rsidR="00AF7118" w:rsidRPr="00AF7118" w:rsidRDefault="00AF7118" w:rsidP="00AF7118">
      <w:pPr>
        <w:spacing w:line="240" w:lineRule="auto"/>
        <w:ind w:firstLine="0"/>
        <w:jc w:val="left"/>
        <w:rPr>
          <w:sz w:val="16"/>
          <w:szCs w:val="16"/>
          <w:lang w:val="en-US"/>
        </w:rPr>
      </w:pPr>
    </w:p>
    <w:p w14:paraId="45C0C574"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0F63BE99"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Foreign Keys structure for table </w:t>
      </w:r>
      <w:r w:rsidRPr="00AF7118">
        <w:rPr>
          <w:sz w:val="16"/>
          <w:szCs w:val="16"/>
        </w:rPr>
        <w:t>Заводы</w:t>
      </w:r>
    </w:p>
    <w:p w14:paraId="0093A3B1"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3AFB61F1"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ALTER TABLE "public"."</w:t>
      </w:r>
      <w:r w:rsidRPr="00AF7118">
        <w:rPr>
          <w:sz w:val="16"/>
          <w:szCs w:val="16"/>
        </w:rPr>
        <w:t>Заводы</w:t>
      </w:r>
      <w:r w:rsidRPr="00AF7118">
        <w:rPr>
          <w:sz w:val="16"/>
          <w:szCs w:val="16"/>
          <w:lang w:val="en-US"/>
        </w:rPr>
        <w:t>" ADD CONSTRAINT "</w:t>
      </w:r>
      <w:r w:rsidRPr="00AF7118">
        <w:rPr>
          <w:sz w:val="16"/>
          <w:szCs w:val="16"/>
        </w:rPr>
        <w:t>Заводы</w:t>
      </w:r>
      <w:r w:rsidRPr="00AF7118">
        <w:rPr>
          <w:sz w:val="16"/>
          <w:szCs w:val="16"/>
          <w:lang w:val="en-US"/>
        </w:rPr>
        <w:t>_id_country_fkey" FOREIGN KEY ("id_country") REFERENCES "public"."</w:t>
      </w:r>
      <w:r w:rsidRPr="00AF7118">
        <w:rPr>
          <w:sz w:val="16"/>
          <w:szCs w:val="16"/>
        </w:rPr>
        <w:t>страны</w:t>
      </w:r>
      <w:r w:rsidRPr="00AF7118">
        <w:rPr>
          <w:sz w:val="16"/>
          <w:szCs w:val="16"/>
          <w:lang w:val="en-US"/>
        </w:rPr>
        <w:t>" ("id_country") ON DELETE NO ACTION ON UPDATE NO ACTION;</w:t>
      </w:r>
    </w:p>
    <w:p w14:paraId="58E92D92"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ALTER TABLE "public"."</w:t>
      </w:r>
      <w:r w:rsidRPr="00AF7118">
        <w:rPr>
          <w:sz w:val="16"/>
          <w:szCs w:val="16"/>
        </w:rPr>
        <w:t>Заводы</w:t>
      </w:r>
      <w:r w:rsidRPr="00AF7118">
        <w:rPr>
          <w:sz w:val="16"/>
          <w:szCs w:val="16"/>
          <w:lang w:val="en-US"/>
        </w:rPr>
        <w:t>" ADD CONSTRAINT "</w:t>
      </w:r>
      <w:r w:rsidRPr="00AF7118">
        <w:rPr>
          <w:sz w:val="16"/>
          <w:szCs w:val="16"/>
        </w:rPr>
        <w:t>Заводы</w:t>
      </w:r>
      <w:r w:rsidRPr="00AF7118">
        <w:rPr>
          <w:sz w:val="16"/>
          <w:szCs w:val="16"/>
          <w:lang w:val="en-US"/>
        </w:rPr>
        <w:t>_id_fuel_fkey" FOREIGN KEY ("id_fuel") REFERENCES "public"."</w:t>
      </w:r>
      <w:r w:rsidRPr="00AF7118">
        <w:rPr>
          <w:sz w:val="16"/>
          <w:szCs w:val="16"/>
        </w:rPr>
        <w:t>вид</w:t>
      </w:r>
      <w:r w:rsidRPr="00AF7118">
        <w:rPr>
          <w:sz w:val="16"/>
          <w:szCs w:val="16"/>
          <w:lang w:val="en-US"/>
        </w:rPr>
        <w:t xml:space="preserve"> </w:t>
      </w:r>
      <w:r w:rsidRPr="00AF7118">
        <w:rPr>
          <w:sz w:val="16"/>
          <w:szCs w:val="16"/>
        </w:rPr>
        <w:t>топлива</w:t>
      </w:r>
      <w:r w:rsidRPr="00AF7118">
        <w:rPr>
          <w:sz w:val="16"/>
          <w:szCs w:val="16"/>
          <w:lang w:val="en-US"/>
        </w:rPr>
        <w:t>" ("id_fuel") ON DELETE NO ACTION ON UPDATE NO ACTION;</w:t>
      </w:r>
    </w:p>
    <w:p w14:paraId="0486293D"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ALTER TABLE "public"."</w:t>
      </w:r>
      <w:r w:rsidRPr="00AF7118">
        <w:rPr>
          <w:sz w:val="16"/>
          <w:szCs w:val="16"/>
        </w:rPr>
        <w:t>Заводы</w:t>
      </w:r>
      <w:r w:rsidRPr="00AF7118">
        <w:rPr>
          <w:sz w:val="16"/>
          <w:szCs w:val="16"/>
          <w:lang w:val="en-US"/>
        </w:rPr>
        <w:t>" ADD CONSTRAINT "</w:t>
      </w:r>
      <w:r w:rsidRPr="00AF7118">
        <w:rPr>
          <w:sz w:val="16"/>
          <w:szCs w:val="16"/>
        </w:rPr>
        <w:t>Заводы</w:t>
      </w:r>
      <w:r w:rsidRPr="00AF7118">
        <w:rPr>
          <w:sz w:val="16"/>
          <w:szCs w:val="16"/>
          <w:lang w:val="en-US"/>
        </w:rPr>
        <w:t>_id_type_fkey" FOREIGN KEY ("id_type") REFERENCES "public"."</w:t>
      </w:r>
      <w:r w:rsidRPr="00AF7118">
        <w:rPr>
          <w:sz w:val="16"/>
          <w:szCs w:val="16"/>
        </w:rPr>
        <w:t>тип</w:t>
      </w:r>
      <w:r w:rsidRPr="00AF7118">
        <w:rPr>
          <w:sz w:val="16"/>
          <w:szCs w:val="16"/>
          <w:lang w:val="en-US"/>
        </w:rPr>
        <w:t xml:space="preserve"> </w:t>
      </w:r>
      <w:r w:rsidRPr="00AF7118">
        <w:rPr>
          <w:sz w:val="16"/>
          <w:szCs w:val="16"/>
        </w:rPr>
        <w:t>собственности</w:t>
      </w:r>
      <w:r w:rsidRPr="00AF7118">
        <w:rPr>
          <w:sz w:val="16"/>
          <w:szCs w:val="16"/>
          <w:lang w:val="en-US"/>
        </w:rPr>
        <w:t>" ("id_type") ON DELETE NO ACTION ON UPDATE NO ACTION;</w:t>
      </w:r>
    </w:p>
    <w:p w14:paraId="29E8AB8E" w14:textId="77777777" w:rsidR="00AF7118" w:rsidRPr="00AF7118" w:rsidRDefault="00AF7118" w:rsidP="00AF7118">
      <w:pPr>
        <w:spacing w:line="240" w:lineRule="auto"/>
        <w:ind w:firstLine="0"/>
        <w:jc w:val="left"/>
        <w:rPr>
          <w:sz w:val="16"/>
          <w:szCs w:val="16"/>
          <w:lang w:val="en-US"/>
        </w:rPr>
      </w:pPr>
    </w:p>
    <w:p w14:paraId="5E0A285F"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46BBB0C8"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xml:space="preserve">-- Foreign Keys structure for table </w:t>
      </w:r>
      <w:r w:rsidRPr="00AF7118">
        <w:rPr>
          <w:sz w:val="16"/>
          <w:szCs w:val="16"/>
        </w:rPr>
        <w:t>Заказы</w:t>
      </w:r>
    </w:p>
    <w:p w14:paraId="2979D48E"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 ----------------------------</w:t>
      </w:r>
    </w:p>
    <w:p w14:paraId="41DC14A4"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ALTER TABLE "public"."</w:t>
      </w:r>
      <w:r w:rsidRPr="00AF7118">
        <w:rPr>
          <w:sz w:val="16"/>
          <w:szCs w:val="16"/>
        </w:rPr>
        <w:t>Заказы</w:t>
      </w:r>
      <w:r w:rsidRPr="00AF7118">
        <w:rPr>
          <w:sz w:val="16"/>
          <w:szCs w:val="16"/>
          <w:lang w:val="en-US"/>
        </w:rPr>
        <w:t>" ADD CONSTRAINT "</w:t>
      </w:r>
      <w:r w:rsidRPr="00AF7118">
        <w:rPr>
          <w:sz w:val="16"/>
          <w:szCs w:val="16"/>
        </w:rPr>
        <w:t>Заказы</w:t>
      </w:r>
      <w:r w:rsidRPr="00AF7118">
        <w:rPr>
          <w:sz w:val="16"/>
          <w:szCs w:val="16"/>
          <w:lang w:val="en-US"/>
        </w:rPr>
        <w:t>_id_client_fkey" FOREIGN KEY ("id_client") REFERENCES "public"."</w:t>
      </w:r>
      <w:r w:rsidRPr="00AF7118">
        <w:rPr>
          <w:sz w:val="16"/>
          <w:szCs w:val="16"/>
        </w:rPr>
        <w:t>Заказчики</w:t>
      </w:r>
      <w:r w:rsidRPr="00AF7118">
        <w:rPr>
          <w:sz w:val="16"/>
          <w:szCs w:val="16"/>
          <w:lang w:val="en-US"/>
        </w:rPr>
        <w:t>" ("id_client") ON DELETE NO ACTION ON UPDATE NO ACTION;</w:t>
      </w:r>
    </w:p>
    <w:p w14:paraId="3310B53D" w14:textId="77777777" w:rsidR="00AF7118" w:rsidRPr="00AF7118" w:rsidRDefault="00AF7118" w:rsidP="00AF7118">
      <w:pPr>
        <w:spacing w:line="240" w:lineRule="auto"/>
        <w:ind w:firstLine="0"/>
        <w:jc w:val="left"/>
        <w:rPr>
          <w:sz w:val="16"/>
          <w:szCs w:val="16"/>
          <w:lang w:val="en-US"/>
        </w:rPr>
      </w:pPr>
      <w:r w:rsidRPr="00AF7118">
        <w:rPr>
          <w:sz w:val="16"/>
          <w:szCs w:val="16"/>
          <w:lang w:val="en-US"/>
        </w:rPr>
        <w:t>ALTER TABLE "public"."</w:t>
      </w:r>
      <w:r w:rsidRPr="00AF7118">
        <w:rPr>
          <w:sz w:val="16"/>
          <w:szCs w:val="16"/>
        </w:rPr>
        <w:t>Заказы</w:t>
      </w:r>
      <w:r w:rsidRPr="00AF7118">
        <w:rPr>
          <w:sz w:val="16"/>
          <w:szCs w:val="16"/>
          <w:lang w:val="en-US"/>
        </w:rPr>
        <w:t>" ADD CONSTRAINT "</w:t>
      </w:r>
      <w:r w:rsidRPr="00AF7118">
        <w:rPr>
          <w:sz w:val="16"/>
          <w:szCs w:val="16"/>
        </w:rPr>
        <w:t>Заказы</w:t>
      </w:r>
      <w:r w:rsidRPr="00AF7118">
        <w:rPr>
          <w:sz w:val="16"/>
          <w:szCs w:val="16"/>
          <w:lang w:val="en-US"/>
        </w:rPr>
        <w:t>_id_fuel_fkey" FOREIGN KEY ("id_fuel") REFERENCES "public"."</w:t>
      </w:r>
      <w:r w:rsidRPr="00AF7118">
        <w:rPr>
          <w:sz w:val="16"/>
          <w:szCs w:val="16"/>
        </w:rPr>
        <w:t>вид</w:t>
      </w:r>
      <w:r w:rsidRPr="00AF7118">
        <w:rPr>
          <w:sz w:val="16"/>
          <w:szCs w:val="16"/>
          <w:lang w:val="en-US"/>
        </w:rPr>
        <w:t xml:space="preserve"> </w:t>
      </w:r>
      <w:r w:rsidRPr="00AF7118">
        <w:rPr>
          <w:sz w:val="16"/>
          <w:szCs w:val="16"/>
        </w:rPr>
        <w:t>топлива</w:t>
      </w:r>
      <w:r w:rsidRPr="00AF7118">
        <w:rPr>
          <w:sz w:val="16"/>
          <w:szCs w:val="16"/>
          <w:lang w:val="en-US"/>
        </w:rPr>
        <w:t>" ("id_fuel") ON DELETE NO ACTION ON UPDATE NO ACTION;</w:t>
      </w:r>
    </w:p>
    <w:p w14:paraId="7D69D9A8" w14:textId="7A326C5A" w:rsidR="004E2D64" w:rsidRPr="00C927D2" w:rsidRDefault="00AF7118" w:rsidP="00AF7118">
      <w:pPr>
        <w:spacing w:line="240" w:lineRule="auto"/>
        <w:ind w:firstLine="0"/>
        <w:jc w:val="left"/>
        <w:rPr>
          <w:lang w:val="en-US"/>
        </w:rPr>
      </w:pPr>
      <w:r w:rsidRPr="00AF7118">
        <w:rPr>
          <w:sz w:val="16"/>
          <w:szCs w:val="16"/>
          <w:lang w:val="en-US"/>
        </w:rPr>
        <w:t>ALTER TABLE "public"."</w:t>
      </w:r>
      <w:r w:rsidRPr="00AF7118">
        <w:rPr>
          <w:sz w:val="16"/>
          <w:szCs w:val="16"/>
        </w:rPr>
        <w:t>Заказы</w:t>
      </w:r>
      <w:r w:rsidRPr="00AF7118">
        <w:rPr>
          <w:sz w:val="16"/>
          <w:szCs w:val="16"/>
          <w:lang w:val="en-US"/>
        </w:rPr>
        <w:t>" ADD CONSTRAINT "</w:t>
      </w:r>
      <w:r w:rsidRPr="00AF7118">
        <w:rPr>
          <w:sz w:val="16"/>
          <w:szCs w:val="16"/>
        </w:rPr>
        <w:t>Заказы</w:t>
      </w:r>
      <w:r w:rsidRPr="00AF7118">
        <w:rPr>
          <w:sz w:val="16"/>
          <w:szCs w:val="16"/>
          <w:lang w:val="en-US"/>
        </w:rPr>
        <w:t>_id_plants_fkey" FOREIGN KEY ("id_plants") REFERENCES "public"."</w:t>
      </w:r>
      <w:r w:rsidRPr="00AF7118">
        <w:rPr>
          <w:sz w:val="16"/>
          <w:szCs w:val="16"/>
        </w:rPr>
        <w:t>Заводы</w:t>
      </w:r>
      <w:r w:rsidRPr="00AF7118">
        <w:rPr>
          <w:sz w:val="16"/>
          <w:szCs w:val="16"/>
          <w:lang w:val="en-US"/>
        </w:rPr>
        <w:t>" ("id_plants") ON DELETE NO ACTION ON UPDATE NO ACTION;</w:t>
      </w:r>
      <w:r w:rsidR="004E2D64" w:rsidRPr="00C927D2">
        <w:rPr>
          <w:lang w:val="en-US"/>
        </w:rPr>
        <w:br w:type="page"/>
      </w:r>
    </w:p>
    <w:p w14:paraId="4053D263" w14:textId="77777777" w:rsidR="00C927D2" w:rsidRPr="00C927D2" w:rsidRDefault="00C927D2" w:rsidP="004E2D64">
      <w:pPr>
        <w:pStyle w:val="11"/>
        <w:spacing w:after="0"/>
        <w:ind w:firstLine="0"/>
        <w:rPr>
          <w:color w:val="000000" w:themeColor="text1"/>
          <w:lang w:val="en-US"/>
        </w:rPr>
        <w:sectPr w:rsidR="00C927D2" w:rsidRPr="00C927D2" w:rsidSect="00C927D2">
          <w:type w:val="continuous"/>
          <w:pgSz w:w="11906" w:h="16838" w:code="9"/>
          <w:pgMar w:top="1276" w:right="851" w:bottom="1134" w:left="1701" w:header="709" w:footer="709" w:gutter="0"/>
          <w:cols w:num="2" w:space="708"/>
          <w:titlePg/>
          <w:docGrid w:linePitch="360"/>
        </w:sectPr>
      </w:pPr>
    </w:p>
    <w:p w14:paraId="319E9D94" w14:textId="1C8BB8D1" w:rsidR="004E2D64" w:rsidRDefault="004E2D64" w:rsidP="004E2D64">
      <w:pPr>
        <w:pStyle w:val="11"/>
        <w:spacing w:after="0"/>
        <w:ind w:firstLine="0"/>
        <w:rPr>
          <w:color w:val="000000" w:themeColor="text1"/>
        </w:rPr>
      </w:pPr>
      <w:bookmarkStart w:id="40" w:name="_Toc40791315"/>
      <w:r w:rsidRPr="00AC48B3">
        <w:rPr>
          <w:color w:val="000000" w:themeColor="text1"/>
        </w:rPr>
        <w:lastRenderedPageBreak/>
        <w:t xml:space="preserve">Приложение </w:t>
      </w:r>
      <w:r>
        <w:rPr>
          <w:color w:val="000000" w:themeColor="text1"/>
        </w:rPr>
        <w:t>Г</w:t>
      </w:r>
      <w:r w:rsidRPr="00AC48B3">
        <w:rPr>
          <w:color w:val="000000" w:themeColor="text1"/>
        </w:rPr>
        <w:t xml:space="preserve"> </w:t>
      </w:r>
      <w:r w:rsidR="00C927D2">
        <w:rPr>
          <w:color w:val="000000" w:themeColor="text1"/>
        </w:rPr>
        <w:t>ЛИСТИНГ КЛИЕНТСКОГО ПРИЛОЖЕНИЯ</w:t>
      </w:r>
      <w:bookmarkEnd w:id="40"/>
    </w:p>
    <w:p w14:paraId="51E9D1F7" w14:textId="77777777" w:rsidR="00081603" w:rsidRDefault="00081603" w:rsidP="00081603">
      <w:pPr>
        <w:pStyle w:val="a1"/>
      </w:pPr>
    </w:p>
    <w:p w14:paraId="74007E83" w14:textId="3F9DB3EB" w:rsidR="00081603" w:rsidRPr="007F0DB6" w:rsidRDefault="00081603" w:rsidP="00081603">
      <w:pPr>
        <w:pStyle w:val="a1"/>
        <w:jc w:val="center"/>
        <w:rPr>
          <w:sz w:val="12"/>
          <w:szCs w:val="12"/>
        </w:rPr>
        <w:sectPr w:rsidR="00081603" w:rsidRPr="007F0DB6" w:rsidSect="00B11A34">
          <w:type w:val="continuous"/>
          <w:pgSz w:w="11906" w:h="16838" w:code="9"/>
          <w:pgMar w:top="1276" w:right="851" w:bottom="1134" w:left="1701" w:header="709" w:footer="709" w:gutter="0"/>
          <w:cols w:space="708"/>
          <w:titlePg/>
          <w:docGrid w:linePitch="360"/>
        </w:sectPr>
      </w:pPr>
      <w:r w:rsidRPr="00782313">
        <w:rPr>
          <w:sz w:val="12"/>
          <w:szCs w:val="12"/>
        </w:rPr>
        <w:t>Код</w:t>
      </w:r>
      <w:r w:rsidRPr="007F0DB6">
        <w:rPr>
          <w:sz w:val="12"/>
          <w:szCs w:val="12"/>
        </w:rPr>
        <w:t xml:space="preserve"> </w:t>
      </w:r>
    </w:p>
    <w:p w14:paraId="66F6FE42" w14:textId="77777777" w:rsidR="00782313" w:rsidRPr="00A4549E" w:rsidRDefault="00782313" w:rsidP="00782313">
      <w:pPr>
        <w:autoSpaceDE w:val="0"/>
        <w:autoSpaceDN w:val="0"/>
        <w:adjustRightInd w:val="0"/>
        <w:spacing w:line="240" w:lineRule="auto"/>
        <w:ind w:firstLine="0"/>
        <w:jc w:val="left"/>
        <w:rPr>
          <w:color w:val="000000" w:themeColor="text1"/>
          <w:sz w:val="12"/>
          <w:szCs w:val="12"/>
          <w:lang w:val="en-US"/>
        </w:rPr>
      </w:pPr>
      <w:r w:rsidRPr="00782313">
        <w:rPr>
          <w:color w:val="000000" w:themeColor="text1"/>
          <w:sz w:val="12"/>
          <w:szCs w:val="12"/>
          <w:lang w:val="en-US"/>
        </w:rPr>
        <w:lastRenderedPageBreak/>
        <w:t>public</w:t>
      </w:r>
      <w:r w:rsidRPr="00A4549E">
        <w:rPr>
          <w:color w:val="000000" w:themeColor="text1"/>
          <w:sz w:val="12"/>
          <w:szCs w:val="12"/>
          <w:lang w:val="en-US"/>
        </w:rPr>
        <w:t xml:space="preserve"> </w:t>
      </w:r>
      <w:r w:rsidRPr="00782313">
        <w:rPr>
          <w:color w:val="000000" w:themeColor="text1"/>
          <w:sz w:val="12"/>
          <w:szCs w:val="12"/>
          <w:lang w:val="en-US"/>
        </w:rPr>
        <w:t>partial</w:t>
      </w:r>
      <w:r w:rsidRPr="00A4549E">
        <w:rPr>
          <w:color w:val="000000" w:themeColor="text1"/>
          <w:sz w:val="12"/>
          <w:szCs w:val="12"/>
          <w:lang w:val="en-US"/>
        </w:rPr>
        <w:t xml:space="preserve"> </w:t>
      </w:r>
      <w:r w:rsidRPr="00782313">
        <w:rPr>
          <w:color w:val="000000" w:themeColor="text1"/>
          <w:sz w:val="12"/>
          <w:szCs w:val="12"/>
          <w:lang w:val="en-US"/>
        </w:rPr>
        <w:t>class</w:t>
      </w:r>
      <w:r w:rsidRPr="00A4549E">
        <w:rPr>
          <w:color w:val="000000" w:themeColor="text1"/>
          <w:sz w:val="12"/>
          <w:szCs w:val="12"/>
          <w:lang w:val="en-US"/>
        </w:rPr>
        <w:t xml:space="preserve"> </w:t>
      </w:r>
      <w:r w:rsidRPr="00782313">
        <w:rPr>
          <w:color w:val="000000" w:themeColor="text1"/>
          <w:sz w:val="12"/>
          <w:szCs w:val="12"/>
          <w:lang w:val="en-US"/>
        </w:rPr>
        <w:t>LoginWindow</w:t>
      </w:r>
      <w:r w:rsidRPr="00A4549E">
        <w:rPr>
          <w:color w:val="000000" w:themeColor="text1"/>
          <w:sz w:val="12"/>
          <w:szCs w:val="12"/>
          <w:lang w:val="en-US"/>
        </w:rPr>
        <w:t xml:space="preserve"> : </w:t>
      </w:r>
      <w:r w:rsidRPr="00782313">
        <w:rPr>
          <w:color w:val="000000" w:themeColor="text1"/>
          <w:sz w:val="12"/>
          <w:szCs w:val="12"/>
          <w:lang w:val="en-US"/>
        </w:rPr>
        <w:t>Window</w:t>
      </w:r>
    </w:p>
    <w:p w14:paraId="2C851700" w14:textId="77777777" w:rsidR="00782313" w:rsidRPr="00782313" w:rsidRDefault="00782313" w:rsidP="00782313">
      <w:pPr>
        <w:autoSpaceDE w:val="0"/>
        <w:autoSpaceDN w:val="0"/>
        <w:adjustRightInd w:val="0"/>
        <w:spacing w:line="240" w:lineRule="auto"/>
        <w:ind w:firstLine="0"/>
        <w:jc w:val="left"/>
        <w:rPr>
          <w:color w:val="000000" w:themeColor="text1"/>
          <w:sz w:val="12"/>
          <w:szCs w:val="12"/>
          <w:lang w:val="en-US"/>
        </w:rPr>
      </w:pPr>
      <w:r w:rsidRPr="00A4549E">
        <w:rPr>
          <w:color w:val="000000" w:themeColor="text1"/>
          <w:sz w:val="12"/>
          <w:szCs w:val="12"/>
          <w:lang w:val="en-US"/>
        </w:rPr>
        <w:t xml:space="preserve">    </w:t>
      </w:r>
      <w:r w:rsidRPr="00782313">
        <w:rPr>
          <w:color w:val="000000" w:themeColor="text1"/>
          <w:sz w:val="12"/>
          <w:szCs w:val="12"/>
          <w:lang w:val="en-US"/>
        </w:rPr>
        <w:t>{</w:t>
      </w:r>
    </w:p>
    <w:p w14:paraId="08D0197E" w14:textId="77777777" w:rsidR="00782313" w:rsidRPr="00782313" w:rsidRDefault="00782313" w:rsidP="00782313">
      <w:pPr>
        <w:autoSpaceDE w:val="0"/>
        <w:autoSpaceDN w:val="0"/>
        <w:adjustRightInd w:val="0"/>
        <w:spacing w:line="240" w:lineRule="auto"/>
        <w:ind w:firstLine="0"/>
        <w:jc w:val="left"/>
        <w:rPr>
          <w:color w:val="000000" w:themeColor="text1"/>
          <w:sz w:val="12"/>
          <w:szCs w:val="12"/>
          <w:lang w:val="en-US"/>
        </w:rPr>
      </w:pPr>
      <w:r w:rsidRPr="00782313">
        <w:rPr>
          <w:color w:val="000000" w:themeColor="text1"/>
          <w:sz w:val="12"/>
          <w:szCs w:val="12"/>
          <w:lang w:val="en-US"/>
        </w:rPr>
        <w:t xml:space="preserve">        public LoginWindow()</w:t>
      </w:r>
    </w:p>
    <w:p w14:paraId="326EBCFB" w14:textId="77777777" w:rsidR="00782313" w:rsidRPr="00782313" w:rsidRDefault="00782313" w:rsidP="00782313">
      <w:pPr>
        <w:autoSpaceDE w:val="0"/>
        <w:autoSpaceDN w:val="0"/>
        <w:adjustRightInd w:val="0"/>
        <w:spacing w:line="240" w:lineRule="auto"/>
        <w:ind w:firstLine="0"/>
        <w:jc w:val="left"/>
        <w:rPr>
          <w:color w:val="000000" w:themeColor="text1"/>
          <w:sz w:val="12"/>
          <w:szCs w:val="12"/>
          <w:lang w:val="en-US"/>
        </w:rPr>
      </w:pPr>
      <w:r w:rsidRPr="00782313">
        <w:rPr>
          <w:color w:val="000000" w:themeColor="text1"/>
          <w:sz w:val="12"/>
          <w:szCs w:val="12"/>
          <w:lang w:val="en-US"/>
        </w:rPr>
        <w:t xml:space="preserve">        {</w:t>
      </w:r>
    </w:p>
    <w:p w14:paraId="5D54CA97" w14:textId="77777777" w:rsidR="00782313" w:rsidRPr="00782313" w:rsidRDefault="00782313" w:rsidP="00782313">
      <w:pPr>
        <w:autoSpaceDE w:val="0"/>
        <w:autoSpaceDN w:val="0"/>
        <w:adjustRightInd w:val="0"/>
        <w:spacing w:line="240" w:lineRule="auto"/>
        <w:ind w:firstLine="0"/>
        <w:jc w:val="left"/>
        <w:rPr>
          <w:color w:val="000000" w:themeColor="text1"/>
          <w:sz w:val="12"/>
          <w:szCs w:val="12"/>
          <w:lang w:val="en-US"/>
        </w:rPr>
      </w:pPr>
      <w:r w:rsidRPr="00782313">
        <w:rPr>
          <w:color w:val="000000" w:themeColor="text1"/>
          <w:sz w:val="12"/>
          <w:szCs w:val="12"/>
          <w:lang w:val="en-US"/>
        </w:rPr>
        <w:t xml:space="preserve">            InitializeComponent();</w:t>
      </w:r>
    </w:p>
    <w:p w14:paraId="18ECE1CB" w14:textId="77777777" w:rsidR="00782313" w:rsidRPr="00782313" w:rsidRDefault="00782313" w:rsidP="00782313">
      <w:pPr>
        <w:autoSpaceDE w:val="0"/>
        <w:autoSpaceDN w:val="0"/>
        <w:adjustRightInd w:val="0"/>
        <w:spacing w:line="240" w:lineRule="auto"/>
        <w:ind w:firstLine="0"/>
        <w:jc w:val="left"/>
        <w:rPr>
          <w:color w:val="000000" w:themeColor="text1"/>
          <w:sz w:val="12"/>
          <w:szCs w:val="12"/>
          <w:lang w:val="en-US"/>
        </w:rPr>
      </w:pPr>
      <w:r w:rsidRPr="00782313">
        <w:rPr>
          <w:color w:val="000000" w:themeColor="text1"/>
          <w:sz w:val="12"/>
          <w:szCs w:val="12"/>
          <w:lang w:val="en-US"/>
        </w:rPr>
        <w:t xml:space="preserve">        }</w:t>
      </w:r>
    </w:p>
    <w:p w14:paraId="529EE18A" w14:textId="77777777" w:rsidR="00782313" w:rsidRPr="00782313" w:rsidRDefault="00782313" w:rsidP="00782313">
      <w:pPr>
        <w:autoSpaceDE w:val="0"/>
        <w:autoSpaceDN w:val="0"/>
        <w:adjustRightInd w:val="0"/>
        <w:spacing w:line="240" w:lineRule="auto"/>
        <w:ind w:firstLine="0"/>
        <w:jc w:val="left"/>
        <w:rPr>
          <w:color w:val="000000" w:themeColor="text1"/>
          <w:sz w:val="12"/>
          <w:szCs w:val="12"/>
          <w:lang w:val="en-US"/>
        </w:rPr>
      </w:pPr>
    </w:p>
    <w:p w14:paraId="343F5F33" w14:textId="77777777" w:rsidR="00782313" w:rsidRPr="00782313" w:rsidRDefault="00782313" w:rsidP="00782313">
      <w:pPr>
        <w:autoSpaceDE w:val="0"/>
        <w:autoSpaceDN w:val="0"/>
        <w:adjustRightInd w:val="0"/>
        <w:spacing w:line="240" w:lineRule="auto"/>
        <w:ind w:firstLine="0"/>
        <w:jc w:val="left"/>
        <w:rPr>
          <w:color w:val="000000" w:themeColor="text1"/>
          <w:sz w:val="12"/>
          <w:szCs w:val="12"/>
          <w:lang w:val="en-US"/>
        </w:rPr>
      </w:pPr>
      <w:r w:rsidRPr="00782313">
        <w:rPr>
          <w:color w:val="000000" w:themeColor="text1"/>
          <w:sz w:val="12"/>
          <w:szCs w:val="12"/>
          <w:lang w:val="en-US"/>
        </w:rPr>
        <w:t xml:space="preserve">        private void Move_Window(object sender, MouseButtonEventArgs e)</w:t>
      </w:r>
    </w:p>
    <w:p w14:paraId="7E33E8DD" w14:textId="77777777" w:rsidR="00782313" w:rsidRPr="00782313" w:rsidRDefault="00782313" w:rsidP="00782313">
      <w:pPr>
        <w:autoSpaceDE w:val="0"/>
        <w:autoSpaceDN w:val="0"/>
        <w:adjustRightInd w:val="0"/>
        <w:spacing w:line="240" w:lineRule="auto"/>
        <w:ind w:firstLine="0"/>
        <w:jc w:val="left"/>
        <w:rPr>
          <w:color w:val="000000" w:themeColor="text1"/>
          <w:sz w:val="12"/>
          <w:szCs w:val="12"/>
          <w:lang w:val="en-US"/>
        </w:rPr>
      </w:pPr>
      <w:r w:rsidRPr="00782313">
        <w:rPr>
          <w:color w:val="000000" w:themeColor="text1"/>
          <w:sz w:val="12"/>
          <w:szCs w:val="12"/>
          <w:lang w:val="en-US"/>
        </w:rPr>
        <w:t xml:space="preserve">        {</w:t>
      </w:r>
    </w:p>
    <w:p w14:paraId="28794F1D" w14:textId="77777777" w:rsidR="00782313" w:rsidRPr="00782313" w:rsidRDefault="00782313" w:rsidP="00782313">
      <w:pPr>
        <w:autoSpaceDE w:val="0"/>
        <w:autoSpaceDN w:val="0"/>
        <w:adjustRightInd w:val="0"/>
        <w:spacing w:line="240" w:lineRule="auto"/>
        <w:ind w:firstLine="0"/>
        <w:jc w:val="left"/>
        <w:rPr>
          <w:color w:val="000000" w:themeColor="text1"/>
          <w:sz w:val="12"/>
          <w:szCs w:val="12"/>
          <w:lang w:val="en-US"/>
        </w:rPr>
      </w:pPr>
      <w:r w:rsidRPr="00782313">
        <w:rPr>
          <w:color w:val="000000" w:themeColor="text1"/>
          <w:sz w:val="12"/>
          <w:szCs w:val="12"/>
          <w:lang w:val="en-US"/>
        </w:rPr>
        <w:t xml:space="preserve">            if (e.ChangedButton == MouseButton.Left)</w:t>
      </w:r>
    </w:p>
    <w:p w14:paraId="50DCC382" w14:textId="77777777" w:rsidR="00782313" w:rsidRPr="008701AB" w:rsidRDefault="00782313" w:rsidP="00782313">
      <w:pPr>
        <w:autoSpaceDE w:val="0"/>
        <w:autoSpaceDN w:val="0"/>
        <w:adjustRightInd w:val="0"/>
        <w:spacing w:line="240" w:lineRule="auto"/>
        <w:ind w:firstLine="0"/>
        <w:jc w:val="left"/>
        <w:rPr>
          <w:color w:val="000000" w:themeColor="text1"/>
          <w:sz w:val="12"/>
          <w:szCs w:val="12"/>
          <w:lang w:val="en-US"/>
        </w:rPr>
      </w:pPr>
      <w:r w:rsidRPr="00782313">
        <w:rPr>
          <w:color w:val="000000" w:themeColor="text1"/>
          <w:sz w:val="12"/>
          <w:szCs w:val="12"/>
          <w:lang w:val="en-US"/>
        </w:rPr>
        <w:t xml:space="preserve">                </w:t>
      </w:r>
      <w:r w:rsidRPr="008701AB">
        <w:rPr>
          <w:color w:val="000000" w:themeColor="text1"/>
          <w:sz w:val="12"/>
          <w:szCs w:val="12"/>
          <w:lang w:val="en-US"/>
        </w:rPr>
        <w:t>this.DragMove();</w:t>
      </w:r>
    </w:p>
    <w:p w14:paraId="40452001" w14:textId="77777777" w:rsidR="00782313" w:rsidRPr="00782313" w:rsidRDefault="00782313" w:rsidP="00782313">
      <w:pPr>
        <w:autoSpaceDE w:val="0"/>
        <w:autoSpaceDN w:val="0"/>
        <w:adjustRightInd w:val="0"/>
        <w:spacing w:line="240" w:lineRule="auto"/>
        <w:ind w:firstLine="0"/>
        <w:jc w:val="left"/>
        <w:rPr>
          <w:color w:val="000000" w:themeColor="text1"/>
          <w:sz w:val="12"/>
          <w:szCs w:val="12"/>
          <w:lang w:val="en-US"/>
        </w:rPr>
      </w:pPr>
      <w:r w:rsidRPr="00782313">
        <w:rPr>
          <w:color w:val="000000" w:themeColor="text1"/>
          <w:sz w:val="12"/>
          <w:szCs w:val="12"/>
          <w:lang w:val="en-US"/>
        </w:rPr>
        <w:t xml:space="preserve">        }</w:t>
      </w:r>
    </w:p>
    <w:p w14:paraId="36E98EAC" w14:textId="77777777" w:rsidR="00782313" w:rsidRPr="00782313" w:rsidRDefault="00782313" w:rsidP="00782313">
      <w:pPr>
        <w:autoSpaceDE w:val="0"/>
        <w:autoSpaceDN w:val="0"/>
        <w:adjustRightInd w:val="0"/>
        <w:spacing w:line="240" w:lineRule="auto"/>
        <w:ind w:firstLine="0"/>
        <w:jc w:val="left"/>
        <w:rPr>
          <w:color w:val="000000" w:themeColor="text1"/>
          <w:sz w:val="12"/>
          <w:szCs w:val="12"/>
          <w:lang w:val="en-US"/>
        </w:rPr>
      </w:pPr>
    </w:p>
    <w:p w14:paraId="39131AD3" w14:textId="77777777" w:rsidR="00782313" w:rsidRPr="00782313" w:rsidRDefault="00782313" w:rsidP="00782313">
      <w:pPr>
        <w:autoSpaceDE w:val="0"/>
        <w:autoSpaceDN w:val="0"/>
        <w:adjustRightInd w:val="0"/>
        <w:spacing w:line="240" w:lineRule="auto"/>
        <w:ind w:firstLine="0"/>
        <w:jc w:val="left"/>
        <w:rPr>
          <w:color w:val="000000" w:themeColor="text1"/>
          <w:sz w:val="12"/>
          <w:szCs w:val="12"/>
          <w:lang w:val="en-US"/>
        </w:rPr>
      </w:pPr>
    </w:p>
    <w:p w14:paraId="2CF8EF4A" w14:textId="77777777" w:rsidR="00782313" w:rsidRPr="00782313" w:rsidRDefault="00782313" w:rsidP="00782313">
      <w:pPr>
        <w:autoSpaceDE w:val="0"/>
        <w:autoSpaceDN w:val="0"/>
        <w:adjustRightInd w:val="0"/>
        <w:spacing w:line="240" w:lineRule="auto"/>
        <w:ind w:firstLine="0"/>
        <w:jc w:val="left"/>
        <w:rPr>
          <w:color w:val="000000" w:themeColor="text1"/>
          <w:sz w:val="12"/>
          <w:szCs w:val="12"/>
          <w:lang w:val="en-US"/>
        </w:rPr>
      </w:pPr>
    </w:p>
    <w:p w14:paraId="6500AD2B" w14:textId="77777777" w:rsidR="00782313" w:rsidRPr="00782313" w:rsidRDefault="00782313" w:rsidP="00782313">
      <w:pPr>
        <w:autoSpaceDE w:val="0"/>
        <w:autoSpaceDN w:val="0"/>
        <w:adjustRightInd w:val="0"/>
        <w:spacing w:line="240" w:lineRule="auto"/>
        <w:ind w:firstLine="0"/>
        <w:jc w:val="left"/>
        <w:rPr>
          <w:color w:val="000000" w:themeColor="text1"/>
          <w:sz w:val="12"/>
          <w:szCs w:val="12"/>
          <w:lang w:val="en-US"/>
        </w:rPr>
      </w:pPr>
      <w:r w:rsidRPr="00782313">
        <w:rPr>
          <w:color w:val="000000" w:themeColor="text1"/>
          <w:sz w:val="12"/>
          <w:szCs w:val="12"/>
          <w:lang w:val="en-US"/>
        </w:rPr>
        <w:t xml:space="preserve">        private void btn_exit_Click(object sender, RoutedEventArgs e)</w:t>
      </w:r>
    </w:p>
    <w:p w14:paraId="660028CE" w14:textId="77777777" w:rsidR="00782313" w:rsidRPr="00782313" w:rsidRDefault="00782313" w:rsidP="00782313">
      <w:pPr>
        <w:autoSpaceDE w:val="0"/>
        <w:autoSpaceDN w:val="0"/>
        <w:adjustRightInd w:val="0"/>
        <w:spacing w:line="240" w:lineRule="auto"/>
        <w:ind w:firstLine="0"/>
        <w:jc w:val="left"/>
        <w:rPr>
          <w:color w:val="000000" w:themeColor="text1"/>
          <w:sz w:val="12"/>
          <w:szCs w:val="12"/>
          <w:lang w:val="en-US"/>
        </w:rPr>
      </w:pPr>
      <w:r w:rsidRPr="00782313">
        <w:rPr>
          <w:color w:val="000000" w:themeColor="text1"/>
          <w:sz w:val="12"/>
          <w:szCs w:val="12"/>
          <w:lang w:val="en-US"/>
        </w:rPr>
        <w:t xml:space="preserve">        {</w:t>
      </w:r>
    </w:p>
    <w:p w14:paraId="2F2A4D0A" w14:textId="77777777" w:rsidR="00782313" w:rsidRPr="00782313" w:rsidRDefault="00782313" w:rsidP="00782313">
      <w:pPr>
        <w:autoSpaceDE w:val="0"/>
        <w:autoSpaceDN w:val="0"/>
        <w:adjustRightInd w:val="0"/>
        <w:spacing w:line="240" w:lineRule="auto"/>
        <w:ind w:firstLine="0"/>
        <w:jc w:val="left"/>
        <w:rPr>
          <w:color w:val="000000" w:themeColor="text1"/>
          <w:sz w:val="12"/>
          <w:szCs w:val="12"/>
          <w:lang w:val="en-US"/>
        </w:rPr>
      </w:pPr>
      <w:r w:rsidRPr="00782313">
        <w:rPr>
          <w:color w:val="000000" w:themeColor="text1"/>
          <w:sz w:val="12"/>
          <w:szCs w:val="12"/>
          <w:lang w:val="en-US"/>
        </w:rPr>
        <w:t xml:space="preserve">            this.Close();</w:t>
      </w:r>
    </w:p>
    <w:p w14:paraId="04DA492F" w14:textId="77777777" w:rsidR="00782313" w:rsidRPr="00782313" w:rsidRDefault="00782313" w:rsidP="00782313">
      <w:pPr>
        <w:autoSpaceDE w:val="0"/>
        <w:autoSpaceDN w:val="0"/>
        <w:adjustRightInd w:val="0"/>
        <w:spacing w:line="240" w:lineRule="auto"/>
        <w:ind w:firstLine="0"/>
        <w:jc w:val="left"/>
        <w:rPr>
          <w:color w:val="000000" w:themeColor="text1"/>
          <w:sz w:val="12"/>
          <w:szCs w:val="12"/>
          <w:lang w:val="en-US"/>
        </w:rPr>
      </w:pPr>
      <w:r w:rsidRPr="00782313">
        <w:rPr>
          <w:color w:val="000000" w:themeColor="text1"/>
          <w:sz w:val="12"/>
          <w:szCs w:val="12"/>
          <w:lang w:val="en-US"/>
        </w:rPr>
        <w:t xml:space="preserve">        }</w:t>
      </w:r>
    </w:p>
    <w:p w14:paraId="45364DAA" w14:textId="77777777" w:rsidR="00782313" w:rsidRPr="00782313" w:rsidRDefault="00782313" w:rsidP="00782313">
      <w:pPr>
        <w:autoSpaceDE w:val="0"/>
        <w:autoSpaceDN w:val="0"/>
        <w:adjustRightInd w:val="0"/>
        <w:spacing w:line="240" w:lineRule="auto"/>
        <w:ind w:firstLine="0"/>
        <w:jc w:val="left"/>
        <w:rPr>
          <w:color w:val="000000" w:themeColor="text1"/>
          <w:sz w:val="12"/>
          <w:szCs w:val="12"/>
          <w:lang w:val="en-US"/>
        </w:rPr>
      </w:pPr>
    </w:p>
    <w:p w14:paraId="4F4E586F" w14:textId="77777777" w:rsidR="00782313" w:rsidRPr="00782313" w:rsidRDefault="00782313" w:rsidP="00782313">
      <w:pPr>
        <w:autoSpaceDE w:val="0"/>
        <w:autoSpaceDN w:val="0"/>
        <w:adjustRightInd w:val="0"/>
        <w:spacing w:line="240" w:lineRule="auto"/>
        <w:ind w:firstLine="0"/>
        <w:jc w:val="left"/>
        <w:rPr>
          <w:color w:val="000000" w:themeColor="text1"/>
          <w:sz w:val="12"/>
          <w:szCs w:val="12"/>
          <w:lang w:val="en-US"/>
        </w:rPr>
      </w:pPr>
      <w:r w:rsidRPr="00782313">
        <w:rPr>
          <w:color w:val="000000" w:themeColor="text1"/>
          <w:sz w:val="12"/>
          <w:szCs w:val="12"/>
          <w:lang w:val="en-US"/>
        </w:rPr>
        <w:t xml:space="preserve">        private void btn_minimize_Click(object sender, RoutedEventArgs e)</w:t>
      </w:r>
    </w:p>
    <w:p w14:paraId="0BA386D3" w14:textId="77777777" w:rsidR="00782313" w:rsidRPr="00782313" w:rsidRDefault="00782313" w:rsidP="00782313">
      <w:pPr>
        <w:autoSpaceDE w:val="0"/>
        <w:autoSpaceDN w:val="0"/>
        <w:adjustRightInd w:val="0"/>
        <w:spacing w:line="240" w:lineRule="auto"/>
        <w:ind w:firstLine="0"/>
        <w:jc w:val="left"/>
        <w:rPr>
          <w:color w:val="000000" w:themeColor="text1"/>
          <w:sz w:val="12"/>
          <w:szCs w:val="12"/>
          <w:lang w:val="en-US"/>
        </w:rPr>
      </w:pPr>
      <w:r w:rsidRPr="00782313">
        <w:rPr>
          <w:color w:val="000000" w:themeColor="text1"/>
          <w:sz w:val="12"/>
          <w:szCs w:val="12"/>
          <w:lang w:val="en-US"/>
        </w:rPr>
        <w:t xml:space="preserve">        {</w:t>
      </w:r>
    </w:p>
    <w:p w14:paraId="1B7800BB" w14:textId="77777777" w:rsidR="00782313" w:rsidRPr="00782313" w:rsidRDefault="00782313" w:rsidP="00782313">
      <w:pPr>
        <w:autoSpaceDE w:val="0"/>
        <w:autoSpaceDN w:val="0"/>
        <w:adjustRightInd w:val="0"/>
        <w:spacing w:line="240" w:lineRule="auto"/>
        <w:ind w:firstLine="0"/>
        <w:jc w:val="left"/>
        <w:rPr>
          <w:color w:val="000000" w:themeColor="text1"/>
          <w:sz w:val="12"/>
          <w:szCs w:val="12"/>
          <w:lang w:val="en-US"/>
        </w:rPr>
      </w:pPr>
      <w:r w:rsidRPr="00782313">
        <w:rPr>
          <w:color w:val="000000" w:themeColor="text1"/>
          <w:sz w:val="12"/>
          <w:szCs w:val="12"/>
          <w:lang w:val="en-US"/>
        </w:rPr>
        <w:t xml:space="preserve">            this.WindowState = WindowState.Minimized;</w:t>
      </w:r>
    </w:p>
    <w:p w14:paraId="65C0C2A0" w14:textId="77777777" w:rsidR="00782313" w:rsidRPr="00782313" w:rsidRDefault="00782313" w:rsidP="00782313">
      <w:pPr>
        <w:autoSpaceDE w:val="0"/>
        <w:autoSpaceDN w:val="0"/>
        <w:adjustRightInd w:val="0"/>
        <w:spacing w:line="240" w:lineRule="auto"/>
        <w:ind w:firstLine="0"/>
        <w:jc w:val="left"/>
        <w:rPr>
          <w:color w:val="000000" w:themeColor="text1"/>
          <w:sz w:val="12"/>
          <w:szCs w:val="12"/>
          <w:lang w:val="en-US"/>
        </w:rPr>
      </w:pPr>
      <w:r w:rsidRPr="00782313">
        <w:rPr>
          <w:color w:val="000000" w:themeColor="text1"/>
          <w:sz w:val="12"/>
          <w:szCs w:val="12"/>
          <w:lang w:val="en-US"/>
        </w:rPr>
        <w:t xml:space="preserve">        }</w:t>
      </w:r>
    </w:p>
    <w:p w14:paraId="2EF752E9" w14:textId="77777777" w:rsidR="00782313" w:rsidRPr="00782313" w:rsidRDefault="00782313" w:rsidP="00782313">
      <w:pPr>
        <w:autoSpaceDE w:val="0"/>
        <w:autoSpaceDN w:val="0"/>
        <w:adjustRightInd w:val="0"/>
        <w:spacing w:line="240" w:lineRule="auto"/>
        <w:ind w:firstLine="0"/>
        <w:jc w:val="left"/>
        <w:rPr>
          <w:color w:val="000000" w:themeColor="text1"/>
          <w:sz w:val="12"/>
          <w:szCs w:val="12"/>
          <w:lang w:val="en-US"/>
        </w:rPr>
      </w:pPr>
    </w:p>
    <w:p w14:paraId="613485DD" w14:textId="77777777" w:rsidR="00782313" w:rsidRPr="00782313" w:rsidRDefault="00782313" w:rsidP="00782313">
      <w:pPr>
        <w:autoSpaceDE w:val="0"/>
        <w:autoSpaceDN w:val="0"/>
        <w:adjustRightInd w:val="0"/>
        <w:spacing w:line="240" w:lineRule="auto"/>
        <w:ind w:firstLine="0"/>
        <w:jc w:val="left"/>
        <w:rPr>
          <w:color w:val="000000" w:themeColor="text1"/>
          <w:sz w:val="12"/>
          <w:szCs w:val="12"/>
          <w:lang w:val="en-US"/>
        </w:rPr>
      </w:pPr>
      <w:r w:rsidRPr="00782313">
        <w:rPr>
          <w:color w:val="000000" w:themeColor="text1"/>
          <w:sz w:val="12"/>
          <w:szCs w:val="12"/>
          <w:lang w:val="en-US"/>
        </w:rPr>
        <w:t xml:space="preserve">        private void btn_authorization_Click(object sender, RoutedEventArgs e)</w:t>
      </w:r>
    </w:p>
    <w:p w14:paraId="37006B98" w14:textId="77777777" w:rsidR="00782313" w:rsidRPr="00782313" w:rsidRDefault="00782313" w:rsidP="00782313">
      <w:pPr>
        <w:autoSpaceDE w:val="0"/>
        <w:autoSpaceDN w:val="0"/>
        <w:adjustRightInd w:val="0"/>
        <w:spacing w:line="240" w:lineRule="auto"/>
        <w:ind w:firstLine="0"/>
        <w:jc w:val="left"/>
        <w:rPr>
          <w:color w:val="000000" w:themeColor="text1"/>
          <w:sz w:val="12"/>
          <w:szCs w:val="12"/>
          <w:lang w:val="en-US"/>
        </w:rPr>
      </w:pPr>
      <w:r w:rsidRPr="00782313">
        <w:rPr>
          <w:color w:val="000000" w:themeColor="text1"/>
          <w:sz w:val="12"/>
          <w:szCs w:val="12"/>
          <w:lang w:val="en-US"/>
        </w:rPr>
        <w:t xml:space="preserve">        {</w:t>
      </w:r>
    </w:p>
    <w:p w14:paraId="262C66CF" w14:textId="77777777" w:rsidR="00782313" w:rsidRPr="00782313" w:rsidRDefault="00782313" w:rsidP="00782313">
      <w:pPr>
        <w:autoSpaceDE w:val="0"/>
        <w:autoSpaceDN w:val="0"/>
        <w:adjustRightInd w:val="0"/>
        <w:spacing w:line="240" w:lineRule="auto"/>
        <w:ind w:firstLine="0"/>
        <w:jc w:val="left"/>
        <w:rPr>
          <w:color w:val="000000" w:themeColor="text1"/>
          <w:sz w:val="12"/>
          <w:szCs w:val="12"/>
          <w:lang w:val="en-US"/>
        </w:rPr>
      </w:pPr>
      <w:r w:rsidRPr="00782313">
        <w:rPr>
          <w:color w:val="000000" w:themeColor="text1"/>
          <w:sz w:val="12"/>
          <w:szCs w:val="12"/>
          <w:lang w:val="en-US"/>
        </w:rPr>
        <w:t xml:space="preserve">            string database = "course2020";</w:t>
      </w:r>
    </w:p>
    <w:p w14:paraId="1070DCB5" w14:textId="77777777" w:rsidR="00782313" w:rsidRPr="00782313" w:rsidRDefault="00782313" w:rsidP="00782313">
      <w:pPr>
        <w:autoSpaceDE w:val="0"/>
        <w:autoSpaceDN w:val="0"/>
        <w:adjustRightInd w:val="0"/>
        <w:spacing w:line="240" w:lineRule="auto"/>
        <w:ind w:firstLine="0"/>
        <w:jc w:val="left"/>
        <w:rPr>
          <w:color w:val="000000" w:themeColor="text1"/>
          <w:sz w:val="12"/>
          <w:szCs w:val="12"/>
          <w:lang w:val="en-US"/>
        </w:rPr>
      </w:pPr>
      <w:r w:rsidRPr="00782313">
        <w:rPr>
          <w:color w:val="000000" w:themeColor="text1"/>
          <w:sz w:val="12"/>
          <w:szCs w:val="12"/>
          <w:lang w:val="en-US"/>
        </w:rPr>
        <w:t xml:space="preserve">            string port = "5432";</w:t>
      </w:r>
    </w:p>
    <w:p w14:paraId="54CFC67F" w14:textId="77777777" w:rsidR="00782313" w:rsidRPr="00782313" w:rsidRDefault="00782313" w:rsidP="00782313">
      <w:pPr>
        <w:autoSpaceDE w:val="0"/>
        <w:autoSpaceDN w:val="0"/>
        <w:adjustRightInd w:val="0"/>
        <w:spacing w:line="240" w:lineRule="auto"/>
        <w:ind w:firstLine="0"/>
        <w:jc w:val="left"/>
        <w:rPr>
          <w:color w:val="000000" w:themeColor="text1"/>
          <w:sz w:val="12"/>
          <w:szCs w:val="12"/>
          <w:lang w:val="en-US"/>
        </w:rPr>
      </w:pPr>
      <w:r w:rsidRPr="00782313">
        <w:rPr>
          <w:color w:val="000000" w:themeColor="text1"/>
          <w:sz w:val="12"/>
          <w:szCs w:val="12"/>
          <w:lang w:val="en-US"/>
        </w:rPr>
        <w:t xml:space="preserve">            string host = "127.0.0.1";</w:t>
      </w:r>
    </w:p>
    <w:p w14:paraId="41FEDF90" w14:textId="77777777" w:rsidR="00782313" w:rsidRPr="00782313" w:rsidRDefault="00782313" w:rsidP="00782313">
      <w:pPr>
        <w:autoSpaceDE w:val="0"/>
        <w:autoSpaceDN w:val="0"/>
        <w:adjustRightInd w:val="0"/>
        <w:spacing w:line="240" w:lineRule="auto"/>
        <w:ind w:firstLine="0"/>
        <w:jc w:val="left"/>
        <w:rPr>
          <w:color w:val="000000" w:themeColor="text1"/>
          <w:sz w:val="12"/>
          <w:szCs w:val="12"/>
          <w:lang w:val="en-US"/>
        </w:rPr>
      </w:pPr>
    </w:p>
    <w:p w14:paraId="69D36097" w14:textId="77777777" w:rsidR="00782313" w:rsidRPr="00782313" w:rsidRDefault="00782313" w:rsidP="00782313">
      <w:pPr>
        <w:autoSpaceDE w:val="0"/>
        <w:autoSpaceDN w:val="0"/>
        <w:adjustRightInd w:val="0"/>
        <w:spacing w:line="240" w:lineRule="auto"/>
        <w:ind w:firstLine="0"/>
        <w:jc w:val="left"/>
        <w:rPr>
          <w:color w:val="000000" w:themeColor="text1"/>
          <w:sz w:val="12"/>
          <w:szCs w:val="12"/>
          <w:lang w:val="en-US"/>
        </w:rPr>
      </w:pPr>
      <w:r w:rsidRPr="00782313">
        <w:rPr>
          <w:color w:val="000000" w:themeColor="text1"/>
          <w:sz w:val="12"/>
          <w:szCs w:val="12"/>
          <w:lang w:val="en-US"/>
        </w:rPr>
        <w:t xml:space="preserve">            string login = txb_login.Text;</w:t>
      </w:r>
    </w:p>
    <w:p w14:paraId="6D2D736B" w14:textId="77777777" w:rsidR="00782313" w:rsidRPr="00782313" w:rsidRDefault="00782313" w:rsidP="00782313">
      <w:pPr>
        <w:autoSpaceDE w:val="0"/>
        <w:autoSpaceDN w:val="0"/>
        <w:adjustRightInd w:val="0"/>
        <w:spacing w:line="240" w:lineRule="auto"/>
        <w:ind w:firstLine="0"/>
        <w:jc w:val="left"/>
        <w:rPr>
          <w:color w:val="000000" w:themeColor="text1"/>
          <w:sz w:val="12"/>
          <w:szCs w:val="12"/>
          <w:lang w:val="en-US"/>
        </w:rPr>
      </w:pPr>
      <w:r w:rsidRPr="00782313">
        <w:rPr>
          <w:color w:val="000000" w:themeColor="text1"/>
          <w:sz w:val="12"/>
          <w:szCs w:val="12"/>
          <w:lang w:val="en-US"/>
        </w:rPr>
        <w:t xml:space="preserve">            string password = txb_password.Password;</w:t>
      </w:r>
    </w:p>
    <w:p w14:paraId="03B1C5AA" w14:textId="77777777" w:rsidR="00782313" w:rsidRPr="00782313" w:rsidRDefault="00782313" w:rsidP="00782313">
      <w:pPr>
        <w:autoSpaceDE w:val="0"/>
        <w:autoSpaceDN w:val="0"/>
        <w:adjustRightInd w:val="0"/>
        <w:spacing w:line="240" w:lineRule="auto"/>
        <w:ind w:firstLine="0"/>
        <w:jc w:val="left"/>
        <w:rPr>
          <w:color w:val="000000" w:themeColor="text1"/>
          <w:sz w:val="12"/>
          <w:szCs w:val="12"/>
          <w:lang w:val="en-US"/>
        </w:rPr>
      </w:pPr>
    </w:p>
    <w:p w14:paraId="55F8AC8D" w14:textId="77777777" w:rsidR="00782313" w:rsidRPr="00782313" w:rsidRDefault="00782313" w:rsidP="00782313">
      <w:pPr>
        <w:autoSpaceDE w:val="0"/>
        <w:autoSpaceDN w:val="0"/>
        <w:adjustRightInd w:val="0"/>
        <w:spacing w:line="240" w:lineRule="auto"/>
        <w:ind w:firstLine="0"/>
        <w:jc w:val="left"/>
        <w:rPr>
          <w:color w:val="000000" w:themeColor="text1"/>
          <w:sz w:val="12"/>
          <w:szCs w:val="12"/>
          <w:lang w:val="en-US"/>
        </w:rPr>
      </w:pPr>
      <w:r w:rsidRPr="00782313">
        <w:rPr>
          <w:color w:val="000000" w:themeColor="text1"/>
          <w:sz w:val="12"/>
          <w:szCs w:val="12"/>
          <w:lang w:val="en-US"/>
        </w:rPr>
        <w:t xml:space="preserve">            string connection_string = $"Server={host}; Port={port}; User Id={login}; Password={password}; Database={database}";</w:t>
      </w:r>
    </w:p>
    <w:p w14:paraId="400073FD" w14:textId="77777777" w:rsidR="00782313" w:rsidRPr="00782313" w:rsidRDefault="00782313" w:rsidP="00782313">
      <w:pPr>
        <w:autoSpaceDE w:val="0"/>
        <w:autoSpaceDN w:val="0"/>
        <w:adjustRightInd w:val="0"/>
        <w:spacing w:line="240" w:lineRule="auto"/>
        <w:ind w:firstLine="0"/>
        <w:jc w:val="left"/>
        <w:rPr>
          <w:color w:val="000000" w:themeColor="text1"/>
          <w:sz w:val="12"/>
          <w:szCs w:val="12"/>
          <w:lang w:val="en-US"/>
        </w:rPr>
      </w:pPr>
      <w:r w:rsidRPr="00782313">
        <w:rPr>
          <w:color w:val="000000" w:themeColor="text1"/>
          <w:sz w:val="12"/>
          <w:szCs w:val="12"/>
          <w:lang w:val="en-US"/>
        </w:rPr>
        <w:t xml:space="preserve">            NpgsqlConnection connection = new NpgsqlConnection(connection_string);</w:t>
      </w:r>
    </w:p>
    <w:p w14:paraId="6C6E97C9" w14:textId="77777777" w:rsidR="00782313" w:rsidRPr="00782313" w:rsidRDefault="00782313" w:rsidP="00782313">
      <w:pPr>
        <w:autoSpaceDE w:val="0"/>
        <w:autoSpaceDN w:val="0"/>
        <w:adjustRightInd w:val="0"/>
        <w:spacing w:line="240" w:lineRule="auto"/>
        <w:ind w:firstLine="0"/>
        <w:jc w:val="left"/>
        <w:rPr>
          <w:color w:val="000000" w:themeColor="text1"/>
          <w:sz w:val="12"/>
          <w:szCs w:val="12"/>
          <w:lang w:val="en-US"/>
        </w:rPr>
      </w:pPr>
    </w:p>
    <w:p w14:paraId="69C1E2EB" w14:textId="77777777" w:rsidR="00782313" w:rsidRPr="00782313" w:rsidRDefault="00782313" w:rsidP="00782313">
      <w:pPr>
        <w:autoSpaceDE w:val="0"/>
        <w:autoSpaceDN w:val="0"/>
        <w:adjustRightInd w:val="0"/>
        <w:spacing w:line="240" w:lineRule="auto"/>
        <w:ind w:firstLine="0"/>
        <w:jc w:val="left"/>
        <w:rPr>
          <w:color w:val="000000" w:themeColor="text1"/>
          <w:sz w:val="12"/>
          <w:szCs w:val="12"/>
          <w:lang w:val="en-US"/>
        </w:rPr>
      </w:pPr>
      <w:r w:rsidRPr="00782313">
        <w:rPr>
          <w:color w:val="000000" w:themeColor="text1"/>
          <w:sz w:val="12"/>
          <w:szCs w:val="12"/>
          <w:lang w:val="en-US"/>
        </w:rPr>
        <w:t xml:space="preserve">            try</w:t>
      </w:r>
    </w:p>
    <w:p w14:paraId="4E2B3699" w14:textId="77777777" w:rsidR="00782313" w:rsidRPr="00782313" w:rsidRDefault="00782313" w:rsidP="00782313">
      <w:pPr>
        <w:autoSpaceDE w:val="0"/>
        <w:autoSpaceDN w:val="0"/>
        <w:adjustRightInd w:val="0"/>
        <w:spacing w:line="240" w:lineRule="auto"/>
        <w:ind w:firstLine="0"/>
        <w:jc w:val="left"/>
        <w:rPr>
          <w:color w:val="000000" w:themeColor="text1"/>
          <w:sz w:val="12"/>
          <w:szCs w:val="12"/>
          <w:lang w:val="en-US"/>
        </w:rPr>
      </w:pPr>
      <w:r w:rsidRPr="00782313">
        <w:rPr>
          <w:color w:val="000000" w:themeColor="text1"/>
          <w:sz w:val="12"/>
          <w:szCs w:val="12"/>
          <w:lang w:val="en-US"/>
        </w:rPr>
        <w:t xml:space="preserve">            {</w:t>
      </w:r>
    </w:p>
    <w:p w14:paraId="6ADA74A1" w14:textId="77777777" w:rsidR="00782313" w:rsidRPr="00782313" w:rsidRDefault="00782313" w:rsidP="00782313">
      <w:pPr>
        <w:autoSpaceDE w:val="0"/>
        <w:autoSpaceDN w:val="0"/>
        <w:adjustRightInd w:val="0"/>
        <w:spacing w:line="240" w:lineRule="auto"/>
        <w:ind w:firstLine="0"/>
        <w:jc w:val="left"/>
        <w:rPr>
          <w:color w:val="000000" w:themeColor="text1"/>
          <w:sz w:val="12"/>
          <w:szCs w:val="12"/>
          <w:lang w:val="en-US"/>
        </w:rPr>
      </w:pPr>
      <w:r w:rsidRPr="00782313">
        <w:rPr>
          <w:color w:val="000000" w:themeColor="text1"/>
          <w:sz w:val="12"/>
          <w:szCs w:val="12"/>
          <w:lang w:val="en-US"/>
        </w:rPr>
        <w:t xml:space="preserve">                connection.Open();</w:t>
      </w:r>
    </w:p>
    <w:p w14:paraId="59B937A7" w14:textId="77777777" w:rsidR="00782313" w:rsidRPr="00782313" w:rsidRDefault="00782313" w:rsidP="00782313">
      <w:pPr>
        <w:autoSpaceDE w:val="0"/>
        <w:autoSpaceDN w:val="0"/>
        <w:adjustRightInd w:val="0"/>
        <w:spacing w:line="240" w:lineRule="auto"/>
        <w:ind w:firstLine="0"/>
        <w:jc w:val="left"/>
        <w:rPr>
          <w:color w:val="000000" w:themeColor="text1"/>
          <w:sz w:val="12"/>
          <w:szCs w:val="12"/>
          <w:lang w:val="en-US"/>
        </w:rPr>
      </w:pPr>
      <w:r w:rsidRPr="00782313">
        <w:rPr>
          <w:color w:val="000000" w:themeColor="text1"/>
          <w:sz w:val="12"/>
          <w:szCs w:val="12"/>
          <w:lang w:val="en-US"/>
        </w:rPr>
        <w:t xml:space="preserve">            }</w:t>
      </w:r>
    </w:p>
    <w:p w14:paraId="3198E28D" w14:textId="77777777" w:rsidR="00782313" w:rsidRPr="00782313" w:rsidRDefault="00782313" w:rsidP="00782313">
      <w:pPr>
        <w:autoSpaceDE w:val="0"/>
        <w:autoSpaceDN w:val="0"/>
        <w:adjustRightInd w:val="0"/>
        <w:spacing w:line="240" w:lineRule="auto"/>
        <w:ind w:firstLine="0"/>
        <w:jc w:val="left"/>
        <w:rPr>
          <w:color w:val="000000" w:themeColor="text1"/>
          <w:sz w:val="12"/>
          <w:szCs w:val="12"/>
          <w:lang w:val="en-US"/>
        </w:rPr>
      </w:pPr>
      <w:r w:rsidRPr="00782313">
        <w:rPr>
          <w:color w:val="000000" w:themeColor="text1"/>
          <w:sz w:val="12"/>
          <w:szCs w:val="12"/>
          <w:lang w:val="en-US"/>
        </w:rPr>
        <w:t xml:space="preserve">            catch (Npgsql.PostgresException ex)</w:t>
      </w:r>
    </w:p>
    <w:p w14:paraId="51380FBE" w14:textId="77777777" w:rsidR="00782313" w:rsidRPr="00782313" w:rsidRDefault="00782313" w:rsidP="00782313">
      <w:pPr>
        <w:autoSpaceDE w:val="0"/>
        <w:autoSpaceDN w:val="0"/>
        <w:adjustRightInd w:val="0"/>
        <w:spacing w:line="240" w:lineRule="auto"/>
        <w:ind w:firstLine="0"/>
        <w:jc w:val="left"/>
        <w:rPr>
          <w:color w:val="000000" w:themeColor="text1"/>
          <w:sz w:val="12"/>
          <w:szCs w:val="12"/>
          <w:lang w:val="en-US"/>
        </w:rPr>
      </w:pPr>
      <w:r w:rsidRPr="00782313">
        <w:rPr>
          <w:color w:val="000000" w:themeColor="text1"/>
          <w:sz w:val="12"/>
          <w:szCs w:val="12"/>
          <w:lang w:val="en-US"/>
        </w:rPr>
        <w:t xml:space="preserve">            {</w:t>
      </w:r>
    </w:p>
    <w:p w14:paraId="6EC0C1AA" w14:textId="77777777" w:rsidR="00782313" w:rsidRPr="00782313" w:rsidRDefault="00782313" w:rsidP="00782313">
      <w:pPr>
        <w:autoSpaceDE w:val="0"/>
        <w:autoSpaceDN w:val="0"/>
        <w:adjustRightInd w:val="0"/>
        <w:spacing w:line="240" w:lineRule="auto"/>
        <w:ind w:firstLine="0"/>
        <w:jc w:val="left"/>
        <w:rPr>
          <w:color w:val="000000" w:themeColor="text1"/>
          <w:sz w:val="12"/>
          <w:szCs w:val="12"/>
          <w:lang w:val="en-US"/>
        </w:rPr>
      </w:pPr>
      <w:r w:rsidRPr="00782313">
        <w:rPr>
          <w:color w:val="000000" w:themeColor="text1"/>
          <w:sz w:val="12"/>
          <w:szCs w:val="12"/>
          <w:lang w:val="en-US"/>
        </w:rPr>
        <w:t xml:space="preserve">                MessageBox.Show("</w:t>
      </w:r>
      <w:r w:rsidRPr="00782313">
        <w:rPr>
          <w:color w:val="000000" w:themeColor="text1"/>
          <w:sz w:val="12"/>
          <w:szCs w:val="12"/>
        </w:rPr>
        <w:t>Ошибка</w:t>
      </w:r>
      <w:r w:rsidRPr="00782313">
        <w:rPr>
          <w:color w:val="000000" w:themeColor="text1"/>
          <w:sz w:val="12"/>
          <w:szCs w:val="12"/>
          <w:lang w:val="en-US"/>
        </w:rPr>
        <w:t xml:space="preserve"> </w:t>
      </w:r>
      <w:r w:rsidRPr="00782313">
        <w:rPr>
          <w:color w:val="000000" w:themeColor="text1"/>
          <w:sz w:val="12"/>
          <w:szCs w:val="12"/>
        </w:rPr>
        <w:t>авторизации</w:t>
      </w:r>
      <w:r w:rsidRPr="00782313">
        <w:rPr>
          <w:color w:val="000000" w:themeColor="text1"/>
          <w:sz w:val="12"/>
          <w:szCs w:val="12"/>
          <w:lang w:val="en-US"/>
        </w:rPr>
        <w:t>!", "</w:t>
      </w:r>
      <w:r w:rsidRPr="00782313">
        <w:rPr>
          <w:color w:val="000000" w:themeColor="text1"/>
          <w:sz w:val="12"/>
          <w:szCs w:val="12"/>
        </w:rPr>
        <w:t>Ошибка</w:t>
      </w:r>
      <w:r w:rsidRPr="00782313">
        <w:rPr>
          <w:color w:val="000000" w:themeColor="text1"/>
          <w:sz w:val="12"/>
          <w:szCs w:val="12"/>
          <w:lang w:val="en-US"/>
        </w:rPr>
        <w:t>", MessageBoxButton.OK, MessageBoxImage.Error);</w:t>
      </w:r>
    </w:p>
    <w:p w14:paraId="73D28832" w14:textId="77777777" w:rsidR="00782313" w:rsidRPr="00782313" w:rsidRDefault="00782313" w:rsidP="00782313">
      <w:pPr>
        <w:autoSpaceDE w:val="0"/>
        <w:autoSpaceDN w:val="0"/>
        <w:adjustRightInd w:val="0"/>
        <w:spacing w:line="240" w:lineRule="auto"/>
        <w:ind w:firstLine="0"/>
        <w:jc w:val="left"/>
        <w:rPr>
          <w:color w:val="000000" w:themeColor="text1"/>
          <w:sz w:val="12"/>
          <w:szCs w:val="12"/>
          <w:lang w:val="en-US"/>
        </w:rPr>
      </w:pPr>
      <w:r w:rsidRPr="00782313">
        <w:rPr>
          <w:color w:val="000000" w:themeColor="text1"/>
          <w:sz w:val="12"/>
          <w:szCs w:val="12"/>
          <w:lang w:val="en-US"/>
        </w:rPr>
        <w:t xml:space="preserve">                return;</w:t>
      </w:r>
    </w:p>
    <w:p w14:paraId="6EBFE6AA" w14:textId="77777777" w:rsidR="00782313" w:rsidRPr="00782313" w:rsidRDefault="00782313" w:rsidP="00782313">
      <w:pPr>
        <w:autoSpaceDE w:val="0"/>
        <w:autoSpaceDN w:val="0"/>
        <w:adjustRightInd w:val="0"/>
        <w:spacing w:line="240" w:lineRule="auto"/>
        <w:ind w:firstLine="0"/>
        <w:jc w:val="left"/>
        <w:rPr>
          <w:color w:val="000000" w:themeColor="text1"/>
          <w:sz w:val="12"/>
          <w:szCs w:val="12"/>
          <w:lang w:val="en-US"/>
        </w:rPr>
      </w:pPr>
      <w:r w:rsidRPr="00782313">
        <w:rPr>
          <w:color w:val="000000" w:themeColor="text1"/>
          <w:sz w:val="12"/>
          <w:szCs w:val="12"/>
          <w:lang w:val="en-US"/>
        </w:rPr>
        <w:t xml:space="preserve">            }//#FF3E59A0</w:t>
      </w:r>
    </w:p>
    <w:p w14:paraId="5300F561" w14:textId="77777777" w:rsidR="00782313" w:rsidRPr="00782313" w:rsidRDefault="00782313" w:rsidP="00782313">
      <w:pPr>
        <w:autoSpaceDE w:val="0"/>
        <w:autoSpaceDN w:val="0"/>
        <w:adjustRightInd w:val="0"/>
        <w:spacing w:line="240" w:lineRule="auto"/>
        <w:ind w:firstLine="0"/>
        <w:jc w:val="left"/>
        <w:rPr>
          <w:color w:val="000000" w:themeColor="text1"/>
          <w:sz w:val="12"/>
          <w:szCs w:val="12"/>
          <w:lang w:val="en-US"/>
        </w:rPr>
      </w:pPr>
      <w:r w:rsidRPr="00782313">
        <w:rPr>
          <w:color w:val="000000" w:themeColor="text1"/>
          <w:sz w:val="12"/>
          <w:szCs w:val="12"/>
          <w:lang w:val="en-US"/>
        </w:rPr>
        <w:t xml:space="preserve">            MainWindow window = new MainWindow(connection_string, login);</w:t>
      </w:r>
    </w:p>
    <w:p w14:paraId="66D25A2F" w14:textId="77777777" w:rsidR="00782313" w:rsidRPr="00782313" w:rsidRDefault="00782313" w:rsidP="00782313">
      <w:pPr>
        <w:autoSpaceDE w:val="0"/>
        <w:autoSpaceDN w:val="0"/>
        <w:adjustRightInd w:val="0"/>
        <w:spacing w:line="240" w:lineRule="auto"/>
        <w:ind w:firstLine="0"/>
        <w:jc w:val="left"/>
        <w:rPr>
          <w:color w:val="000000" w:themeColor="text1"/>
          <w:sz w:val="12"/>
          <w:szCs w:val="12"/>
          <w:lang w:val="en-US"/>
        </w:rPr>
      </w:pPr>
      <w:r w:rsidRPr="00782313">
        <w:rPr>
          <w:color w:val="000000" w:themeColor="text1"/>
          <w:sz w:val="12"/>
          <w:szCs w:val="12"/>
          <w:lang w:val="en-US"/>
        </w:rPr>
        <w:t xml:space="preserve">            window.Show();</w:t>
      </w:r>
    </w:p>
    <w:p w14:paraId="2EDAB603" w14:textId="77777777" w:rsidR="00782313" w:rsidRPr="00782313" w:rsidRDefault="00782313" w:rsidP="00782313">
      <w:pPr>
        <w:autoSpaceDE w:val="0"/>
        <w:autoSpaceDN w:val="0"/>
        <w:adjustRightInd w:val="0"/>
        <w:spacing w:line="240" w:lineRule="auto"/>
        <w:ind w:firstLine="0"/>
        <w:jc w:val="left"/>
        <w:rPr>
          <w:color w:val="000000" w:themeColor="text1"/>
          <w:sz w:val="12"/>
          <w:szCs w:val="12"/>
          <w:lang w:val="en-US"/>
        </w:rPr>
      </w:pPr>
      <w:r w:rsidRPr="00782313">
        <w:rPr>
          <w:color w:val="000000" w:themeColor="text1"/>
          <w:sz w:val="12"/>
          <w:szCs w:val="12"/>
          <w:lang w:val="en-US"/>
        </w:rPr>
        <w:t xml:space="preserve">            this.Close();</w:t>
      </w:r>
    </w:p>
    <w:p w14:paraId="17854B03" w14:textId="77777777" w:rsidR="00782313" w:rsidRPr="00782313" w:rsidRDefault="00782313" w:rsidP="00782313">
      <w:pPr>
        <w:autoSpaceDE w:val="0"/>
        <w:autoSpaceDN w:val="0"/>
        <w:adjustRightInd w:val="0"/>
        <w:spacing w:line="240" w:lineRule="auto"/>
        <w:ind w:firstLine="0"/>
        <w:jc w:val="left"/>
        <w:rPr>
          <w:color w:val="000000" w:themeColor="text1"/>
          <w:sz w:val="12"/>
          <w:szCs w:val="12"/>
          <w:lang w:val="en-US"/>
        </w:rPr>
      </w:pPr>
      <w:r w:rsidRPr="00782313">
        <w:rPr>
          <w:color w:val="000000" w:themeColor="text1"/>
          <w:sz w:val="12"/>
          <w:szCs w:val="12"/>
          <w:lang w:val="en-US"/>
        </w:rPr>
        <w:t xml:space="preserve">        }</w:t>
      </w:r>
    </w:p>
    <w:p w14:paraId="086ADBD6" w14:textId="77777777" w:rsidR="00782313" w:rsidRPr="00782313" w:rsidRDefault="00782313" w:rsidP="00782313">
      <w:pPr>
        <w:spacing w:line="240" w:lineRule="auto"/>
        <w:ind w:firstLine="0"/>
        <w:rPr>
          <w:color w:val="000000" w:themeColor="text1"/>
          <w:sz w:val="12"/>
          <w:szCs w:val="12"/>
          <w:lang w:val="en-US"/>
        </w:rPr>
      </w:pPr>
      <w:r w:rsidRPr="00782313">
        <w:rPr>
          <w:color w:val="000000" w:themeColor="text1"/>
          <w:sz w:val="12"/>
          <w:szCs w:val="12"/>
          <w:lang w:val="en-US"/>
        </w:rPr>
        <w:t xml:space="preserve">    }</w:t>
      </w:r>
      <w:r w:rsidR="00C56189" w:rsidRPr="00782313">
        <w:rPr>
          <w:color w:val="000000" w:themeColor="text1"/>
          <w:sz w:val="12"/>
          <w:szCs w:val="12"/>
          <w:lang w:val="en-US"/>
        </w:rPr>
        <w:t xml:space="preserve">                </w:t>
      </w:r>
      <w:r w:rsidRPr="00782313">
        <w:rPr>
          <w:color w:val="000000" w:themeColor="text1"/>
          <w:sz w:val="12"/>
          <w:szCs w:val="12"/>
          <w:lang w:val="en-US"/>
        </w:rPr>
        <w:t>public partial class QueryWindow : Window</w:t>
      </w:r>
    </w:p>
    <w:p w14:paraId="06806382" w14:textId="77777777" w:rsidR="00782313" w:rsidRPr="00782313" w:rsidRDefault="00782313" w:rsidP="00782313">
      <w:pPr>
        <w:spacing w:line="240" w:lineRule="auto"/>
        <w:ind w:firstLine="0"/>
        <w:rPr>
          <w:color w:val="000000" w:themeColor="text1"/>
          <w:sz w:val="12"/>
          <w:szCs w:val="12"/>
          <w:lang w:val="en-US"/>
        </w:rPr>
      </w:pPr>
      <w:r w:rsidRPr="00782313">
        <w:rPr>
          <w:color w:val="000000" w:themeColor="text1"/>
          <w:sz w:val="12"/>
          <w:szCs w:val="12"/>
          <w:lang w:val="en-US"/>
        </w:rPr>
        <w:t xml:space="preserve">    {</w:t>
      </w:r>
    </w:p>
    <w:p w14:paraId="06761FA3" w14:textId="77777777" w:rsidR="00782313" w:rsidRPr="00782313" w:rsidRDefault="00782313" w:rsidP="00782313">
      <w:pPr>
        <w:spacing w:line="240" w:lineRule="auto"/>
        <w:ind w:firstLine="0"/>
        <w:rPr>
          <w:color w:val="000000" w:themeColor="text1"/>
          <w:sz w:val="12"/>
          <w:szCs w:val="12"/>
          <w:lang w:val="en-US"/>
        </w:rPr>
      </w:pPr>
      <w:r w:rsidRPr="00782313">
        <w:rPr>
          <w:color w:val="000000" w:themeColor="text1"/>
          <w:sz w:val="12"/>
          <w:szCs w:val="12"/>
          <w:lang w:val="en-US"/>
        </w:rPr>
        <w:t xml:space="preserve">        string connection_string;</w:t>
      </w:r>
    </w:p>
    <w:p w14:paraId="7CA86689" w14:textId="77777777" w:rsidR="00782313" w:rsidRPr="00782313" w:rsidRDefault="00782313" w:rsidP="00782313">
      <w:pPr>
        <w:spacing w:line="240" w:lineRule="auto"/>
        <w:ind w:firstLine="0"/>
        <w:rPr>
          <w:color w:val="000000" w:themeColor="text1"/>
          <w:sz w:val="12"/>
          <w:szCs w:val="12"/>
          <w:lang w:val="en-US"/>
        </w:rPr>
      </w:pPr>
      <w:r w:rsidRPr="00782313">
        <w:rPr>
          <w:color w:val="000000" w:themeColor="text1"/>
          <w:sz w:val="12"/>
          <w:szCs w:val="12"/>
          <w:lang w:val="en-US"/>
        </w:rPr>
        <w:t xml:space="preserve">        public QueryWindow(string connection_string)</w:t>
      </w:r>
    </w:p>
    <w:p w14:paraId="63728A0E" w14:textId="77777777" w:rsidR="00782313" w:rsidRPr="00782313" w:rsidRDefault="00782313" w:rsidP="00782313">
      <w:pPr>
        <w:spacing w:line="240" w:lineRule="auto"/>
        <w:ind w:firstLine="0"/>
        <w:rPr>
          <w:color w:val="000000" w:themeColor="text1"/>
          <w:sz w:val="12"/>
          <w:szCs w:val="12"/>
          <w:lang w:val="en-US"/>
        </w:rPr>
      </w:pPr>
      <w:r w:rsidRPr="00782313">
        <w:rPr>
          <w:color w:val="000000" w:themeColor="text1"/>
          <w:sz w:val="12"/>
          <w:szCs w:val="12"/>
          <w:lang w:val="en-US"/>
        </w:rPr>
        <w:t xml:space="preserve">        {</w:t>
      </w:r>
    </w:p>
    <w:p w14:paraId="3C2737B1" w14:textId="77777777" w:rsidR="00782313" w:rsidRPr="00782313" w:rsidRDefault="00782313" w:rsidP="00782313">
      <w:pPr>
        <w:spacing w:line="240" w:lineRule="auto"/>
        <w:ind w:firstLine="0"/>
        <w:rPr>
          <w:color w:val="000000" w:themeColor="text1"/>
          <w:sz w:val="12"/>
          <w:szCs w:val="12"/>
          <w:lang w:val="en-US"/>
        </w:rPr>
      </w:pPr>
      <w:r w:rsidRPr="00782313">
        <w:rPr>
          <w:color w:val="000000" w:themeColor="text1"/>
          <w:sz w:val="12"/>
          <w:szCs w:val="12"/>
          <w:lang w:val="en-US"/>
        </w:rPr>
        <w:t xml:space="preserve">            InitializeComponent();</w:t>
      </w:r>
    </w:p>
    <w:p w14:paraId="47905DC3" w14:textId="77777777" w:rsidR="00782313" w:rsidRPr="00782313" w:rsidRDefault="00782313" w:rsidP="00782313">
      <w:pPr>
        <w:spacing w:line="240" w:lineRule="auto"/>
        <w:ind w:firstLine="0"/>
        <w:rPr>
          <w:sz w:val="12"/>
          <w:szCs w:val="12"/>
          <w:lang w:val="en-US"/>
        </w:rPr>
      </w:pPr>
    </w:p>
    <w:p w14:paraId="0869E13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this.connection_string = connection_string;</w:t>
      </w:r>
    </w:p>
    <w:p w14:paraId="60F22A50" w14:textId="77777777" w:rsidR="00782313" w:rsidRPr="00782313" w:rsidRDefault="00782313" w:rsidP="00782313">
      <w:pPr>
        <w:spacing w:line="240" w:lineRule="auto"/>
        <w:ind w:firstLine="0"/>
        <w:rPr>
          <w:sz w:val="12"/>
          <w:szCs w:val="12"/>
          <w:lang w:val="en-US"/>
        </w:rPr>
      </w:pPr>
    </w:p>
    <w:p w14:paraId="454E1A66"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dataGridView1.BorderStyle = System.Windows.Forms.BorderStyle.None;</w:t>
      </w:r>
    </w:p>
    <w:p w14:paraId="6057A500"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dataGridView1.AlternatingRowsDefaultCellStyle.BackColor = System.Drawing.Color.FromArgb(238, 239, 249);</w:t>
      </w:r>
    </w:p>
    <w:p w14:paraId="1D61EB10"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dataGridView1.CellBorderStyle = System.Windows.Forms.DataGridViewCellBorderStyle.SingleHorizontal;</w:t>
      </w:r>
    </w:p>
    <w:p w14:paraId="5083742B"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dataGridView1.DefaultCellStyle.SelectionBackColor = System.Drawing.Color.DarkTurquoise;</w:t>
      </w:r>
    </w:p>
    <w:p w14:paraId="5E0C67AB"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dataGridView1.DefaultCellStyle.SelectionForeColor = System.Drawing.Color.WhiteSmoke;</w:t>
      </w:r>
    </w:p>
    <w:p w14:paraId="1CF1E0FE"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dataGridView1.BackgroundColor = System.Drawing.Color.White;</w:t>
      </w:r>
    </w:p>
    <w:p w14:paraId="065129E6" w14:textId="77777777" w:rsidR="00782313" w:rsidRPr="00782313" w:rsidRDefault="00782313" w:rsidP="00782313">
      <w:pPr>
        <w:spacing w:line="240" w:lineRule="auto"/>
        <w:ind w:firstLine="0"/>
        <w:rPr>
          <w:sz w:val="12"/>
          <w:szCs w:val="12"/>
          <w:lang w:val="en-US"/>
        </w:rPr>
      </w:pPr>
    </w:p>
    <w:p w14:paraId="72C103D0"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dataGridView1.EnableHeadersVisualStyles = false;</w:t>
      </w:r>
    </w:p>
    <w:p w14:paraId="71BC49A8"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dataGridView1.ColumnHeadersBorderStyle = System.Windows.Forms.DataGridViewHeaderBorderStyle.None;</w:t>
      </w:r>
    </w:p>
    <w:p w14:paraId="5F629F0D"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dataGridView1.ColumnHeadersDefaultCellStyle.BackColor = System.Drawing.Color.FromArgb(20, 25, 72);</w:t>
      </w:r>
    </w:p>
    <w:p w14:paraId="657C9AA6"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dataGridView1.ColumnHeadersDefaultCellStyle.ForeColor = System.Drawing.Color.White;</w:t>
      </w:r>
    </w:p>
    <w:p w14:paraId="7845C5D7" w14:textId="77777777" w:rsidR="00782313" w:rsidRPr="00782313" w:rsidRDefault="00782313" w:rsidP="00782313">
      <w:pPr>
        <w:spacing w:line="240" w:lineRule="auto"/>
        <w:ind w:firstLine="0"/>
        <w:rPr>
          <w:sz w:val="12"/>
          <w:szCs w:val="12"/>
          <w:lang w:val="en-US"/>
        </w:rPr>
      </w:pPr>
    </w:p>
    <w:p w14:paraId="27C3CCC2"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1D92E780" w14:textId="77777777" w:rsidR="00782313" w:rsidRPr="00782313" w:rsidRDefault="00782313" w:rsidP="00782313">
      <w:pPr>
        <w:spacing w:line="240" w:lineRule="auto"/>
        <w:ind w:firstLine="0"/>
        <w:rPr>
          <w:sz w:val="12"/>
          <w:szCs w:val="12"/>
          <w:lang w:val="en-US"/>
        </w:rPr>
      </w:pPr>
    </w:p>
    <w:p w14:paraId="27C7D5B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private void Move_Window(object sender, MouseButtonEventArgs e)</w:t>
      </w:r>
    </w:p>
    <w:p w14:paraId="385FB55D"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4ABD745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if (e.ChangedButton == MouseButton.Left)</w:t>
      </w:r>
    </w:p>
    <w:p w14:paraId="61263434"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this.DragMove();</w:t>
      </w:r>
    </w:p>
    <w:p w14:paraId="11ADAAF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4E84E481" w14:textId="77777777" w:rsidR="00782313" w:rsidRPr="00782313" w:rsidRDefault="00782313" w:rsidP="00782313">
      <w:pPr>
        <w:spacing w:line="240" w:lineRule="auto"/>
        <w:ind w:firstLine="0"/>
        <w:rPr>
          <w:sz w:val="12"/>
          <w:szCs w:val="12"/>
          <w:lang w:val="en-US"/>
        </w:rPr>
      </w:pPr>
    </w:p>
    <w:p w14:paraId="5B3EFEBB"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private void btn_exit_Click(object sender, RoutedEventArgs e)</w:t>
      </w:r>
    </w:p>
    <w:p w14:paraId="1ABF2BEB"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3304A3F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this.Close();</w:t>
      </w:r>
    </w:p>
    <w:p w14:paraId="54144E5E"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2A0F5919" w14:textId="77777777" w:rsidR="00782313" w:rsidRPr="00782313" w:rsidRDefault="00782313" w:rsidP="00782313">
      <w:pPr>
        <w:spacing w:line="240" w:lineRule="auto"/>
        <w:ind w:firstLine="0"/>
        <w:rPr>
          <w:sz w:val="12"/>
          <w:szCs w:val="12"/>
          <w:lang w:val="en-US"/>
        </w:rPr>
      </w:pPr>
    </w:p>
    <w:p w14:paraId="29D9CB9B"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private void move_rect(object sender)</w:t>
      </w:r>
    </w:p>
    <w:p w14:paraId="2364C3A4"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6BB2253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//rect.Margin = new Thickness((sender as Button).Margin.Left, (sender as Button).Margin.Top, 0, 0);</w:t>
      </w:r>
    </w:p>
    <w:p w14:paraId="2C4BC458"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//rect.Height = (sender as Button).Height;</w:t>
      </w:r>
    </w:p>
    <w:p w14:paraId="71B83184"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42509515" w14:textId="77777777" w:rsidR="00782313" w:rsidRPr="00782313" w:rsidRDefault="00782313" w:rsidP="00782313">
      <w:pPr>
        <w:spacing w:line="240" w:lineRule="auto"/>
        <w:ind w:firstLine="0"/>
        <w:rPr>
          <w:sz w:val="12"/>
          <w:szCs w:val="12"/>
          <w:lang w:val="en-US"/>
        </w:rPr>
      </w:pPr>
    </w:p>
    <w:p w14:paraId="2874117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private void btn_minimize_Click(object sender, RoutedEventArgs e)</w:t>
      </w:r>
    </w:p>
    <w:p w14:paraId="07CF8722"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3F7FE8F6"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this.WindowState = WindowState.Minimized;</w:t>
      </w:r>
    </w:p>
    <w:p w14:paraId="2918F564"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3D8AD6DE" w14:textId="77777777" w:rsidR="00782313" w:rsidRPr="00782313" w:rsidRDefault="00782313" w:rsidP="00782313">
      <w:pPr>
        <w:spacing w:line="240" w:lineRule="auto"/>
        <w:ind w:firstLine="0"/>
        <w:rPr>
          <w:sz w:val="12"/>
          <w:szCs w:val="12"/>
          <w:lang w:val="en-US"/>
        </w:rPr>
      </w:pPr>
    </w:p>
    <w:p w14:paraId="1261DED0"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void FillGridFromDataSet(DataSet dataSet)</w:t>
      </w:r>
    </w:p>
    <w:p w14:paraId="4FAD9512"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513CC6A1"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try</w:t>
      </w:r>
    </w:p>
    <w:p w14:paraId="239CE854"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5589B030"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dataGridView1.Columns.Clear();</w:t>
      </w:r>
    </w:p>
    <w:p w14:paraId="1E38FAD4"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for (int i = 0; i &lt; dataSet.Tables[0].Columns.Count; i++)</w:t>
      </w:r>
    </w:p>
    <w:p w14:paraId="0AFB653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6967C746"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var col = dataSet.Tables[0].Columns[i];</w:t>
      </w:r>
    </w:p>
    <w:p w14:paraId="4D54BAC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dataGridView1.Columns.Add(col.ColumnName, col.Caption);</w:t>
      </w:r>
    </w:p>
    <w:p w14:paraId="468DF873"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if (i == 0) dataGridView1.Columns[col.ColumnName].ReadOnly = true;</w:t>
      </w:r>
    </w:p>
    <w:p w14:paraId="4F81284C" w14:textId="77777777" w:rsidR="00782313" w:rsidRPr="00782313" w:rsidRDefault="00782313" w:rsidP="00782313">
      <w:pPr>
        <w:spacing w:line="240" w:lineRule="auto"/>
        <w:ind w:firstLine="0"/>
        <w:rPr>
          <w:sz w:val="12"/>
          <w:szCs w:val="12"/>
          <w:lang w:val="en-US"/>
        </w:rPr>
      </w:pPr>
    </w:p>
    <w:p w14:paraId="28F3C141"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2A49A5B1"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for (int i = 0; i &lt; dataSet.Tables[0].Rows.Count; i++)</w:t>
      </w:r>
    </w:p>
    <w:p w14:paraId="6666514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dataGridView1.Rows.Add(dataSet.Tables[0].Rows[i].ItemArray);</w:t>
      </w:r>
    </w:p>
    <w:p w14:paraId="7E49637D" w14:textId="77777777" w:rsidR="00782313" w:rsidRPr="00782313" w:rsidRDefault="00782313" w:rsidP="00782313">
      <w:pPr>
        <w:spacing w:line="240" w:lineRule="auto"/>
        <w:ind w:firstLine="0"/>
        <w:rPr>
          <w:sz w:val="12"/>
          <w:szCs w:val="12"/>
          <w:lang w:val="en-US"/>
        </w:rPr>
      </w:pPr>
    </w:p>
    <w:p w14:paraId="607AA9EB"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for (int i = 0; i &lt; dataGridView1.Columns.Count; i++)</w:t>
      </w:r>
    </w:p>
    <w:p w14:paraId="5CD591C8"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084697B3"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dataGridView1.Columns[i].AutoSizeMode = System.Windows.Forms.DataGridViewAutoSizeColumnMode.AllCells;</w:t>
      </w:r>
    </w:p>
    <w:p w14:paraId="1736730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if (i == dataGridView1.Columns.Count - 1)</w:t>
      </w:r>
    </w:p>
    <w:p w14:paraId="1EE80546"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dataGridView1.Columns[i].AutoSizeMode = System.Windows.Forms.DataGridViewAutoSizeColumnMode.Fill;</w:t>
      </w:r>
    </w:p>
    <w:p w14:paraId="461F2293" w14:textId="77777777" w:rsidR="00782313" w:rsidRPr="00782313" w:rsidRDefault="00782313" w:rsidP="00782313">
      <w:pPr>
        <w:spacing w:line="240" w:lineRule="auto"/>
        <w:ind w:firstLine="0"/>
        <w:rPr>
          <w:sz w:val="12"/>
          <w:szCs w:val="12"/>
          <w:lang w:val="en-US"/>
        </w:rPr>
      </w:pPr>
    </w:p>
    <w:p w14:paraId="337E3A91"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0C99AC5D"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7E761D89"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catch (Exception e)</w:t>
      </w:r>
    </w:p>
    <w:p w14:paraId="145801FD"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0F510C13" w14:textId="77777777" w:rsidR="00782313" w:rsidRPr="00782313" w:rsidRDefault="00782313" w:rsidP="00782313">
      <w:pPr>
        <w:spacing w:line="240" w:lineRule="auto"/>
        <w:ind w:firstLine="0"/>
        <w:rPr>
          <w:sz w:val="12"/>
          <w:szCs w:val="12"/>
          <w:lang w:val="en-US"/>
        </w:rPr>
      </w:pPr>
    </w:p>
    <w:p w14:paraId="3348DB1E"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0D0AD9CE" w14:textId="77777777" w:rsidR="00782313" w:rsidRPr="00782313" w:rsidRDefault="00782313" w:rsidP="00782313">
      <w:pPr>
        <w:spacing w:line="240" w:lineRule="auto"/>
        <w:ind w:firstLine="0"/>
        <w:rPr>
          <w:sz w:val="12"/>
          <w:szCs w:val="12"/>
          <w:lang w:val="en-US"/>
        </w:rPr>
      </w:pPr>
    </w:p>
    <w:p w14:paraId="74526762"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1855199C" w14:textId="77777777" w:rsidR="00782313" w:rsidRPr="00782313" w:rsidRDefault="00782313" w:rsidP="00782313">
      <w:pPr>
        <w:spacing w:line="240" w:lineRule="auto"/>
        <w:ind w:firstLine="0"/>
        <w:rPr>
          <w:sz w:val="12"/>
          <w:szCs w:val="12"/>
          <w:lang w:val="en-US"/>
        </w:rPr>
      </w:pPr>
    </w:p>
    <w:p w14:paraId="13C424A8"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DataSet FillDataSetFromDB(string sql)</w:t>
      </w:r>
    </w:p>
    <w:p w14:paraId="66BEF03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4613184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try</w:t>
      </w:r>
    </w:p>
    <w:p w14:paraId="6596ED2D"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6A15B694"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NpgsqlConnection connection = new NpgsqlConnection(connection_string);</w:t>
      </w:r>
    </w:p>
    <w:p w14:paraId="5E0A46C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var select = sql;</w:t>
      </w:r>
    </w:p>
    <w:p w14:paraId="4B4AE3B0"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var dataAdapter = new NpgsqlDataAdapter(select, connection);</w:t>
      </w:r>
    </w:p>
    <w:p w14:paraId="130DC024"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var dataSet = new DataSet();</w:t>
      </w:r>
    </w:p>
    <w:p w14:paraId="1190D97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dataAdapter.Fill(dataSet);</w:t>
      </w:r>
    </w:p>
    <w:p w14:paraId="7CF30FB4"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connection.Close();</w:t>
      </w:r>
    </w:p>
    <w:p w14:paraId="13AE610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return dataSet;</w:t>
      </w:r>
    </w:p>
    <w:p w14:paraId="23CE28E2"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370334ED"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catch (Exception e)</w:t>
      </w:r>
    </w:p>
    <w:p w14:paraId="1112453D"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04F6E02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MessageBox.Show(e.Message, "Error");</w:t>
      </w:r>
    </w:p>
    <w:p w14:paraId="0E02B581"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return null;</w:t>
      </w:r>
    </w:p>
    <w:p w14:paraId="18F9CE36"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4268B7D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4662C013" w14:textId="77777777" w:rsidR="00782313" w:rsidRPr="00782313" w:rsidRDefault="00782313" w:rsidP="00782313">
      <w:pPr>
        <w:spacing w:line="240" w:lineRule="auto"/>
        <w:ind w:firstLine="0"/>
        <w:rPr>
          <w:sz w:val="12"/>
          <w:szCs w:val="12"/>
          <w:lang w:val="en-US"/>
        </w:rPr>
      </w:pPr>
    </w:p>
    <w:p w14:paraId="556F7F7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private void btn_orders_Click(object sender, RoutedEventArgs e)</w:t>
      </w:r>
    </w:p>
    <w:p w14:paraId="317A5EB6"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3E903B77"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string sql = "SELECT * FROM Заказы_naturaljoin";</w:t>
      </w:r>
    </w:p>
    <w:p w14:paraId="3E462BC8"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FillGridFromDataSet(FillDataSetFromDB(sql));</w:t>
      </w:r>
    </w:p>
    <w:p w14:paraId="250A728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1CD92500" w14:textId="77777777" w:rsidR="00782313" w:rsidRPr="00782313" w:rsidRDefault="00782313" w:rsidP="00782313">
      <w:pPr>
        <w:spacing w:line="240" w:lineRule="auto"/>
        <w:ind w:firstLine="0"/>
        <w:rPr>
          <w:sz w:val="12"/>
          <w:szCs w:val="12"/>
          <w:lang w:val="en-US"/>
        </w:rPr>
      </w:pPr>
    </w:p>
    <w:p w14:paraId="516D370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private void btn_orders_by_firm_Click(object sender, RoutedEventArgs e)</w:t>
      </w:r>
    </w:p>
    <w:p w14:paraId="65E60DEB"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45B0D78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var dialog = new MyDialog("Фирма", "Введите фирму");</w:t>
      </w:r>
    </w:p>
    <w:p w14:paraId="2C49F44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if (dialog.ShowDialog() == true)</w:t>
      </w:r>
    </w:p>
    <w:p w14:paraId="2C2CCFD0"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4E2D22B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string sql = $"SELECT * FROM zakazi_by_firm('{dialog.ResponseText}')";</w:t>
      </w:r>
    </w:p>
    <w:p w14:paraId="349ADE77"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FillGridFromDataSet(FillDataSetFromDB(sql));</w:t>
      </w:r>
    </w:p>
    <w:p w14:paraId="34555658"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48DE4303"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11BDAA27" w14:textId="77777777" w:rsidR="00782313" w:rsidRPr="00782313" w:rsidRDefault="00782313" w:rsidP="00782313">
      <w:pPr>
        <w:spacing w:line="240" w:lineRule="auto"/>
        <w:ind w:firstLine="0"/>
        <w:rPr>
          <w:sz w:val="12"/>
          <w:szCs w:val="12"/>
          <w:lang w:val="en-US"/>
        </w:rPr>
      </w:pPr>
    </w:p>
    <w:p w14:paraId="34354866"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private void btn_hospitals_Click(object sender, RoutedEventArgs e)</w:t>
      </w:r>
    </w:p>
    <w:p w14:paraId="7B274DA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2DDB6014" w14:textId="427A8631" w:rsidR="00782313" w:rsidRPr="00782313" w:rsidRDefault="00782313" w:rsidP="00782313">
      <w:pPr>
        <w:spacing w:line="240" w:lineRule="auto"/>
        <w:ind w:firstLine="0"/>
        <w:rPr>
          <w:sz w:val="12"/>
          <w:szCs w:val="12"/>
          <w:lang w:val="en-US"/>
        </w:rPr>
      </w:pPr>
      <w:r w:rsidRPr="00782313">
        <w:rPr>
          <w:sz w:val="12"/>
          <w:szCs w:val="12"/>
          <w:lang w:val="en-US"/>
        </w:rPr>
        <w:t xml:space="preserve">            string sql = "SELECT * FROM </w:t>
      </w:r>
      <w:r w:rsidR="002113A3">
        <w:rPr>
          <w:sz w:val="12"/>
          <w:szCs w:val="12"/>
          <w:lang w:val="en-US"/>
        </w:rPr>
        <w:t>Заводы</w:t>
      </w:r>
      <w:r w:rsidRPr="00782313">
        <w:rPr>
          <w:sz w:val="12"/>
          <w:szCs w:val="12"/>
          <w:lang w:val="en-US"/>
        </w:rPr>
        <w:t>_naturaljoin";</w:t>
      </w:r>
    </w:p>
    <w:p w14:paraId="5401B9B4"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FillGridFromDataSet(FillDataSetFromDB(sql));</w:t>
      </w:r>
    </w:p>
    <w:p w14:paraId="613E1172"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25302133" w14:textId="77777777" w:rsidR="00782313" w:rsidRPr="00782313" w:rsidRDefault="00782313" w:rsidP="00782313">
      <w:pPr>
        <w:spacing w:line="240" w:lineRule="auto"/>
        <w:ind w:firstLine="0"/>
        <w:rPr>
          <w:sz w:val="12"/>
          <w:szCs w:val="12"/>
          <w:lang w:val="en-US"/>
        </w:rPr>
      </w:pPr>
    </w:p>
    <w:p w14:paraId="427672C0"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private void btn_orders_by_hospital_Click(object sender, RoutedEventArgs e)</w:t>
      </w:r>
    </w:p>
    <w:p w14:paraId="551D05B1" w14:textId="77777777" w:rsidR="00782313" w:rsidRPr="00782313" w:rsidRDefault="00782313" w:rsidP="00782313">
      <w:pPr>
        <w:spacing w:line="240" w:lineRule="auto"/>
        <w:ind w:firstLine="0"/>
        <w:rPr>
          <w:sz w:val="12"/>
          <w:szCs w:val="12"/>
        </w:rPr>
      </w:pPr>
      <w:r w:rsidRPr="00782313">
        <w:rPr>
          <w:sz w:val="12"/>
          <w:szCs w:val="12"/>
          <w:lang w:val="en-US"/>
        </w:rPr>
        <w:t xml:space="preserve">        </w:t>
      </w:r>
      <w:r w:rsidRPr="00782313">
        <w:rPr>
          <w:sz w:val="12"/>
          <w:szCs w:val="12"/>
        </w:rPr>
        <w:t>{</w:t>
      </w:r>
    </w:p>
    <w:p w14:paraId="55703E40" w14:textId="1191EBE0" w:rsidR="00782313" w:rsidRPr="00782313" w:rsidRDefault="00782313" w:rsidP="00782313">
      <w:pPr>
        <w:spacing w:line="240" w:lineRule="auto"/>
        <w:ind w:firstLine="0"/>
        <w:rPr>
          <w:sz w:val="12"/>
          <w:szCs w:val="12"/>
        </w:rPr>
      </w:pPr>
      <w:r w:rsidRPr="00782313">
        <w:rPr>
          <w:sz w:val="12"/>
          <w:szCs w:val="12"/>
        </w:rPr>
        <w:t xml:space="preserve">            </w:t>
      </w:r>
      <w:r w:rsidRPr="00782313">
        <w:rPr>
          <w:sz w:val="12"/>
          <w:szCs w:val="12"/>
          <w:lang w:val="en-US"/>
        </w:rPr>
        <w:t>var</w:t>
      </w:r>
      <w:r w:rsidRPr="00782313">
        <w:rPr>
          <w:sz w:val="12"/>
          <w:szCs w:val="12"/>
        </w:rPr>
        <w:t xml:space="preserve"> </w:t>
      </w:r>
      <w:r w:rsidRPr="00782313">
        <w:rPr>
          <w:sz w:val="12"/>
          <w:szCs w:val="12"/>
          <w:lang w:val="en-US"/>
        </w:rPr>
        <w:t>dialog</w:t>
      </w:r>
      <w:r w:rsidRPr="00782313">
        <w:rPr>
          <w:sz w:val="12"/>
          <w:szCs w:val="12"/>
        </w:rPr>
        <w:t xml:space="preserve"> = </w:t>
      </w:r>
      <w:r w:rsidRPr="00782313">
        <w:rPr>
          <w:sz w:val="12"/>
          <w:szCs w:val="12"/>
          <w:lang w:val="en-US"/>
        </w:rPr>
        <w:t>new</w:t>
      </w:r>
      <w:r w:rsidRPr="00782313">
        <w:rPr>
          <w:sz w:val="12"/>
          <w:szCs w:val="12"/>
        </w:rPr>
        <w:t xml:space="preserve"> </w:t>
      </w:r>
      <w:r w:rsidRPr="00782313">
        <w:rPr>
          <w:sz w:val="12"/>
          <w:szCs w:val="12"/>
          <w:lang w:val="en-US"/>
        </w:rPr>
        <w:t>MyDialog</w:t>
      </w:r>
      <w:r w:rsidRPr="00782313">
        <w:rPr>
          <w:sz w:val="12"/>
          <w:szCs w:val="12"/>
        </w:rPr>
        <w:t xml:space="preserve">("Больница", "Введите Номер </w:t>
      </w:r>
      <w:r w:rsidR="002113A3">
        <w:rPr>
          <w:sz w:val="12"/>
          <w:szCs w:val="12"/>
        </w:rPr>
        <w:t>заводы</w:t>
      </w:r>
      <w:r w:rsidRPr="00782313">
        <w:rPr>
          <w:sz w:val="12"/>
          <w:szCs w:val="12"/>
        </w:rPr>
        <w:t>");</w:t>
      </w:r>
    </w:p>
    <w:p w14:paraId="4E110D1E" w14:textId="77777777" w:rsidR="00782313" w:rsidRPr="00782313" w:rsidRDefault="00782313" w:rsidP="00782313">
      <w:pPr>
        <w:spacing w:line="240" w:lineRule="auto"/>
        <w:ind w:firstLine="0"/>
        <w:rPr>
          <w:sz w:val="12"/>
          <w:szCs w:val="12"/>
          <w:lang w:val="en-US"/>
        </w:rPr>
      </w:pPr>
      <w:r w:rsidRPr="00782313">
        <w:rPr>
          <w:sz w:val="12"/>
          <w:szCs w:val="12"/>
        </w:rPr>
        <w:t xml:space="preserve">            </w:t>
      </w:r>
      <w:r w:rsidRPr="00782313">
        <w:rPr>
          <w:sz w:val="12"/>
          <w:szCs w:val="12"/>
          <w:lang w:val="en-US"/>
        </w:rPr>
        <w:t>if (dialog.ShowDialog() == true)</w:t>
      </w:r>
    </w:p>
    <w:p w14:paraId="7F311901"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199924C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try</w:t>
      </w:r>
    </w:p>
    <w:p w14:paraId="232522BD" w14:textId="77777777" w:rsidR="00782313" w:rsidRPr="00782313" w:rsidRDefault="00782313" w:rsidP="00782313">
      <w:pPr>
        <w:spacing w:line="240" w:lineRule="auto"/>
        <w:ind w:firstLine="0"/>
        <w:rPr>
          <w:sz w:val="12"/>
          <w:szCs w:val="12"/>
          <w:lang w:val="en-US"/>
        </w:rPr>
      </w:pPr>
      <w:r w:rsidRPr="00782313">
        <w:rPr>
          <w:sz w:val="12"/>
          <w:szCs w:val="12"/>
          <w:lang w:val="en-US"/>
        </w:rPr>
        <w:lastRenderedPageBreak/>
        <w:t xml:space="preserve">                {</w:t>
      </w:r>
    </w:p>
    <w:p w14:paraId="62B27FD4"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string sql = $"SELECT * FROM zakazi_by_hospital({dialog.ResponseText})";</w:t>
      </w:r>
    </w:p>
    <w:p w14:paraId="74DED9AE"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FillGridFromDataSet(FillDataSetFromDB(sql));</w:t>
      </w:r>
    </w:p>
    <w:p w14:paraId="2451D71B"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72B5FA0D"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catch (Exception ee)</w:t>
      </w:r>
    </w:p>
    <w:p w14:paraId="4A46BD5B"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16DB36F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MessageBox.Show("Вы ввели не число", "Error", MessageBoxButton.OK, MessageBoxImage.Error);</w:t>
      </w:r>
    </w:p>
    <w:p w14:paraId="72D91CBD"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0E306B89"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729A176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1C80797A" w14:textId="77777777" w:rsidR="00782313" w:rsidRPr="00782313" w:rsidRDefault="00782313" w:rsidP="00782313">
      <w:pPr>
        <w:spacing w:line="240" w:lineRule="auto"/>
        <w:ind w:firstLine="0"/>
        <w:rPr>
          <w:sz w:val="12"/>
          <w:szCs w:val="12"/>
          <w:lang w:val="en-US"/>
        </w:rPr>
      </w:pPr>
    </w:p>
    <w:p w14:paraId="07C0F37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private void btn_orders_by_last_months_Click(object sender, RoutedEventArgs e)</w:t>
      </w:r>
    </w:p>
    <w:p w14:paraId="104A0F21" w14:textId="77777777" w:rsidR="00782313" w:rsidRPr="00782313" w:rsidRDefault="00782313" w:rsidP="00782313">
      <w:pPr>
        <w:spacing w:line="240" w:lineRule="auto"/>
        <w:ind w:firstLine="0"/>
        <w:rPr>
          <w:sz w:val="12"/>
          <w:szCs w:val="12"/>
        </w:rPr>
      </w:pPr>
      <w:r w:rsidRPr="00782313">
        <w:rPr>
          <w:sz w:val="12"/>
          <w:szCs w:val="12"/>
          <w:lang w:val="en-US"/>
        </w:rPr>
        <w:t xml:space="preserve">        </w:t>
      </w:r>
      <w:r w:rsidRPr="00782313">
        <w:rPr>
          <w:sz w:val="12"/>
          <w:szCs w:val="12"/>
        </w:rPr>
        <w:t>{</w:t>
      </w:r>
    </w:p>
    <w:p w14:paraId="04331D1D" w14:textId="77777777" w:rsidR="00782313" w:rsidRPr="00782313" w:rsidRDefault="00782313" w:rsidP="00782313">
      <w:pPr>
        <w:spacing w:line="240" w:lineRule="auto"/>
        <w:ind w:firstLine="0"/>
        <w:rPr>
          <w:sz w:val="12"/>
          <w:szCs w:val="12"/>
        </w:rPr>
      </w:pPr>
      <w:r w:rsidRPr="00782313">
        <w:rPr>
          <w:sz w:val="12"/>
          <w:szCs w:val="12"/>
        </w:rPr>
        <w:t xml:space="preserve">            </w:t>
      </w:r>
      <w:r w:rsidRPr="00782313">
        <w:rPr>
          <w:sz w:val="12"/>
          <w:szCs w:val="12"/>
          <w:lang w:val="en-US"/>
        </w:rPr>
        <w:t>var</w:t>
      </w:r>
      <w:r w:rsidRPr="00782313">
        <w:rPr>
          <w:sz w:val="12"/>
          <w:szCs w:val="12"/>
        </w:rPr>
        <w:t xml:space="preserve"> </w:t>
      </w:r>
      <w:r w:rsidRPr="00782313">
        <w:rPr>
          <w:sz w:val="12"/>
          <w:szCs w:val="12"/>
          <w:lang w:val="en-US"/>
        </w:rPr>
        <w:t>dialog</w:t>
      </w:r>
      <w:r w:rsidRPr="00782313">
        <w:rPr>
          <w:sz w:val="12"/>
          <w:szCs w:val="12"/>
        </w:rPr>
        <w:t xml:space="preserve"> = </w:t>
      </w:r>
      <w:r w:rsidRPr="00782313">
        <w:rPr>
          <w:sz w:val="12"/>
          <w:szCs w:val="12"/>
          <w:lang w:val="en-US"/>
        </w:rPr>
        <w:t>new</w:t>
      </w:r>
      <w:r w:rsidRPr="00782313">
        <w:rPr>
          <w:sz w:val="12"/>
          <w:szCs w:val="12"/>
        </w:rPr>
        <w:t xml:space="preserve"> </w:t>
      </w:r>
      <w:r w:rsidRPr="00782313">
        <w:rPr>
          <w:sz w:val="12"/>
          <w:szCs w:val="12"/>
          <w:lang w:val="en-US"/>
        </w:rPr>
        <w:t>MyDialog</w:t>
      </w:r>
      <w:r w:rsidRPr="00782313">
        <w:rPr>
          <w:sz w:val="12"/>
          <w:szCs w:val="12"/>
        </w:rPr>
        <w:t>("Месяцы", "Введите за сколько последних месяцев вернуть заказы");</w:t>
      </w:r>
    </w:p>
    <w:p w14:paraId="37F096E3" w14:textId="77777777" w:rsidR="00782313" w:rsidRPr="00782313" w:rsidRDefault="00782313" w:rsidP="00782313">
      <w:pPr>
        <w:spacing w:line="240" w:lineRule="auto"/>
        <w:ind w:firstLine="0"/>
        <w:rPr>
          <w:sz w:val="12"/>
          <w:szCs w:val="12"/>
          <w:lang w:val="en-US"/>
        </w:rPr>
      </w:pPr>
      <w:r w:rsidRPr="00782313">
        <w:rPr>
          <w:sz w:val="12"/>
          <w:szCs w:val="12"/>
        </w:rPr>
        <w:t xml:space="preserve">            </w:t>
      </w:r>
      <w:r w:rsidRPr="00782313">
        <w:rPr>
          <w:sz w:val="12"/>
          <w:szCs w:val="12"/>
          <w:lang w:val="en-US"/>
        </w:rPr>
        <w:t>if (dialog.ShowDialog() == true)</w:t>
      </w:r>
    </w:p>
    <w:p w14:paraId="23D94288"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60DA1A7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try</w:t>
      </w:r>
    </w:p>
    <w:p w14:paraId="2A3751BB"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27473360"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string sql = $"SELECT * FROM zakazi_by_last_months({dialog.ResponseText})";</w:t>
      </w:r>
    </w:p>
    <w:p w14:paraId="718AA571"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FillGridFromDataSet(FillDataSetFromDB(sql));</w:t>
      </w:r>
    </w:p>
    <w:p w14:paraId="6EF9C966"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7FB036E0"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catch (Exception ee)</w:t>
      </w:r>
    </w:p>
    <w:p w14:paraId="26363413"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08788AC2"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MessageBox.Show("Вы ввели не число", "Error", MessageBoxButton.OK, MessageBoxImage.Error);</w:t>
      </w:r>
    </w:p>
    <w:p w14:paraId="136FDD64"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458CFF8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4D347CDE"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71A736C6" w14:textId="77777777" w:rsidR="00782313" w:rsidRPr="00782313" w:rsidRDefault="00782313" w:rsidP="00782313">
      <w:pPr>
        <w:spacing w:line="240" w:lineRule="auto"/>
        <w:ind w:firstLine="0"/>
        <w:rPr>
          <w:sz w:val="12"/>
          <w:szCs w:val="12"/>
          <w:lang w:val="en-US"/>
        </w:rPr>
      </w:pPr>
    </w:p>
    <w:p w14:paraId="36ED39E0"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private void btn_orders_by_last_years_Click(object sender, RoutedEventArgs e)</w:t>
      </w:r>
    </w:p>
    <w:p w14:paraId="45D2083D" w14:textId="77777777" w:rsidR="00782313" w:rsidRPr="00782313" w:rsidRDefault="00782313" w:rsidP="00782313">
      <w:pPr>
        <w:spacing w:line="240" w:lineRule="auto"/>
        <w:ind w:firstLine="0"/>
        <w:rPr>
          <w:sz w:val="12"/>
          <w:szCs w:val="12"/>
        </w:rPr>
      </w:pPr>
      <w:r w:rsidRPr="00782313">
        <w:rPr>
          <w:sz w:val="12"/>
          <w:szCs w:val="12"/>
          <w:lang w:val="en-US"/>
        </w:rPr>
        <w:t xml:space="preserve">        </w:t>
      </w:r>
      <w:r w:rsidRPr="00782313">
        <w:rPr>
          <w:sz w:val="12"/>
          <w:szCs w:val="12"/>
        </w:rPr>
        <w:t>{</w:t>
      </w:r>
    </w:p>
    <w:p w14:paraId="2592D90A" w14:textId="77777777" w:rsidR="00782313" w:rsidRPr="00782313" w:rsidRDefault="00782313" w:rsidP="00782313">
      <w:pPr>
        <w:spacing w:line="240" w:lineRule="auto"/>
        <w:ind w:firstLine="0"/>
        <w:rPr>
          <w:sz w:val="12"/>
          <w:szCs w:val="12"/>
        </w:rPr>
      </w:pPr>
      <w:r w:rsidRPr="00782313">
        <w:rPr>
          <w:sz w:val="12"/>
          <w:szCs w:val="12"/>
        </w:rPr>
        <w:t xml:space="preserve">            </w:t>
      </w:r>
      <w:r w:rsidRPr="00782313">
        <w:rPr>
          <w:sz w:val="12"/>
          <w:szCs w:val="12"/>
          <w:lang w:val="en-US"/>
        </w:rPr>
        <w:t>var</w:t>
      </w:r>
      <w:r w:rsidRPr="00782313">
        <w:rPr>
          <w:sz w:val="12"/>
          <w:szCs w:val="12"/>
        </w:rPr>
        <w:t xml:space="preserve"> </w:t>
      </w:r>
      <w:r w:rsidRPr="00782313">
        <w:rPr>
          <w:sz w:val="12"/>
          <w:szCs w:val="12"/>
          <w:lang w:val="en-US"/>
        </w:rPr>
        <w:t>dialog</w:t>
      </w:r>
      <w:r w:rsidRPr="00782313">
        <w:rPr>
          <w:sz w:val="12"/>
          <w:szCs w:val="12"/>
        </w:rPr>
        <w:t xml:space="preserve"> = </w:t>
      </w:r>
      <w:r w:rsidRPr="00782313">
        <w:rPr>
          <w:sz w:val="12"/>
          <w:szCs w:val="12"/>
          <w:lang w:val="en-US"/>
        </w:rPr>
        <w:t>new</w:t>
      </w:r>
      <w:r w:rsidRPr="00782313">
        <w:rPr>
          <w:sz w:val="12"/>
          <w:szCs w:val="12"/>
        </w:rPr>
        <w:t xml:space="preserve"> </w:t>
      </w:r>
      <w:r w:rsidRPr="00782313">
        <w:rPr>
          <w:sz w:val="12"/>
          <w:szCs w:val="12"/>
          <w:lang w:val="en-US"/>
        </w:rPr>
        <w:t>MyDialog</w:t>
      </w:r>
      <w:r w:rsidRPr="00782313">
        <w:rPr>
          <w:sz w:val="12"/>
          <w:szCs w:val="12"/>
        </w:rPr>
        <w:t>("Месяцы", "Введите за сколько последних лет вернуть заказы");</w:t>
      </w:r>
    </w:p>
    <w:p w14:paraId="0D9D160C" w14:textId="77777777" w:rsidR="00782313" w:rsidRPr="00782313" w:rsidRDefault="00782313" w:rsidP="00782313">
      <w:pPr>
        <w:spacing w:line="240" w:lineRule="auto"/>
        <w:ind w:firstLine="0"/>
        <w:rPr>
          <w:sz w:val="12"/>
          <w:szCs w:val="12"/>
          <w:lang w:val="en-US"/>
        </w:rPr>
      </w:pPr>
      <w:r w:rsidRPr="00782313">
        <w:rPr>
          <w:sz w:val="12"/>
          <w:szCs w:val="12"/>
        </w:rPr>
        <w:t xml:space="preserve">            </w:t>
      </w:r>
      <w:r w:rsidRPr="00782313">
        <w:rPr>
          <w:sz w:val="12"/>
          <w:szCs w:val="12"/>
          <w:lang w:val="en-US"/>
        </w:rPr>
        <w:t>if (dialog.ShowDialog() == true)</w:t>
      </w:r>
    </w:p>
    <w:p w14:paraId="5E6393C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2D298686"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try</w:t>
      </w:r>
    </w:p>
    <w:p w14:paraId="2D1A89DD"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6E27AC30"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string sql = $"SELECT * FROM zakazi_by_last_years({dialog.ResponseText})";</w:t>
      </w:r>
    </w:p>
    <w:p w14:paraId="0305A387"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FillGridFromDataSet(FillDataSetFromDB(sql));</w:t>
      </w:r>
    </w:p>
    <w:p w14:paraId="0A5F2FB6"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00B61F68"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catch (Exception ee)</w:t>
      </w:r>
    </w:p>
    <w:p w14:paraId="65DF8B6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4BF49717"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MessageBox.Show("Вы ввели не число", "Error", MessageBoxButton.OK, MessageBoxImage.Error);</w:t>
      </w:r>
    </w:p>
    <w:p w14:paraId="01551823"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388BB4D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62A5191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72C12248" w14:textId="77777777" w:rsidR="00782313" w:rsidRPr="00782313" w:rsidRDefault="00782313" w:rsidP="00782313">
      <w:pPr>
        <w:spacing w:line="240" w:lineRule="auto"/>
        <w:ind w:firstLine="0"/>
        <w:rPr>
          <w:sz w:val="12"/>
          <w:szCs w:val="12"/>
          <w:lang w:val="en-US"/>
        </w:rPr>
      </w:pPr>
    </w:p>
    <w:p w14:paraId="764D1F8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private void btn_hospoitals_wiithout_orders_Click(object sender, RoutedEventArgs e)</w:t>
      </w:r>
    </w:p>
    <w:p w14:paraId="07C0B773"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074A6C0E" w14:textId="3424B3DE" w:rsidR="00782313" w:rsidRPr="00782313" w:rsidRDefault="00782313" w:rsidP="00782313">
      <w:pPr>
        <w:spacing w:line="240" w:lineRule="auto"/>
        <w:ind w:firstLine="0"/>
        <w:rPr>
          <w:sz w:val="12"/>
          <w:szCs w:val="12"/>
          <w:lang w:val="en-US"/>
        </w:rPr>
      </w:pPr>
      <w:r w:rsidRPr="00782313">
        <w:rPr>
          <w:sz w:val="12"/>
          <w:szCs w:val="12"/>
          <w:lang w:val="en-US"/>
        </w:rPr>
        <w:t xml:space="preserve">            string sql = "SELECT * FROM view_</w:t>
      </w:r>
      <w:r w:rsidR="002113A3">
        <w:rPr>
          <w:sz w:val="12"/>
          <w:szCs w:val="12"/>
          <w:lang w:val="en-US"/>
        </w:rPr>
        <w:t>Заводы</w:t>
      </w:r>
      <w:r w:rsidRPr="00782313">
        <w:rPr>
          <w:sz w:val="12"/>
          <w:szCs w:val="12"/>
          <w:lang w:val="en-US"/>
        </w:rPr>
        <w:t>_без_заказов";</w:t>
      </w:r>
    </w:p>
    <w:p w14:paraId="4D200E2E"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FillGridFromDataSet(FillDataSetFromDB(sql));</w:t>
      </w:r>
    </w:p>
    <w:p w14:paraId="61CCE448"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0C5E9BBD" w14:textId="77777777" w:rsidR="00782313" w:rsidRPr="00782313" w:rsidRDefault="00782313" w:rsidP="00782313">
      <w:pPr>
        <w:spacing w:line="240" w:lineRule="auto"/>
        <w:ind w:firstLine="0"/>
        <w:rPr>
          <w:sz w:val="12"/>
          <w:szCs w:val="12"/>
          <w:lang w:val="en-US"/>
        </w:rPr>
      </w:pPr>
    </w:p>
    <w:p w14:paraId="2489659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private void btn_firms_without_orders_Click(object sender, RoutedEventArgs e)</w:t>
      </w:r>
    </w:p>
    <w:p w14:paraId="460C54E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62233C4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string sql = "SELECT * FROM view_фирмы_без_заказов";</w:t>
      </w:r>
    </w:p>
    <w:p w14:paraId="7CCD29E4"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FillGridFromDataSet(FillDataSetFromDB(sql));</w:t>
      </w:r>
    </w:p>
    <w:p w14:paraId="65CCFA73"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03B0F9E7" w14:textId="77777777" w:rsidR="00782313" w:rsidRPr="00782313" w:rsidRDefault="00782313" w:rsidP="00782313">
      <w:pPr>
        <w:spacing w:line="240" w:lineRule="auto"/>
        <w:ind w:firstLine="0"/>
        <w:rPr>
          <w:sz w:val="12"/>
          <w:szCs w:val="12"/>
          <w:lang w:val="en-US"/>
        </w:rPr>
      </w:pPr>
    </w:p>
    <w:p w14:paraId="376FCA84"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private void btn_firms_without_orders_left_join_Click(object sender, RoutedEventArgs e)</w:t>
      </w:r>
    </w:p>
    <w:p w14:paraId="56B8FB40"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118BA32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string sql = "SELECT * FROM view_emulate_left_join";</w:t>
      </w:r>
    </w:p>
    <w:p w14:paraId="34FF3EB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FillGridFromDataSet(FillDataSetFromDB(sql));</w:t>
      </w:r>
    </w:p>
    <w:p w14:paraId="3F162F73"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51272C5D" w14:textId="77777777" w:rsidR="00782313" w:rsidRPr="00782313" w:rsidRDefault="00782313" w:rsidP="00782313">
      <w:pPr>
        <w:spacing w:line="240" w:lineRule="auto"/>
        <w:ind w:firstLine="0"/>
        <w:rPr>
          <w:sz w:val="12"/>
          <w:szCs w:val="12"/>
          <w:lang w:val="en-US"/>
        </w:rPr>
      </w:pPr>
    </w:p>
    <w:p w14:paraId="66DDC09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private void btn_avg_orders_by_hospiatl_Click(object sender, RoutedEventArgs e)</w:t>
      </w:r>
    </w:p>
    <w:p w14:paraId="6432C576" w14:textId="77777777" w:rsidR="00782313" w:rsidRPr="00782313" w:rsidRDefault="00782313" w:rsidP="00782313">
      <w:pPr>
        <w:spacing w:line="240" w:lineRule="auto"/>
        <w:ind w:firstLine="0"/>
        <w:rPr>
          <w:sz w:val="12"/>
          <w:szCs w:val="12"/>
        </w:rPr>
      </w:pPr>
      <w:r w:rsidRPr="00782313">
        <w:rPr>
          <w:sz w:val="12"/>
          <w:szCs w:val="12"/>
          <w:lang w:val="en-US"/>
        </w:rPr>
        <w:t xml:space="preserve">        </w:t>
      </w:r>
      <w:r w:rsidRPr="00782313">
        <w:rPr>
          <w:sz w:val="12"/>
          <w:szCs w:val="12"/>
        </w:rPr>
        <w:t>{</w:t>
      </w:r>
    </w:p>
    <w:p w14:paraId="0ACE20D4" w14:textId="77777777" w:rsidR="00782313" w:rsidRPr="00782313" w:rsidRDefault="00782313" w:rsidP="00782313">
      <w:pPr>
        <w:spacing w:line="240" w:lineRule="auto"/>
        <w:ind w:firstLine="0"/>
        <w:rPr>
          <w:sz w:val="12"/>
          <w:szCs w:val="12"/>
        </w:rPr>
      </w:pPr>
      <w:r w:rsidRPr="00782313">
        <w:rPr>
          <w:sz w:val="12"/>
          <w:szCs w:val="12"/>
        </w:rPr>
        <w:t xml:space="preserve">            </w:t>
      </w:r>
      <w:r w:rsidRPr="00782313">
        <w:rPr>
          <w:sz w:val="12"/>
          <w:szCs w:val="12"/>
          <w:lang w:val="en-US"/>
        </w:rPr>
        <w:t>string</w:t>
      </w:r>
      <w:r w:rsidRPr="00782313">
        <w:rPr>
          <w:sz w:val="12"/>
          <w:szCs w:val="12"/>
        </w:rPr>
        <w:t xml:space="preserve"> </w:t>
      </w:r>
      <w:r w:rsidRPr="00782313">
        <w:rPr>
          <w:sz w:val="12"/>
          <w:szCs w:val="12"/>
          <w:lang w:val="en-US"/>
        </w:rPr>
        <w:t>sql</w:t>
      </w:r>
      <w:r w:rsidRPr="00782313">
        <w:rPr>
          <w:sz w:val="12"/>
          <w:szCs w:val="12"/>
        </w:rPr>
        <w:t xml:space="preserve"> = "</w:t>
      </w:r>
      <w:r w:rsidRPr="00782313">
        <w:rPr>
          <w:sz w:val="12"/>
          <w:szCs w:val="12"/>
          <w:lang w:val="en-US"/>
        </w:rPr>
        <w:t>SELECT</w:t>
      </w:r>
      <w:r w:rsidRPr="00782313">
        <w:rPr>
          <w:sz w:val="12"/>
          <w:szCs w:val="12"/>
        </w:rPr>
        <w:t xml:space="preserve"> * </w:t>
      </w:r>
      <w:r w:rsidRPr="00782313">
        <w:rPr>
          <w:sz w:val="12"/>
          <w:szCs w:val="12"/>
          <w:lang w:val="en-US"/>
        </w:rPr>
        <w:t>FROM</w:t>
      </w:r>
      <w:r w:rsidRPr="00782313">
        <w:rPr>
          <w:sz w:val="12"/>
          <w:szCs w:val="12"/>
        </w:rPr>
        <w:t xml:space="preserve"> средняя_стоимость_заказа_для_кажд";</w:t>
      </w:r>
    </w:p>
    <w:p w14:paraId="20CE1A24" w14:textId="77777777" w:rsidR="00782313" w:rsidRPr="00782313" w:rsidRDefault="00782313" w:rsidP="00782313">
      <w:pPr>
        <w:spacing w:line="240" w:lineRule="auto"/>
        <w:ind w:firstLine="0"/>
        <w:rPr>
          <w:sz w:val="12"/>
          <w:szCs w:val="12"/>
          <w:lang w:val="en-US"/>
        </w:rPr>
      </w:pPr>
      <w:r w:rsidRPr="00782313">
        <w:rPr>
          <w:sz w:val="12"/>
          <w:szCs w:val="12"/>
        </w:rPr>
        <w:t xml:space="preserve">            </w:t>
      </w:r>
      <w:r w:rsidRPr="00782313">
        <w:rPr>
          <w:sz w:val="12"/>
          <w:szCs w:val="12"/>
          <w:lang w:val="en-US"/>
        </w:rPr>
        <w:t>FillGridFromDataSet(FillDataSetFromDB(sql));</w:t>
      </w:r>
    </w:p>
    <w:p w14:paraId="1DCDA89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75C9E765" w14:textId="77777777" w:rsidR="00782313" w:rsidRPr="00782313" w:rsidRDefault="00782313" w:rsidP="00782313">
      <w:pPr>
        <w:spacing w:line="240" w:lineRule="auto"/>
        <w:ind w:firstLine="0"/>
        <w:rPr>
          <w:sz w:val="12"/>
          <w:szCs w:val="12"/>
          <w:lang w:val="en-US"/>
        </w:rPr>
      </w:pPr>
    </w:p>
    <w:p w14:paraId="5DBF0A8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private void btn_sum_orders_Click(object sender, RoutedEventArgs e)</w:t>
      </w:r>
    </w:p>
    <w:p w14:paraId="050381D6"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7298A95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string sql = "SELECT * FROM сумма_заказов";</w:t>
      </w:r>
    </w:p>
    <w:p w14:paraId="65A523B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FillGridFromDataSet(FillDataSetFromDB(sql));</w:t>
      </w:r>
    </w:p>
    <w:p w14:paraId="0B588E89"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5F60C9D3" w14:textId="77777777" w:rsidR="00782313" w:rsidRPr="00782313" w:rsidRDefault="00782313" w:rsidP="00782313">
      <w:pPr>
        <w:spacing w:line="240" w:lineRule="auto"/>
        <w:ind w:firstLine="0"/>
        <w:rPr>
          <w:sz w:val="12"/>
          <w:szCs w:val="12"/>
          <w:lang w:val="en-US"/>
        </w:rPr>
      </w:pPr>
    </w:p>
    <w:p w14:paraId="1F2B9C5D"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private void btn_avg_bigger_Click(object sender, RoutedEventArgs e)</w:t>
      </w:r>
    </w:p>
    <w:p w14:paraId="671A6729" w14:textId="77777777" w:rsidR="00782313" w:rsidRPr="00782313" w:rsidRDefault="00782313" w:rsidP="00782313">
      <w:pPr>
        <w:spacing w:line="240" w:lineRule="auto"/>
        <w:ind w:firstLine="0"/>
        <w:rPr>
          <w:sz w:val="12"/>
          <w:szCs w:val="12"/>
        </w:rPr>
      </w:pPr>
      <w:r w:rsidRPr="00782313">
        <w:rPr>
          <w:sz w:val="12"/>
          <w:szCs w:val="12"/>
          <w:lang w:val="en-US"/>
        </w:rPr>
        <w:t xml:space="preserve">        </w:t>
      </w:r>
      <w:r w:rsidRPr="00782313">
        <w:rPr>
          <w:sz w:val="12"/>
          <w:szCs w:val="12"/>
        </w:rPr>
        <w:t>{</w:t>
      </w:r>
    </w:p>
    <w:p w14:paraId="7AF485C1" w14:textId="77777777" w:rsidR="00782313" w:rsidRPr="00782313" w:rsidRDefault="00782313" w:rsidP="00782313">
      <w:pPr>
        <w:spacing w:line="240" w:lineRule="auto"/>
        <w:ind w:firstLine="0"/>
        <w:rPr>
          <w:sz w:val="12"/>
          <w:szCs w:val="12"/>
        </w:rPr>
      </w:pPr>
      <w:r w:rsidRPr="00782313">
        <w:rPr>
          <w:sz w:val="12"/>
          <w:szCs w:val="12"/>
        </w:rPr>
        <w:t xml:space="preserve">            </w:t>
      </w:r>
      <w:r w:rsidRPr="00782313">
        <w:rPr>
          <w:sz w:val="12"/>
          <w:szCs w:val="12"/>
          <w:lang w:val="en-US"/>
        </w:rPr>
        <w:t>var</w:t>
      </w:r>
      <w:r w:rsidRPr="00782313">
        <w:rPr>
          <w:sz w:val="12"/>
          <w:szCs w:val="12"/>
        </w:rPr>
        <w:t xml:space="preserve"> </w:t>
      </w:r>
      <w:r w:rsidRPr="00782313">
        <w:rPr>
          <w:sz w:val="12"/>
          <w:szCs w:val="12"/>
          <w:lang w:val="en-US"/>
        </w:rPr>
        <w:t>dialog</w:t>
      </w:r>
      <w:r w:rsidRPr="00782313">
        <w:rPr>
          <w:sz w:val="12"/>
          <w:szCs w:val="12"/>
        </w:rPr>
        <w:t xml:space="preserve"> = </w:t>
      </w:r>
      <w:r w:rsidRPr="00782313">
        <w:rPr>
          <w:sz w:val="12"/>
          <w:szCs w:val="12"/>
          <w:lang w:val="en-US"/>
        </w:rPr>
        <w:t>new</w:t>
      </w:r>
      <w:r w:rsidRPr="00782313">
        <w:rPr>
          <w:sz w:val="12"/>
          <w:szCs w:val="12"/>
        </w:rPr>
        <w:t xml:space="preserve"> </w:t>
      </w:r>
      <w:r w:rsidRPr="00782313">
        <w:rPr>
          <w:sz w:val="12"/>
          <w:szCs w:val="12"/>
          <w:lang w:val="en-US"/>
        </w:rPr>
        <w:t>MyDialog</w:t>
      </w:r>
      <w:r w:rsidRPr="00782313">
        <w:rPr>
          <w:sz w:val="12"/>
          <w:szCs w:val="12"/>
        </w:rPr>
        <w:t>("Цена", "Введите больше чего");</w:t>
      </w:r>
    </w:p>
    <w:p w14:paraId="11BC329B" w14:textId="77777777" w:rsidR="00782313" w:rsidRPr="00782313" w:rsidRDefault="00782313" w:rsidP="00782313">
      <w:pPr>
        <w:spacing w:line="240" w:lineRule="auto"/>
        <w:ind w:firstLine="0"/>
        <w:rPr>
          <w:sz w:val="12"/>
          <w:szCs w:val="12"/>
          <w:lang w:val="en-US"/>
        </w:rPr>
      </w:pPr>
      <w:r w:rsidRPr="00782313">
        <w:rPr>
          <w:sz w:val="12"/>
          <w:szCs w:val="12"/>
        </w:rPr>
        <w:t xml:space="preserve">            </w:t>
      </w:r>
      <w:r w:rsidRPr="00782313">
        <w:rPr>
          <w:sz w:val="12"/>
          <w:szCs w:val="12"/>
          <w:lang w:val="en-US"/>
        </w:rPr>
        <w:t>if (dialog.ShowDialog() == true)</w:t>
      </w:r>
    </w:p>
    <w:p w14:paraId="7BEE1096"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76FF581B"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try</w:t>
      </w:r>
    </w:p>
    <w:p w14:paraId="3CE3E956"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0E7B66E1"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string sql = $"SELECT * FROM zakazi_avg_bigger({dialog.ResponseText})";</w:t>
      </w:r>
    </w:p>
    <w:p w14:paraId="2F268906"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FillGridFromDataSet(FillDataSetFromDB(sql));</w:t>
      </w:r>
    </w:p>
    <w:p w14:paraId="7463895D"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29999AFD"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catch (Exception ee)</w:t>
      </w:r>
    </w:p>
    <w:p w14:paraId="04DBAC76"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7A73E874"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MessageBox.Show("Вы ввели не число", "Error", MessageBoxButton.OK, MessageBoxImage.Error);</w:t>
      </w:r>
    </w:p>
    <w:p w14:paraId="4BA9B62E"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48BEEF48"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5FEE7E90"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5B7A393F" w14:textId="77777777" w:rsidR="00782313" w:rsidRPr="00782313" w:rsidRDefault="00782313" w:rsidP="00782313">
      <w:pPr>
        <w:spacing w:line="240" w:lineRule="auto"/>
        <w:ind w:firstLine="0"/>
        <w:rPr>
          <w:sz w:val="12"/>
          <w:szCs w:val="12"/>
          <w:lang w:val="en-US"/>
        </w:rPr>
      </w:pPr>
    </w:p>
    <w:p w14:paraId="7AF3050B" w14:textId="77777777" w:rsidR="00782313" w:rsidRPr="00782313" w:rsidRDefault="00782313" w:rsidP="00782313">
      <w:pPr>
        <w:spacing w:line="240" w:lineRule="auto"/>
        <w:ind w:firstLine="0"/>
        <w:rPr>
          <w:sz w:val="12"/>
          <w:szCs w:val="12"/>
          <w:lang w:val="en-US"/>
        </w:rPr>
      </w:pPr>
      <w:r w:rsidRPr="00782313">
        <w:rPr>
          <w:sz w:val="12"/>
          <w:szCs w:val="12"/>
          <w:lang w:val="en-US"/>
        </w:rPr>
        <w:lastRenderedPageBreak/>
        <w:t xml:space="preserve">        private void btn_firms_in_country_Click(object sender, RoutedEventArgs e)</w:t>
      </w:r>
    </w:p>
    <w:p w14:paraId="58156B0F" w14:textId="77777777" w:rsidR="00782313" w:rsidRPr="00782313" w:rsidRDefault="00782313" w:rsidP="00782313">
      <w:pPr>
        <w:spacing w:line="240" w:lineRule="auto"/>
        <w:ind w:firstLine="0"/>
        <w:rPr>
          <w:sz w:val="12"/>
          <w:szCs w:val="12"/>
        </w:rPr>
      </w:pPr>
      <w:r w:rsidRPr="00782313">
        <w:rPr>
          <w:sz w:val="12"/>
          <w:szCs w:val="12"/>
          <w:lang w:val="en-US"/>
        </w:rPr>
        <w:t xml:space="preserve">        </w:t>
      </w:r>
      <w:r w:rsidRPr="00782313">
        <w:rPr>
          <w:sz w:val="12"/>
          <w:szCs w:val="12"/>
        </w:rPr>
        <w:t>{</w:t>
      </w:r>
    </w:p>
    <w:p w14:paraId="48B9063A" w14:textId="77777777" w:rsidR="00782313" w:rsidRPr="00782313" w:rsidRDefault="00782313" w:rsidP="00782313">
      <w:pPr>
        <w:spacing w:line="240" w:lineRule="auto"/>
        <w:ind w:firstLine="0"/>
        <w:rPr>
          <w:sz w:val="12"/>
          <w:szCs w:val="12"/>
        </w:rPr>
      </w:pPr>
      <w:r w:rsidRPr="00782313">
        <w:rPr>
          <w:sz w:val="12"/>
          <w:szCs w:val="12"/>
        </w:rPr>
        <w:t xml:space="preserve">            </w:t>
      </w:r>
      <w:r w:rsidRPr="00782313">
        <w:rPr>
          <w:sz w:val="12"/>
          <w:szCs w:val="12"/>
          <w:lang w:val="en-US"/>
        </w:rPr>
        <w:t>var</w:t>
      </w:r>
      <w:r w:rsidRPr="00782313">
        <w:rPr>
          <w:sz w:val="12"/>
          <w:szCs w:val="12"/>
        </w:rPr>
        <w:t xml:space="preserve"> </w:t>
      </w:r>
      <w:r w:rsidRPr="00782313">
        <w:rPr>
          <w:sz w:val="12"/>
          <w:szCs w:val="12"/>
          <w:lang w:val="en-US"/>
        </w:rPr>
        <w:t>dialog</w:t>
      </w:r>
      <w:r w:rsidRPr="00782313">
        <w:rPr>
          <w:sz w:val="12"/>
          <w:szCs w:val="12"/>
        </w:rPr>
        <w:t xml:space="preserve"> = </w:t>
      </w:r>
      <w:r w:rsidRPr="00782313">
        <w:rPr>
          <w:sz w:val="12"/>
          <w:szCs w:val="12"/>
          <w:lang w:val="en-US"/>
        </w:rPr>
        <w:t>new</w:t>
      </w:r>
      <w:r w:rsidRPr="00782313">
        <w:rPr>
          <w:sz w:val="12"/>
          <w:szCs w:val="12"/>
        </w:rPr>
        <w:t xml:space="preserve"> </w:t>
      </w:r>
      <w:r w:rsidRPr="00782313">
        <w:rPr>
          <w:sz w:val="12"/>
          <w:szCs w:val="12"/>
          <w:lang w:val="en-US"/>
        </w:rPr>
        <w:t>MyDialog</w:t>
      </w:r>
      <w:r w:rsidRPr="00782313">
        <w:rPr>
          <w:sz w:val="12"/>
          <w:szCs w:val="12"/>
        </w:rPr>
        <w:t>("Страна", "Введите маску страны");</w:t>
      </w:r>
    </w:p>
    <w:p w14:paraId="7D30A87F" w14:textId="77777777" w:rsidR="00782313" w:rsidRPr="00782313" w:rsidRDefault="00782313" w:rsidP="00782313">
      <w:pPr>
        <w:spacing w:line="240" w:lineRule="auto"/>
        <w:ind w:firstLine="0"/>
        <w:rPr>
          <w:sz w:val="12"/>
          <w:szCs w:val="12"/>
          <w:lang w:val="en-US"/>
        </w:rPr>
      </w:pPr>
      <w:r w:rsidRPr="00782313">
        <w:rPr>
          <w:sz w:val="12"/>
          <w:szCs w:val="12"/>
        </w:rPr>
        <w:t xml:space="preserve">            </w:t>
      </w:r>
      <w:r w:rsidRPr="00782313">
        <w:rPr>
          <w:sz w:val="12"/>
          <w:szCs w:val="12"/>
          <w:lang w:val="en-US"/>
        </w:rPr>
        <w:t>if (dialog.ShowDialog() == true)</w:t>
      </w:r>
    </w:p>
    <w:p w14:paraId="4EBD10A3"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46342AD6"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string sql = $"SELECT * FROM firms_country_like('{dialog.ResponseText}')";</w:t>
      </w:r>
    </w:p>
    <w:p w14:paraId="5A5C239D"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FillGridFromDataSet(FillDataSetFromDB(sql));</w:t>
      </w:r>
    </w:p>
    <w:p w14:paraId="1BCF3001"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76715467"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74BFDC8A" w14:textId="77777777" w:rsidR="00782313" w:rsidRPr="00782313" w:rsidRDefault="00782313" w:rsidP="00782313">
      <w:pPr>
        <w:spacing w:line="240" w:lineRule="auto"/>
        <w:ind w:firstLine="0"/>
        <w:rPr>
          <w:sz w:val="12"/>
          <w:szCs w:val="12"/>
          <w:lang w:val="en-US"/>
        </w:rPr>
      </w:pPr>
    </w:p>
    <w:p w14:paraId="7F7C9456"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private void btn_count_firms_by_last_monthes_Click(object sender, RoutedEventArgs e)</w:t>
      </w:r>
    </w:p>
    <w:p w14:paraId="6953B155" w14:textId="77777777" w:rsidR="00782313" w:rsidRPr="00782313" w:rsidRDefault="00782313" w:rsidP="00782313">
      <w:pPr>
        <w:spacing w:line="240" w:lineRule="auto"/>
        <w:ind w:firstLine="0"/>
        <w:rPr>
          <w:sz w:val="12"/>
          <w:szCs w:val="12"/>
        </w:rPr>
      </w:pPr>
      <w:r w:rsidRPr="00782313">
        <w:rPr>
          <w:sz w:val="12"/>
          <w:szCs w:val="12"/>
          <w:lang w:val="en-US"/>
        </w:rPr>
        <w:t xml:space="preserve">        </w:t>
      </w:r>
      <w:r w:rsidRPr="00782313">
        <w:rPr>
          <w:sz w:val="12"/>
          <w:szCs w:val="12"/>
        </w:rPr>
        <w:t>{</w:t>
      </w:r>
    </w:p>
    <w:p w14:paraId="4AC70117" w14:textId="77777777" w:rsidR="00782313" w:rsidRPr="00782313" w:rsidRDefault="00782313" w:rsidP="00782313">
      <w:pPr>
        <w:spacing w:line="240" w:lineRule="auto"/>
        <w:ind w:firstLine="0"/>
        <w:rPr>
          <w:sz w:val="12"/>
          <w:szCs w:val="12"/>
        </w:rPr>
      </w:pPr>
      <w:r w:rsidRPr="00782313">
        <w:rPr>
          <w:sz w:val="12"/>
          <w:szCs w:val="12"/>
        </w:rPr>
        <w:t xml:space="preserve">            </w:t>
      </w:r>
      <w:r w:rsidRPr="00782313">
        <w:rPr>
          <w:sz w:val="12"/>
          <w:szCs w:val="12"/>
          <w:lang w:val="en-US"/>
        </w:rPr>
        <w:t>var</w:t>
      </w:r>
      <w:r w:rsidRPr="00782313">
        <w:rPr>
          <w:sz w:val="12"/>
          <w:szCs w:val="12"/>
        </w:rPr>
        <w:t xml:space="preserve"> </w:t>
      </w:r>
      <w:r w:rsidRPr="00782313">
        <w:rPr>
          <w:sz w:val="12"/>
          <w:szCs w:val="12"/>
          <w:lang w:val="en-US"/>
        </w:rPr>
        <w:t>dialog</w:t>
      </w:r>
      <w:r w:rsidRPr="00782313">
        <w:rPr>
          <w:sz w:val="12"/>
          <w:szCs w:val="12"/>
        </w:rPr>
        <w:t xml:space="preserve"> = </w:t>
      </w:r>
      <w:r w:rsidRPr="00782313">
        <w:rPr>
          <w:sz w:val="12"/>
          <w:szCs w:val="12"/>
          <w:lang w:val="en-US"/>
        </w:rPr>
        <w:t>new</w:t>
      </w:r>
      <w:r w:rsidRPr="00782313">
        <w:rPr>
          <w:sz w:val="12"/>
          <w:szCs w:val="12"/>
        </w:rPr>
        <w:t xml:space="preserve"> </w:t>
      </w:r>
      <w:r w:rsidRPr="00782313">
        <w:rPr>
          <w:sz w:val="12"/>
          <w:szCs w:val="12"/>
          <w:lang w:val="en-US"/>
        </w:rPr>
        <w:t>MyDialog</w:t>
      </w:r>
      <w:r w:rsidRPr="00782313">
        <w:rPr>
          <w:sz w:val="12"/>
          <w:szCs w:val="12"/>
        </w:rPr>
        <w:t>("Месяцы", "Введите за сколько последних месяцев вернуть заказы");</w:t>
      </w:r>
    </w:p>
    <w:p w14:paraId="4F81A8D2" w14:textId="77777777" w:rsidR="00782313" w:rsidRPr="00782313" w:rsidRDefault="00782313" w:rsidP="00782313">
      <w:pPr>
        <w:spacing w:line="240" w:lineRule="auto"/>
        <w:ind w:firstLine="0"/>
        <w:rPr>
          <w:sz w:val="12"/>
          <w:szCs w:val="12"/>
          <w:lang w:val="en-US"/>
        </w:rPr>
      </w:pPr>
      <w:r w:rsidRPr="00782313">
        <w:rPr>
          <w:sz w:val="12"/>
          <w:szCs w:val="12"/>
        </w:rPr>
        <w:t xml:space="preserve">            </w:t>
      </w:r>
      <w:r w:rsidRPr="00782313">
        <w:rPr>
          <w:sz w:val="12"/>
          <w:szCs w:val="12"/>
          <w:lang w:val="en-US"/>
        </w:rPr>
        <w:t>if (dialog.ShowDialog() == true)</w:t>
      </w:r>
    </w:p>
    <w:p w14:paraId="3C36557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0B7A3DA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try</w:t>
      </w:r>
    </w:p>
    <w:p w14:paraId="6B9D088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025E59AD"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string sql = $"SELECT * FROM zakazi_count_by_last_month({dialog.ResponseText})";</w:t>
      </w:r>
    </w:p>
    <w:p w14:paraId="78A301E9"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FillGridFromDataSet(FillDataSetFromDB(sql));</w:t>
      </w:r>
    </w:p>
    <w:p w14:paraId="208D2D1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630806C0"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catch (Exception ee)</w:t>
      </w:r>
    </w:p>
    <w:p w14:paraId="45F7D874"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5037B8C6"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MessageBox.Show("Вы ввели не число", "Error", MessageBoxButton.OK, MessageBoxImage.Error);</w:t>
      </w:r>
    </w:p>
    <w:p w14:paraId="04B86D9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3250A4F4"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5AD4E47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344E133C" w14:textId="77777777" w:rsidR="00782313" w:rsidRPr="00782313" w:rsidRDefault="00782313" w:rsidP="00782313">
      <w:pPr>
        <w:spacing w:line="240" w:lineRule="auto"/>
        <w:ind w:firstLine="0"/>
        <w:rPr>
          <w:sz w:val="12"/>
          <w:szCs w:val="12"/>
          <w:lang w:val="en-US"/>
        </w:rPr>
      </w:pPr>
    </w:p>
    <w:p w14:paraId="3244A264"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private void btn_sum_zakazi_by_firm_where_Click(object sender, RoutedEventArgs e)</w:t>
      </w:r>
    </w:p>
    <w:p w14:paraId="0E1695A5" w14:textId="77777777" w:rsidR="00782313" w:rsidRPr="00782313" w:rsidRDefault="00782313" w:rsidP="00782313">
      <w:pPr>
        <w:spacing w:line="240" w:lineRule="auto"/>
        <w:ind w:firstLine="0"/>
        <w:rPr>
          <w:sz w:val="12"/>
          <w:szCs w:val="12"/>
        </w:rPr>
      </w:pPr>
      <w:r w:rsidRPr="00782313">
        <w:rPr>
          <w:sz w:val="12"/>
          <w:szCs w:val="12"/>
          <w:lang w:val="en-US"/>
        </w:rPr>
        <w:t xml:space="preserve">        </w:t>
      </w:r>
      <w:r w:rsidRPr="00782313">
        <w:rPr>
          <w:sz w:val="12"/>
          <w:szCs w:val="12"/>
        </w:rPr>
        <w:t>{</w:t>
      </w:r>
    </w:p>
    <w:p w14:paraId="1377A114" w14:textId="77777777" w:rsidR="00782313" w:rsidRPr="00782313" w:rsidRDefault="00782313" w:rsidP="00782313">
      <w:pPr>
        <w:spacing w:line="240" w:lineRule="auto"/>
        <w:ind w:firstLine="0"/>
        <w:rPr>
          <w:sz w:val="12"/>
          <w:szCs w:val="12"/>
        </w:rPr>
      </w:pPr>
    </w:p>
    <w:p w14:paraId="6F6B3057" w14:textId="77777777" w:rsidR="00782313" w:rsidRPr="00782313" w:rsidRDefault="00782313" w:rsidP="00782313">
      <w:pPr>
        <w:spacing w:line="240" w:lineRule="auto"/>
        <w:ind w:firstLine="0"/>
        <w:rPr>
          <w:sz w:val="12"/>
          <w:szCs w:val="12"/>
        </w:rPr>
      </w:pPr>
      <w:r w:rsidRPr="00782313">
        <w:rPr>
          <w:sz w:val="12"/>
          <w:szCs w:val="12"/>
        </w:rPr>
        <w:t xml:space="preserve">            </w:t>
      </w:r>
      <w:r w:rsidRPr="00782313">
        <w:rPr>
          <w:sz w:val="12"/>
          <w:szCs w:val="12"/>
          <w:lang w:val="en-US"/>
        </w:rPr>
        <w:t>var</w:t>
      </w:r>
      <w:r w:rsidRPr="00782313">
        <w:rPr>
          <w:sz w:val="12"/>
          <w:szCs w:val="12"/>
        </w:rPr>
        <w:t xml:space="preserve"> </w:t>
      </w:r>
      <w:r w:rsidRPr="00782313">
        <w:rPr>
          <w:sz w:val="12"/>
          <w:szCs w:val="12"/>
          <w:lang w:val="en-US"/>
        </w:rPr>
        <w:t>dialog</w:t>
      </w:r>
      <w:r w:rsidRPr="00782313">
        <w:rPr>
          <w:sz w:val="12"/>
          <w:szCs w:val="12"/>
        </w:rPr>
        <w:t xml:space="preserve"> = </w:t>
      </w:r>
      <w:r w:rsidRPr="00782313">
        <w:rPr>
          <w:sz w:val="12"/>
          <w:szCs w:val="12"/>
          <w:lang w:val="en-US"/>
        </w:rPr>
        <w:t>new</w:t>
      </w:r>
      <w:r w:rsidRPr="00782313">
        <w:rPr>
          <w:sz w:val="12"/>
          <w:szCs w:val="12"/>
        </w:rPr>
        <w:t xml:space="preserve"> </w:t>
      </w:r>
      <w:r w:rsidRPr="00782313">
        <w:rPr>
          <w:sz w:val="12"/>
          <w:szCs w:val="12"/>
          <w:lang w:val="en-US"/>
        </w:rPr>
        <w:t>MyDialog</w:t>
      </w:r>
      <w:r w:rsidRPr="00782313">
        <w:rPr>
          <w:sz w:val="12"/>
          <w:szCs w:val="12"/>
        </w:rPr>
        <w:t>("количество", "Введите количество товаров для данных");</w:t>
      </w:r>
    </w:p>
    <w:p w14:paraId="7E2A5CA8" w14:textId="77777777" w:rsidR="00782313" w:rsidRPr="00782313" w:rsidRDefault="00782313" w:rsidP="00782313">
      <w:pPr>
        <w:spacing w:line="240" w:lineRule="auto"/>
        <w:ind w:firstLine="0"/>
        <w:rPr>
          <w:sz w:val="12"/>
          <w:szCs w:val="12"/>
          <w:lang w:val="en-US"/>
        </w:rPr>
      </w:pPr>
      <w:r w:rsidRPr="00782313">
        <w:rPr>
          <w:sz w:val="12"/>
          <w:szCs w:val="12"/>
        </w:rPr>
        <w:t xml:space="preserve">            </w:t>
      </w:r>
      <w:r w:rsidRPr="00782313">
        <w:rPr>
          <w:sz w:val="12"/>
          <w:szCs w:val="12"/>
          <w:lang w:val="en-US"/>
        </w:rPr>
        <w:t>if (dialog.ShowDialog() == true)</w:t>
      </w:r>
    </w:p>
    <w:p w14:paraId="3A319E54"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1C93DBC1"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try</w:t>
      </w:r>
    </w:p>
    <w:p w14:paraId="6F62296B"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23DBD174"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string sql = $"SELECT * FROM sum_zakazi_by_firm_where({dialog.ResponseText})";</w:t>
      </w:r>
    </w:p>
    <w:p w14:paraId="42FF120D"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FillGridFromDataSet(FillDataSetFromDB(sql));</w:t>
      </w:r>
    </w:p>
    <w:p w14:paraId="4E645E6E"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7B877667"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catch (Exception ee)</w:t>
      </w:r>
    </w:p>
    <w:p w14:paraId="16D6427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34C051DB"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MessageBox.Show("Вы ввели не число", "Error", MessageBoxButton.OK, MessageBoxImage.Error);</w:t>
      </w:r>
    </w:p>
    <w:p w14:paraId="5110FFB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14301D47"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14DFECE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6D9152E1" w14:textId="77777777" w:rsidR="00782313" w:rsidRPr="00782313" w:rsidRDefault="00782313" w:rsidP="00782313">
      <w:pPr>
        <w:spacing w:line="240" w:lineRule="auto"/>
        <w:ind w:firstLine="0"/>
        <w:rPr>
          <w:sz w:val="12"/>
          <w:szCs w:val="12"/>
          <w:lang w:val="en-US"/>
        </w:rPr>
      </w:pPr>
    </w:p>
    <w:p w14:paraId="7B257B92"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private void btn_sum_zakazi_by_firm_where2_Click(object sender, RoutedEventArgs e)</w:t>
      </w:r>
    </w:p>
    <w:p w14:paraId="6802775D" w14:textId="77777777" w:rsidR="00782313" w:rsidRPr="00782313" w:rsidRDefault="00782313" w:rsidP="00782313">
      <w:pPr>
        <w:spacing w:line="240" w:lineRule="auto"/>
        <w:ind w:firstLine="0"/>
        <w:rPr>
          <w:sz w:val="12"/>
          <w:szCs w:val="12"/>
        </w:rPr>
      </w:pPr>
      <w:r w:rsidRPr="00782313">
        <w:rPr>
          <w:sz w:val="12"/>
          <w:szCs w:val="12"/>
          <w:lang w:val="en-US"/>
        </w:rPr>
        <w:t xml:space="preserve">        </w:t>
      </w:r>
      <w:r w:rsidRPr="00782313">
        <w:rPr>
          <w:sz w:val="12"/>
          <w:szCs w:val="12"/>
        </w:rPr>
        <w:t>{</w:t>
      </w:r>
    </w:p>
    <w:p w14:paraId="41AA1735" w14:textId="77777777" w:rsidR="00782313" w:rsidRPr="00782313" w:rsidRDefault="00782313" w:rsidP="00782313">
      <w:pPr>
        <w:spacing w:line="240" w:lineRule="auto"/>
        <w:ind w:firstLine="0"/>
        <w:rPr>
          <w:sz w:val="12"/>
          <w:szCs w:val="12"/>
        </w:rPr>
      </w:pPr>
      <w:r w:rsidRPr="00782313">
        <w:rPr>
          <w:sz w:val="12"/>
          <w:szCs w:val="12"/>
        </w:rPr>
        <w:t xml:space="preserve">            </w:t>
      </w:r>
      <w:r w:rsidRPr="00782313">
        <w:rPr>
          <w:sz w:val="12"/>
          <w:szCs w:val="12"/>
          <w:lang w:val="en-US"/>
        </w:rPr>
        <w:t>var</w:t>
      </w:r>
      <w:r w:rsidRPr="00782313">
        <w:rPr>
          <w:sz w:val="12"/>
          <w:szCs w:val="12"/>
        </w:rPr>
        <w:t xml:space="preserve"> </w:t>
      </w:r>
      <w:r w:rsidRPr="00782313">
        <w:rPr>
          <w:sz w:val="12"/>
          <w:szCs w:val="12"/>
          <w:lang w:val="en-US"/>
        </w:rPr>
        <w:t>dialog</w:t>
      </w:r>
      <w:r w:rsidRPr="00782313">
        <w:rPr>
          <w:sz w:val="12"/>
          <w:szCs w:val="12"/>
        </w:rPr>
        <w:t xml:space="preserve"> = </w:t>
      </w:r>
      <w:r w:rsidRPr="00782313">
        <w:rPr>
          <w:sz w:val="12"/>
          <w:szCs w:val="12"/>
          <w:lang w:val="en-US"/>
        </w:rPr>
        <w:t>new</w:t>
      </w:r>
      <w:r w:rsidRPr="00782313">
        <w:rPr>
          <w:sz w:val="12"/>
          <w:szCs w:val="12"/>
        </w:rPr>
        <w:t xml:space="preserve"> </w:t>
      </w:r>
      <w:r w:rsidRPr="00782313">
        <w:rPr>
          <w:sz w:val="12"/>
          <w:szCs w:val="12"/>
          <w:lang w:val="en-US"/>
        </w:rPr>
        <w:t>MyDialog</w:t>
      </w:r>
      <w:r w:rsidRPr="00782313">
        <w:rPr>
          <w:sz w:val="12"/>
          <w:szCs w:val="12"/>
        </w:rPr>
        <w:t>("количество", "Введите количество товаров для данных");</w:t>
      </w:r>
    </w:p>
    <w:p w14:paraId="35491FBA" w14:textId="77777777" w:rsidR="00782313" w:rsidRPr="00782313" w:rsidRDefault="00782313" w:rsidP="00782313">
      <w:pPr>
        <w:spacing w:line="240" w:lineRule="auto"/>
        <w:ind w:firstLine="0"/>
        <w:rPr>
          <w:sz w:val="12"/>
          <w:szCs w:val="12"/>
        </w:rPr>
      </w:pPr>
      <w:r w:rsidRPr="00782313">
        <w:rPr>
          <w:sz w:val="12"/>
          <w:szCs w:val="12"/>
        </w:rPr>
        <w:t xml:space="preserve">            </w:t>
      </w:r>
      <w:r w:rsidRPr="00782313">
        <w:rPr>
          <w:sz w:val="12"/>
          <w:szCs w:val="12"/>
          <w:lang w:val="en-US"/>
        </w:rPr>
        <w:t>var</w:t>
      </w:r>
      <w:r w:rsidRPr="00782313">
        <w:rPr>
          <w:sz w:val="12"/>
          <w:szCs w:val="12"/>
        </w:rPr>
        <w:t xml:space="preserve"> </w:t>
      </w:r>
      <w:r w:rsidRPr="00782313">
        <w:rPr>
          <w:sz w:val="12"/>
          <w:szCs w:val="12"/>
          <w:lang w:val="en-US"/>
        </w:rPr>
        <w:t>dialog</w:t>
      </w:r>
      <w:r w:rsidRPr="00782313">
        <w:rPr>
          <w:sz w:val="12"/>
          <w:szCs w:val="12"/>
        </w:rPr>
        <w:t xml:space="preserve">2 = </w:t>
      </w:r>
      <w:r w:rsidRPr="00782313">
        <w:rPr>
          <w:sz w:val="12"/>
          <w:szCs w:val="12"/>
          <w:lang w:val="en-US"/>
        </w:rPr>
        <w:t>new</w:t>
      </w:r>
      <w:r w:rsidRPr="00782313">
        <w:rPr>
          <w:sz w:val="12"/>
          <w:szCs w:val="12"/>
        </w:rPr>
        <w:t xml:space="preserve"> </w:t>
      </w:r>
      <w:r w:rsidRPr="00782313">
        <w:rPr>
          <w:sz w:val="12"/>
          <w:szCs w:val="12"/>
          <w:lang w:val="en-US"/>
        </w:rPr>
        <w:t>MyDialog</w:t>
      </w:r>
      <w:r w:rsidRPr="00782313">
        <w:rPr>
          <w:sz w:val="12"/>
          <w:szCs w:val="12"/>
        </w:rPr>
        <w:t>("количество", "Введите количество товаров для группы");</w:t>
      </w:r>
    </w:p>
    <w:p w14:paraId="5152E362" w14:textId="77777777" w:rsidR="00782313" w:rsidRPr="00782313" w:rsidRDefault="00782313" w:rsidP="00782313">
      <w:pPr>
        <w:spacing w:line="240" w:lineRule="auto"/>
        <w:ind w:firstLine="0"/>
        <w:rPr>
          <w:sz w:val="12"/>
          <w:szCs w:val="12"/>
          <w:lang w:val="en-US"/>
        </w:rPr>
      </w:pPr>
      <w:r w:rsidRPr="00782313">
        <w:rPr>
          <w:sz w:val="12"/>
          <w:szCs w:val="12"/>
        </w:rPr>
        <w:t xml:space="preserve">            </w:t>
      </w:r>
      <w:r w:rsidRPr="00782313">
        <w:rPr>
          <w:sz w:val="12"/>
          <w:szCs w:val="12"/>
          <w:lang w:val="en-US"/>
        </w:rPr>
        <w:t>if (dialog.ShowDialog() == true &amp;&amp; dialog2.ShowDialog() == true)</w:t>
      </w:r>
    </w:p>
    <w:p w14:paraId="73EA0502"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73CF18D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try</w:t>
      </w:r>
    </w:p>
    <w:p w14:paraId="6AF88E00"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5C6C821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string sql = $"SELECT * FROM sum_zakazi_by_firm_where({dialog.ResponseText}, {dialog2.ResponseText})";</w:t>
      </w:r>
    </w:p>
    <w:p w14:paraId="49C8BD4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FillGridFromDataSet(FillDataSetFromDB(sql));</w:t>
      </w:r>
    </w:p>
    <w:p w14:paraId="3512E4E0"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30E33E2B"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catch (Exception ee)</w:t>
      </w:r>
    </w:p>
    <w:p w14:paraId="18D4B477"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331BFF97"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MessageBox.Show("Вы ввели не число", "Error", MessageBoxButton.OK, MessageBoxImage.Error);</w:t>
      </w:r>
    </w:p>
    <w:p w14:paraId="54290CD6"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45DE446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7AF4363B"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05D16275" w14:textId="77777777" w:rsidR="00782313" w:rsidRPr="00782313" w:rsidRDefault="00782313" w:rsidP="00782313">
      <w:pPr>
        <w:spacing w:line="240" w:lineRule="auto"/>
        <w:ind w:firstLine="0"/>
        <w:rPr>
          <w:sz w:val="12"/>
          <w:szCs w:val="12"/>
          <w:lang w:val="en-US"/>
        </w:rPr>
      </w:pPr>
    </w:p>
    <w:p w14:paraId="4CBAE112"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private void btn_itog_podzapros_Click(object sender, RoutedEventArgs e)</w:t>
      </w:r>
    </w:p>
    <w:p w14:paraId="38593CB7"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527B15C4"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string sql = $"SELECT * FROM podzapros_itog()";</w:t>
      </w:r>
    </w:p>
    <w:p w14:paraId="56FEDF83"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FillGridFromDataSet(FillDataSetFromDB(sql));</w:t>
      </w:r>
    </w:p>
    <w:p w14:paraId="0AD1803B"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22311088" w14:textId="77777777" w:rsidR="00782313" w:rsidRPr="00782313" w:rsidRDefault="00782313" w:rsidP="00782313">
      <w:pPr>
        <w:spacing w:line="240" w:lineRule="auto"/>
        <w:ind w:firstLine="0"/>
        <w:rPr>
          <w:sz w:val="12"/>
          <w:szCs w:val="12"/>
          <w:lang w:val="en-US"/>
        </w:rPr>
      </w:pPr>
    </w:p>
    <w:p w14:paraId="4F53F49E"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private void btn_union_Click(object sender, RoutedEventArgs e)</w:t>
      </w:r>
    </w:p>
    <w:p w14:paraId="62DC289D"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330EF95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string sql = $"SELECT * FROM union_view";</w:t>
      </w:r>
    </w:p>
    <w:p w14:paraId="60810E98"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FillGridFromDataSet(FillDataSetFromDB(sql));</w:t>
      </w:r>
    </w:p>
    <w:p w14:paraId="5219C4B2"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419BB495" w14:textId="77777777" w:rsidR="00782313" w:rsidRPr="00782313" w:rsidRDefault="00782313" w:rsidP="00782313">
      <w:pPr>
        <w:spacing w:line="240" w:lineRule="auto"/>
        <w:ind w:firstLine="0"/>
        <w:rPr>
          <w:sz w:val="12"/>
          <w:szCs w:val="12"/>
          <w:lang w:val="en-US"/>
        </w:rPr>
      </w:pPr>
    </w:p>
    <w:p w14:paraId="0D6BA2C1"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private void btn_in_Click(object sender, RoutedEventArgs e)</w:t>
      </w:r>
    </w:p>
    <w:p w14:paraId="754F8BCB" w14:textId="77777777" w:rsidR="00782313" w:rsidRPr="00782313" w:rsidRDefault="00782313" w:rsidP="00782313">
      <w:pPr>
        <w:spacing w:line="240" w:lineRule="auto"/>
        <w:ind w:firstLine="0"/>
        <w:rPr>
          <w:sz w:val="12"/>
          <w:szCs w:val="12"/>
        </w:rPr>
      </w:pPr>
      <w:r w:rsidRPr="00782313">
        <w:rPr>
          <w:sz w:val="12"/>
          <w:szCs w:val="12"/>
          <w:lang w:val="en-US"/>
        </w:rPr>
        <w:t xml:space="preserve">        </w:t>
      </w:r>
      <w:r w:rsidRPr="00782313">
        <w:rPr>
          <w:sz w:val="12"/>
          <w:szCs w:val="12"/>
        </w:rPr>
        <w:t>{</w:t>
      </w:r>
    </w:p>
    <w:p w14:paraId="07B2E81B" w14:textId="77777777" w:rsidR="00782313" w:rsidRPr="00782313" w:rsidRDefault="00782313" w:rsidP="00782313">
      <w:pPr>
        <w:spacing w:line="240" w:lineRule="auto"/>
        <w:ind w:firstLine="0"/>
        <w:rPr>
          <w:sz w:val="12"/>
          <w:szCs w:val="12"/>
        </w:rPr>
      </w:pPr>
      <w:r w:rsidRPr="00782313">
        <w:rPr>
          <w:sz w:val="12"/>
          <w:szCs w:val="12"/>
        </w:rPr>
        <w:t xml:space="preserve">            </w:t>
      </w:r>
      <w:r w:rsidRPr="00782313">
        <w:rPr>
          <w:sz w:val="12"/>
          <w:szCs w:val="12"/>
          <w:lang w:val="en-US"/>
        </w:rPr>
        <w:t>var</w:t>
      </w:r>
      <w:r w:rsidRPr="00782313">
        <w:rPr>
          <w:sz w:val="12"/>
          <w:szCs w:val="12"/>
        </w:rPr>
        <w:t xml:space="preserve"> </w:t>
      </w:r>
      <w:r w:rsidRPr="00782313">
        <w:rPr>
          <w:sz w:val="12"/>
          <w:szCs w:val="12"/>
          <w:lang w:val="en-US"/>
        </w:rPr>
        <w:t>dialog</w:t>
      </w:r>
      <w:r w:rsidRPr="00782313">
        <w:rPr>
          <w:sz w:val="12"/>
          <w:szCs w:val="12"/>
        </w:rPr>
        <w:t xml:space="preserve"> = </w:t>
      </w:r>
      <w:r w:rsidRPr="00782313">
        <w:rPr>
          <w:sz w:val="12"/>
          <w:szCs w:val="12"/>
          <w:lang w:val="en-US"/>
        </w:rPr>
        <w:t>new</w:t>
      </w:r>
      <w:r w:rsidRPr="00782313">
        <w:rPr>
          <w:sz w:val="12"/>
          <w:szCs w:val="12"/>
        </w:rPr>
        <w:t xml:space="preserve"> </w:t>
      </w:r>
      <w:r w:rsidRPr="00782313">
        <w:rPr>
          <w:sz w:val="12"/>
          <w:szCs w:val="12"/>
          <w:lang w:val="en-US"/>
        </w:rPr>
        <w:t>MyDialog</w:t>
      </w:r>
      <w:r w:rsidRPr="00782313">
        <w:rPr>
          <w:sz w:val="12"/>
          <w:szCs w:val="12"/>
        </w:rPr>
        <w:t>("Месяцы", "Введите интервал в месяцах");</w:t>
      </w:r>
    </w:p>
    <w:p w14:paraId="757F02F0" w14:textId="77777777" w:rsidR="00782313" w:rsidRPr="00782313" w:rsidRDefault="00782313" w:rsidP="00782313">
      <w:pPr>
        <w:spacing w:line="240" w:lineRule="auto"/>
        <w:ind w:firstLine="0"/>
        <w:rPr>
          <w:sz w:val="12"/>
          <w:szCs w:val="12"/>
          <w:lang w:val="en-US"/>
        </w:rPr>
      </w:pPr>
      <w:r w:rsidRPr="00782313">
        <w:rPr>
          <w:sz w:val="12"/>
          <w:szCs w:val="12"/>
        </w:rPr>
        <w:t xml:space="preserve">            </w:t>
      </w:r>
      <w:r w:rsidRPr="00782313">
        <w:rPr>
          <w:sz w:val="12"/>
          <w:szCs w:val="12"/>
          <w:lang w:val="en-US"/>
        </w:rPr>
        <w:t>if (dialog.ShowDialog() == true)</w:t>
      </w:r>
    </w:p>
    <w:p w14:paraId="24A094B2"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3F752C88"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try</w:t>
      </w:r>
    </w:p>
    <w:p w14:paraId="0D3A3C4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0E26D4E6"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string sql = $"SELECT * FROM hospitals_by_last_months({dialog.ResponseText})";</w:t>
      </w:r>
    </w:p>
    <w:p w14:paraId="02C22704"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FillGridFromDataSet(FillDataSetFromDB(sql));</w:t>
      </w:r>
    </w:p>
    <w:p w14:paraId="6D5F856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048E1FD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catch (Exception ee)</w:t>
      </w:r>
    </w:p>
    <w:p w14:paraId="5B68F823"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65043FE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MessageBox.Show("Вы ввели не число", "Error", MessageBoxButton.OK, MessageBoxImage.Error);</w:t>
      </w:r>
    </w:p>
    <w:p w14:paraId="6F14CEBE" w14:textId="77777777" w:rsidR="00782313" w:rsidRPr="00782313" w:rsidRDefault="00782313" w:rsidP="00782313">
      <w:pPr>
        <w:spacing w:line="240" w:lineRule="auto"/>
        <w:ind w:firstLine="0"/>
        <w:rPr>
          <w:sz w:val="12"/>
          <w:szCs w:val="12"/>
          <w:lang w:val="en-US"/>
        </w:rPr>
      </w:pPr>
      <w:r w:rsidRPr="00782313">
        <w:rPr>
          <w:sz w:val="12"/>
          <w:szCs w:val="12"/>
          <w:lang w:val="en-US"/>
        </w:rPr>
        <w:lastRenderedPageBreak/>
        <w:t xml:space="preserve">                }</w:t>
      </w:r>
    </w:p>
    <w:p w14:paraId="0C4C4DF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66575817"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3FDB4B03" w14:textId="77777777" w:rsidR="00782313" w:rsidRPr="00782313" w:rsidRDefault="00782313" w:rsidP="00782313">
      <w:pPr>
        <w:spacing w:line="240" w:lineRule="auto"/>
        <w:ind w:firstLine="0"/>
        <w:rPr>
          <w:sz w:val="12"/>
          <w:szCs w:val="12"/>
          <w:lang w:val="en-US"/>
        </w:rPr>
      </w:pPr>
    </w:p>
    <w:p w14:paraId="5AD99811"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private void btn_not_in_Click(object sender, RoutedEventArgs e)</w:t>
      </w:r>
    </w:p>
    <w:p w14:paraId="68ABA62E" w14:textId="77777777" w:rsidR="00782313" w:rsidRPr="00782313" w:rsidRDefault="00782313" w:rsidP="00782313">
      <w:pPr>
        <w:spacing w:line="240" w:lineRule="auto"/>
        <w:ind w:firstLine="0"/>
        <w:rPr>
          <w:sz w:val="12"/>
          <w:szCs w:val="12"/>
        </w:rPr>
      </w:pPr>
      <w:r w:rsidRPr="00782313">
        <w:rPr>
          <w:sz w:val="12"/>
          <w:szCs w:val="12"/>
          <w:lang w:val="en-US"/>
        </w:rPr>
        <w:t xml:space="preserve">        </w:t>
      </w:r>
      <w:r w:rsidRPr="00782313">
        <w:rPr>
          <w:sz w:val="12"/>
          <w:szCs w:val="12"/>
        </w:rPr>
        <w:t>{</w:t>
      </w:r>
    </w:p>
    <w:p w14:paraId="1C132308" w14:textId="77777777" w:rsidR="00782313" w:rsidRPr="00782313" w:rsidRDefault="00782313" w:rsidP="00782313">
      <w:pPr>
        <w:spacing w:line="240" w:lineRule="auto"/>
        <w:ind w:firstLine="0"/>
        <w:rPr>
          <w:sz w:val="12"/>
          <w:szCs w:val="12"/>
        </w:rPr>
      </w:pPr>
      <w:r w:rsidRPr="00782313">
        <w:rPr>
          <w:sz w:val="12"/>
          <w:szCs w:val="12"/>
        </w:rPr>
        <w:t xml:space="preserve">            </w:t>
      </w:r>
      <w:r w:rsidRPr="00782313">
        <w:rPr>
          <w:sz w:val="12"/>
          <w:szCs w:val="12"/>
          <w:lang w:val="en-US"/>
        </w:rPr>
        <w:t>var</w:t>
      </w:r>
      <w:r w:rsidRPr="00782313">
        <w:rPr>
          <w:sz w:val="12"/>
          <w:szCs w:val="12"/>
        </w:rPr>
        <w:t xml:space="preserve"> </w:t>
      </w:r>
      <w:r w:rsidRPr="00782313">
        <w:rPr>
          <w:sz w:val="12"/>
          <w:szCs w:val="12"/>
          <w:lang w:val="en-US"/>
        </w:rPr>
        <w:t>dialog</w:t>
      </w:r>
      <w:r w:rsidRPr="00782313">
        <w:rPr>
          <w:sz w:val="12"/>
          <w:szCs w:val="12"/>
        </w:rPr>
        <w:t xml:space="preserve"> = </w:t>
      </w:r>
      <w:r w:rsidRPr="00782313">
        <w:rPr>
          <w:sz w:val="12"/>
          <w:szCs w:val="12"/>
          <w:lang w:val="en-US"/>
        </w:rPr>
        <w:t>new</w:t>
      </w:r>
      <w:r w:rsidRPr="00782313">
        <w:rPr>
          <w:sz w:val="12"/>
          <w:szCs w:val="12"/>
        </w:rPr>
        <w:t xml:space="preserve"> </w:t>
      </w:r>
      <w:r w:rsidRPr="00782313">
        <w:rPr>
          <w:sz w:val="12"/>
          <w:szCs w:val="12"/>
          <w:lang w:val="en-US"/>
        </w:rPr>
        <w:t>MyDialog</w:t>
      </w:r>
      <w:r w:rsidRPr="00782313">
        <w:rPr>
          <w:sz w:val="12"/>
          <w:szCs w:val="12"/>
        </w:rPr>
        <w:t>("Месяцы", "Введите интервал в месяцах");</w:t>
      </w:r>
    </w:p>
    <w:p w14:paraId="2533A819" w14:textId="77777777" w:rsidR="00782313" w:rsidRPr="00782313" w:rsidRDefault="00782313" w:rsidP="00782313">
      <w:pPr>
        <w:spacing w:line="240" w:lineRule="auto"/>
        <w:ind w:firstLine="0"/>
        <w:rPr>
          <w:sz w:val="12"/>
          <w:szCs w:val="12"/>
          <w:lang w:val="en-US"/>
        </w:rPr>
      </w:pPr>
      <w:r w:rsidRPr="00782313">
        <w:rPr>
          <w:sz w:val="12"/>
          <w:szCs w:val="12"/>
        </w:rPr>
        <w:t xml:space="preserve">            </w:t>
      </w:r>
      <w:r w:rsidRPr="00782313">
        <w:rPr>
          <w:sz w:val="12"/>
          <w:szCs w:val="12"/>
          <w:lang w:val="en-US"/>
        </w:rPr>
        <w:t>if (dialog.ShowDialog() == true)</w:t>
      </w:r>
    </w:p>
    <w:p w14:paraId="49C497C8"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15FF9F30"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try</w:t>
      </w:r>
    </w:p>
    <w:p w14:paraId="0A8AAB83"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04E2877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string sql = $"SELECT * FROM no_hospitals_by_last_months({dialog.ResponseText})";</w:t>
      </w:r>
    </w:p>
    <w:p w14:paraId="0174005B"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FillGridFromDataSet(FillDataSetFromDB(sql));</w:t>
      </w:r>
    </w:p>
    <w:p w14:paraId="5A3E5CE7"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257EEC74"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catch (Exception ee)</w:t>
      </w:r>
    </w:p>
    <w:p w14:paraId="1141D79D"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25F961B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MessageBox.Show("Вы ввели не число", "Error", MessageBoxButton.OK, MessageBoxImage.Error);</w:t>
      </w:r>
    </w:p>
    <w:p w14:paraId="6B26DF2E"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4D4CD3E8"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176A5036"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6493F4CB" w14:textId="77777777" w:rsidR="00782313" w:rsidRPr="00782313" w:rsidRDefault="00782313" w:rsidP="00782313">
      <w:pPr>
        <w:spacing w:line="240" w:lineRule="auto"/>
        <w:ind w:firstLine="0"/>
        <w:rPr>
          <w:sz w:val="12"/>
          <w:szCs w:val="12"/>
          <w:lang w:val="en-US"/>
        </w:rPr>
      </w:pPr>
    </w:p>
    <w:p w14:paraId="1B22ED09"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private void btn_case_Click(object sender, RoutedEventArgs e)</w:t>
      </w:r>
    </w:p>
    <w:p w14:paraId="25EC2B38"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7042B89D"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string sql = $"SELECT * FROM case_view";</w:t>
      </w:r>
    </w:p>
    <w:p w14:paraId="4AB164DB"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FillGridFromDataSet(FillDataSetFromDB(sql));</w:t>
      </w:r>
    </w:p>
    <w:p w14:paraId="12770F49"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7C92224E" w14:textId="77777777" w:rsidR="00782313" w:rsidRPr="00782313" w:rsidRDefault="00782313" w:rsidP="00782313">
      <w:pPr>
        <w:spacing w:line="240" w:lineRule="auto"/>
        <w:ind w:firstLine="0"/>
        <w:rPr>
          <w:sz w:val="12"/>
          <w:szCs w:val="12"/>
          <w:lang w:val="en-US"/>
        </w:rPr>
      </w:pPr>
    </w:p>
    <w:p w14:paraId="0D3B12C9" w14:textId="77777777" w:rsidR="00782313" w:rsidRPr="00782313" w:rsidRDefault="00782313" w:rsidP="00782313">
      <w:pPr>
        <w:spacing w:line="240" w:lineRule="auto"/>
        <w:ind w:firstLine="0"/>
        <w:rPr>
          <w:sz w:val="12"/>
          <w:szCs w:val="12"/>
          <w:lang w:val="en-US"/>
        </w:rPr>
      </w:pPr>
    </w:p>
    <w:p w14:paraId="2E4C53A8" w14:textId="77777777" w:rsidR="00782313" w:rsidRPr="00782313" w:rsidRDefault="00782313" w:rsidP="00782313">
      <w:pPr>
        <w:spacing w:line="240" w:lineRule="auto"/>
        <w:ind w:firstLine="0"/>
        <w:rPr>
          <w:sz w:val="12"/>
          <w:szCs w:val="12"/>
          <w:lang w:val="en-US"/>
        </w:rPr>
      </w:pPr>
    </w:p>
    <w:p w14:paraId="41321512"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private void btn_excel_Click(object sender, RoutedEventArgs e)</w:t>
      </w:r>
    </w:p>
    <w:p w14:paraId="395F207E"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116E4A28"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//Creating DataTable</w:t>
      </w:r>
    </w:p>
    <w:p w14:paraId="4F1FA5D7"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DataTable dt = new DataTable();</w:t>
      </w:r>
    </w:p>
    <w:p w14:paraId="0C2A039F" w14:textId="77777777" w:rsidR="00782313" w:rsidRPr="00782313" w:rsidRDefault="00782313" w:rsidP="00782313">
      <w:pPr>
        <w:spacing w:line="240" w:lineRule="auto"/>
        <w:ind w:firstLine="0"/>
        <w:rPr>
          <w:sz w:val="12"/>
          <w:szCs w:val="12"/>
          <w:lang w:val="en-US"/>
        </w:rPr>
      </w:pPr>
    </w:p>
    <w:p w14:paraId="42D9AE6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//Adding the Columns</w:t>
      </w:r>
    </w:p>
    <w:p w14:paraId="34053FE6"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foreach (System.Windows.Forms.DataGridViewColumn column in dataGridView1.Columns)</w:t>
      </w:r>
    </w:p>
    <w:p w14:paraId="48712C27"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38B7A697"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dt.Columns.Add(column.HeaderText);</w:t>
      </w:r>
    </w:p>
    <w:p w14:paraId="787EC133"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31C6B345" w14:textId="77777777" w:rsidR="00782313" w:rsidRPr="00782313" w:rsidRDefault="00782313" w:rsidP="00782313">
      <w:pPr>
        <w:spacing w:line="240" w:lineRule="auto"/>
        <w:ind w:firstLine="0"/>
        <w:rPr>
          <w:sz w:val="12"/>
          <w:szCs w:val="12"/>
          <w:lang w:val="en-US"/>
        </w:rPr>
      </w:pPr>
    </w:p>
    <w:p w14:paraId="2ED82DB7"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//Adding the Rows</w:t>
      </w:r>
    </w:p>
    <w:p w14:paraId="365EA28B"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foreach (System.Windows.Forms.DataGridViewRow row in dataGridView1.Rows)</w:t>
      </w:r>
    </w:p>
    <w:p w14:paraId="678E78E6"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5FC0F78E"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dt.Rows.Add();</w:t>
      </w:r>
    </w:p>
    <w:p w14:paraId="08E5E0ED"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foreach (System.Windows.Forms.DataGridViewCell cell in row.Cells)</w:t>
      </w:r>
    </w:p>
    <w:p w14:paraId="75F28B82"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74DEE8E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if (cell.Value != null)</w:t>
      </w:r>
    </w:p>
    <w:p w14:paraId="26997DF9"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dt.Rows[dt.Rows.Count - 1][cell.ColumnIndex] = cell.Value.ToString();</w:t>
      </w:r>
    </w:p>
    <w:p w14:paraId="698278C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4D600A10"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786EE23F" w14:textId="77777777" w:rsidR="00782313" w:rsidRPr="00782313" w:rsidRDefault="00782313" w:rsidP="00782313">
      <w:pPr>
        <w:spacing w:line="240" w:lineRule="auto"/>
        <w:ind w:firstLine="0"/>
        <w:rPr>
          <w:sz w:val="12"/>
          <w:szCs w:val="12"/>
          <w:lang w:val="en-US"/>
        </w:rPr>
      </w:pPr>
    </w:p>
    <w:p w14:paraId="50EA944E"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SaveFileDialog saveFileDialog1 = new SaveFileDialog();</w:t>
      </w:r>
    </w:p>
    <w:p w14:paraId="5248534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saveFileDialog1.Filter = "xlsx files (*.xlsx)|*.xlsx|All files (*.*)|*.*";</w:t>
      </w:r>
    </w:p>
    <w:p w14:paraId="3BAF5D3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saveFileDialog1.FilterIndex = 1;</w:t>
      </w:r>
    </w:p>
    <w:p w14:paraId="519847C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saveFileDialog1.RestoreDirectory = true;</w:t>
      </w:r>
    </w:p>
    <w:p w14:paraId="5A063844" w14:textId="77777777" w:rsidR="00782313" w:rsidRPr="00782313" w:rsidRDefault="00782313" w:rsidP="00782313">
      <w:pPr>
        <w:spacing w:line="240" w:lineRule="auto"/>
        <w:ind w:firstLine="0"/>
        <w:rPr>
          <w:sz w:val="12"/>
          <w:szCs w:val="12"/>
          <w:lang w:val="en-US"/>
        </w:rPr>
      </w:pPr>
    </w:p>
    <w:p w14:paraId="3BA97187"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if (saveFileDialog1.ShowDialog() == true)</w:t>
      </w:r>
    </w:p>
    <w:p w14:paraId="6E75264D"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1F4B452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using (XLWorkbook wb = new XLWorkbook())</w:t>
      </w:r>
    </w:p>
    <w:p w14:paraId="25A868F2"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48CED0D9"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wb.Worksheets.Add(dt, "Sheet");</w:t>
      </w:r>
    </w:p>
    <w:p w14:paraId="412EF2DE"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wb.SaveAs(saveFileDialog1.FileName);</w:t>
      </w:r>
    </w:p>
    <w:p w14:paraId="412806E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MessageBox.Show("Сохранено");</w:t>
      </w:r>
    </w:p>
    <w:p w14:paraId="379E17C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4703D050"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785B79C8"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685BDCFF" w14:textId="77777777" w:rsidR="00782313" w:rsidRPr="00782313" w:rsidRDefault="00782313" w:rsidP="00782313">
      <w:pPr>
        <w:spacing w:line="240" w:lineRule="auto"/>
        <w:ind w:firstLine="0"/>
        <w:rPr>
          <w:sz w:val="12"/>
          <w:szCs w:val="12"/>
          <w:lang w:val="en-US"/>
        </w:rPr>
      </w:pPr>
    </w:p>
    <w:p w14:paraId="273A1FD8"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private void btn_charts_Click(object sender, RoutedEventArgs e)</w:t>
      </w:r>
    </w:p>
    <w:p w14:paraId="7BE468F2"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049B170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ChartWindow cw = new ChartWindow(connection_string);</w:t>
      </w:r>
    </w:p>
    <w:p w14:paraId="4CD059C3"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cw.Show();</w:t>
      </w:r>
    </w:p>
    <w:p w14:paraId="70107A5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61402027" w14:textId="43320FAE" w:rsidR="00CD3B4C" w:rsidRDefault="00782313" w:rsidP="00782313">
      <w:pPr>
        <w:spacing w:line="240" w:lineRule="auto"/>
        <w:ind w:firstLine="0"/>
        <w:rPr>
          <w:sz w:val="12"/>
          <w:szCs w:val="12"/>
          <w:lang w:val="en-US"/>
        </w:rPr>
      </w:pPr>
      <w:r w:rsidRPr="00782313">
        <w:rPr>
          <w:sz w:val="12"/>
          <w:szCs w:val="12"/>
          <w:lang w:val="en-US"/>
        </w:rPr>
        <w:t xml:space="preserve">    }</w:t>
      </w:r>
      <w:r w:rsidR="00C56189" w:rsidRPr="00C56189">
        <w:rPr>
          <w:sz w:val="12"/>
          <w:szCs w:val="12"/>
          <w:lang w:val="en-US"/>
        </w:rPr>
        <w:t>}</w:t>
      </w:r>
    </w:p>
    <w:p w14:paraId="54AF46F2" w14:textId="77777777" w:rsidR="00782313" w:rsidRPr="00782313" w:rsidRDefault="00782313" w:rsidP="00782313">
      <w:pPr>
        <w:spacing w:line="240" w:lineRule="auto"/>
        <w:ind w:firstLine="0"/>
        <w:rPr>
          <w:sz w:val="12"/>
          <w:szCs w:val="12"/>
          <w:lang w:val="en-US"/>
        </w:rPr>
      </w:pPr>
      <w:r w:rsidRPr="00782313">
        <w:rPr>
          <w:sz w:val="12"/>
          <w:szCs w:val="12"/>
          <w:lang w:val="en-US"/>
        </w:rPr>
        <w:t>using System;</w:t>
      </w:r>
    </w:p>
    <w:p w14:paraId="63418D06" w14:textId="77777777" w:rsidR="00782313" w:rsidRPr="00782313" w:rsidRDefault="00782313" w:rsidP="00782313">
      <w:pPr>
        <w:spacing w:line="240" w:lineRule="auto"/>
        <w:ind w:firstLine="0"/>
        <w:rPr>
          <w:sz w:val="12"/>
          <w:szCs w:val="12"/>
          <w:lang w:val="en-US"/>
        </w:rPr>
      </w:pPr>
      <w:r w:rsidRPr="00782313">
        <w:rPr>
          <w:sz w:val="12"/>
          <w:szCs w:val="12"/>
          <w:lang w:val="en-US"/>
        </w:rPr>
        <w:t>using System.Collections.Generic;</w:t>
      </w:r>
    </w:p>
    <w:p w14:paraId="64CC1A96" w14:textId="77777777" w:rsidR="00782313" w:rsidRPr="00782313" w:rsidRDefault="00782313" w:rsidP="00782313">
      <w:pPr>
        <w:spacing w:line="240" w:lineRule="auto"/>
        <w:ind w:firstLine="0"/>
        <w:rPr>
          <w:sz w:val="12"/>
          <w:szCs w:val="12"/>
          <w:lang w:val="en-US"/>
        </w:rPr>
      </w:pPr>
      <w:r w:rsidRPr="00782313">
        <w:rPr>
          <w:sz w:val="12"/>
          <w:szCs w:val="12"/>
          <w:lang w:val="en-US"/>
        </w:rPr>
        <w:t>using System.Data;</w:t>
      </w:r>
    </w:p>
    <w:p w14:paraId="0524CC8E" w14:textId="77777777" w:rsidR="00782313" w:rsidRPr="00782313" w:rsidRDefault="00782313" w:rsidP="00782313">
      <w:pPr>
        <w:spacing w:line="240" w:lineRule="auto"/>
        <w:ind w:firstLine="0"/>
        <w:rPr>
          <w:sz w:val="12"/>
          <w:szCs w:val="12"/>
          <w:lang w:val="en-US"/>
        </w:rPr>
      </w:pPr>
      <w:r w:rsidRPr="00782313">
        <w:rPr>
          <w:sz w:val="12"/>
          <w:szCs w:val="12"/>
          <w:lang w:val="en-US"/>
        </w:rPr>
        <w:t>using System.Drawing;</w:t>
      </w:r>
    </w:p>
    <w:p w14:paraId="6FC811D0" w14:textId="77777777" w:rsidR="00782313" w:rsidRPr="00782313" w:rsidRDefault="00782313" w:rsidP="00782313">
      <w:pPr>
        <w:spacing w:line="240" w:lineRule="auto"/>
        <w:ind w:firstLine="0"/>
        <w:rPr>
          <w:sz w:val="12"/>
          <w:szCs w:val="12"/>
          <w:lang w:val="en-US"/>
        </w:rPr>
      </w:pPr>
      <w:r w:rsidRPr="00782313">
        <w:rPr>
          <w:sz w:val="12"/>
          <w:szCs w:val="12"/>
          <w:lang w:val="en-US"/>
        </w:rPr>
        <w:t>using System.Windows;</w:t>
      </w:r>
    </w:p>
    <w:p w14:paraId="69605B89" w14:textId="77777777" w:rsidR="00782313" w:rsidRPr="00782313" w:rsidRDefault="00782313" w:rsidP="00782313">
      <w:pPr>
        <w:spacing w:line="240" w:lineRule="auto"/>
        <w:ind w:firstLine="0"/>
        <w:rPr>
          <w:sz w:val="12"/>
          <w:szCs w:val="12"/>
          <w:lang w:val="en-US"/>
        </w:rPr>
      </w:pPr>
      <w:r w:rsidRPr="00782313">
        <w:rPr>
          <w:sz w:val="12"/>
          <w:szCs w:val="12"/>
          <w:lang w:val="en-US"/>
        </w:rPr>
        <w:t>using System.Windows.Controls;</w:t>
      </w:r>
    </w:p>
    <w:p w14:paraId="30A48417" w14:textId="77777777" w:rsidR="00782313" w:rsidRPr="00782313" w:rsidRDefault="00782313" w:rsidP="00782313">
      <w:pPr>
        <w:spacing w:line="240" w:lineRule="auto"/>
        <w:ind w:firstLine="0"/>
        <w:rPr>
          <w:sz w:val="12"/>
          <w:szCs w:val="12"/>
          <w:lang w:val="en-US"/>
        </w:rPr>
      </w:pPr>
      <w:r w:rsidRPr="00782313">
        <w:rPr>
          <w:sz w:val="12"/>
          <w:szCs w:val="12"/>
          <w:lang w:val="en-US"/>
        </w:rPr>
        <w:t>using System.Windows.Input;</w:t>
      </w:r>
    </w:p>
    <w:p w14:paraId="326C40B8" w14:textId="77777777" w:rsidR="00782313" w:rsidRPr="00782313" w:rsidRDefault="00782313" w:rsidP="00782313">
      <w:pPr>
        <w:spacing w:line="240" w:lineRule="auto"/>
        <w:ind w:firstLine="0"/>
        <w:rPr>
          <w:sz w:val="12"/>
          <w:szCs w:val="12"/>
          <w:lang w:val="en-US"/>
        </w:rPr>
      </w:pPr>
      <w:r w:rsidRPr="00782313">
        <w:rPr>
          <w:sz w:val="12"/>
          <w:szCs w:val="12"/>
          <w:lang w:val="en-US"/>
        </w:rPr>
        <w:t>using Npgsql;</w:t>
      </w:r>
    </w:p>
    <w:p w14:paraId="7DFBAEED" w14:textId="77777777" w:rsidR="00782313" w:rsidRPr="00782313" w:rsidRDefault="00782313" w:rsidP="00782313">
      <w:pPr>
        <w:spacing w:line="240" w:lineRule="auto"/>
        <w:ind w:firstLine="0"/>
        <w:rPr>
          <w:sz w:val="12"/>
          <w:szCs w:val="12"/>
          <w:lang w:val="en-US"/>
        </w:rPr>
      </w:pPr>
    </w:p>
    <w:p w14:paraId="3B72C35E" w14:textId="77777777" w:rsidR="00782313" w:rsidRPr="00782313" w:rsidRDefault="00782313" w:rsidP="00782313">
      <w:pPr>
        <w:spacing w:line="240" w:lineRule="auto"/>
        <w:ind w:firstLine="0"/>
        <w:rPr>
          <w:sz w:val="12"/>
          <w:szCs w:val="12"/>
          <w:lang w:val="en-US"/>
        </w:rPr>
      </w:pPr>
      <w:r w:rsidRPr="00782313">
        <w:rPr>
          <w:sz w:val="12"/>
          <w:szCs w:val="12"/>
          <w:lang w:val="en-US"/>
        </w:rPr>
        <w:t>namespace BDcource2020</w:t>
      </w:r>
    </w:p>
    <w:p w14:paraId="3CBDBDFF" w14:textId="77777777" w:rsidR="00782313" w:rsidRPr="00782313" w:rsidRDefault="00782313" w:rsidP="00782313">
      <w:pPr>
        <w:spacing w:line="240" w:lineRule="auto"/>
        <w:ind w:firstLine="0"/>
        <w:rPr>
          <w:sz w:val="12"/>
          <w:szCs w:val="12"/>
          <w:lang w:val="en-US"/>
        </w:rPr>
      </w:pPr>
      <w:r w:rsidRPr="00782313">
        <w:rPr>
          <w:sz w:val="12"/>
          <w:szCs w:val="12"/>
          <w:lang w:val="en-US"/>
        </w:rPr>
        <w:t>{</w:t>
      </w:r>
    </w:p>
    <w:p w14:paraId="562EB91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 &lt;summary&gt;</w:t>
      </w:r>
    </w:p>
    <w:p w14:paraId="597FEFA3"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 Interaction logic for MainWindow.xaml</w:t>
      </w:r>
    </w:p>
    <w:p w14:paraId="1C192E36"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 &lt;/summary&gt;</w:t>
      </w:r>
    </w:p>
    <w:p w14:paraId="0D0E99F9"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public partial class MainWindow : Window</w:t>
      </w:r>
    </w:p>
    <w:p w14:paraId="04359C7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17BFF46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string connection_string;</w:t>
      </w:r>
    </w:p>
    <w:p w14:paraId="3A108463"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string login;</w:t>
      </w:r>
    </w:p>
    <w:p w14:paraId="26B3A9CD"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public MainWindow(string connection_string, string login)</w:t>
      </w:r>
    </w:p>
    <w:p w14:paraId="5585DD29"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0B8256D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InitializeComponent();</w:t>
      </w:r>
    </w:p>
    <w:p w14:paraId="224B6ED9"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this.connection_string = connection_string;</w:t>
      </w:r>
    </w:p>
    <w:p w14:paraId="42E83966"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this.login = login;</w:t>
      </w:r>
    </w:p>
    <w:p w14:paraId="61EECB3B"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set_TextBox(tb_search, "Search");</w:t>
      </w:r>
    </w:p>
    <w:p w14:paraId="20F773B9" w14:textId="77777777" w:rsidR="00782313" w:rsidRPr="00782313" w:rsidRDefault="00782313" w:rsidP="00782313">
      <w:pPr>
        <w:spacing w:line="240" w:lineRule="auto"/>
        <w:ind w:firstLine="0"/>
        <w:rPr>
          <w:sz w:val="12"/>
          <w:szCs w:val="12"/>
          <w:lang w:val="en-US"/>
        </w:rPr>
      </w:pPr>
    </w:p>
    <w:p w14:paraId="501F3927"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dataGridView1.Controls.Add(dtp);</w:t>
      </w:r>
    </w:p>
    <w:p w14:paraId="58E068CE"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dtp.Visible = false;</w:t>
      </w:r>
    </w:p>
    <w:p w14:paraId="3421864C" w14:textId="77777777" w:rsidR="00782313" w:rsidRPr="00782313" w:rsidRDefault="00782313" w:rsidP="00782313">
      <w:pPr>
        <w:spacing w:line="240" w:lineRule="auto"/>
        <w:ind w:firstLine="0"/>
        <w:rPr>
          <w:sz w:val="12"/>
          <w:szCs w:val="12"/>
          <w:lang w:val="en-US"/>
        </w:rPr>
      </w:pPr>
      <w:r w:rsidRPr="00782313">
        <w:rPr>
          <w:sz w:val="12"/>
          <w:szCs w:val="12"/>
          <w:lang w:val="en-US"/>
        </w:rPr>
        <w:lastRenderedPageBreak/>
        <w:t xml:space="preserve">            dtp.Format = System.Windows.Forms.DateTimePickerFormat.Custom;</w:t>
      </w:r>
    </w:p>
    <w:p w14:paraId="0529D4D3"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dtp.TextChanged += new EventHandler(dtp_TextChange);</w:t>
      </w:r>
    </w:p>
    <w:p w14:paraId="30D65382" w14:textId="77777777" w:rsidR="00782313" w:rsidRPr="00782313" w:rsidRDefault="00782313" w:rsidP="00782313">
      <w:pPr>
        <w:spacing w:line="240" w:lineRule="auto"/>
        <w:ind w:firstLine="0"/>
        <w:rPr>
          <w:sz w:val="12"/>
          <w:szCs w:val="12"/>
          <w:lang w:val="en-US"/>
        </w:rPr>
      </w:pPr>
    </w:p>
    <w:p w14:paraId="294E6630"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dataGridView1.BorderStyle = System.Windows.Forms.BorderStyle.None;</w:t>
      </w:r>
    </w:p>
    <w:p w14:paraId="3FB30F9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dataGridView1.AlternatingRowsDefaultCellStyle.BackColor = Color.FromArgb(238, 239, 249);</w:t>
      </w:r>
    </w:p>
    <w:p w14:paraId="536ABB26"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dataGridView1.CellBorderStyle = System.Windows.Forms.DataGridViewCellBorderStyle.SingleHorizontal;</w:t>
      </w:r>
    </w:p>
    <w:p w14:paraId="409A74B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dataGridView1.DefaultCellStyle.SelectionBackColor = Color.DarkTurquoise;</w:t>
      </w:r>
    </w:p>
    <w:p w14:paraId="007CC7D6"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dataGridView1.DefaultCellStyle.SelectionForeColor = Color.WhiteSmoke;</w:t>
      </w:r>
    </w:p>
    <w:p w14:paraId="4E0AFC10"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dataGridView1.BackgroundColor = Color.White;</w:t>
      </w:r>
    </w:p>
    <w:p w14:paraId="1674C8CF" w14:textId="77777777" w:rsidR="00782313" w:rsidRPr="00782313" w:rsidRDefault="00782313" w:rsidP="00782313">
      <w:pPr>
        <w:spacing w:line="240" w:lineRule="auto"/>
        <w:ind w:firstLine="0"/>
        <w:rPr>
          <w:sz w:val="12"/>
          <w:szCs w:val="12"/>
          <w:lang w:val="en-US"/>
        </w:rPr>
      </w:pPr>
    </w:p>
    <w:p w14:paraId="194867B9"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dataGridView1.EnableHeadersVisualStyles = false;</w:t>
      </w:r>
    </w:p>
    <w:p w14:paraId="09BFD25E"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dataGridView1.ColumnHeadersBorderStyle = System.Windows.Forms.DataGridViewHeaderBorderStyle.None;</w:t>
      </w:r>
    </w:p>
    <w:p w14:paraId="1EF60F6E"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dataGridView1.ColumnHeadersDefaultCellStyle.BackColor = Color.FromArgb(20, 25, 72);</w:t>
      </w:r>
    </w:p>
    <w:p w14:paraId="60BABA0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dataGridView1.ColumnHeadersDefaultCellStyle.ForeColor = Color.White;</w:t>
      </w:r>
    </w:p>
    <w:p w14:paraId="767FEB9E" w14:textId="77777777" w:rsidR="00782313" w:rsidRPr="00782313" w:rsidRDefault="00782313" w:rsidP="00782313">
      <w:pPr>
        <w:spacing w:line="240" w:lineRule="auto"/>
        <w:ind w:firstLine="0"/>
        <w:rPr>
          <w:sz w:val="12"/>
          <w:szCs w:val="12"/>
          <w:lang w:val="en-US"/>
        </w:rPr>
      </w:pPr>
    </w:p>
    <w:p w14:paraId="247F125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btn_hospital_Click(btn_hospital, null);</w:t>
      </w:r>
    </w:p>
    <w:p w14:paraId="39F097A9"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new Generator();</w:t>
      </w:r>
    </w:p>
    <w:p w14:paraId="5DF6FD5E"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6762EA38" w14:textId="77777777" w:rsidR="00782313" w:rsidRPr="00782313" w:rsidRDefault="00782313" w:rsidP="00782313">
      <w:pPr>
        <w:spacing w:line="240" w:lineRule="auto"/>
        <w:ind w:firstLine="0"/>
        <w:rPr>
          <w:sz w:val="12"/>
          <w:szCs w:val="12"/>
          <w:lang w:val="en-US"/>
        </w:rPr>
      </w:pPr>
    </w:p>
    <w:p w14:paraId="58C055D6"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private void Move_Window(object sender, MouseButtonEventArgs e)</w:t>
      </w:r>
    </w:p>
    <w:p w14:paraId="65A9D75E"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3FB82F2E"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if (e.ChangedButton == MouseButton.Left)</w:t>
      </w:r>
    </w:p>
    <w:p w14:paraId="17F6BF1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this.DragMove();</w:t>
      </w:r>
    </w:p>
    <w:p w14:paraId="700EBFB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00DD6C7B" w14:textId="77777777" w:rsidR="00782313" w:rsidRPr="00782313" w:rsidRDefault="00782313" w:rsidP="00782313">
      <w:pPr>
        <w:spacing w:line="240" w:lineRule="auto"/>
        <w:ind w:firstLine="0"/>
        <w:rPr>
          <w:sz w:val="12"/>
          <w:szCs w:val="12"/>
          <w:lang w:val="en-US"/>
        </w:rPr>
      </w:pPr>
    </w:p>
    <w:p w14:paraId="4997698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private void set_TextBox(TextBox tb, string text = "")</w:t>
      </w:r>
    </w:p>
    <w:p w14:paraId="50B908E9"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6597AAE8"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var converter = new System.Windows.Media.BrushConverter();</w:t>
      </w:r>
    </w:p>
    <w:p w14:paraId="06848570"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tb.Text = text;</w:t>
      </w:r>
    </w:p>
    <w:p w14:paraId="24FFD688"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tb.GotKeyboardFocus += new KeyboardFocusChangedEventHandler(tb_GotKeyboardFocus);</w:t>
      </w:r>
    </w:p>
    <w:p w14:paraId="05D5E5C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tb.LostKeyboardFocus += new KeyboardFocusChangedEventHandler(tb_LostKeyboardFocus);</w:t>
      </w:r>
    </w:p>
    <w:p w14:paraId="79DC592E"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155636C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bool enabletxb = false;</w:t>
      </w:r>
    </w:p>
    <w:p w14:paraId="277FDD30"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private void tb_GotKeyboardFocus(object sender, KeyboardFocusChangedEventArgs e)</w:t>
      </w:r>
    </w:p>
    <w:p w14:paraId="6F554810"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35BA6E8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if (sender is TextBox)</w:t>
      </w:r>
    </w:p>
    <w:p w14:paraId="4C2FB784"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5DA027CE"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//If nothing has been entered yet.</w:t>
      </w:r>
    </w:p>
    <w:p w14:paraId="6423F668"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var converter = new System.Windows.Media.BrushConverter();</w:t>
      </w:r>
    </w:p>
    <w:p w14:paraId="52B0D530" w14:textId="77777777" w:rsidR="00782313" w:rsidRPr="00782313" w:rsidRDefault="00782313" w:rsidP="00782313">
      <w:pPr>
        <w:spacing w:line="240" w:lineRule="auto"/>
        <w:ind w:firstLine="0"/>
        <w:rPr>
          <w:sz w:val="12"/>
          <w:szCs w:val="12"/>
          <w:lang w:val="en-US"/>
        </w:rPr>
      </w:pPr>
    </w:p>
    <w:p w14:paraId="64EF715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if (enabletxb == false)</w:t>
      </w:r>
    </w:p>
    <w:p w14:paraId="50DD28A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4F6E1C2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((TextBox)sender).Text = "";</w:t>
      </w:r>
    </w:p>
    <w:p w14:paraId="4E3C1EC6"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((TextBox)sender).Foreground = System.Windows.Media.Brushes.White;</w:t>
      </w:r>
    </w:p>
    <w:p w14:paraId="73757AC0"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7CF31C5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159455D6"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76ADA6D0" w14:textId="77777777" w:rsidR="00782313" w:rsidRPr="00782313" w:rsidRDefault="00782313" w:rsidP="00782313">
      <w:pPr>
        <w:spacing w:line="240" w:lineRule="auto"/>
        <w:ind w:firstLine="0"/>
        <w:rPr>
          <w:sz w:val="12"/>
          <w:szCs w:val="12"/>
          <w:lang w:val="en-US"/>
        </w:rPr>
      </w:pPr>
    </w:p>
    <w:p w14:paraId="7EE582FA" w14:textId="77777777" w:rsidR="00782313" w:rsidRPr="00782313" w:rsidRDefault="00782313" w:rsidP="00782313">
      <w:pPr>
        <w:spacing w:line="240" w:lineRule="auto"/>
        <w:ind w:firstLine="0"/>
        <w:rPr>
          <w:sz w:val="12"/>
          <w:szCs w:val="12"/>
          <w:lang w:val="en-US"/>
        </w:rPr>
      </w:pPr>
    </w:p>
    <w:p w14:paraId="45DEB61E"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private void tb_LostKeyboardFocus(object sender, KeyboardFocusChangedEventArgs e)</w:t>
      </w:r>
    </w:p>
    <w:p w14:paraId="0BFD7C23"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168FF906"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if (sender is TextBox)</w:t>
      </w:r>
    </w:p>
    <w:p w14:paraId="2C511866"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3E21C3E4"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enabletxb = false;</w:t>
      </w:r>
    </w:p>
    <w:p w14:paraId="3064DC91"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//If nothing was entered, reset default text.</w:t>
      </w:r>
    </w:p>
    <w:p w14:paraId="286E7F3E"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if (((TextBox)sender).Text.Trim().Equals(""))</w:t>
      </w:r>
    </w:p>
    <w:p w14:paraId="32143BD3"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4D47E05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var converter = new System.Windows.Media.BrushConverter();</w:t>
      </w:r>
    </w:p>
    <w:p w14:paraId="59778ABB"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((TextBox)sender).Foreground = (System.Windows.Media.Brush)converter.ConvertFromString("#FFAAAAAA");//K</w:t>
      </w:r>
    </w:p>
    <w:p w14:paraId="5A120930"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if (((TextBox)sender).Name == "tb_search")</w:t>
      </w:r>
    </w:p>
    <w:p w14:paraId="00F76DCD"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((TextBox)sender).Text = "Search";</w:t>
      </w:r>
    </w:p>
    <w:p w14:paraId="2F3C1283"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else</w:t>
      </w:r>
    </w:p>
    <w:p w14:paraId="2E9EF88B"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((TextBox)sender).Text = "DefaultText";</w:t>
      </w:r>
    </w:p>
    <w:p w14:paraId="23B1C061"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752E1D31"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0522E218"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26486333" w14:textId="77777777" w:rsidR="00782313" w:rsidRPr="00782313" w:rsidRDefault="00782313" w:rsidP="00782313">
      <w:pPr>
        <w:spacing w:line="240" w:lineRule="auto"/>
        <w:ind w:firstLine="0"/>
        <w:rPr>
          <w:sz w:val="12"/>
          <w:szCs w:val="12"/>
          <w:lang w:val="en-US"/>
        </w:rPr>
      </w:pPr>
    </w:p>
    <w:p w14:paraId="42126302"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void FillGridFromDataSet(DataSet dataSet)</w:t>
      </w:r>
    </w:p>
    <w:p w14:paraId="566D2881"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34B7C278"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try</w:t>
      </w:r>
    </w:p>
    <w:p w14:paraId="08AC34C3"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5170D509"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dataGridView1.Columns.Clear();</w:t>
      </w:r>
    </w:p>
    <w:p w14:paraId="70A99CF3"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for (int i = 0; i &lt; dataSet.Tables[0].Columns.Count; i++)</w:t>
      </w:r>
    </w:p>
    <w:p w14:paraId="35F6F896"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5EAB51F4"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var col = dataSet.Tables[0].Columns[i];</w:t>
      </w:r>
    </w:p>
    <w:p w14:paraId="6D73F812"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dataGridView1.Columns.Add(col.ColumnName, col.Caption);</w:t>
      </w:r>
    </w:p>
    <w:p w14:paraId="1500C31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if(i==0) dataGridView1.Columns[col.ColumnName].ReadOnly = true;</w:t>
      </w:r>
    </w:p>
    <w:p w14:paraId="594979F6" w14:textId="77777777" w:rsidR="00782313" w:rsidRPr="00782313" w:rsidRDefault="00782313" w:rsidP="00782313">
      <w:pPr>
        <w:spacing w:line="240" w:lineRule="auto"/>
        <w:ind w:firstLine="0"/>
        <w:rPr>
          <w:sz w:val="12"/>
          <w:szCs w:val="12"/>
          <w:lang w:val="en-US"/>
        </w:rPr>
      </w:pPr>
    </w:p>
    <w:p w14:paraId="72D8B113"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7E0E1684"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for (int i = 0; i &lt; dataSet.Tables[0].Rows.Count; i++)</w:t>
      </w:r>
    </w:p>
    <w:p w14:paraId="7D82C674"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dataGridView1.Rows.Add(dataSet.Tables[0].Rows[i].ItemArray);</w:t>
      </w:r>
    </w:p>
    <w:p w14:paraId="1D043DC3" w14:textId="77777777" w:rsidR="00782313" w:rsidRPr="00782313" w:rsidRDefault="00782313" w:rsidP="00782313">
      <w:pPr>
        <w:spacing w:line="240" w:lineRule="auto"/>
        <w:ind w:firstLine="0"/>
        <w:rPr>
          <w:sz w:val="12"/>
          <w:szCs w:val="12"/>
          <w:lang w:val="en-US"/>
        </w:rPr>
      </w:pPr>
    </w:p>
    <w:p w14:paraId="46C231C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for (int i = 0; i &lt; dataGridView1.Columns.Count; i++)</w:t>
      </w:r>
    </w:p>
    <w:p w14:paraId="22FCE4F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5AE844E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dataGridView1.Columns[i].AutoSizeMode = System.Windows.Forms.DataGridViewAutoSizeColumnMode.AllCells;</w:t>
      </w:r>
    </w:p>
    <w:p w14:paraId="1BA8FB3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if (i == dataGridView1.Columns.Count - 1)</w:t>
      </w:r>
    </w:p>
    <w:p w14:paraId="3CBAFD0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dataGridView1.Columns[i].AutoSizeMode = System.Windows.Forms.DataGridViewAutoSizeColumnMode.Fill;</w:t>
      </w:r>
    </w:p>
    <w:p w14:paraId="6C8A7D70" w14:textId="77777777" w:rsidR="00782313" w:rsidRPr="00782313" w:rsidRDefault="00782313" w:rsidP="00782313">
      <w:pPr>
        <w:spacing w:line="240" w:lineRule="auto"/>
        <w:ind w:firstLine="0"/>
        <w:rPr>
          <w:sz w:val="12"/>
          <w:szCs w:val="12"/>
          <w:lang w:val="en-US"/>
        </w:rPr>
      </w:pPr>
    </w:p>
    <w:p w14:paraId="17FB27D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19349AE8"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12277F6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catch (Exception e)</w:t>
      </w:r>
    </w:p>
    <w:p w14:paraId="104FC3C7"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5F165A98" w14:textId="77777777" w:rsidR="00782313" w:rsidRPr="00782313" w:rsidRDefault="00782313" w:rsidP="00782313">
      <w:pPr>
        <w:spacing w:line="240" w:lineRule="auto"/>
        <w:ind w:firstLine="0"/>
        <w:rPr>
          <w:sz w:val="12"/>
          <w:szCs w:val="12"/>
          <w:lang w:val="en-US"/>
        </w:rPr>
      </w:pPr>
    </w:p>
    <w:p w14:paraId="779E66FC" w14:textId="77777777" w:rsidR="00782313" w:rsidRPr="00782313" w:rsidRDefault="00782313" w:rsidP="00782313">
      <w:pPr>
        <w:spacing w:line="240" w:lineRule="auto"/>
        <w:ind w:firstLine="0"/>
        <w:rPr>
          <w:sz w:val="12"/>
          <w:szCs w:val="12"/>
          <w:lang w:val="en-US"/>
        </w:rPr>
      </w:pPr>
      <w:r w:rsidRPr="00782313">
        <w:rPr>
          <w:sz w:val="12"/>
          <w:szCs w:val="12"/>
          <w:lang w:val="en-US"/>
        </w:rPr>
        <w:lastRenderedPageBreak/>
        <w:t xml:space="preserve">            }</w:t>
      </w:r>
    </w:p>
    <w:p w14:paraId="12E1D5B9" w14:textId="77777777" w:rsidR="00782313" w:rsidRPr="00782313" w:rsidRDefault="00782313" w:rsidP="00782313">
      <w:pPr>
        <w:spacing w:line="240" w:lineRule="auto"/>
        <w:ind w:firstLine="0"/>
        <w:rPr>
          <w:sz w:val="12"/>
          <w:szCs w:val="12"/>
          <w:lang w:val="en-US"/>
        </w:rPr>
      </w:pPr>
    </w:p>
    <w:p w14:paraId="7CD0DD90"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73D0E8D3" w14:textId="77777777" w:rsidR="00782313" w:rsidRPr="00782313" w:rsidRDefault="00782313" w:rsidP="00782313">
      <w:pPr>
        <w:spacing w:line="240" w:lineRule="auto"/>
        <w:ind w:firstLine="0"/>
        <w:rPr>
          <w:sz w:val="12"/>
          <w:szCs w:val="12"/>
          <w:lang w:val="en-US"/>
        </w:rPr>
      </w:pPr>
    </w:p>
    <w:p w14:paraId="3080EF3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DataSet FillDataSetFromDB(string sql)</w:t>
      </w:r>
    </w:p>
    <w:p w14:paraId="5D6722D2"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58AFB172"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try</w:t>
      </w:r>
    </w:p>
    <w:p w14:paraId="6737567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50FD6E0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NpgsqlConnection connection = new NpgsqlConnection(connection_string);</w:t>
      </w:r>
    </w:p>
    <w:p w14:paraId="25729EA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var select = sql;</w:t>
      </w:r>
    </w:p>
    <w:p w14:paraId="393CD7D7"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var dataAdapter = new NpgsqlDataAdapter(select, connection);</w:t>
      </w:r>
    </w:p>
    <w:p w14:paraId="6E3119E9"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var dataSet = new DataSet();</w:t>
      </w:r>
    </w:p>
    <w:p w14:paraId="6CBBF26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dataAdapter.Fill(dataSet);</w:t>
      </w:r>
    </w:p>
    <w:p w14:paraId="015070A8"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connection.Close();</w:t>
      </w:r>
    </w:p>
    <w:p w14:paraId="05FE98E7"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return dataSet;</w:t>
      </w:r>
    </w:p>
    <w:p w14:paraId="133C8E6B"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15305C33"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catch (Exception e)</w:t>
      </w:r>
    </w:p>
    <w:p w14:paraId="7B4DC302"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713F15B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MessageBox.Show(e.Message, "Error");</w:t>
      </w:r>
    </w:p>
    <w:p w14:paraId="1C3233B4"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last_click(last_sender, null);</w:t>
      </w:r>
    </w:p>
    <w:p w14:paraId="4CF648D9"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return null;</w:t>
      </w:r>
    </w:p>
    <w:p w14:paraId="1F55791D"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2D13FD91"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72F367B5" w14:textId="77777777" w:rsidR="00782313" w:rsidRPr="00782313" w:rsidRDefault="00782313" w:rsidP="00782313">
      <w:pPr>
        <w:spacing w:line="240" w:lineRule="auto"/>
        <w:ind w:firstLine="0"/>
        <w:rPr>
          <w:sz w:val="12"/>
          <w:szCs w:val="12"/>
          <w:lang w:val="en-US"/>
        </w:rPr>
      </w:pPr>
    </w:p>
    <w:p w14:paraId="7EDE8841"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void execSql(string sql)</w:t>
      </w:r>
    </w:p>
    <w:p w14:paraId="3A1E2F68"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330D841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try</w:t>
      </w:r>
    </w:p>
    <w:p w14:paraId="28925CD9"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1200C488"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NpgsqlConnection connection = new NpgsqlConnection(connection_string);</w:t>
      </w:r>
    </w:p>
    <w:p w14:paraId="428044C3"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connection.Open();</w:t>
      </w:r>
    </w:p>
    <w:p w14:paraId="4DDABEE3"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NpgsqlCommand com = new NpgsqlCommand(sql, connection);</w:t>
      </w:r>
    </w:p>
    <w:p w14:paraId="5BD9E05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com.ExecuteNonQuery();</w:t>
      </w:r>
    </w:p>
    <w:p w14:paraId="507FFCDD"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connection.Close();</w:t>
      </w:r>
    </w:p>
    <w:p w14:paraId="591477E9"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01490662"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catch (Exception e)</w:t>
      </w:r>
    </w:p>
    <w:p w14:paraId="69867DD2"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6795BF2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MessageBox.Show(e.Message, "Error");</w:t>
      </w:r>
    </w:p>
    <w:p w14:paraId="76D3F723"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last_click(last_sender, null);</w:t>
      </w:r>
    </w:p>
    <w:p w14:paraId="3CBCF918"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38ACDF77"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5B05B896" w14:textId="77777777" w:rsidR="00782313" w:rsidRPr="00782313" w:rsidRDefault="00782313" w:rsidP="00782313">
      <w:pPr>
        <w:spacing w:line="240" w:lineRule="auto"/>
        <w:ind w:firstLine="0"/>
        <w:rPr>
          <w:sz w:val="12"/>
          <w:szCs w:val="12"/>
          <w:lang w:val="en-US"/>
        </w:rPr>
      </w:pPr>
    </w:p>
    <w:p w14:paraId="058742F7"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public DataTable fillComboBox(string fields, string table, string display_member)</w:t>
      </w:r>
    </w:p>
    <w:p w14:paraId="3120A37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4C2D0798"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NpgsqlConnection connection = new NpgsqlConnection(connection_string);</w:t>
      </w:r>
    </w:p>
    <w:p w14:paraId="76891E7E"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var select = "SELECT " + fields + " FROM \"" + table + "\" ORDER BY " + display_member;</w:t>
      </w:r>
    </w:p>
    <w:p w14:paraId="0563C488" w14:textId="77777777" w:rsidR="00782313" w:rsidRPr="00782313" w:rsidRDefault="00782313" w:rsidP="00782313">
      <w:pPr>
        <w:spacing w:line="240" w:lineRule="auto"/>
        <w:ind w:firstLine="0"/>
        <w:rPr>
          <w:sz w:val="12"/>
          <w:szCs w:val="12"/>
          <w:lang w:val="en-US"/>
        </w:rPr>
      </w:pPr>
    </w:p>
    <w:p w14:paraId="5F775984"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var dataAdapter = new NpgsqlDataAdapter(select, connection);</w:t>
      </w:r>
    </w:p>
    <w:p w14:paraId="00B1FB11"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var dataTable = new DataTable();</w:t>
      </w:r>
    </w:p>
    <w:p w14:paraId="46F9740C" w14:textId="77777777" w:rsidR="00782313" w:rsidRPr="00782313" w:rsidRDefault="00782313" w:rsidP="00782313">
      <w:pPr>
        <w:spacing w:line="240" w:lineRule="auto"/>
        <w:ind w:firstLine="0"/>
        <w:rPr>
          <w:sz w:val="12"/>
          <w:szCs w:val="12"/>
          <w:lang w:val="en-US"/>
        </w:rPr>
      </w:pPr>
    </w:p>
    <w:p w14:paraId="6AE5C507"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dataAdapter.Fill(dataTable);</w:t>
      </w:r>
    </w:p>
    <w:p w14:paraId="0BC48C97"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connection.Close();</w:t>
      </w:r>
    </w:p>
    <w:p w14:paraId="0E5237D4"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return dataTable;</w:t>
      </w:r>
    </w:p>
    <w:p w14:paraId="0334719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0DF79DAF" w14:textId="77777777" w:rsidR="00782313" w:rsidRPr="00782313" w:rsidRDefault="00782313" w:rsidP="00782313">
      <w:pPr>
        <w:spacing w:line="240" w:lineRule="auto"/>
        <w:ind w:firstLine="0"/>
        <w:rPr>
          <w:sz w:val="12"/>
          <w:szCs w:val="12"/>
          <w:lang w:val="en-US"/>
        </w:rPr>
      </w:pPr>
    </w:p>
    <w:p w14:paraId="6F68E989"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 &lt;summary&gt;</w:t>
      </w:r>
    </w:p>
    <w:p w14:paraId="26D42EFF" w14:textId="77777777" w:rsidR="00782313" w:rsidRPr="00782313" w:rsidRDefault="00782313" w:rsidP="00782313">
      <w:pPr>
        <w:spacing w:line="240" w:lineRule="auto"/>
        <w:ind w:firstLine="0"/>
        <w:rPr>
          <w:sz w:val="12"/>
          <w:szCs w:val="12"/>
        </w:rPr>
      </w:pPr>
      <w:r w:rsidRPr="00782313">
        <w:rPr>
          <w:sz w:val="12"/>
          <w:szCs w:val="12"/>
          <w:lang w:val="en-US"/>
        </w:rPr>
        <w:t xml:space="preserve">        </w:t>
      </w:r>
      <w:r w:rsidRPr="00782313">
        <w:rPr>
          <w:sz w:val="12"/>
          <w:szCs w:val="12"/>
        </w:rPr>
        <w:t xml:space="preserve">/// добавить </w:t>
      </w:r>
      <w:r w:rsidRPr="00782313">
        <w:rPr>
          <w:sz w:val="12"/>
          <w:szCs w:val="12"/>
          <w:lang w:val="en-US"/>
        </w:rPr>
        <w:t>ComboBox</w:t>
      </w:r>
      <w:r w:rsidRPr="00782313">
        <w:rPr>
          <w:sz w:val="12"/>
          <w:szCs w:val="12"/>
        </w:rPr>
        <w:t xml:space="preserve"> в таблицу</w:t>
      </w:r>
    </w:p>
    <w:p w14:paraId="351BBACA" w14:textId="77777777" w:rsidR="00782313" w:rsidRPr="00782313" w:rsidRDefault="00782313" w:rsidP="00782313">
      <w:pPr>
        <w:spacing w:line="240" w:lineRule="auto"/>
        <w:ind w:firstLine="0"/>
        <w:rPr>
          <w:sz w:val="12"/>
          <w:szCs w:val="12"/>
        </w:rPr>
      </w:pPr>
      <w:r w:rsidRPr="00782313">
        <w:rPr>
          <w:sz w:val="12"/>
          <w:szCs w:val="12"/>
        </w:rPr>
        <w:t xml:space="preserve">        /// &lt;/</w:t>
      </w:r>
      <w:r w:rsidRPr="00782313">
        <w:rPr>
          <w:sz w:val="12"/>
          <w:szCs w:val="12"/>
          <w:lang w:val="en-US"/>
        </w:rPr>
        <w:t>summary</w:t>
      </w:r>
      <w:r w:rsidRPr="00782313">
        <w:rPr>
          <w:sz w:val="12"/>
          <w:szCs w:val="12"/>
        </w:rPr>
        <w:t>&gt;</w:t>
      </w:r>
    </w:p>
    <w:p w14:paraId="03D99C2C" w14:textId="77777777" w:rsidR="00782313" w:rsidRPr="00782313" w:rsidRDefault="00782313" w:rsidP="00782313">
      <w:pPr>
        <w:spacing w:line="240" w:lineRule="auto"/>
        <w:ind w:firstLine="0"/>
        <w:rPr>
          <w:sz w:val="12"/>
          <w:szCs w:val="12"/>
          <w:lang w:val="en-US"/>
        </w:rPr>
      </w:pPr>
      <w:r w:rsidRPr="00782313">
        <w:rPr>
          <w:sz w:val="12"/>
          <w:szCs w:val="12"/>
        </w:rPr>
        <w:t xml:space="preserve">        </w:t>
      </w:r>
      <w:r w:rsidRPr="00782313">
        <w:rPr>
          <w:sz w:val="12"/>
          <w:szCs w:val="12"/>
          <w:lang w:val="en-US"/>
        </w:rPr>
        <w:t>/// &lt;param name="name_cmbCol"&gt;имя колонки в таблице&lt;/param&gt;</w:t>
      </w:r>
    </w:p>
    <w:p w14:paraId="4E48EDB8"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 &lt;param name="headerText"&gt;отображение колонки&lt;/param&gt;</w:t>
      </w:r>
    </w:p>
    <w:p w14:paraId="5ED48C5A" w14:textId="77777777" w:rsidR="00782313" w:rsidRPr="00782313" w:rsidRDefault="00782313" w:rsidP="00782313">
      <w:pPr>
        <w:spacing w:line="240" w:lineRule="auto"/>
        <w:ind w:firstLine="0"/>
        <w:rPr>
          <w:sz w:val="12"/>
          <w:szCs w:val="12"/>
        </w:rPr>
      </w:pPr>
      <w:r w:rsidRPr="00782313">
        <w:rPr>
          <w:sz w:val="12"/>
          <w:szCs w:val="12"/>
          <w:lang w:val="en-US"/>
        </w:rPr>
        <w:t xml:space="preserve">        </w:t>
      </w:r>
      <w:r w:rsidRPr="00782313">
        <w:rPr>
          <w:sz w:val="12"/>
          <w:szCs w:val="12"/>
        </w:rPr>
        <w:t>/// &lt;</w:t>
      </w:r>
      <w:r w:rsidRPr="00782313">
        <w:rPr>
          <w:sz w:val="12"/>
          <w:szCs w:val="12"/>
          <w:lang w:val="en-US"/>
        </w:rPr>
        <w:t>param</w:t>
      </w:r>
      <w:r w:rsidRPr="00782313">
        <w:rPr>
          <w:sz w:val="12"/>
          <w:szCs w:val="12"/>
        </w:rPr>
        <w:t xml:space="preserve"> </w:t>
      </w:r>
      <w:r w:rsidRPr="00782313">
        <w:rPr>
          <w:sz w:val="12"/>
          <w:szCs w:val="12"/>
          <w:lang w:val="en-US"/>
        </w:rPr>
        <w:t>name</w:t>
      </w:r>
      <w:r w:rsidRPr="00782313">
        <w:rPr>
          <w:sz w:val="12"/>
          <w:szCs w:val="12"/>
        </w:rPr>
        <w:t>="</w:t>
      </w:r>
      <w:r w:rsidRPr="00782313">
        <w:rPr>
          <w:sz w:val="12"/>
          <w:szCs w:val="12"/>
          <w:lang w:val="en-US"/>
        </w:rPr>
        <w:t>table</w:t>
      </w:r>
      <w:r w:rsidRPr="00782313">
        <w:rPr>
          <w:sz w:val="12"/>
          <w:szCs w:val="12"/>
        </w:rPr>
        <w:t>"&gt;из какой таблицы брать данные&lt;/</w:t>
      </w:r>
      <w:r w:rsidRPr="00782313">
        <w:rPr>
          <w:sz w:val="12"/>
          <w:szCs w:val="12"/>
          <w:lang w:val="en-US"/>
        </w:rPr>
        <w:t>param</w:t>
      </w:r>
      <w:r w:rsidRPr="00782313">
        <w:rPr>
          <w:sz w:val="12"/>
          <w:szCs w:val="12"/>
        </w:rPr>
        <w:t>&gt;</w:t>
      </w:r>
    </w:p>
    <w:p w14:paraId="1B1930BD" w14:textId="77777777" w:rsidR="00782313" w:rsidRPr="00782313" w:rsidRDefault="00782313" w:rsidP="00782313">
      <w:pPr>
        <w:spacing w:line="240" w:lineRule="auto"/>
        <w:ind w:firstLine="0"/>
        <w:rPr>
          <w:sz w:val="12"/>
          <w:szCs w:val="12"/>
          <w:lang w:val="en-US"/>
        </w:rPr>
      </w:pPr>
      <w:r w:rsidRPr="00782313">
        <w:rPr>
          <w:sz w:val="12"/>
          <w:szCs w:val="12"/>
        </w:rPr>
        <w:t xml:space="preserve">        </w:t>
      </w:r>
      <w:r w:rsidRPr="00782313">
        <w:rPr>
          <w:sz w:val="12"/>
          <w:szCs w:val="12"/>
          <w:lang w:val="en-US"/>
        </w:rPr>
        <w:t>/// &lt;param name="ValueMember"&gt;какой член table брать за индекс&lt;/param&gt;</w:t>
      </w:r>
    </w:p>
    <w:p w14:paraId="306F868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 &lt;param name="DisplayMember"&gt;какой член table показывать&lt;/param&gt;</w:t>
      </w:r>
    </w:p>
    <w:p w14:paraId="41897211" w14:textId="77777777" w:rsidR="00782313" w:rsidRPr="00782313" w:rsidRDefault="00782313" w:rsidP="00782313">
      <w:pPr>
        <w:spacing w:line="240" w:lineRule="auto"/>
        <w:ind w:firstLine="0"/>
        <w:rPr>
          <w:sz w:val="12"/>
          <w:szCs w:val="12"/>
        </w:rPr>
      </w:pPr>
      <w:r w:rsidRPr="00782313">
        <w:rPr>
          <w:sz w:val="12"/>
          <w:szCs w:val="12"/>
          <w:lang w:val="en-US"/>
        </w:rPr>
        <w:t xml:space="preserve">        </w:t>
      </w:r>
      <w:r w:rsidRPr="00782313">
        <w:rPr>
          <w:sz w:val="12"/>
          <w:szCs w:val="12"/>
        </w:rPr>
        <w:t>/// &lt;</w:t>
      </w:r>
      <w:r w:rsidRPr="00782313">
        <w:rPr>
          <w:sz w:val="12"/>
          <w:szCs w:val="12"/>
          <w:lang w:val="en-US"/>
        </w:rPr>
        <w:t>param</w:t>
      </w:r>
      <w:r w:rsidRPr="00782313">
        <w:rPr>
          <w:sz w:val="12"/>
          <w:szCs w:val="12"/>
        </w:rPr>
        <w:t xml:space="preserve"> </w:t>
      </w:r>
      <w:r w:rsidRPr="00782313">
        <w:rPr>
          <w:sz w:val="12"/>
          <w:szCs w:val="12"/>
          <w:lang w:val="en-US"/>
        </w:rPr>
        <w:t>name</w:t>
      </w:r>
      <w:r w:rsidRPr="00782313">
        <w:rPr>
          <w:sz w:val="12"/>
          <w:szCs w:val="12"/>
        </w:rPr>
        <w:t>="</w:t>
      </w:r>
      <w:r w:rsidRPr="00782313">
        <w:rPr>
          <w:sz w:val="12"/>
          <w:szCs w:val="12"/>
          <w:lang w:val="en-US"/>
        </w:rPr>
        <w:t>Xindex</w:t>
      </w:r>
      <w:r w:rsidRPr="00782313">
        <w:rPr>
          <w:sz w:val="12"/>
          <w:szCs w:val="12"/>
        </w:rPr>
        <w:t>"&gt;каким по порядку разместить&lt;/</w:t>
      </w:r>
      <w:r w:rsidRPr="00782313">
        <w:rPr>
          <w:sz w:val="12"/>
          <w:szCs w:val="12"/>
          <w:lang w:val="en-US"/>
        </w:rPr>
        <w:t>param</w:t>
      </w:r>
      <w:r w:rsidRPr="00782313">
        <w:rPr>
          <w:sz w:val="12"/>
          <w:szCs w:val="12"/>
        </w:rPr>
        <w:t>&gt;</w:t>
      </w:r>
    </w:p>
    <w:p w14:paraId="50E9BB69" w14:textId="77777777" w:rsidR="00782313" w:rsidRPr="00782313" w:rsidRDefault="00782313" w:rsidP="00782313">
      <w:pPr>
        <w:spacing w:line="240" w:lineRule="auto"/>
        <w:ind w:firstLine="0"/>
        <w:rPr>
          <w:sz w:val="12"/>
          <w:szCs w:val="12"/>
          <w:lang w:val="en-US"/>
        </w:rPr>
      </w:pPr>
      <w:r w:rsidRPr="00782313">
        <w:rPr>
          <w:sz w:val="12"/>
          <w:szCs w:val="12"/>
        </w:rPr>
        <w:t xml:space="preserve">        </w:t>
      </w:r>
      <w:r w:rsidRPr="00782313">
        <w:rPr>
          <w:sz w:val="12"/>
          <w:szCs w:val="12"/>
          <w:lang w:val="en-US"/>
        </w:rPr>
        <w:t>void addComboBoxColumn(string name_cmbCol, string headerText, string table,</w:t>
      </w:r>
    </w:p>
    <w:p w14:paraId="31C77EB1"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string ValueMember, string DisplayMember, int Xindex)</w:t>
      </w:r>
    </w:p>
    <w:p w14:paraId="4D54141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2D9343EB"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System.Windows.Forms.DataGridViewComboBoxColumn cmbCol = new System.Windows.Forms.DataGridViewComboBoxColumn();</w:t>
      </w:r>
    </w:p>
    <w:p w14:paraId="05A1637E"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cmbCol.HeaderText = headerText;</w:t>
      </w:r>
    </w:p>
    <w:p w14:paraId="1B729970"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cmbCol.Name = name_cmbCol;</w:t>
      </w:r>
    </w:p>
    <w:p w14:paraId="16752E2A" w14:textId="77777777" w:rsidR="00782313" w:rsidRPr="00782313" w:rsidRDefault="00782313" w:rsidP="00782313">
      <w:pPr>
        <w:spacing w:line="240" w:lineRule="auto"/>
        <w:ind w:firstLine="0"/>
        <w:rPr>
          <w:sz w:val="12"/>
          <w:szCs w:val="12"/>
          <w:lang w:val="en-US"/>
        </w:rPr>
      </w:pPr>
    </w:p>
    <w:p w14:paraId="2878B7E2"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string fields = $"*";</w:t>
      </w:r>
    </w:p>
    <w:p w14:paraId="3A331C8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cmbCol.DataSource = fillComboBox(fields, table, DisplayMember);</w:t>
      </w:r>
    </w:p>
    <w:p w14:paraId="55DA9FE4"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cmbCol.ValueMember = ValueMember;</w:t>
      </w:r>
    </w:p>
    <w:p w14:paraId="3F34CBCA" w14:textId="77777777" w:rsidR="00782313" w:rsidRPr="00782313" w:rsidRDefault="00782313" w:rsidP="00782313">
      <w:pPr>
        <w:spacing w:line="240" w:lineRule="auto"/>
        <w:ind w:firstLine="0"/>
        <w:rPr>
          <w:sz w:val="12"/>
          <w:szCs w:val="12"/>
          <w:lang w:val="en-US"/>
        </w:rPr>
      </w:pPr>
    </w:p>
    <w:p w14:paraId="677AD5AE"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cmbCol.DisplayMember = DisplayMember;</w:t>
      </w:r>
    </w:p>
    <w:p w14:paraId="6E64511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cmbCol.FlatStyle = System.Windows.Forms.FlatStyle.Flat;</w:t>
      </w:r>
    </w:p>
    <w:p w14:paraId="1988F518" w14:textId="77777777" w:rsidR="00782313" w:rsidRPr="00782313" w:rsidRDefault="00782313" w:rsidP="00782313">
      <w:pPr>
        <w:spacing w:line="240" w:lineRule="auto"/>
        <w:ind w:firstLine="0"/>
        <w:rPr>
          <w:sz w:val="12"/>
          <w:szCs w:val="12"/>
          <w:lang w:val="en-US"/>
        </w:rPr>
      </w:pPr>
    </w:p>
    <w:p w14:paraId="362F63AD"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dataGridView1.Columns.Add(cmbCol);</w:t>
      </w:r>
    </w:p>
    <w:p w14:paraId="530FA20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dataGridView1.Columns[name_cmbCol].DisplayIndex = Xindex;</w:t>
      </w:r>
    </w:p>
    <w:p w14:paraId="19C82A5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dataGridView1.Columns[Xindex].AutoSizeMode = System.Windows.Forms.DataGridViewAutoSizeColumnMode.AllCells;</w:t>
      </w:r>
    </w:p>
    <w:p w14:paraId="2F0CCA68"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18BDD538" w14:textId="77777777" w:rsidR="00782313" w:rsidRPr="00782313" w:rsidRDefault="00782313" w:rsidP="00782313">
      <w:pPr>
        <w:spacing w:line="240" w:lineRule="auto"/>
        <w:ind w:firstLine="0"/>
        <w:rPr>
          <w:sz w:val="12"/>
          <w:szCs w:val="12"/>
          <w:lang w:val="en-US"/>
        </w:rPr>
      </w:pPr>
    </w:p>
    <w:p w14:paraId="45A98C3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void setComboBoxColumn(string column, string column_with_id)</w:t>
      </w:r>
    </w:p>
    <w:p w14:paraId="14756078"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7602956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foreach (System.Windows.Forms.DataGridViewRow row in dataGridView1.Rows)</w:t>
      </w:r>
    </w:p>
    <w:p w14:paraId="5C2BCC38"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174654C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row.Cells[column].Value = row.Cells[column_with_id].Value;</w:t>
      </w:r>
    </w:p>
    <w:p w14:paraId="002F9810"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3CE946A6"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5C4827EB" w14:textId="77777777" w:rsidR="00782313" w:rsidRPr="00782313" w:rsidRDefault="00782313" w:rsidP="00782313">
      <w:pPr>
        <w:spacing w:line="240" w:lineRule="auto"/>
        <w:ind w:firstLine="0"/>
        <w:rPr>
          <w:sz w:val="12"/>
          <w:szCs w:val="12"/>
          <w:lang w:val="en-US"/>
        </w:rPr>
      </w:pPr>
    </w:p>
    <w:p w14:paraId="573053E3"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public void StretchLastColumn()</w:t>
      </w:r>
    </w:p>
    <w:p w14:paraId="740F0C6B"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005C66B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var lastColIndex = dataGridView1.Columns.Count - 1;</w:t>
      </w:r>
    </w:p>
    <w:p w14:paraId="73DD98CD"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var lastCol = dataGridView1.Columns[lastColIndex];</w:t>
      </w:r>
    </w:p>
    <w:p w14:paraId="173BE943"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lastCol.AutoSizeMode = System.Windows.Forms.DataGridViewAutoSizeColumnMode.Fill;</w:t>
      </w:r>
    </w:p>
    <w:p w14:paraId="707069B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239431B4" w14:textId="77777777" w:rsidR="00782313" w:rsidRPr="00782313" w:rsidRDefault="00782313" w:rsidP="00782313">
      <w:pPr>
        <w:spacing w:line="240" w:lineRule="auto"/>
        <w:ind w:firstLine="0"/>
        <w:rPr>
          <w:sz w:val="12"/>
          <w:szCs w:val="12"/>
          <w:lang w:val="en-US"/>
        </w:rPr>
      </w:pPr>
    </w:p>
    <w:p w14:paraId="07437E11"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void fix_cmb_width()</w:t>
      </w:r>
    </w:p>
    <w:p w14:paraId="43480414"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3CD14C0E" w14:textId="77777777" w:rsidR="00782313" w:rsidRPr="00782313" w:rsidRDefault="00782313" w:rsidP="00782313">
      <w:pPr>
        <w:spacing w:line="240" w:lineRule="auto"/>
        <w:ind w:firstLine="0"/>
        <w:rPr>
          <w:sz w:val="12"/>
          <w:szCs w:val="12"/>
          <w:lang w:val="en-US"/>
        </w:rPr>
      </w:pPr>
      <w:r w:rsidRPr="00782313">
        <w:rPr>
          <w:sz w:val="12"/>
          <w:szCs w:val="12"/>
          <w:lang w:val="en-US"/>
        </w:rPr>
        <w:lastRenderedPageBreak/>
        <w:t xml:space="preserve">            if (dataGridView1.Columns.Count != 0)</w:t>
      </w:r>
    </w:p>
    <w:p w14:paraId="445F984B"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22623B9B"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dataGridView1.Columns[0].ReadOnly = true;</w:t>
      </w:r>
    </w:p>
    <w:p w14:paraId="2D95724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for (int i = 0; i &lt; dataGridView1.Columns.Count; i++)</w:t>
      </w:r>
    </w:p>
    <w:p w14:paraId="594E5793"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2D828250"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var sub = dataGridView1.Columns[i].Name.Substring(0, 3);</w:t>
      </w:r>
    </w:p>
    <w:p w14:paraId="02CDFDB9"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if (sub == "cmb")</w:t>
      </w:r>
    </w:p>
    <w:p w14:paraId="338B60B3"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0509793E"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dataGridView1.Columns[i].Width = 160;</w:t>
      </w:r>
    </w:p>
    <w:p w14:paraId="577CEB3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6E58261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else if (sub == "chk")</w:t>
      </w:r>
    </w:p>
    <w:p w14:paraId="46BB533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1B756597" w14:textId="77777777" w:rsidR="00782313" w:rsidRPr="00782313" w:rsidRDefault="00782313" w:rsidP="00782313">
      <w:pPr>
        <w:spacing w:line="240" w:lineRule="auto"/>
        <w:ind w:firstLine="0"/>
        <w:rPr>
          <w:sz w:val="12"/>
          <w:szCs w:val="12"/>
          <w:lang w:val="en-US"/>
        </w:rPr>
      </w:pPr>
    </w:p>
    <w:p w14:paraId="01C71332"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4D3827A0"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else if (dataGridView1.Columns[i].Name == "дата")</w:t>
      </w:r>
    </w:p>
    <w:p w14:paraId="7E550362"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1E6FCAC7"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dataGridView1.Columns[i].Width = 130;</w:t>
      </w:r>
    </w:p>
    <w:p w14:paraId="41C2F7A7"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6FA3A6D2" w14:textId="77777777" w:rsidR="00782313" w:rsidRPr="00782313" w:rsidRDefault="00782313" w:rsidP="00782313">
      <w:pPr>
        <w:spacing w:line="240" w:lineRule="auto"/>
        <w:ind w:firstLine="0"/>
        <w:rPr>
          <w:sz w:val="12"/>
          <w:szCs w:val="12"/>
          <w:lang w:val="en-US"/>
        </w:rPr>
      </w:pPr>
    </w:p>
    <w:p w14:paraId="7443A85E"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else</w:t>
      </w:r>
    </w:p>
    <w:p w14:paraId="629F1582"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0C0903B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dataGridView1.Columns[i].AutoSizeMode = System.Windows.Forms.DataGridViewAutoSizeColumnMode.AllCells;</w:t>
      </w:r>
    </w:p>
    <w:p w14:paraId="50DFE44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38469553"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06DB56D7"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279F26B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1F9DCFB8" w14:textId="77777777" w:rsidR="00782313" w:rsidRPr="00782313" w:rsidRDefault="00782313" w:rsidP="00782313">
      <w:pPr>
        <w:spacing w:line="240" w:lineRule="auto"/>
        <w:ind w:firstLine="0"/>
        <w:rPr>
          <w:sz w:val="12"/>
          <w:szCs w:val="12"/>
          <w:lang w:val="en-US"/>
        </w:rPr>
      </w:pPr>
    </w:p>
    <w:p w14:paraId="04367C0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string generate_where()</w:t>
      </w:r>
    </w:p>
    <w:p w14:paraId="39408BCE"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7C403C51"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string where = "";</w:t>
      </w:r>
    </w:p>
    <w:p w14:paraId="4756F180"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List&lt;string&gt; likes = new List&lt;string&gt;();</w:t>
      </w:r>
    </w:p>
    <w:p w14:paraId="6D7BA1ED"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for (int i = 0; i &lt; fields.Length; i++)</w:t>
      </w:r>
    </w:p>
    <w:p w14:paraId="3AFFE68D"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if (fields_types[i] == "string")</w:t>
      </w:r>
    </w:p>
    <w:p w14:paraId="063C86F8"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likes.Add($"{fields[i]} LIKE '%{search}%'");</w:t>
      </w:r>
    </w:p>
    <w:p w14:paraId="5B12801B" w14:textId="77777777" w:rsidR="00782313" w:rsidRPr="00782313" w:rsidRDefault="00782313" w:rsidP="00782313">
      <w:pPr>
        <w:spacing w:line="240" w:lineRule="auto"/>
        <w:ind w:firstLine="0"/>
        <w:rPr>
          <w:sz w:val="12"/>
          <w:szCs w:val="12"/>
          <w:lang w:val="en-US"/>
        </w:rPr>
      </w:pPr>
    </w:p>
    <w:p w14:paraId="6FC9657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if (likes.Count == 0 || search == "Search" || search == "")</w:t>
      </w:r>
    </w:p>
    <w:p w14:paraId="1C47A33D"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where = "1=1";</w:t>
      </w:r>
    </w:p>
    <w:p w14:paraId="034E166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else</w:t>
      </w:r>
    </w:p>
    <w:p w14:paraId="65BF476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7624667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bool first = true;</w:t>
      </w:r>
    </w:p>
    <w:p w14:paraId="6D7C88D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for (int i = 0; i &lt; likes.Count; i++)</w:t>
      </w:r>
    </w:p>
    <w:p w14:paraId="5D9BCD8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3D28408E"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if (first)</w:t>
      </w:r>
    </w:p>
    <w:p w14:paraId="4C416E3D"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052EEE29"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where += likes[i];</w:t>
      </w:r>
    </w:p>
    <w:p w14:paraId="74733FC2"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first = false;</w:t>
      </w:r>
    </w:p>
    <w:p w14:paraId="0461DD68"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39778FD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else</w:t>
      </w:r>
    </w:p>
    <w:p w14:paraId="3AD6C3C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where += " OR " + likes[i];</w:t>
      </w:r>
    </w:p>
    <w:p w14:paraId="5C21E031"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1AA2A067"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6BF058C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return where;</w:t>
      </w:r>
    </w:p>
    <w:p w14:paraId="7E8A7719"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2107EBE6" w14:textId="77777777" w:rsidR="00782313" w:rsidRPr="00782313" w:rsidRDefault="00782313" w:rsidP="00782313">
      <w:pPr>
        <w:spacing w:line="240" w:lineRule="auto"/>
        <w:ind w:firstLine="0"/>
        <w:rPr>
          <w:sz w:val="12"/>
          <w:szCs w:val="12"/>
          <w:lang w:val="en-US"/>
        </w:rPr>
      </w:pPr>
    </w:p>
    <w:p w14:paraId="47F1AD19"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string generate_select(string[] fields, string table)</w:t>
      </w:r>
    </w:p>
    <w:p w14:paraId="1D8A6A0E"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621369F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string where = generate_where();</w:t>
      </w:r>
    </w:p>
    <w:p w14:paraId="1DD5CCA7"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string result = "SELECT  ";</w:t>
      </w:r>
    </w:p>
    <w:p w14:paraId="2E18EFE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0DB8EEA1"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foreach(string field in fields){</w:t>
      </w:r>
    </w:p>
    <w:p w14:paraId="0AA74B51"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result += "\"" +field + "\",";</w:t>
      </w:r>
    </w:p>
    <w:p w14:paraId="4F011813"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78056CD6"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result = result.Remove(result.Length - 1);</w:t>
      </w:r>
    </w:p>
    <w:p w14:paraId="032D4914"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result += $"FROM \"{table}\" ";</w:t>
      </w:r>
    </w:p>
    <w:p w14:paraId="7B593723"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result += $"WHERE {where} ";</w:t>
      </w:r>
    </w:p>
    <w:p w14:paraId="28A546B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result += $"ORDER BY {fields[0]} ";</w:t>
      </w:r>
    </w:p>
    <w:p w14:paraId="67975F01"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result += $"LIMIT {(page + 1) * 50} ";</w:t>
      </w:r>
    </w:p>
    <w:p w14:paraId="352498D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result += $"OFFSET {page * 50} ";</w:t>
      </w:r>
    </w:p>
    <w:p w14:paraId="5808EE30"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int count = getCountRowsTable(table, where);</w:t>
      </w:r>
    </w:p>
    <w:p w14:paraId="69A67F1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status_text.Text = " " + ((page + 1) * 50).ToString();</w:t>
      </w:r>
    </w:p>
    <w:p w14:paraId="3366F637"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status_text.Text += "/" + count + " ";</w:t>
      </w:r>
    </w:p>
    <w:p w14:paraId="100079CB" w14:textId="77777777" w:rsidR="00782313" w:rsidRPr="00782313" w:rsidRDefault="00782313" w:rsidP="00782313">
      <w:pPr>
        <w:spacing w:line="240" w:lineRule="auto"/>
        <w:ind w:firstLine="0"/>
        <w:rPr>
          <w:sz w:val="12"/>
          <w:szCs w:val="12"/>
          <w:lang w:val="en-US"/>
        </w:rPr>
      </w:pPr>
    </w:p>
    <w:p w14:paraId="7D4D241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return result;</w:t>
      </w:r>
    </w:p>
    <w:p w14:paraId="136F04F7"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251E339A" w14:textId="77777777" w:rsidR="00782313" w:rsidRPr="00782313" w:rsidRDefault="00782313" w:rsidP="00782313">
      <w:pPr>
        <w:spacing w:line="240" w:lineRule="auto"/>
        <w:ind w:firstLine="0"/>
        <w:rPr>
          <w:sz w:val="12"/>
          <w:szCs w:val="12"/>
          <w:lang w:val="en-US"/>
        </w:rPr>
      </w:pPr>
    </w:p>
    <w:p w14:paraId="12AE5372"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private void btn_exit_Click(object sender, RoutedEventArgs e)</w:t>
      </w:r>
    </w:p>
    <w:p w14:paraId="44C3EE3E"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2B979259"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this.Close();</w:t>
      </w:r>
    </w:p>
    <w:p w14:paraId="70D6214B"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61C82697" w14:textId="77777777" w:rsidR="00782313" w:rsidRPr="00782313" w:rsidRDefault="00782313" w:rsidP="00782313">
      <w:pPr>
        <w:spacing w:line="240" w:lineRule="auto"/>
        <w:ind w:firstLine="0"/>
        <w:rPr>
          <w:sz w:val="12"/>
          <w:szCs w:val="12"/>
          <w:lang w:val="en-US"/>
        </w:rPr>
      </w:pPr>
    </w:p>
    <w:p w14:paraId="567D61D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private void move_rect(object sender)</w:t>
      </w:r>
    </w:p>
    <w:p w14:paraId="23207AE2"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301705E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rect.Margin = new Thickness((sender as Button).Margin.Left, (sender as Button).Margin.Top, 0, 0);</w:t>
      </w:r>
    </w:p>
    <w:p w14:paraId="7E49FB34"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rect.Height = (sender as Button).Height;</w:t>
      </w:r>
    </w:p>
    <w:p w14:paraId="7736F1F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11EECA70" w14:textId="77777777" w:rsidR="00782313" w:rsidRPr="00782313" w:rsidRDefault="00782313" w:rsidP="00782313">
      <w:pPr>
        <w:spacing w:line="240" w:lineRule="auto"/>
        <w:ind w:firstLine="0"/>
        <w:rPr>
          <w:sz w:val="12"/>
          <w:szCs w:val="12"/>
          <w:lang w:val="en-US"/>
        </w:rPr>
      </w:pPr>
    </w:p>
    <w:p w14:paraId="10D8D57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private void btn_minimize_Click(object sender, RoutedEventArgs e)</w:t>
      </w:r>
    </w:p>
    <w:p w14:paraId="698251EE"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478E0289"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this.WindowState = WindowState.Minimized;</w:t>
      </w:r>
    </w:p>
    <w:p w14:paraId="2E040AE7"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6C22FE2E" w14:textId="77777777" w:rsidR="00782313" w:rsidRPr="00782313" w:rsidRDefault="00782313" w:rsidP="00782313">
      <w:pPr>
        <w:spacing w:line="240" w:lineRule="auto"/>
        <w:ind w:firstLine="0"/>
        <w:rPr>
          <w:sz w:val="12"/>
          <w:szCs w:val="12"/>
          <w:lang w:val="en-US"/>
        </w:rPr>
      </w:pPr>
    </w:p>
    <w:p w14:paraId="157E28BE"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string[] fields;</w:t>
      </w:r>
    </w:p>
    <w:p w14:paraId="23EDC89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string[] fields_types;</w:t>
      </w:r>
    </w:p>
    <w:p w14:paraId="7434C182"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string table;</w:t>
      </w:r>
    </w:p>
    <w:p w14:paraId="26F0A013"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delegate void btn_click(object sender, RoutedEventArgs e);</w:t>
      </w:r>
    </w:p>
    <w:p w14:paraId="7839B883"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btn_click last_click;</w:t>
      </w:r>
    </w:p>
    <w:p w14:paraId="596881F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object last_sender;</w:t>
      </w:r>
    </w:p>
    <w:p w14:paraId="194E8453" w14:textId="77777777" w:rsidR="00782313" w:rsidRPr="00782313" w:rsidRDefault="00782313" w:rsidP="00782313">
      <w:pPr>
        <w:spacing w:line="240" w:lineRule="auto"/>
        <w:ind w:firstLine="0"/>
        <w:rPr>
          <w:sz w:val="12"/>
          <w:szCs w:val="12"/>
          <w:lang w:val="en-US"/>
        </w:rPr>
      </w:pPr>
    </w:p>
    <w:p w14:paraId="74372257"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private void btn_hospital_Click(object sender, RoutedEventArgs e)</w:t>
      </w:r>
    </w:p>
    <w:p w14:paraId="022D5AA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20FC1DB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last_click = btn_hospital_Click;</w:t>
      </w:r>
    </w:p>
    <w:p w14:paraId="030D269E"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last_sender = sender;</w:t>
      </w:r>
    </w:p>
    <w:p w14:paraId="2A8F2ECD" w14:textId="77777777" w:rsidR="00782313" w:rsidRPr="00782313" w:rsidRDefault="00782313" w:rsidP="00782313">
      <w:pPr>
        <w:spacing w:line="240" w:lineRule="auto"/>
        <w:ind w:firstLine="0"/>
        <w:rPr>
          <w:sz w:val="12"/>
          <w:szCs w:val="12"/>
          <w:lang w:val="en-US"/>
        </w:rPr>
      </w:pPr>
      <w:r w:rsidRPr="00782313">
        <w:rPr>
          <w:sz w:val="12"/>
          <w:szCs w:val="12"/>
          <w:lang w:val="en-US"/>
        </w:rPr>
        <w:lastRenderedPageBreak/>
        <w:t xml:space="preserve">            move_rect(sender);</w:t>
      </w:r>
    </w:p>
    <w:p w14:paraId="5203392D" w14:textId="77777777" w:rsidR="00782313" w:rsidRPr="00782313" w:rsidRDefault="00782313" w:rsidP="00782313">
      <w:pPr>
        <w:spacing w:line="240" w:lineRule="auto"/>
        <w:ind w:firstLine="0"/>
        <w:rPr>
          <w:sz w:val="12"/>
          <w:szCs w:val="12"/>
          <w:lang w:val="en-US"/>
        </w:rPr>
      </w:pPr>
    </w:p>
    <w:p w14:paraId="60B567DC" w14:textId="693ABEDB" w:rsidR="00782313" w:rsidRPr="00782313" w:rsidRDefault="00782313" w:rsidP="00782313">
      <w:pPr>
        <w:spacing w:line="240" w:lineRule="auto"/>
        <w:ind w:firstLine="0"/>
        <w:rPr>
          <w:sz w:val="12"/>
          <w:szCs w:val="12"/>
          <w:lang w:val="en-US"/>
        </w:rPr>
      </w:pPr>
      <w:r w:rsidRPr="00782313">
        <w:rPr>
          <w:sz w:val="12"/>
          <w:szCs w:val="12"/>
          <w:lang w:val="en-US"/>
        </w:rPr>
        <w:t xml:space="preserve">            table = "</w:t>
      </w:r>
      <w:r w:rsidR="002113A3">
        <w:rPr>
          <w:sz w:val="12"/>
          <w:szCs w:val="12"/>
          <w:lang w:val="en-US"/>
        </w:rPr>
        <w:t>Заводы</w:t>
      </w:r>
      <w:r w:rsidRPr="00782313">
        <w:rPr>
          <w:sz w:val="12"/>
          <w:szCs w:val="12"/>
          <w:lang w:val="en-US"/>
        </w:rPr>
        <w:t>";</w:t>
      </w:r>
    </w:p>
    <w:p w14:paraId="2A5E4E12"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fields = new string[]</w:t>
      </w:r>
    </w:p>
    <w:p w14:paraId="7EE5D8A2" w14:textId="77777777" w:rsidR="00782313" w:rsidRPr="00A4549E" w:rsidRDefault="00782313" w:rsidP="00782313">
      <w:pPr>
        <w:spacing w:line="240" w:lineRule="auto"/>
        <w:ind w:firstLine="0"/>
        <w:rPr>
          <w:sz w:val="12"/>
          <w:szCs w:val="12"/>
        </w:rPr>
      </w:pPr>
      <w:r w:rsidRPr="00782313">
        <w:rPr>
          <w:sz w:val="12"/>
          <w:szCs w:val="12"/>
          <w:lang w:val="en-US"/>
        </w:rPr>
        <w:t xml:space="preserve">            </w:t>
      </w:r>
      <w:r w:rsidRPr="00A4549E">
        <w:rPr>
          <w:sz w:val="12"/>
          <w:szCs w:val="12"/>
        </w:rPr>
        <w:t>{</w:t>
      </w:r>
    </w:p>
    <w:p w14:paraId="52B4C5B9" w14:textId="77777777" w:rsidR="00782313" w:rsidRPr="00A4549E" w:rsidRDefault="00782313" w:rsidP="00782313">
      <w:pPr>
        <w:spacing w:line="240" w:lineRule="auto"/>
        <w:ind w:firstLine="0"/>
        <w:rPr>
          <w:sz w:val="12"/>
          <w:szCs w:val="12"/>
        </w:rPr>
      </w:pPr>
      <w:r w:rsidRPr="00A4549E">
        <w:rPr>
          <w:sz w:val="12"/>
          <w:szCs w:val="12"/>
        </w:rPr>
        <w:t xml:space="preserve">                "</w:t>
      </w:r>
      <w:r w:rsidRPr="00782313">
        <w:rPr>
          <w:sz w:val="12"/>
          <w:szCs w:val="12"/>
          <w:lang w:val="en-US"/>
        </w:rPr>
        <w:t>id</w:t>
      </w:r>
      <w:r w:rsidRPr="00A4549E">
        <w:rPr>
          <w:sz w:val="12"/>
          <w:szCs w:val="12"/>
        </w:rPr>
        <w:t>_</w:t>
      </w:r>
      <w:r w:rsidRPr="00782313">
        <w:rPr>
          <w:sz w:val="12"/>
          <w:szCs w:val="12"/>
          <w:lang w:val="en-US"/>
        </w:rPr>
        <w:t>hospital</w:t>
      </w:r>
      <w:r w:rsidRPr="00A4549E">
        <w:rPr>
          <w:sz w:val="12"/>
          <w:szCs w:val="12"/>
        </w:rPr>
        <w:t>", "</w:t>
      </w:r>
      <w:r w:rsidRPr="008701AB">
        <w:rPr>
          <w:sz w:val="12"/>
          <w:szCs w:val="12"/>
        </w:rPr>
        <w:t>номер</w:t>
      </w:r>
      <w:r w:rsidRPr="00A4549E">
        <w:rPr>
          <w:sz w:val="12"/>
          <w:szCs w:val="12"/>
        </w:rPr>
        <w:t>", "</w:t>
      </w:r>
      <w:r w:rsidRPr="00782313">
        <w:rPr>
          <w:sz w:val="12"/>
          <w:szCs w:val="12"/>
          <w:lang w:val="en-US"/>
        </w:rPr>
        <w:t>id</w:t>
      </w:r>
      <w:r w:rsidRPr="00A4549E">
        <w:rPr>
          <w:sz w:val="12"/>
          <w:szCs w:val="12"/>
        </w:rPr>
        <w:t>_</w:t>
      </w:r>
      <w:r w:rsidRPr="00782313">
        <w:rPr>
          <w:sz w:val="12"/>
          <w:szCs w:val="12"/>
          <w:lang w:val="en-US"/>
        </w:rPr>
        <w:t>type</w:t>
      </w:r>
      <w:r w:rsidRPr="00A4549E">
        <w:rPr>
          <w:sz w:val="12"/>
          <w:szCs w:val="12"/>
        </w:rPr>
        <w:t>", "</w:t>
      </w:r>
      <w:r w:rsidRPr="00782313">
        <w:rPr>
          <w:sz w:val="12"/>
          <w:szCs w:val="12"/>
          <w:lang w:val="en-US"/>
        </w:rPr>
        <w:t>id</w:t>
      </w:r>
      <w:r w:rsidRPr="00A4549E">
        <w:rPr>
          <w:sz w:val="12"/>
          <w:szCs w:val="12"/>
        </w:rPr>
        <w:t>_</w:t>
      </w:r>
      <w:r w:rsidRPr="00782313">
        <w:rPr>
          <w:sz w:val="12"/>
          <w:szCs w:val="12"/>
          <w:lang w:val="en-US"/>
        </w:rPr>
        <w:t>district</w:t>
      </w:r>
      <w:r w:rsidRPr="00A4549E">
        <w:rPr>
          <w:sz w:val="12"/>
          <w:szCs w:val="12"/>
        </w:rPr>
        <w:t>", "</w:t>
      </w:r>
      <w:r w:rsidRPr="008701AB">
        <w:rPr>
          <w:sz w:val="12"/>
          <w:szCs w:val="12"/>
        </w:rPr>
        <w:t>год</w:t>
      </w:r>
      <w:r w:rsidRPr="00A4549E">
        <w:rPr>
          <w:sz w:val="12"/>
          <w:szCs w:val="12"/>
        </w:rPr>
        <w:t xml:space="preserve"> </w:t>
      </w:r>
      <w:r w:rsidRPr="008701AB">
        <w:rPr>
          <w:sz w:val="12"/>
          <w:szCs w:val="12"/>
        </w:rPr>
        <w:t>создания</w:t>
      </w:r>
      <w:r w:rsidRPr="00A4549E">
        <w:rPr>
          <w:sz w:val="12"/>
          <w:szCs w:val="12"/>
        </w:rPr>
        <w:t>", "</w:t>
      </w:r>
      <w:r w:rsidRPr="008701AB">
        <w:rPr>
          <w:sz w:val="12"/>
          <w:szCs w:val="12"/>
        </w:rPr>
        <w:t>число</w:t>
      </w:r>
      <w:r w:rsidRPr="00A4549E">
        <w:rPr>
          <w:sz w:val="12"/>
          <w:szCs w:val="12"/>
        </w:rPr>
        <w:t xml:space="preserve"> </w:t>
      </w:r>
      <w:r w:rsidRPr="008701AB">
        <w:rPr>
          <w:sz w:val="12"/>
          <w:szCs w:val="12"/>
        </w:rPr>
        <w:t>мест</w:t>
      </w:r>
      <w:r w:rsidRPr="00A4549E">
        <w:rPr>
          <w:sz w:val="12"/>
          <w:szCs w:val="12"/>
        </w:rPr>
        <w:t>", "</w:t>
      </w:r>
      <w:r w:rsidRPr="008701AB">
        <w:rPr>
          <w:sz w:val="12"/>
          <w:szCs w:val="12"/>
        </w:rPr>
        <w:t>количество</w:t>
      </w:r>
      <w:r w:rsidRPr="00A4549E">
        <w:rPr>
          <w:sz w:val="12"/>
          <w:szCs w:val="12"/>
        </w:rPr>
        <w:t xml:space="preserve"> </w:t>
      </w:r>
      <w:r w:rsidRPr="008701AB">
        <w:rPr>
          <w:sz w:val="12"/>
          <w:szCs w:val="12"/>
        </w:rPr>
        <w:t>врачей</w:t>
      </w:r>
      <w:r w:rsidRPr="00A4549E">
        <w:rPr>
          <w:sz w:val="12"/>
          <w:szCs w:val="12"/>
        </w:rPr>
        <w:t>", "</w:t>
      </w:r>
      <w:r w:rsidRPr="008701AB">
        <w:rPr>
          <w:sz w:val="12"/>
          <w:szCs w:val="12"/>
        </w:rPr>
        <w:t>телефон</w:t>
      </w:r>
      <w:r w:rsidRPr="00A4549E">
        <w:rPr>
          <w:sz w:val="12"/>
          <w:szCs w:val="12"/>
        </w:rPr>
        <w:t>"</w:t>
      </w:r>
    </w:p>
    <w:p w14:paraId="7C12223F" w14:textId="77777777" w:rsidR="00782313" w:rsidRPr="00782313" w:rsidRDefault="00782313" w:rsidP="00782313">
      <w:pPr>
        <w:spacing w:line="240" w:lineRule="auto"/>
        <w:ind w:firstLine="0"/>
        <w:rPr>
          <w:sz w:val="12"/>
          <w:szCs w:val="12"/>
          <w:lang w:val="en-US"/>
        </w:rPr>
      </w:pPr>
      <w:r w:rsidRPr="00A4549E">
        <w:rPr>
          <w:sz w:val="12"/>
          <w:szCs w:val="12"/>
        </w:rPr>
        <w:t xml:space="preserve">            </w:t>
      </w:r>
      <w:r w:rsidRPr="00782313">
        <w:rPr>
          <w:sz w:val="12"/>
          <w:szCs w:val="12"/>
          <w:lang w:val="en-US"/>
        </w:rPr>
        <w:t>};</w:t>
      </w:r>
    </w:p>
    <w:p w14:paraId="5EB8B522" w14:textId="77777777" w:rsidR="00782313" w:rsidRPr="00782313" w:rsidRDefault="00782313" w:rsidP="00782313">
      <w:pPr>
        <w:spacing w:line="240" w:lineRule="auto"/>
        <w:ind w:firstLine="0"/>
        <w:rPr>
          <w:sz w:val="12"/>
          <w:szCs w:val="12"/>
          <w:lang w:val="en-US"/>
        </w:rPr>
      </w:pPr>
    </w:p>
    <w:p w14:paraId="6F09C911"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fields_types = new string[]</w:t>
      </w:r>
    </w:p>
    <w:p w14:paraId="65738AB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1C9D3393"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"int", "int", "int", "int", "int", "int", "int", "string"</w:t>
      </w:r>
    </w:p>
    <w:p w14:paraId="55D03E81"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30FACC3B" w14:textId="77777777" w:rsidR="00782313" w:rsidRPr="00782313" w:rsidRDefault="00782313" w:rsidP="00782313">
      <w:pPr>
        <w:spacing w:line="240" w:lineRule="auto"/>
        <w:ind w:firstLine="0"/>
        <w:rPr>
          <w:sz w:val="12"/>
          <w:szCs w:val="12"/>
          <w:lang w:val="en-US"/>
        </w:rPr>
      </w:pPr>
    </w:p>
    <w:p w14:paraId="2079C67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FillGridFromDataSet(FillDataSetFromDB(generate_select(fields, table)));</w:t>
      </w:r>
    </w:p>
    <w:p w14:paraId="7ABF33DE" w14:textId="77777777" w:rsidR="00782313" w:rsidRPr="00782313" w:rsidRDefault="00782313" w:rsidP="00782313">
      <w:pPr>
        <w:spacing w:line="240" w:lineRule="auto"/>
        <w:ind w:firstLine="0"/>
        <w:rPr>
          <w:sz w:val="12"/>
          <w:szCs w:val="12"/>
          <w:lang w:val="en-US"/>
        </w:rPr>
      </w:pPr>
    </w:p>
    <w:p w14:paraId="1435C2C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dataGridView1.Columns["id_type"].Visible = false;</w:t>
      </w:r>
    </w:p>
    <w:p w14:paraId="6D7E6BA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dataGridView1.Columns["id_district"].Visible = false;</w:t>
      </w:r>
    </w:p>
    <w:p w14:paraId="25F54003" w14:textId="051DBDD4" w:rsidR="00782313" w:rsidRPr="00782313" w:rsidRDefault="00782313" w:rsidP="00782313">
      <w:pPr>
        <w:spacing w:line="240" w:lineRule="auto"/>
        <w:ind w:firstLine="0"/>
        <w:rPr>
          <w:sz w:val="12"/>
          <w:szCs w:val="12"/>
          <w:lang w:val="en-US"/>
        </w:rPr>
      </w:pPr>
      <w:r w:rsidRPr="00782313">
        <w:rPr>
          <w:sz w:val="12"/>
          <w:szCs w:val="12"/>
          <w:lang w:val="en-US"/>
        </w:rPr>
        <w:t xml:space="preserve">            addComboBoxColumn("cmb_type", "тип", "Типы </w:t>
      </w:r>
      <w:r w:rsidR="002113A3">
        <w:rPr>
          <w:sz w:val="12"/>
          <w:szCs w:val="12"/>
          <w:lang w:val="en-US"/>
        </w:rPr>
        <w:t>заводы</w:t>
      </w:r>
      <w:r w:rsidRPr="00782313">
        <w:rPr>
          <w:sz w:val="12"/>
          <w:szCs w:val="12"/>
          <w:lang w:val="en-US"/>
        </w:rPr>
        <w:t>", "id_type", "тип", 2);</w:t>
      </w:r>
    </w:p>
    <w:p w14:paraId="4CA57241"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addComboBoxColumn("cmb_district", "район", "Районы города", "id_district", "район", 3);</w:t>
      </w:r>
    </w:p>
    <w:p w14:paraId="021D062D"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setComboBoxColumn("cmb_type", "id_type");</w:t>
      </w:r>
    </w:p>
    <w:p w14:paraId="2E82A8AB"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setComboBoxColumn("cmb_district", "id_district");</w:t>
      </w:r>
    </w:p>
    <w:p w14:paraId="658D6410"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fix_cmb_width();</w:t>
      </w:r>
    </w:p>
    <w:p w14:paraId="7C44B6A4"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731FA2F1" w14:textId="77777777" w:rsidR="00782313" w:rsidRPr="00782313" w:rsidRDefault="00782313" w:rsidP="00782313">
      <w:pPr>
        <w:spacing w:line="240" w:lineRule="auto"/>
        <w:ind w:firstLine="0"/>
        <w:rPr>
          <w:sz w:val="12"/>
          <w:szCs w:val="12"/>
          <w:lang w:val="en-US"/>
        </w:rPr>
      </w:pPr>
    </w:p>
    <w:p w14:paraId="1FBAF103"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private void btn_orders_Click(object sender, RoutedEventArgs e)</w:t>
      </w:r>
    </w:p>
    <w:p w14:paraId="61BCC47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21CB361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last_click = btn_orders_Click;</w:t>
      </w:r>
    </w:p>
    <w:p w14:paraId="0BE81204"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last_sender = sender;</w:t>
      </w:r>
    </w:p>
    <w:p w14:paraId="6107D341"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move_rect(sender);</w:t>
      </w:r>
    </w:p>
    <w:p w14:paraId="04406079" w14:textId="77777777" w:rsidR="00782313" w:rsidRPr="00782313" w:rsidRDefault="00782313" w:rsidP="00782313">
      <w:pPr>
        <w:spacing w:line="240" w:lineRule="auto"/>
        <w:ind w:firstLine="0"/>
        <w:rPr>
          <w:sz w:val="12"/>
          <w:szCs w:val="12"/>
          <w:lang w:val="en-US"/>
        </w:rPr>
      </w:pPr>
    </w:p>
    <w:p w14:paraId="34C1BF19"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table = "Заказы";</w:t>
      </w:r>
    </w:p>
    <w:p w14:paraId="07CD0451"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fields = new string[]</w:t>
      </w:r>
    </w:p>
    <w:p w14:paraId="5F2B4FE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1BA5E8ED"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"id_order", "id_firm", "id_group", "id_form", "дата", "количество", "цена", "id_hospital"</w:t>
      </w:r>
    </w:p>
    <w:p w14:paraId="46E59DEB"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71E827B2" w14:textId="77777777" w:rsidR="00782313" w:rsidRPr="00782313" w:rsidRDefault="00782313" w:rsidP="00782313">
      <w:pPr>
        <w:spacing w:line="240" w:lineRule="auto"/>
        <w:ind w:firstLine="0"/>
        <w:rPr>
          <w:sz w:val="12"/>
          <w:szCs w:val="12"/>
          <w:lang w:val="en-US"/>
        </w:rPr>
      </w:pPr>
    </w:p>
    <w:p w14:paraId="7247C402"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fields_types = new string[]</w:t>
      </w:r>
    </w:p>
    <w:p w14:paraId="463773BE"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586012F8"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"int", "int", "int", "int", "string", "int", "int", "int"</w:t>
      </w:r>
    </w:p>
    <w:p w14:paraId="78C490D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27F5F674" w14:textId="77777777" w:rsidR="00782313" w:rsidRPr="00782313" w:rsidRDefault="00782313" w:rsidP="00782313">
      <w:pPr>
        <w:spacing w:line="240" w:lineRule="auto"/>
        <w:ind w:firstLine="0"/>
        <w:rPr>
          <w:sz w:val="12"/>
          <w:szCs w:val="12"/>
          <w:lang w:val="en-US"/>
        </w:rPr>
      </w:pPr>
    </w:p>
    <w:p w14:paraId="21FC9257"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FillGridFromDataSet(FillDataSetFromDB(generate_select(fields, table)));</w:t>
      </w:r>
    </w:p>
    <w:p w14:paraId="7186D10B" w14:textId="77777777" w:rsidR="00782313" w:rsidRPr="00782313" w:rsidRDefault="00782313" w:rsidP="00782313">
      <w:pPr>
        <w:spacing w:line="240" w:lineRule="auto"/>
        <w:ind w:firstLine="0"/>
        <w:rPr>
          <w:sz w:val="12"/>
          <w:szCs w:val="12"/>
          <w:lang w:val="en-US"/>
        </w:rPr>
      </w:pPr>
    </w:p>
    <w:p w14:paraId="5C0E9119"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dataGridView1.Columns["id_firm"].Visible = false;</w:t>
      </w:r>
    </w:p>
    <w:p w14:paraId="35E160E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dataGridView1.Columns["id_group"].Visible = false;</w:t>
      </w:r>
    </w:p>
    <w:p w14:paraId="224F11D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dataGridView1.Columns["id_form"].Visible = false;</w:t>
      </w:r>
    </w:p>
    <w:p w14:paraId="4E6C97C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dataGridView1.Columns["id_hospital"].Visible = false;</w:t>
      </w:r>
    </w:p>
    <w:p w14:paraId="3708C235" w14:textId="77777777" w:rsidR="00782313" w:rsidRPr="00782313" w:rsidRDefault="00782313" w:rsidP="00782313">
      <w:pPr>
        <w:spacing w:line="240" w:lineRule="auto"/>
        <w:ind w:firstLine="0"/>
        <w:rPr>
          <w:sz w:val="12"/>
          <w:szCs w:val="12"/>
          <w:lang w:val="en-US"/>
        </w:rPr>
      </w:pPr>
    </w:p>
    <w:p w14:paraId="660F353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addComboBoxColumn("cmb_firm",     "Фирма",    "Фирма производитель",      "id_firm",     "название",  8);</w:t>
      </w:r>
    </w:p>
    <w:p w14:paraId="707916CE"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addComboBoxColumn("cmb_group",    "Группа",   "Фармокологическая группа", "id_group",    "группа",    2);</w:t>
      </w:r>
    </w:p>
    <w:p w14:paraId="706CD3E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addComboBoxColumn("cmb_form",     "Форма",    "Форма выпуска",            "id_form",     "форма",     3);</w:t>
      </w:r>
    </w:p>
    <w:p w14:paraId="1A09EA29" w14:textId="1107E44B" w:rsidR="00782313" w:rsidRPr="00782313" w:rsidRDefault="00782313" w:rsidP="00782313">
      <w:pPr>
        <w:spacing w:line="240" w:lineRule="auto"/>
        <w:ind w:firstLine="0"/>
        <w:rPr>
          <w:sz w:val="12"/>
          <w:szCs w:val="12"/>
          <w:lang w:val="en-US"/>
        </w:rPr>
      </w:pPr>
      <w:r w:rsidRPr="00782313">
        <w:rPr>
          <w:sz w:val="12"/>
          <w:szCs w:val="12"/>
          <w:lang w:val="en-US"/>
        </w:rPr>
        <w:t xml:space="preserve">            addComboBoxColumn("cmb_hospital", "Больница", "</w:t>
      </w:r>
      <w:r w:rsidR="002113A3">
        <w:rPr>
          <w:sz w:val="12"/>
          <w:szCs w:val="12"/>
          <w:lang w:val="en-US"/>
        </w:rPr>
        <w:t>Заводы</w:t>
      </w:r>
      <w:r w:rsidRPr="00782313">
        <w:rPr>
          <w:sz w:val="12"/>
          <w:szCs w:val="12"/>
          <w:lang w:val="en-US"/>
        </w:rPr>
        <w:t>",                 "id_hospital", "номер",     7);</w:t>
      </w:r>
    </w:p>
    <w:p w14:paraId="0968E504" w14:textId="77777777" w:rsidR="00782313" w:rsidRPr="00782313" w:rsidRDefault="00782313" w:rsidP="00782313">
      <w:pPr>
        <w:spacing w:line="240" w:lineRule="auto"/>
        <w:ind w:firstLine="0"/>
        <w:rPr>
          <w:sz w:val="12"/>
          <w:szCs w:val="12"/>
          <w:lang w:val="en-US"/>
        </w:rPr>
      </w:pPr>
    </w:p>
    <w:p w14:paraId="18266DD2"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setComboBoxColumn("cmb_firm", "id_firm");</w:t>
      </w:r>
    </w:p>
    <w:p w14:paraId="154FE0F1"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setComboBoxColumn("cmb_group", "id_group");</w:t>
      </w:r>
    </w:p>
    <w:p w14:paraId="34753440"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setComboBoxColumn("cmb_form", "id_form");</w:t>
      </w:r>
    </w:p>
    <w:p w14:paraId="0F6245A8"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setComboBoxColumn("cmb_hospital", "id_hospital");</w:t>
      </w:r>
    </w:p>
    <w:p w14:paraId="4816FFAB" w14:textId="77777777" w:rsidR="00782313" w:rsidRPr="00782313" w:rsidRDefault="00782313" w:rsidP="00782313">
      <w:pPr>
        <w:spacing w:line="240" w:lineRule="auto"/>
        <w:ind w:firstLine="0"/>
        <w:rPr>
          <w:sz w:val="12"/>
          <w:szCs w:val="12"/>
          <w:lang w:val="en-US"/>
        </w:rPr>
      </w:pPr>
    </w:p>
    <w:p w14:paraId="355B217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foreach (System.Windows.Forms.DataGridViewRow row in dataGridView1.Rows)</w:t>
      </w:r>
    </w:p>
    <w:p w14:paraId="041F5349"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40CAB976"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if (row.Cells["дата"].Value != null &amp;&amp; row.Cells["дата"].Value.ToString() != "")</w:t>
      </w:r>
    </w:p>
    <w:p w14:paraId="3C39C892"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row.Cells["дата"].Value = row.Cells["дата"].Value.ToString().Substring(0, 10);</w:t>
      </w:r>
    </w:p>
    <w:p w14:paraId="0FD067AD"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49261B22" w14:textId="77777777" w:rsidR="00782313" w:rsidRPr="00782313" w:rsidRDefault="00782313" w:rsidP="00782313">
      <w:pPr>
        <w:spacing w:line="240" w:lineRule="auto"/>
        <w:ind w:firstLine="0"/>
        <w:rPr>
          <w:sz w:val="12"/>
          <w:szCs w:val="12"/>
          <w:lang w:val="en-US"/>
        </w:rPr>
      </w:pPr>
    </w:p>
    <w:p w14:paraId="55EBC589"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fix_cmb_width();</w:t>
      </w:r>
    </w:p>
    <w:p w14:paraId="5105FEF9" w14:textId="77777777" w:rsidR="00782313" w:rsidRPr="00782313" w:rsidRDefault="00782313" w:rsidP="00782313">
      <w:pPr>
        <w:spacing w:line="240" w:lineRule="auto"/>
        <w:ind w:firstLine="0"/>
        <w:rPr>
          <w:sz w:val="12"/>
          <w:szCs w:val="12"/>
          <w:lang w:val="en-US"/>
        </w:rPr>
      </w:pPr>
    </w:p>
    <w:p w14:paraId="6E136701"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79637551" w14:textId="77777777" w:rsidR="00782313" w:rsidRPr="00782313" w:rsidRDefault="00782313" w:rsidP="00782313">
      <w:pPr>
        <w:spacing w:line="240" w:lineRule="auto"/>
        <w:ind w:firstLine="0"/>
        <w:rPr>
          <w:sz w:val="12"/>
          <w:szCs w:val="12"/>
          <w:lang w:val="en-US"/>
        </w:rPr>
      </w:pPr>
    </w:p>
    <w:p w14:paraId="77988A40"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private void btn_firms_Click(object sender, RoutedEventArgs e)</w:t>
      </w:r>
    </w:p>
    <w:p w14:paraId="31FCB3C2"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4688F2B7"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last_click = btn_firms_Click;</w:t>
      </w:r>
    </w:p>
    <w:p w14:paraId="0ED43D23"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last_sender = sender;</w:t>
      </w:r>
    </w:p>
    <w:p w14:paraId="7F3A1558"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move_rect(sender);</w:t>
      </w:r>
    </w:p>
    <w:p w14:paraId="7251C28F" w14:textId="77777777" w:rsidR="00782313" w:rsidRPr="00782313" w:rsidRDefault="00782313" w:rsidP="00782313">
      <w:pPr>
        <w:spacing w:line="240" w:lineRule="auto"/>
        <w:ind w:firstLine="0"/>
        <w:rPr>
          <w:sz w:val="12"/>
          <w:szCs w:val="12"/>
          <w:lang w:val="en-US"/>
        </w:rPr>
      </w:pPr>
    </w:p>
    <w:p w14:paraId="45A1CFE0"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table = "Фирма производитель";</w:t>
      </w:r>
    </w:p>
    <w:p w14:paraId="6BB09BD0"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fields = new string[]</w:t>
      </w:r>
    </w:p>
    <w:p w14:paraId="715679C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1D8B24B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"id_firm", "название", "id_type", "страна", "год"</w:t>
      </w:r>
    </w:p>
    <w:p w14:paraId="7E0C0400"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2E026272" w14:textId="77777777" w:rsidR="00782313" w:rsidRPr="00782313" w:rsidRDefault="00782313" w:rsidP="00782313">
      <w:pPr>
        <w:spacing w:line="240" w:lineRule="auto"/>
        <w:ind w:firstLine="0"/>
        <w:rPr>
          <w:sz w:val="12"/>
          <w:szCs w:val="12"/>
          <w:lang w:val="en-US"/>
        </w:rPr>
      </w:pPr>
    </w:p>
    <w:p w14:paraId="2C877F5D"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fields_types = new string[]</w:t>
      </w:r>
    </w:p>
    <w:p w14:paraId="652DE55B"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2CC4B458"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"int", "string", "int", "string", "int"</w:t>
      </w:r>
    </w:p>
    <w:p w14:paraId="1147571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78E5770E" w14:textId="77777777" w:rsidR="00782313" w:rsidRPr="00782313" w:rsidRDefault="00782313" w:rsidP="00782313">
      <w:pPr>
        <w:spacing w:line="240" w:lineRule="auto"/>
        <w:ind w:firstLine="0"/>
        <w:rPr>
          <w:sz w:val="12"/>
          <w:szCs w:val="12"/>
          <w:lang w:val="en-US"/>
        </w:rPr>
      </w:pPr>
    </w:p>
    <w:p w14:paraId="16154288"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FillGridFromDataSet(FillDataSetFromDB(generate_select(fields, table)));</w:t>
      </w:r>
    </w:p>
    <w:p w14:paraId="48A62B5B" w14:textId="77777777" w:rsidR="00782313" w:rsidRPr="00782313" w:rsidRDefault="00782313" w:rsidP="00782313">
      <w:pPr>
        <w:spacing w:line="240" w:lineRule="auto"/>
        <w:ind w:firstLine="0"/>
        <w:rPr>
          <w:sz w:val="12"/>
          <w:szCs w:val="12"/>
          <w:lang w:val="en-US"/>
        </w:rPr>
      </w:pPr>
    </w:p>
    <w:p w14:paraId="29DA14A2"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dataGridView1.Columns["id_type"].Visible = false;</w:t>
      </w:r>
    </w:p>
    <w:p w14:paraId="2E5644C6"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addComboBoxColumn("cmb_type", "Тип", "Тип собственности", "id_type", "тип", 2);</w:t>
      </w:r>
    </w:p>
    <w:p w14:paraId="3E992311"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setComboBoxColumn("cmb_type", "id_type");</w:t>
      </w:r>
    </w:p>
    <w:p w14:paraId="13E3136D"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fix_cmb_width();</w:t>
      </w:r>
    </w:p>
    <w:p w14:paraId="096D04A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36595703" w14:textId="77777777" w:rsidR="00782313" w:rsidRPr="00782313" w:rsidRDefault="00782313" w:rsidP="00782313">
      <w:pPr>
        <w:spacing w:line="240" w:lineRule="auto"/>
        <w:ind w:firstLine="0"/>
        <w:rPr>
          <w:sz w:val="12"/>
          <w:szCs w:val="12"/>
          <w:lang w:val="en-US"/>
        </w:rPr>
      </w:pPr>
    </w:p>
    <w:p w14:paraId="1C6BD2BA" w14:textId="77777777" w:rsidR="00782313" w:rsidRPr="00782313" w:rsidRDefault="00782313" w:rsidP="00782313">
      <w:pPr>
        <w:spacing w:line="240" w:lineRule="auto"/>
        <w:ind w:firstLine="0"/>
        <w:rPr>
          <w:sz w:val="12"/>
          <w:szCs w:val="12"/>
          <w:lang w:val="en-US"/>
        </w:rPr>
      </w:pPr>
      <w:r w:rsidRPr="00782313">
        <w:rPr>
          <w:sz w:val="12"/>
          <w:szCs w:val="12"/>
          <w:lang w:val="en-US"/>
        </w:rPr>
        <w:lastRenderedPageBreak/>
        <w:t xml:space="preserve">        private void btn_departs_Click(object sender, RoutedEventArgs e)</w:t>
      </w:r>
    </w:p>
    <w:p w14:paraId="6F7FEBBB"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19834DB0"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last_click = btn_departs_Click;</w:t>
      </w:r>
    </w:p>
    <w:p w14:paraId="5D480A04"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last_sender = sender;</w:t>
      </w:r>
    </w:p>
    <w:p w14:paraId="2FB51452"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move_rect(sender);</w:t>
      </w:r>
    </w:p>
    <w:p w14:paraId="50D95199" w14:textId="77777777" w:rsidR="00782313" w:rsidRPr="00782313" w:rsidRDefault="00782313" w:rsidP="00782313">
      <w:pPr>
        <w:spacing w:line="240" w:lineRule="auto"/>
        <w:ind w:firstLine="0"/>
        <w:rPr>
          <w:sz w:val="12"/>
          <w:szCs w:val="12"/>
          <w:lang w:val="en-US"/>
        </w:rPr>
      </w:pPr>
    </w:p>
    <w:p w14:paraId="3C1C432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table = "Отделения";</w:t>
      </w:r>
    </w:p>
    <w:p w14:paraId="234A2B6E"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fields = new string[]</w:t>
      </w:r>
    </w:p>
    <w:p w14:paraId="6F70EE21"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5A6C59A7"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"id_depart", "отделение"</w:t>
      </w:r>
    </w:p>
    <w:p w14:paraId="09B84AA4"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7E14296D" w14:textId="77777777" w:rsidR="00782313" w:rsidRPr="00782313" w:rsidRDefault="00782313" w:rsidP="00782313">
      <w:pPr>
        <w:spacing w:line="240" w:lineRule="auto"/>
        <w:ind w:firstLine="0"/>
        <w:rPr>
          <w:sz w:val="12"/>
          <w:szCs w:val="12"/>
          <w:lang w:val="en-US"/>
        </w:rPr>
      </w:pPr>
    </w:p>
    <w:p w14:paraId="66862F1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fields_types = new string[]</w:t>
      </w:r>
    </w:p>
    <w:p w14:paraId="44CA306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1BAF69C3"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"int", "string"</w:t>
      </w:r>
    </w:p>
    <w:p w14:paraId="337913DD"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46FBDDB3" w14:textId="77777777" w:rsidR="00782313" w:rsidRPr="00782313" w:rsidRDefault="00782313" w:rsidP="00782313">
      <w:pPr>
        <w:spacing w:line="240" w:lineRule="auto"/>
        <w:ind w:firstLine="0"/>
        <w:rPr>
          <w:sz w:val="12"/>
          <w:szCs w:val="12"/>
          <w:lang w:val="en-US"/>
        </w:rPr>
      </w:pPr>
    </w:p>
    <w:p w14:paraId="477502C1"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FillGridFromDataSet(FillDataSetFromDB(generate_select(fields, table)));</w:t>
      </w:r>
    </w:p>
    <w:p w14:paraId="6EF78113" w14:textId="77777777" w:rsidR="00782313" w:rsidRPr="00782313" w:rsidRDefault="00782313" w:rsidP="00782313">
      <w:pPr>
        <w:spacing w:line="240" w:lineRule="auto"/>
        <w:ind w:firstLine="0"/>
        <w:rPr>
          <w:sz w:val="12"/>
          <w:szCs w:val="12"/>
          <w:lang w:val="en-US"/>
        </w:rPr>
      </w:pPr>
    </w:p>
    <w:p w14:paraId="281FA360"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fix_cmb_width();</w:t>
      </w:r>
    </w:p>
    <w:p w14:paraId="60CB5BE3"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StretchLastColumn();</w:t>
      </w:r>
    </w:p>
    <w:p w14:paraId="7490EE46"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7711F953" w14:textId="77777777" w:rsidR="00782313" w:rsidRPr="00782313" w:rsidRDefault="00782313" w:rsidP="00782313">
      <w:pPr>
        <w:spacing w:line="240" w:lineRule="auto"/>
        <w:ind w:firstLine="0"/>
        <w:rPr>
          <w:sz w:val="12"/>
          <w:szCs w:val="12"/>
          <w:lang w:val="en-US"/>
        </w:rPr>
      </w:pPr>
    </w:p>
    <w:p w14:paraId="0796D5C6"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private void btn_jiraf_Click(object sender, RoutedEventArgs e)</w:t>
      </w:r>
    </w:p>
    <w:p w14:paraId="4093C0B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7F54A6E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last_click = btn_jiraf_Click;</w:t>
      </w:r>
    </w:p>
    <w:p w14:paraId="6D950E17"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last_sender = sender;</w:t>
      </w:r>
    </w:p>
    <w:p w14:paraId="0A4A7E8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move_rect(sender);</w:t>
      </w:r>
    </w:p>
    <w:p w14:paraId="66E47906" w14:textId="77777777" w:rsidR="00782313" w:rsidRPr="00782313" w:rsidRDefault="00782313" w:rsidP="00782313">
      <w:pPr>
        <w:spacing w:line="240" w:lineRule="auto"/>
        <w:ind w:firstLine="0"/>
        <w:rPr>
          <w:sz w:val="12"/>
          <w:szCs w:val="12"/>
          <w:lang w:val="en-US"/>
        </w:rPr>
      </w:pPr>
    </w:p>
    <w:p w14:paraId="6603CAA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table = "Жираф";</w:t>
      </w:r>
    </w:p>
    <w:p w14:paraId="3A830D1D"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fields = new string[]</w:t>
      </w:r>
    </w:p>
    <w:p w14:paraId="509AE933"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61F1374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"id_jiraf", "id_hospital", "id_depart"</w:t>
      </w:r>
    </w:p>
    <w:p w14:paraId="7DE33C6B"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1191BE99" w14:textId="77777777" w:rsidR="00782313" w:rsidRPr="00782313" w:rsidRDefault="00782313" w:rsidP="00782313">
      <w:pPr>
        <w:spacing w:line="240" w:lineRule="auto"/>
        <w:ind w:firstLine="0"/>
        <w:rPr>
          <w:sz w:val="12"/>
          <w:szCs w:val="12"/>
          <w:lang w:val="en-US"/>
        </w:rPr>
      </w:pPr>
    </w:p>
    <w:p w14:paraId="1F49B273"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fields_types = new string[]</w:t>
      </w:r>
    </w:p>
    <w:p w14:paraId="694FA876"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2FFEAA09"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"int", "int", "int"</w:t>
      </w:r>
    </w:p>
    <w:p w14:paraId="57CDD5B6"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0E8C9B09" w14:textId="77777777" w:rsidR="00782313" w:rsidRPr="00782313" w:rsidRDefault="00782313" w:rsidP="00782313">
      <w:pPr>
        <w:spacing w:line="240" w:lineRule="auto"/>
        <w:ind w:firstLine="0"/>
        <w:rPr>
          <w:sz w:val="12"/>
          <w:szCs w:val="12"/>
          <w:lang w:val="en-US"/>
        </w:rPr>
      </w:pPr>
    </w:p>
    <w:p w14:paraId="43245BA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FillGridFromDataSet(FillDataSetFromDB(generate_select(fields, table)));</w:t>
      </w:r>
    </w:p>
    <w:p w14:paraId="64DDA030" w14:textId="77777777" w:rsidR="00782313" w:rsidRPr="00782313" w:rsidRDefault="00782313" w:rsidP="00782313">
      <w:pPr>
        <w:spacing w:line="240" w:lineRule="auto"/>
        <w:ind w:firstLine="0"/>
        <w:rPr>
          <w:sz w:val="12"/>
          <w:szCs w:val="12"/>
          <w:lang w:val="en-US"/>
        </w:rPr>
      </w:pPr>
    </w:p>
    <w:p w14:paraId="25572EF3"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dataGridView1.Columns["id_hospital"].Visible = false;</w:t>
      </w:r>
    </w:p>
    <w:p w14:paraId="1CB0EE21"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dataGridView1.Columns["id_depart"].Visible = false;</w:t>
      </w:r>
    </w:p>
    <w:p w14:paraId="4AAC3743" w14:textId="4E5FC61F" w:rsidR="00782313" w:rsidRPr="00782313" w:rsidRDefault="00782313" w:rsidP="00782313">
      <w:pPr>
        <w:spacing w:line="240" w:lineRule="auto"/>
        <w:ind w:firstLine="0"/>
        <w:rPr>
          <w:sz w:val="12"/>
          <w:szCs w:val="12"/>
          <w:lang w:val="en-US"/>
        </w:rPr>
      </w:pPr>
      <w:r w:rsidRPr="00782313">
        <w:rPr>
          <w:sz w:val="12"/>
          <w:szCs w:val="12"/>
          <w:lang w:val="en-US"/>
        </w:rPr>
        <w:t xml:space="preserve">            addComboBoxColumn("cmb_hospital", "Больница", "</w:t>
      </w:r>
      <w:r w:rsidR="002113A3">
        <w:rPr>
          <w:sz w:val="12"/>
          <w:szCs w:val="12"/>
          <w:lang w:val="en-US"/>
        </w:rPr>
        <w:t>Заводы</w:t>
      </w:r>
      <w:r w:rsidRPr="00782313">
        <w:rPr>
          <w:sz w:val="12"/>
          <w:szCs w:val="12"/>
          <w:lang w:val="en-US"/>
        </w:rPr>
        <w:t>", "id_hospital", "номер", 1);</w:t>
      </w:r>
    </w:p>
    <w:p w14:paraId="4BD0E5E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addComboBoxColumn("cmb_depart", "Отделение", "Отделения", "id_depart", "отделение", 2);</w:t>
      </w:r>
    </w:p>
    <w:p w14:paraId="28116DB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setComboBoxColumn("cmb_hospital", "id_hospital");</w:t>
      </w:r>
    </w:p>
    <w:p w14:paraId="3FABF827"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setComboBoxColumn("cmb_depart", "id_depart");</w:t>
      </w:r>
    </w:p>
    <w:p w14:paraId="435BB9B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fix_cmb_width();</w:t>
      </w:r>
    </w:p>
    <w:p w14:paraId="30F1BC77"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StretchLastColumn();</w:t>
      </w:r>
    </w:p>
    <w:p w14:paraId="44D7E02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28BFC1A4" w14:textId="77777777" w:rsidR="00782313" w:rsidRPr="00782313" w:rsidRDefault="00782313" w:rsidP="00782313">
      <w:pPr>
        <w:spacing w:line="240" w:lineRule="auto"/>
        <w:ind w:firstLine="0"/>
        <w:rPr>
          <w:sz w:val="12"/>
          <w:szCs w:val="12"/>
          <w:lang w:val="en-US"/>
        </w:rPr>
      </w:pPr>
    </w:p>
    <w:p w14:paraId="5F747942"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private void btn_type_hosp_Click(object sender, RoutedEventArgs e)</w:t>
      </w:r>
    </w:p>
    <w:p w14:paraId="125CBA29"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0A5E80ED"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last_click = btn_type_hosp_Click;</w:t>
      </w:r>
    </w:p>
    <w:p w14:paraId="6684C941"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last_sender = sender;</w:t>
      </w:r>
    </w:p>
    <w:p w14:paraId="0F29B58E"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move_rect(sender);</w:t>
      </w:r>
    </w:p>
    <w:p w14:paraId="4E26D47D" w14:textId="77777777" w:rsidR="00782313" w:rsidRPr="00782313" w:rsidRDefault="00782313" w:rsidP="00782313">
      <w:pPr>
        <w:spacing w:line="240" w:lineRule="auto"/>
        <w:ind w:firstLine="0"/>
        <w:rPr>
          <w:sz w:val="12"/>
          <w:szCs w:val="12"/>
          <w:lang w:val="en-US"/>
        </w:rPr>
      </w:pPr>
    </w:p>
    <w:p w14:paraId="42B29953" w14:textId="01B1CF9B" w:rsidR="00782313" w:rsidRPr="00782313" w:rsidRDefault="00782313" w:rsidP="00782313">
      <w:pPr>
        <w:spacing w:line="240" w:lineRule="auto"/>
        <w:ind w:firstLine="0"/>
        <w:rPr>
          <w:sz w:val="12"/>
          <w:szCs w:val="12"/>
          <w:lang w:val="en-US"/>
        </w:rPr>
      </w:pPr>
      <w:r w:rsidRPr="00782313">
        <w:rPr>
          <w:sz w:val="12"/>
          <w:szCs w:val="12"/>
          <w:lang w:val="en-US"/>
        </w:rPr>
        <w:t xml:space="preserve">            table = "Типы </w:t>
      </w:r>
      <w:r w:rsidR="002113A3">
        <w:rPr>
          <w:sz w:val="12"/>
          <w:szCs w:val="12"/>
          <w:lang w:val="en-US"/>
        </w:rPr>
        <w:t>заводы</w:t>
      </w:r>
      <w:r w:rsidRPr="00782313">
        <w:rPr>
          <w:sz w:val="12"/>
          <w:szCs w:val="12"/>
          <w:lang w:val="en-US"/>
        </w:rPr>
        <w:t>";</w:t>
      </w:r>
    </w:p>
    <w:p w14:paraId="58B0DDCB"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fields = new string[]</w:t>
      </w:r>
    </w:p>
    <w:p w14:paraId="14398A04"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7E708A0D"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"id_type", "тип"</w:t>
      </w:r>
    </w:p>
    <w:p w14:paraId="3E6D0351"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77251828" w14:textId="77777777" w:rsidR="00782313" w:rsidRPr="00782313" w:rsidRDefault="00782313" w:rsidP="00782313">
      <w:pPr>
        <w:spacing w:line="240" w:lineRule="auto"/>
        <w:ind w:firstLine="0"/>
        <w:rPr>
          <w:sz w:val="12"/>
          <w:szCs w:val="12"/>
          <w:lang w:val="en-US"/>
        </w:rPr>
      </w:pPr>
    </w:p>
    <w:p w14:paraId="651CBFA6"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fields_types = new string[]</w:t>
      </w:r>
    </w:p>
    <w:p w14:paraId="1AF12CBB"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314DCB37"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"int", "string"</w:t>
      </w:r>
    </w:p>
    <w:p w14:paraId="1079C930"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2B27DF80" w14:textId="77777777" w:rsidR="00782313" w:rsidRPr="00782313" w:rsidRDefault="00782313" w:rsidP="00782313">
      <w:pPr>
        <w:spacing w:line="240" w:lineRule="auto"/>
        <w:ind w:firstLine="0"/>
        <w:rPr>
          <w:sz w:val="12"/>
          <w:szCs w:val="12"/>
          <w:lang w:val="en-US"/>
        </w:rPr>
      </w:pPr>
    </w:p>
    <w:p w14:paraId="33B5F9A8"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FillGridFromDataSet(FillDataSetFromDB(generate_select(fields, table)));</w:t>
      </w:r>
    </w:p>
    <w:p w14:paraId="673778CC" w14:textId="77777777" w:rsidR="00782313" w:rsidRPr="00782313" w:rsidRDefault="00782313" w:rsidP="00782313">
      <w:pPr>
        <w:spacing w:line="240" w:lineRule="auto"/>
        <w:ind w:firstLine="0"/>
        <w:rPr>
          <w:sz w:val="12"/>
          <w:szCs w:val="12"/>
          <w:lang w:val="en-US"/>
        </w:rPr>
      </w:pPr>
    </w:p>
    <w:p w14:paraId="562210F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fix_cmb_width();</w:t>
      </w:r>
    </w:p>
    <w:p w14:paraId="73F27C72"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StretchLastColumn();</w:t>
      </w:r>
    </w:p>
    <w:p w14:paraId="389D06A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7B14AAB3" w14:textId="77777777" w:rsidR="00782313" w:rsidRPr="00782313" w:rsidRDefault="00782313" w:rsidP="00782313">
      <w:pPr>
        <w:spacing w:line="240" w:lineRule="auto"/>
        <w:ind w:firstLine="0"/>
        <w:rPr>
          <w:sz w:val="12"/>
          <w:szCs w:val="12"/>
          <w:lang w:val="en-US"/>
        </w:rPr>
      </w:pPr>
    </w:p>
    <w:p w14:paraId="62E58F29"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private void btn_districts_Click(object sender, RoutedEventArgs e)</w:t>
      </w:r>
    </w:p>
    <w:p w14:paraId="1BB1F4B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150685C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last_click = btn_districts_Click;</w:t>
      </w:r>
    </w:p>
    <w:p w14:paraId="3647B11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last_sender = sender;</w:t>
      </w:r>
    </w:p>
    <w:p w14:paraId="77625C61"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move_rect(sender);</w:t>
      </w:r>
    </w:p>
    <w:p w14:paraId="137EF3F2" w14:textId="77777777" w:rsidR="00782313" w:rsidRPr="00782313" w:rsidRDefault="00782313" w:rsidP="00782313">
      <w:pPr>
        <w:spacing w:line="240" w:lineRule="auto"/>
        <w:ind w:firstLine="0"/>
        <w:rPr>
          <w:sz w:val="12"/>
          <w:szCs w:val="12"/>
          <w:lang w:val="en-US"/>
        </w:rPr>
      </w:pPr>
    </w:p>
    <w:p w14:paraId="08614463"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table = "Районы города";</w:t>
      </w:r>
    </w:p>
    <w:p w14:paraId="168949A8"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fields = new string[]</w:t>
      </w:r>
    </w:p>
    <w:p w14:paraId="2BDB74A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1D16A3C7"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"id_district", "район"</w:t>
      </w:r>
    </w:p>
    <w:p w14:paraId="0895C7DD"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75211018" w14:textId="77777777" w:rsidR="00782313" w:rsidRPr="00782313" w:rsidRDefault="00782313" w:rsidP="00782313">
      <w:pPr>
        <w:spacing w:line="240" w:lineRule="auto"/>
        <w:ind w:firstLine="0"/>
        <w:rPr>
          <w:sz w:val="12"/>
          <w:szCs w:val="12"/>
          <w:lang w:val="en-US"/>
        </w:rPr>
      </w:pPr>
    </w:p>
    <w:p w14:paraId="10736C5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fields_types = new string[]</w:t>
      </w:r>
    </w:p>
    <w:p w14:paraId="37113188"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29A61103"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"int", "string"</w:t>
      </w:r>
    </w:p>
    <w:p w14:paraId="62E77B6D"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6576EE8B" w14:textId="77777777" w:rsidR="00782313" w:rsidRPr="00782313" w:rsidRDefault="00782313" w:rsidP="00782313">
      <w:pPr>
        <w:spacing w:line="240" w:lineRule="auto"/>
        <w:ind w:firstLine="0"/>
        <w:rPr>
          <w:sz w:val="12"/>
          <w:szCs w:val="12"/>
          <w:lang w:val="en-US"/>
        </w:rPr>
      </w:pPr>
    </w:p>
    <w:p w14:paraId="1EAA448E"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FillGridFromDataSet(FillDataSetFromDB(generate_select(fields, table)));</w:t>
      </w:r>
    </w:p>
    <w:p w14:paraId="0514D14F" w14:textId="77777777" w:rsidR="00782313" w:rsidRPr="00782313" w:rsidRDefault="00782313" w:rsidP="00782313">
      <w:pPr>
        <w:spacing w:line="240" w:lineRule="auto"/>
        <w:ind w:firstLine="0"/>
        <w:rPr>
          <w:sz w:val="12"/>
          <w:szCs w:val="12"/>
          <w:lang w:val="en-US"/>
        </w:rPr>
      </w:pPr>
    </w:p>
    <w:p w14:paraId="0AAE6F63"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fix_cmb_width();</w:t>
      </w:r>
    </w:p>
    <w:p w14:paraId="60F3D878"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StretchLastColumn();</w:t>
      </w:r>
    </w:p>
    <w:p w14:paraId="05C4539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57C72264" w14:textId="77777777" w:rsidR="00782313" w:rsidRPr="00782313" w:rsidRDefault="00782313" w:rsidP="00782313">
      <w:pPr>
        <w:spacing w:line="240" w:lineRule="auto"/>
        <w:ind w:firstLine="0"/>
        <w:rPr>
          <w:sz w:val="12"/>
          <w:szCs w:val="12"/>
          <w:lang w:val="en-US"/>
        </w:rPr>
      </w:pPr>
    </w:p>
    <w:p w14:paraId="0D7F3710"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private void btn_form_Click(object sender, RoutedEventArgs e)</w:t>
      </w:r>
    </w:p>
    <w:p w14:paraId="6470276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3DA42B94"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last_click = btn_form_Click;</w:t>
      </w:r>
    </w:p>
    <w:p w14:paraId="5E289718"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last_sender = sender;</w:t>
      </w:r>
    </w:p>
    <w:p w14:paraId="563954C0" w14:textId="77777777" w:rsidR="00782313" w:rsidRPr="00782313" w:rsidRDefault="00782313" w:rsidP="00782313">
      <w:pPr>
        <w:spacing w:line="240" w:lineRule="auto"/>
        <w:ind w:firstLine="0"/>
        <w:rPr>
          <w:sz w:val="12"/>
          <w:szCs w:val="12"/>
          <w:lang w:val="en-US"/>
        </w:rPr>
      </w:pPr>
      <w:r w:rsidRPr="00782313">
        <w:rPr>
          <w:sz w:val="12"/>
          <w:szCs w:val="12"/>
          <w:lang w:val="en-US"/>
        </w:rPr>
        <w:lastRenderedPageBreak/>
        <w:t xml:space="preserve">            move_rect(sender);</w:t>
      </w:r>
    </w:p>
    <w:p w14:paraId="70752C34" w14:textId="77777777" w:rsidR="00782313" w:rsidRPr="00782313" w:rsidRDefault="00782313" w:rsidP="00782313">
      <w:pPr>
        <w:spacing w:line="240" w:lineRule="auto"/>
        <w:ind w:firstLine="0"/>
        <w:rPr>
          <w:sz w:val="12"/>
          <w:szCs w:val="12"/>
          <w:lang w:val="en-US"/>
        </w:rPr>
      </w:pPr>
    </w:p>
    <w:p w14:paraId="5A2DBAA7"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table = "Форма выпуска";</w:t>
      </w:r>
    </w:p>
    <w:p w14:paraId="275E8AE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fields = new string[]</w:t>
      </w:r>
    </w:p>
    <w:p w14:paraId="7104CCB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602F474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"id_form", "форма"</w:t>
      </w:r>
    </w:p>
    <w:p w14:paraId="10CF2A52"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76973AFE" w14:textId="77777777" w:rsidR="00782313" w:rsidRPr="00782313" w:rsidRDefault="00782313" w:rsidP="00782313">
      <w:pPr>
        <w:spacing w:line="240" w:lineRule="auto"/>
        <w:ind w:firstLine="0"/>
        <w:rPr>
          <w:sz w:val="12"/>
          <w:szCs w:val="12"/>
          <w:lang w:val="en-US"/>
        </w:rPr>
      </w:pPr>
    </w:p>
    <w:p w14:paraId="22BF0CC0"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fields_types = new string[]</w:t>
      </w:r>
    </w:p>
    <w:p w14:paraId="1658D993"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699F9C3D"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"int", "string"</w:t>
      </w:r>
    </w:p>
    <w:p w14:paraId="2B39C713"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6296E17E" w14:textId="77777777" w:rsidR="00782313" w:rsidRPr="00782313" w:rsidRDefault="00782313" w:rsidP="00782313">
      <w:pPr>
        <w:spacing w:line="240" w:lineRule="auto"/>
        <w:ind w:firstLine="0"/>
        <w:rPr>
          <w:sz w:val="12"/>
          <w:szCs w:val="12"/>
          <w:lang w:val="en-US"/>
        </w:rPr>
      </w:pPr>
    </w:p>
    <w:p w14:paraId="51558473"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FillGridFromDataSet(FillDataSetFromDB(generate_select(fields, table)));</w:t>
      </w:r>
    </w:p>
    <w:p w14:paraId="58C71C46" w14:textId="77777777" w:rsidR="00782313" w:rsidRPr="00782313" w:rsidRDefault="00782313" w:rsidP="00782313">
      <w:pPr>
        <w:spacing w:line="240" w:lineRule="auto"/>
        <w:ind w:firstLine="0"/>
        <w:rPr>
          <w:sz w:val="12"/>
          <w:szCs w:val="12"/>
          <w:lang w:val="en-US"/>
        </w:rPr>
      </w:pPr>
    </w:p>
    <w:p w14:paraId="699483DE"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fix_cmb_width();</w:t>
      </w:r>
    </w:p>
    <w:p w14:paraId="0193BEB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StretchLastColumn();</w:t>
      </w:r>
    </w:p>
    <w:p w14:paraId="1C07DE2D"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74E33591" w14:textId="77777777" w:rsidR="00782313" w:rsidRPr="00782313" w:rsidRDefault="00782313" w:rsidP="00782313">
      <w:pPr>
        <w:spacing w:line="240" w:lineRule="auto"/>
        <w:ind w:firstLine="0"/>
        <w:rPr>
          <w:sz w:val="12"/>
          <w:szCs w:val="12"/>
          <w:lang w:val="en-US"/>
        </w:rPr>
      </w:pPr>
    </w:p>
    <w:p w14:paraId="4B8B037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private void btn_type_sobs_Click(object sender, RoutedEventArgs e)</w:t>
      </w:r>
    </w:p>
    <w:p w14:paraId="2F117B66"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4CB7B93E"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last_click = btn_type_sobs_Click;</w:t>
      </w:r>
    </w:p>
    <w:p w14:paraId="3F4A5A69"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last_sender = sender;</w:t>
      </w:r>
    </w:p>
    <w:p w14:paraId="227B54A6"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move_rect(sender);</w:t>
      </w:r>
    </w:p>
    <w:p w14:paraId="706B2A5C" w14:textId="77777777" w:rsidR="00782313" w:rsidRPr="00782313" w:rsidRDefault="00782313" w:rsidP="00782313">
      <w:pPr>
        <w:spacing w:line="240" w:lineRule="auto"/>
        <w:ind w:firstLine="0"/>
        <w:rPr>
          <w:sz w:val="12"/>
          <w:szCs w:val="12"/>
          <w:lang w:val="en-US"/>
        </w:rPr>
      </w:pPr>
    </w:p>
    <w:p w14:paraId="5A450541"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table = "Тип собственности";</w:t>
      </w:r>
    </w:p>
    <w:p w14:paraId="24E775F1"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fields = new string[]</w:t>
      </w:r>
    </w:p>
    <w:p w14:paraId="5EA46488"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63B1A84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"id_type", "тип"</w:t>
      </w:r>
    </w:p>
    <w:p w14:paraId="31914A5D"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2DDEAFD2" w14:textId="77777777" w:rsidR="00782313" w:rsidRPr="00782313" w:rsidRDefault="00782313" w:rsidP="00782313">
      <w:pPr>
        <w:spacing w:line="240" w:lineRule="auto"/>
        <w:ind w:firstLine="0"/>
        <w:rPr>
          <w:sz w:val="12"/>
          <w:szCs w:val="12"/>
          <w:lang w:val="en-US"/>
        </w:rPr>
      </w:pPr>
    </w:p>
    <w:p w14:paraId="530BE38E"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fields_types = new string[]</w:t>
      </w:r>
    </w:p>
    <w:p w14:paraId="0A259761"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5F2D2114"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"int", "string"</w:t>
      </w:r>
    </w:p>
    <w:p w14:paraId="615AE8F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77A8FAE3" w14:textId="77777777" w:rsidR="00782313" w:rsidRPr="00782313" w:rsidRDefault="00782313" w:rsidP="00782313">
      <w:pPr>
        <w:spacing w:line="240" w:lineRule="auto"/>
        <w:ind w:firstLine="0"/>
        <w:rPr>
          <w:sz w:val="12"/>
          <w:szCs w:val="12"/>
          <w:lang w:val="en-US"/>
        </w:rPr>
      </w:pPr>
    </w:p>
    <w:p w14:paraId="28ADD386"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FillGridFromDataSet(FillDataSetFromDB(generate_select(fields, table)));</w:t>
      </w:r>
    </w:p>
    <w:p w14:paraId="2F98754D" w14:textId="77777777" w:rsidR="00782313" w:rsidRPr="00782313" w:rsidRDefault="00782313" w:rsidP="00782313">
      <w:pPr>
        <w:spacing w:line="240" w:lineRule="auto"/>
        <w:ind w:firstLine="0"/>
        <w:rPr>
          <w:sz w:val="12"/>
          <w:szCs w:val="12"/>
          <w:lang w:val="en-US"/>
        </w:rPr>
      </w:pPr>
    </w:p>
    <w:p w14:paraId="06D8D89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fix_cmb_width();</w:t>
      </w:r>
    </w:p>
    <w:p w14:paraId="47FA4650"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StretchLastColumn();</w:t>
      </w:r>
    </w:p>
    <w:p w14:paraId="67685802"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2905229D" w14:textId="77777777" w:rsidR="00782313" w:rsidRPr="00782313" w:rsidRDefault="00782313" w:rsidP="00782313">
      <w:pPr>
        <w:spacing w:line="240" w:lineRule="auto"/>
        <w:ind w:firstLine="0"/>
        <w:rPr>
          <w:sz w:val="12"/>
          <w:szCs w:val="12"/>
          <w:lang w:val="en-US"/>
        </w:rPr>
      </w:pPr>
    </w:p>
    <w:p w14:paraId="450DAB5D"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private void btn_farmo_group_Click(object sender, RoutedEventArgs e)</w:t>
      </w:r>
    </w:p>
    <w:p w14:paraId="3873EFD1"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52C40761"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last_click = btn_type_sobs_Click;</w:t>
      </w:r>
    </w:p>
    <w:p w14:paraId="455C0801"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last_sender = sender;</w:t>
      </w:r>
    </w:p>
    <w:p w14:paraId="76ABDA30"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move_rect(sender);</w:t>
      </w:r>
    </w:p>
    <w:p w14:paraId="39DE5CBF" w14:textId="77777777" w:rsidR="00782313" w:rsidRPr="00782313" w:rsidRDefault="00782313" w:rsidP="00782313">
      <w:pPr>
        <w:spacing w:line="240" w:lineRule="auto"/>
        <w:ind w:firstLine="0"/>
        <w:rPr>
          <w:sz w:val="12"/>
          <w:szCs w:val="12"/>
          <w:lang w:val="en-US"/>
        </w:rPr>
      </w:pPr>
    </w:p>
    <w:p w14:paraId="2298E83A" w14:textId="77777777" w:rsidR="00782313" w:rsidRPr="00A4549E" w:rsidRDefault="00782313" w:rsidP="00782313">
      <w:pPr>
        <w:spacing w:line="240" w:lineRule="auto"/>
        <w:ind w:firstLine="0"/>
        <w:rPr>
          <w:sz w:val="12"/>
          <w:szCs w:val="12"/>
        </w:rPr>
      </w:pPr>
      <w:r w:rsidRPr="00782313">
        <w:rPr>
          <w:sz w:val="12"/>
          <w:szCs w:val="12"/>
          <w:lang w:val="en-US"/>
        </w:rPr>
        <w:t xml:space="preserve">            table</w:t>
      </w:r>
      <w:r w:rsidRPr="00A4549E">
        <w:rPr>
          <w:sz w:val="12"/>
          <w:szCs w:val="12"/>
        </w:rPr>
        <w:t xml:space="preserve"> = "</w:t>
      </w:r>
      <w:r w:rsidRPr="00782313">
        <w:rPr>
          <w:sz w:val="12"/>
          <w:szCs w:val="12"/>
        </w:rPr>
        <w:t>Фармокологическая</w:t>
      </w:r>
      <w:r w:rsidRPr="00A4549E">
        <w:rPr>
          <w:sz w:val="12"/>
          <w:szCs w:val="12"/>
        </w:rPr>
        <w:t xml:space="preserve"> </w:t>
      </w:r>
      <w:r w:rsidRPr="00782313">
        <w:rPr>
          <w:sz w:val="12"/>
          <w:szCs w:val="12"/>
        </w:rPr>
        <w:t>группа</w:t>
      </w:r>
      <w:r w:rsidRPr="00A4549E">
        <w:rPr>
          <w:sz w:val="12"/>
          <w:szCs w:val="12"/>
        </w:rPr>
        <w:t>";</w:t>
      </w:r>
    </w:p>
    <w:p w14:paraId="5F11AE91" w14:textId="77777777" w:rsidR="00782313" w:rsidRPr="00A4549E" w:rsidRDefault="00782313" w:rsidP="00782313">
      <w:pPr>
        <w:spacing w:line="240" w:lineRule="auto"/>
        <w:ind w:firstLine="0"/>
        <w:rPr>
          <w:sz w:val="12"/>
          <w:szCs w:val="12"/>
        </w:rPr>
      </w:pPr>
      <w:r w:rsidRPr="00A4549E">
        <w:rPr>
          <w:sz w:val="12"/>
          <w:szCs w:val="12"/>
        </w:rPr>
        <w:t xml:space="preserve">            </w:t>
      </w:r>
      <w:r w:rsidRPr="00782313">
        <w:rPr>
          <w:sz w:val="12"/>
          <w:szCs w:val="12"/>
          <w:lang w:val="en-US"/>
        </w:rPr>
        <w:t>fields</w:t>
      </w:r>
      <w:r w:rsidRPr="00A4549E">
        <w:rPr>
          <w:sz w:val="12"/>
          <w:szCs w:val="12"/>
        </w:rPr>
        <w:t xml:space="preserve"> = </w:t>
      </w:r>
      <w:r w:rsidRPr="00782313">
        <w:rPr>
          <w:sz w:val="12"/>
          <w:szCs w:val="12"/>
          <w:lang w:val="en-US"/>
        </w:rPr>
        <w:t>new</w:t>
      </w:r>
      <w:r w:rsidRPr="00A4549E">
        <w:rPr>
          <w:sz w:val="12"/>
          <w:szCs w:val="12"/>
        </w:rPr>
        <w:t xml:space="preserve"> </w:t>
      </w:r>
      <w:r w:rsidRPr="00782313">
        <w:rPr>
          <w:sz w:val="12"/>
          <w:szCs w:val="12"/>
          <w:lang w:val="en-US"/>
        </w:rPr>
        <w:t>string</w:t>
      </w:r>
      <w:r w:rsidRPr="00A4549E">
        <w:rPr>
          <w:sz w:val="12"/>
          <w:szCs w:val="12"/>
        </w:rPr>
        <w:t>[]</w:t>
      </w:r>
    </w:p>
    <w:p w14:paraId="4462E50A" w14:textId="77777777" w:rsidR="00782313" w:rsidRPr="00782313" w:rsidRDefault="00782313" w:rsidP="00782313">
      <w:pPr>
        <w:spacing w:line="240" w:lineRule="auto"/>
        <w:ind w:firstLine="0"/>
        <w:rPr>
          <w:sz w:val="12"/>
          <w:szCs w:val="12"/>
          <w:lang w:val="en-US"/>
        </w:rPr>
      </w:pPr>
      <w:r w:rsidRPr="00A4549E">
        <w:rPr>
          <w:sz w:val="12"/>
          <w:szCs w:val="12"/>
        </w:rPr>
        <w:t xml:space="preserve">            </w:t>
      </w:r>
      <w:r w:rsidRPr="00782313">
        <w:rPr>
          <w:sz w:val="12"/>
          <w:szCs w:val="12"/>
          <w:lang w:val="en-US"/>
        </w:rPr>
        <w:t>{</w:t>
      </w:r>
    </w:p>
    <w:p w14:paraId="20F98DD9"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"id_group", "группа"</w:t>
      </w:r>
    </w:p>
    <w:p w14:paraId="20C36FD0"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04A537F6" w14:textId="77777777" w:rsidR="00782313" w:rsidRPr="00782313" w:rsidRDefault="00782313" w:rsidP="00782313">
      <w:pPr>
        <w:spacing w:line="240" w:lineRule="auto"/>
        <w:ind w:firstLine="0"/>
        <w:rPr>
          <w:sz w:val="12"/>
          <w:szCs w:val="12"/>
          <w:lang w:val="en-US"/>
        </w:rPr>
      </w:pPr>
    </w:p>
    <w:p w14:paraId="51609116"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fields_types = new string[]</w:t>
      </w:r>
    </w:p>
    <w:p w14:paraId="00AAE618"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3749C5D1"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"int", "string"</w:t>
      </w:r>
    </w:p>
    <w:p w14:paraId="2436A504"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5F655155" w14:textId="77777777" w:rsidR="00782313" w:rsidRPr="00782313" w:rsidRDefault="00782313" w:rsidP="00782313">
      <w:pPr>
        <w:spacing w:line="240" w:lineRule="auto"/>
        <w:ind w:firstLine="0"/>
        <w:rPr>
          <w:sz w:val="12"/>
          <w:szCs w:val="12"/>
          <w:lang w:val="en-US"/>
        </w:rPr>
      </w:pPr>
    </w:p>
    <w:p w14:paraId="4CEE23A3"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FillGridFromDataSet(FillDataSetFromDB(generate_select(fields, table)));</w:t>
      </w:r>
    </w:p>
    <w:p w14:paraId="66DA046C" w14:textId="77777777" w:rsidR="00782313" w:rsidRPr="00782313" w:rsidRDefault="00782313" w:rsidP="00782313">
      <w:pPr>
        <w:spacing w:line="240" w:lineRule="auto"/>
        <w:ind w:firstLine="0"/>
        <w:rPr>
          <w:sz w:val="12"/>
          <w:szCs w:val="12"/>
          <w:lang w:val="en-US"/>
        </w:rPr>
      </w:pPr>
    </w:p>
    <w:p w14:paraId="54E885C4"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fix_cmb_width();</w:t>
      </w:r>
    </w:p>
    <w:p w14:paraId="77608492"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StretchLastColumn();</w:t>
      </w:r>
    </w:p>
    <w:p w14:paraId="4CCAC31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19ABDC92" w14:textId="77777777" w:rsidR="00782313" w:rsidRPr="00782313" w:rsidRDefault="00782313" w:rsidP="00782313">
      <w:pPr>
        <w:spacing w:line="240" w:lineRule="auto"/>
        <w:ind w:firstLine="0"/>
        <w:rPr>
          <w:sz w:val="12"/>
          <w:szCs w:val="12"/>
          <w:lang w:val="en-US"/>
        </w:rPr>
      </w:pPr>
    </w:p>
    <w:p w14:paraId="713986E2"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private void btn_back_Click(object sender, RoutedEventArgs e)</w:t>
      </w:r>
    </w:p>
    <w:p w14:paraId="46F86EA2"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43B9114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move_rect(sender);</w:t>
      </w:r>
    </w:p>
    <w:p w14:paraId="2DD95F49"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QueryWindow window = new QueryWindow(connection_string);</w:t>
      </w:r>
    </w:p>
    <w:p w14:paraId="072942B9"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window.Show();</w:t>
      </w:r>
    </w:p>
    <w:p w14:paraId="54F1667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move_rect(last_sender);</w:t>
      </w:r>
    </w:p>
    <w:p w14:paraId="4BF479A2"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7CEB219A" w14:textId="77777777" w:rsidR="00782313" w:rsidRPr="00782313" w:rsidRDefault="00782313" w:rsidP="00782313">
      <w:pPr>
        <w:spacing w:line="240" w:lineRule="auto"/>
        <w:ind w:firstLine="0"/>
        <w:rPr>
          <w:sz w:val="12"/>
          <w:szCs w:val="12"/>
          <w:lang w:val="en-US"/>
        </w:rPr>
      </w:pPr>
    </w:p>
    <w:p w14:paraId="63750468"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bool readStrFromCell(System.Windows.Forms.DataGridViewCell cell, out string r)</w:t>
      </w:r>
    </w:p>
    <w:p w14:paraId="1B37068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2902A02B"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bool result = true;</w:t>
      </w:r>
    </w:p>
    <w:p w14:paraId="64C768C3" w14:textId="77777777" w:rsidR="00782313" w:rsidRPr="00782313" w:rsidRDefault="00782313" w:rsidP="00782313">
      <w:pPr>
        <w:spacing w:line="240" w:lineRule="auto"/>
        <w:ind w:firstLine="0"/>
        <w:rPr>
          <w:sz w:val="12"/>
          <w:szCs w:val="12"/>
          <w:lang w:val="en-US"/>
        </w:rPr>
      </w:pPr>
    </w:p>
    <w:p w14:paraId="510AE432"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if (cell.Value != null)</w:t>
      </w:r>
    </w:p>
    <w:p w14:paraId="29E12676"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3D8D3D9B"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r = cell.Value.ToString();</w:t>
      </w:r>
    </w:p>
    <w:p w14:paraId="6E813AB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6EB7B09D"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else</w:t>
      </w:r>
    </w:p>
    <w:p w14:paraId="17FF615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3B46D6A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r = "";</w:t>
      </w:r>
    </w:p>
    <w:p w14:paraId="27A64C91"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result = false;</w:t>
      </w:r>
    </w:p>
    <w:p w14:paraId="31D4267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32D4DAF5" w14:textId="77777777" w:rsidR="00782313" w:rsidRPr="00782313" w:rsidRDefault="00782313" w:rsidP="00782313">
      <w:pPr>
        <w:spacing w:line="240" w:lineRule="auto"/>
        <w:ind w:firstLine="0"/>
        <w:rPr>
          <w:sz w:val="12"/>
          <w:szCs w:val="12"/>
          <w:lang w:val="en-US"/>
        </w:rPr>
      </w:pPr>
    </w:p>
    <w:p w14:paraId="2AE0AB2B"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return result;</w:t>
      </w:r>
    </w:p>
    <w:p w14:paraId="08135303"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68644B04"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bool readIntFromCell(System.Windows.Forms.DataGridViewCell cell, out string i)</w:t>
      </w:r>
    </w:p>
    <w:p w14:paraId="6A9EC9BE"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68AE7070"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int temp = 0;</w:t>
      </w:r>
    </w:p>
    <w:p w14:paraId="071C608B"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i = "null";</w:t>
      </w:r>
    </w:p>
    <w:p w14:paraId="66B05E87"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if (cell.Value != null)</w:t>
      </w:r>
    </w:p>
    <w:p w14:paraId="17275D6D"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5C37E627"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if (int.TryParse(cell.Value.ToString(), out temp))</w:t>
      </w:r>
    </w:p>
    <w:p w14:paraId="678551E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00A45F7E"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i = cell.Value.ToString();</w:t>
      </w:r>
    </w:p>
    <w:p w14:paraId="3CF02450"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63ADEC1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else if (cell.Value.ToString() != "")</w:t>
      </w:r>
    </w:p>
    <w:p w14:paraId="22477AFD"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2B45F1B6"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return false;</w:t>
      </w:r>
    </w:p>
    <w:p w14:paraId="355696A1"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55DD6B37"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2A66F6D2" w14:textId="77777777" w:rsidR="00782313" w:rsidRPr="00782313" w:rsidRDefault="00782313" w:rsidP="00782313">
      <w:pPr>
        <w:spacing w:line="240" w:lineRule="auto"/>
        <w:ind w:firstLine="0"/>
        <w:rPr>
          <w:sz w:val="12"/>
          <w:szCs w:val="12"/>
          <w:lang w:val="en-US"/>
        </w:rPr>
      </w:pPr>
      <w:r w:rsidRPr="00782313">
        <w:rPr>
          <w:sz w:val="12"/>
          <w:szCs w:val="12"/>
          <w:lang w:val="en-US"/>
        </w:rPr>
        <w:lastRenderedPageBreak/>
        <w:t xml:space="preserve">            else</w:t>
      </w:r>
    </w:p>
    <w:p w14:paraId="4B17A7F6"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659361C1"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return false;</w:t>
      </w:r>
    </w:p>
    <w:p w14:paraId="621A1DB3"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1EF24E25" w14:textId="77777777" w:rsidR="00782313" w:rsidRPr="00782313" w:rsidRDefault="00782313" w:rsidP="00782313">
      <w:pPr>
        <w:spacing w:line="240" w:lineRule="auto"/>
        <w:ind w:firstLine="0"/>
        <w:rPr>
          <w:sz w:val="12"/>
          <w:szCs w:val="12"/>
          <w:lang w:val="en-US"/>
        </w:rPr>
      </w:pPr>
    </w:p>
    <w:p w14:paraId="50ACAD6B"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return true;</w:t>
      </w:r>
    </w:p>
    <w:p w14:paraId="0B85C2C2"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258D3AA2" w14:textId="77777777" w:rsidR="00782313" w:rsidRPr="00782313" w:rsidRDefault="00782313" w:rsidP="00782313">
      <w:pPr>
        <w:spacing w:line="240" w:lineRule="auto"/>
        <w:ind w:firstLine="0"/>
        <w:rPr>
          <w:sz w:val="12"/>
          <w:szCs w:val="12"/>
          <w:lang w:val="en-US"/>
        </w:rPr>
      </w:pPr>
    </w:p>
    <w:p w14:paraId="360F2E7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private void dataGridView1_CellValueChanged(object sender, System.Windows.Forms.DataGridViewCellEventArgs e)</w:t>
      </w:r>
    </w:p>
    <w:p w14:paraId="7F778936"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27D7DCF9"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var row = dataGridView1.Rows[e.RowIndex];</w:t>
      </w:r>
    </w:p>
    <w:p w14:paraId="1F44F5C8"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string name = dataGridView1.Columns[e.ColumnIndex].Name;</w:t>
      </w:r>
    </w:p>
    <w:p w14:paraId="3395AB69" w14:textId="77777777" w:rsidR="00782313" w:rsidRPr="00782313" w:rsidRDefault="00782313" w:rsidP="00782313">
      <w:pPr>
        <w:spacing w:line="240" w:lineRule="auto"/>
        <w:ind w:firstLine="0"/>
        <w:rPr>
          <w:sz w:val="12"/>
          <w:szCs w:val="12"/>
          <w:lang w:val="en-US"/>
        </w:rPr>
      </w:pPr>
    </w:p>
    <w:p w14:paraId="0FDDA600"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if (name.Length &gt; 3 &amp;&amp; name.Substring(0, 3) == "cmb")</w:t>
      </w:r>
    </w:p>
    <w:p w14:paraId="4536131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4686F89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row.Cells["id" + name.Substring(3)].Value = row.Cells[name].Value;</w:t>
      </w:r>
    </w:p>
    <w:p w14:paraId="42FBFBF8"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return;</w:t>
      </w:r>
    </w:p>
    <w:p w14:paraId="57FE32A2"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4DE94D03" w14:textId="77777777" w:rsidR="00782313" w:rsidRPr="00782313" w:rsidRDefault="00782313" w:rsidP="00782313">
      <w:pPr>
        <w:spacing w:line="240" w:lineRule="auto"/>
        <w:ind w:firstLine="0"/>
        <w:rPr>
          <w:sz w:val="12"/>
          <w:szCs w:val="12"/>
          <w:lang w:val="en-US"/>
        </w:rPr>
      </w:pPr>
    </w:p>
    <w:p w14:paraId="0A3C55F8"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string sql = "";</w:t>
      </w:r>
    </w:p>
    <w:p w14:paraId="47BAB17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if (row.Cells[fields[0]].Value == null)//insert</w:t>
      </w:r>
    </w:p>
    <w:p w14:paraId="6036AF57"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2CF194A4"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string values_string = "";</w:t>
      </w:r>
    </w:p>
    <w:p w14:paraId="4AE030F8"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for(int i=1;i&lt;fields.Length; i++)</w:t>
      </w:r>
    </w:p>
    <w:p w14:paraId="15C36852"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0485DD8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string temp= "";</w:t>
      </w:r>
    </w:p>
    <w:p w14:paraId="1E90E97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if (fields_types[i] == "int")</w:t>
      </w:r>
    </w:p>
    <w:p w14:paraId="3859A7D7"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6288B79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bool result = readIntFromCell(row.Cells[fields[i]], out temp);</w:t>
      </w:r>
    </w:p>
    <w:p w14:paraId="31F94AC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if (result == false &amp;&amp; !fields[i].StartsWith("id"))</w:t>
      </w:r>
    </w:p>
    <w:p w14:paraId="43B632A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3FC1BDEE"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MessageBox.Show("вы ввели не число!", "ОШИБКА", MessageBoxButton.OK, MessageBoxImage.Error);</w:t>
      </w:r>
    </w:p>
    <w:p w14:paraId="06A03313"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return;</w:t>
      </w:r>
    </w:p>
    <w:p w14:paraId="4AD40AB0"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43AAD0E9"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values_string += $"{temp}";</w:t>
      </w:r>
    </w:p>
    <w:p w14:paraId="0B1D65B8"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01D40CF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else if (fields_types[i] == "string")</w:t>
      </w:r>
    </w:p>
    <w:p w14:paraId="3F029116"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6084D0A9"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readStrFromCell(row.Cells[fields[i]], out temp);</w:t>
      </w:r>
    </w:p>
    <w:p w14:paraId="6245C1CD"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values_string += $"'{temp}'";</w:t>
      </w:r>
    </w:p>
    <w:p w14:paraId="2928D09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1DD6A851"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if (temp.Equals("null") || temp.Trim(' ').Equals(""))</w:t>
      </w:r>
    </w:p>
    <w:p w14:paraId="4F03EA24"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return;</w:t>
      </w:r>
    </w:p>
    <w:p w14:paraId="643A4230" w14:textId="77777777" w:rsidR="00782313" w:rsidRPr="00782313" w:rsidRDefault="00782313" w:rsidP="00782313">
      <w:pPr>
        <w:spacing w:line="240" w:lineRule="auto"/>
        <w:ind w:firstLine="0"/>
        <w:rPr>
          <w:sz w:val="12"/>
          <w:szCs w:val="12"/>
          <w:lang w:val="en-US"/>
        </w:rPr>
      </w:pPr>
    </w:p>
    <w:p w14:paraId="2A0A26D9"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if (i != fields.Length-1)</w:t>
      </w:r>
    </w:p>
    <w:p w14:paraId="62810C86"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values_string += ", ";</w:t>
      </w:r>
    </w:p>
    <w:p w14:paraId="0BCA6BA4"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6F9028D3" w14:textId="77777777" w:rsidR="00782313" w:rsidRPr="00782313" w:rsidRDefault="00782313" w:rsidP="00782313">
      <w:pPr>
        <w:spacing w:line="240" w:lineRule="auto"/>
        <w:ind w:firstLine="0"/>
        <w:rPr>
          <w:sz w:val="12"/>
          <w:szCs w:val="12"/>
          <w:lang w:val="en-US"/>
        </w:rPr>
      </w:pPr>
    </w:p>
    <w:p w14:paraId="087B13F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74BA11E5" w14:textId="77777777" w:rsidR="00782313" w:rsidRPr="00782313" w:rsidRDefault="00782313" w:rsidP="00782313">
      <w:pPr>
        <w:spacing w:line="240" w:lineRule="auto"/>
        <w:ind w:firstLine="0"/>
        <w:rPr>
          <w:sz w:val="12"/>
          <w:szCs w:val="12"/>
          <w:lang w:val="en-US"/>
        </w:rPr>
      </w:pPr>
    </w:p>
    <w:p w14:paraId="214D6140"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sql = $"insert into \"{table}\"(";</w:t>
      </w:r>
    </w:p>
    <w:p w14:paraId="30988CD2"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for (int i = 1; i&lt; fields.Length; i++){</w:t>
      </w:r>
    </w:p>
    <w:p w14:paraId="675F3372"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if (i != fields.Length - 1)</w:t>
      </w:r>
    </w:p>
    <w:p w14:paraId="4A45907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69C4800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sql += $"\"{fields[i]}\", ";</w:t>
      </w:r>
    </w:p>
    <w:p w14:paraId="327028A4"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13D3F9D7"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else</w:t>
      </w:r>
    </w:p>
    <w:p w14:paraId="462473E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7F7FA46E"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sql += $"\"{fields[i]}\"";</w:t>
      </w:r>
    </w:p>
    <w:p w14:paraId="5ED41AA7"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sql += ") VALUES (";</w:t>
      </w:r>
    </w:p>
    <w:p w14:paraId="0A0F5AE7"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0A1F086B"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6392A2B2"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sql += values_string;</w:t>
      </w:r>
    </w:p>
    <w:p w14:paraId="0B787ED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sql += ")";</w:t>
      </w:r>
    </w:p>
    <w:p w14:paraId="28A73229" w14:textId="77777777" w:rsidR="00782313" w:rsidRPr="00782313" w:rsidRDefault="00782313" w:rsidP="00782313">
      <w:pPr>
        <w:spacing w:line="240" w:lineRule="auto"/>
        <w:ind w:firstLine="0"/>
        <w:rPr>
          <w:sz w:val="12"/>
          <w:szCs w:val="12"/>
          <w:lang w:val="en-US"/>
        </w:rPr>
      </w:pPr>
    </w:p>
    <w:p w14:paraId="313C14E1"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execSql(sql);</w:t>
      </w:r>
    </w:p>
    <w:p w14:paraId="68F9C83D"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last_click(last_sender, null);</w:t>
      </w:r>
    </w:p>
    <w:p w14:paraId="5183B77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4521E18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else//update</w:t>
      </w:r>
    </w:p>
    <w:p w14:paraId="3FD64366"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19E478D9"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sql = $" update \"{table}\" set ";</w:t>
      </w:r>
    </w:p>
    <w:p w14:paraId="6CFCD9A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for (int i = 1; i &lt; fields.Length; i++)</w:t>
      </w:r>
    </w:p>
    <w:p w14:paraId="3B37883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5C71224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string temp = "";</w:t>
      </w:r>
    </w:p>
    <w:p w14:paraId="7B3E0E5B"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if (fields_types[i] == "int")</w:t>
      </w:r>
    </w:p>
    <w:p w14:paraId="16B9BB36"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6E4FCDB9"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bool result = readIntFromCell(row.Cells[fields[i]], out temp);</w:t>
      </w:r>
    </w:p>
    <w:p w14:paraId="06941A83"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if (result == false &amp;&amp; !fields[i].StartsWith("id"))</w:t>
      </w:r>
    </w:p>
    <w:p w14:paraId="7AC9C111"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2900B332"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MessageBox.Show("вы ввели не число!", "ОШИБКА", MessageBoxButton.OK, MessageBoxImage.Error);</w:t>
      </w:r>
    </w:p>
    <w:p w14:paraId="1AE74F1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return;</w:t>
      </w:r>
    </w:p>
    <w:p w14:paraId="36D31674"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5B1130D6"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3D8B73A2"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else if (fields_types[i] == "string")</w:t>
      </w:r>
    </w:p>
    <w:p w14:paraId="29DFEB4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0E523CC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readStrFromCell(row.Cells[fields[i]], out temp);</w:t>
      </w:r>
    </w:p>
    <w:p w14:paraId="03F1FE9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temp = $"'{temp}'";</w:t>
      </w:r>
    </w:p>
    <w:p w14:paraId="75C113C9"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0B210EEB"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if (i != fields.Length - 1)</w:t>
      </w:r>
    </w:p>
    <w:p w14:paraId="0E45FB7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sql += $"\"{fields[i]}\" = {temp}, ";</w:t>
      </w:r>
    </w:p>
    <w:p w14:paraId="2DCC5FD1"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else</w:t>
      </w:r>
    </w:p>
    <w:p w14:paraId="1484A421"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sql += $"\"{fields[i]}\" = {temp} ";</w:t>
      </w:r>
    </w:p>
    <w:p w14:paraId="3F99393D"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7435BC4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sql += $" where \"{fields[0]}\" = {row.Cells[fields[0]].Value.ToString()}";</w:t>
      </w:r>
    </w:p>
    <w:p w14:paraId="4C8548A3"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execSql(sql);</w:t>
      </w:r>
    </w:p>
    <w:p w14:paraId="30406278"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//last_click(last_sender, null);</w:t>
      </w:r>
    </w:p>
    <w:p w14:paraId="310E537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0DA5973D"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24A7B4D0" w14:textId="77777777" w:rsidR="00782313" w:rsidRPr="00782313" w:rsidRDefault="00782313" w:rsidP="00782313">
      <w:pPr>
        <w:spacing w:line="240" w:lineRule="auto"/>
        <w:ind w:firstLine="0"/>
        <w:rPr>
          <w:sz w:val="12"/>
          <w:szCs w:val="12"/>
          <w:lang w:val="en-US"/>
        </w:rPr>
      </w:pPr>
    </w:p>
    <w:p w14:paraId="50D04523" w14:textId="77777777" w:rsidR="00782313" w:rsidRPr="00782313" w:rsidRDefault="00782313" w:rsidP="00782313">
      <w:pPr>
        <w:spacing w:line="240" w:lineRule="auto"/>
        <w:ind w:firstLine="0"/>
        <w:rPr>
          <w:sz w:val="12"/>
          <w:szCs w:val="12"/>
          <w:lang w:val="en-US"/>
        </w:rPr>
      </w:pPr>
    </w:p>
    <w:p w14:paraId="60F924AF" w14:textId="77777777" w:rsidR="00782313" w:rsidRPr="00782313" w:rsidRDefault="00782313" w:rsidP="00782313">
      <w:pPr>
        <w:spacing w:line="240" w:lineRule="auto"/>
        <w:ind w:firstLine="0"/>
        <w:rPr>
          <w:sz w:val="12"/>
          <w:szCs w:val="12"/>
          <w:lang w:val="en-US"/>
        </w:rPr>
      </w:pPr>
      <w:r w:rsidRPr="00782313">
        <w:rPr>
          <w:sz w:val="12"/>
          <w:szCs w:val="12"/>
          <w:lang w:val="en-US"/>
        </w:rPr>
        <w:lastRenderedPageBreak/>
        <w:t xml:space="preserve">        System.Windows.Forms.DateTimePicker dtp = new System.Windows.Forms.DateTimePicker();</w:t>
      </w:r>
    </w:p>
    <w:p w14:paraId="510126A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Rectangle rectangle;</w:t>
      </w:r>
    </w:p>
    <w:p w14:paraId="34352079" w14:textId="77777777" w:rsidR="00782313" w:rsidRPr="00782313" w:rsidRDefault="00782313" w:rsidP="00782313">
      <w:pPr>
        <w:spacing w:line="240" w:lineRule="auto"/>
        <w:ind w:firstLine="0"/>
        <w:rPr>
          <w:sz w:val="12"/>
          <w:szCs w:val="12"/>
          <w:lang w:val="en-US"/>
        </w:rPr>
      </w:pPr>
    </w:p>
    <w:p w14:paraId="752B9E31"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private void dtp_TextChange(object sender, EventArgs e)</w:t>
      </w:r>
    </w:p>
    <w:p w14:paraId="2560AEA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0918B8B3"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dataGridView1.CurrentCell.Value = dtp.Text.ToString();</w:t>
      </w:r>
    </w:p>
    <w:p w14:paraId="14726CD1"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dtp.Visible = false;</w:t>
      </w:r>
    </w:p>
    <w:p w14:paraId="04C553D6"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212DFE47" w14:textId="77777777" w:rsidR="00782313" w:rsidRPr="00782313" w:rsidRDefault="00782313" w:rsidP="00782313">
      <w:pPr>
        <w:spacing w:line="240" w:lineRule="auto"/>
        <w:ind w:firstLine="0"/>
        <w:rPr>
          <w:sz w:val="12"/>
          <w:szCs w:val="12"/>
          <w:lang w:val="en-US"/>
        </w:rPr>
      </w:pPr>
    </w:p>
    <w:p w14:paraId="7C80B2D8"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private void dataGridView1_ColumnWidthChanged(object sender, System.Windows.Forms.DataGridViewColumnEventArgs e)</w:t>
      </w:r>
    </w:p>
    <w:p w14:paraId="705A0C7D"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499E19B6"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dtp.Visible = false;</w:t>
      </w:r>
    </w:p>
    <w:p w14:paraId="514D3029"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193D74F5" w14:textId="77777777" w:rsidR="00782313" w:rsidRPr="00782313" w:rsidRDefault="00782313" w:rsidP="00782313">
      <w:pPr>
        <w:spacing w:line="240" w:lineRule="auto"/>
        <w:ind w:firstLine="0"/>
        <w:rPr>
          <w:sz w:val="12"/>
          <w:szCs w:val="12"/>
          <w:lang w:val="en-US"/>
        </w:rPr>
      </w:pPr>
    </w:p>
    <w:p w14:paraId="65BC893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private void dataGridView1_CellClick(object sender, System.Windows.Forms.DataGridViewCellEventArgs e)</w:t>
      </w:r>
    </w:p>
    <w:p w14:paraId="0CE99F69"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79954619"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if (e.RowIndex != -1 &amp;&amp; e.ColumnIndex != -1)</w:t>
      </w:r>
    </w:p>
    <w:p w14:paraId="6EAF2DCE"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517D3A6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if (table == "Заказы")</w:t>
      </w:r>
    </w:p>
    <w:p w14:paraId="4C37A53E"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0DCB0B1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if (dataGridView1.Columns[e.ColumnIndex].Name == "дата")</w:t>
      </w:r>
    </w:p>
    <w:p w14:paraId="4175942D"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56C250D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rectangle = dataGridView1.GetCellDisplayRectangle(e.ColumnIndex, e.RowIndex, true);</w:t>
      </w:r>
    </w:p>
    <w:p w14:paraId="77A562A2"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dtp.Size = new System.Drawing.Size(rectangle.Width, rectangle.Height);</w:t>
      </w:r>
    </w:p>
    <w:p w14:paraId="1EC5E913"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dtp.Location = new System.Drawing.Point(rectangle.X, rectangle.Y);</w:t>
      </w:r>
    </w:p>
    <w:p w14:paraId="298B3A12"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dtp.Visible = true;</w:t>
      </w:r>
    </w:p>
    <w:p w14:paraId="5D3F98E8"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6BD9EA59"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2200520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01573CB2"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0AC038F5" w14:textId="77777777" w:rsidR="00782313" w:rsidRPr="00782313" w:rsidRDefault="00782313" w:rsidP="00782313">
      <w:pPr>
        <w:spacing w:line="240" w:lineRule="auto"/>
        <w:ind w:firstLine="0"/>
        <w:rPr>
          <w:sz w:val="12"/>
          <w:szCs w:val="12"/>
          <w:lang w:val="en-US"/>
        </w:rPr>
      </w:pPr>
    </w:p>
    <w:p w14:paraId="0B55BCA4" w14:textId="77777777" w:rsidR="00782313" w:rsidRPr="00782313" w:rsidRDefault="00782313" w:rsidP="00782313">
      <w:pPr>
        <w:spacing w:line="240" w:lineRule="auto"/>
        <w:ind w:firstLine="0"/>
        <w:rPr>
          <w:sz w:val="12"/>
          <w:szCs w:val="12"/>
          <w:lang w:val="en-US"/>
        </w:rPr>
      </w:pPr>
    </w:p>
    <w:p w14:paraId="73328FF1"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private void dataGridView1_UserDeletingRow(object sender, System.Windows.Forms.DataGridViewRowCancelEventArgs e)</w:t>
      </w:r>
    </w:p>
    <w:p w14:paraId="75C9071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3C232E84" w14:textId="77777777" w:rsidR="00782313" w:rsidRPr="00782313" w:rsidRDefault="00782313" w:rsidP="00782313">
      <w:pPr>
        <w:spacing w:line="240" w:lineRule="auto"/>
        <w:ind w:firstLine="0"/>
        <w:rPr>
          <w:sz w:val="12"/>
          <w:szCs w:val="12"/>
          <w:lang w:val="en-US"/>
        </w:rPr>
      </w:pPr>
    </w:p>
    <w:p w14:paraId="2CBC5A57"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string sql = $"delete from {table} where \"{fields[0]}\" = {e.Row.Cells[fields[0]].Value.ToString()}";</w:t>
      </w:r>
    </w:p>
    <w:p w14:paraId="50E2940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if (MessageBox.Show("вы уверены что хотите удалить запись?", "Внимание!", MessageBoxButton.YesNo) == MessageBoxResult.No)</w:t>
      </w:r>
    </w:p>
    <w:p w14:paraId="1F556A8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2AE53176"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e.Cancel = true;</w:t>
      </w:r>
    </w:p>
    <w:p w14:paraId="35A742F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return;</w:t>
      </w:r>
    </w:p>
    <w:p w14:paraId="6CC132C1"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4AC51052"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execSql(sql);</w:t>
      </w:r>
    </w:p>
    <w:p w14:paraId="050FFD86"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517DA817" w14:textId="77777777" w:rsidR="00782313" w:rsidRPr="00782313" w:rsidRDefault="00782313" w:rsidP="00782313">
      <w:pPr>
        <w:spacing w:line="240" w:lineRule="auto"/>
        <w:ind w:firstLine="0"/>
        <w:rPr>
          <w:sz w:val="12"/>
          <w:szCs w:val="12"/>
          <w:lang w:val="en-US"/>
        </w:rPr>
      </w:pPr>
    </w:p>
    <w:p w14:paraId="5CA64CD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private int getCountRowsTable(string table, string where="1=1")</w:t>
      </w:r>
    </w:p>
    <w:p w14:paraId="72DF2082"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74EF08D8"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NpgsqlConnection connection = new NpgsqlConnection(connection_string);</w:t>
      </w:r>
    </w:p>
    <w:p w14:paraId="11333CC9"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connection.Open();</w:t>
      </w:r>
    </w:p>
    <w:p w14:paraId="75AF974D" w14:textId="77777777" w:rsidR="00782313" w:rsidRPr="00782313" w:rsidRDefault="00782313" w:rsidP="00782313">
      <w:pPr>
        <w:spacing w:line="240" w:lineRule="auto"/>
        <w:ind w:firstLine="0"/>
        <w:rPr>
          <w:sz w:val="12"/>
          <w:szCs w:val="12"/>
          <w:lang w:val="en-US"/>
        </w:rPr>
      </w:pPr>
    </w:p>
    <w:p w14:paraId="6C4C4C39"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var dataAdapter = new NpgsqlDataAdapter(</w:t>
      </w:r>
    </w:p>
    <w:p w14:paraId="46150C3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string.Format("SELECT COUNT(*) FROM \"{0}\" WHERE {1}", table, where),</w:t>
      </w:r>
    </w:p>
    <w:p w14:paraId="3083386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connection);</w:t>
      </w:r>
    </w:p>
    <w:p w14:paraId="3518BD9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var dataTable = new DataTable();</w:t>
      </w:r>
    </w:p>
    <w:p w14:paraId="112EE7D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dataAdapter.Fill(dataTable);</w:t>
      </w:r>
    </w:p>
    <w:p w14:paraId="4F81A2C3"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connection.Close();</w:t>
      </w:r>
    </w:p>
    <w:p w14:paraId="3B4DE363"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return int.Parse(dataTable.Rows[0][0].ToString());</w:t>
      </w:r>
    </w:p>
    <w:p w14:paraId="361930E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7F768D0C" w14:textId="77777777" w:rsidR="00782313" w:rsidRPr="00782313" w:rsidRDefault="00782313" w:rsidP="00782313">
      <w:pPr>
        <w:spacing w:line="240" w:lineRule="auto"/>
        <w:ind w:firstLine="0"/>
        <w:rPr>
          <w:sz w:val="12"/>
          <w:szCs w:val="12"/>
          <w:lang w:val="en-US"/>
        </w:rPr>
      </w:pPr>
    </w:p>
    <w:p w14:paraId="020DF1D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string search = "";</w:t>
      </w:r>
    </w:p>
    <w:p w14:paraId="6C0438F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int page = 0;</w:t>
      </w:r>
    </w:p>
    <w:p w14:paraId="790B71B1" w14:textId="77777777" w:rsidR="00782313" w:rsidRPr="00782313" w:rsidRDefault="00782313" w:rsidP="00782313">
      <w:pPr>
        <w:spacing w:line="240" w:lineRule="auto"/>
        <w:ind w:firstLine="0"/>
        <w:rPr>
          <w:sz w:val="12"/>
          <w:szCs w:val="12"/>
          <w:lang w:val="en-US"/>
        </w:rPr>
      </w:pPr>
    </w:p>
    <w:p w14:paraId="4715892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private void tb_search_KeyDown(object sender, KeyEventArgs e)</w:t>
      </w:r>
    </w:p>
    <w:p w14:paraId="203BDF76"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33F8651F"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if (e.Key == Key.Enter)</w:t>
      </w:r>
    </w:p>
    <w:p w14:paraId="5B4C1307"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1082D94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search = tb_search.Text;</w:t>
      </w:r>
    </w:p>
    <w:p w14:paraId="06D705B7"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last_click(last_sender, null);</w:t>
      </w:r>
    </w:p>
    <w:p w14:paraId="0202ED70"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455B9EC1"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66E62D60" w14:textId="77777777" w:rsidR="00782313" w:rsidRPr="00782313" w:rsidRDefault="00782313" w:rsidP="00782313">
      <w:pPr>
        <w:spacing w:line="240" w:lineRule="auto"/>
        <w:ind w:firstLine="0"/>
        <w:rPr>
          <w:sz w:val="12"/>
          <w:szCs w:val="12"/>
          <w:lang w:val="en-US"/>
        </w:rPr>
      </w:pPr>
    </w:p>
    <w:p w14:paraId="2767B5D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private void btn_left_Click(object sender, RoutedEventArgs e)</w:t>
      </w:r>
    </w:p>
    <w:p w14:paraId="50B887AC"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5239A7A7"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page = Math.Max(0, --page);</w:t>
      </w:r>
    </w:p>
    <w:p w14:paraId="08E1872A"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last_click(last_sender, null);</w:t>
      </w:r>
    </w:p>
    <w:p w14:paraId="4F0B1366"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76F41248" w14:textId="77777777" w:rsidR="00782313" w:rsidRPr="00782313" w:rsidRDefault="00782313" w:rsidP="00782313">
      <w:pPr>
        <w:spacing w:line="240" w:lineRule="auto"/>
        <w:ind w:firstLine="0"/>
        <w:rPr>
          <w:sz w:val="12"/>
          <w:szCs w:val="12"/>
          <w:lang w:val="en-US"/>
        </w:rPr>
      </w:pPr>
    </w:p>
    <w:p w14:paraId="0C6E5962"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private void btn_right_Click(object sender, RoutedEventArgs e)</w:t>
      </w:r>
    </w:p>
    <w:p w14:paraId="0067B695"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w:t>
      </w:r>
    </w:p>
    <w:p w14:paraId="25D42B87"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page++;</w:t>
      </w:r>
    </w:p>
    <w:p w14:paraId="579692C4" w14:textId="77777777" w:rsidR="00782313" w:rsidRPr="00782313" w:rsidRDefault="00782313" w:rsidP="00782313">
      <w:pPr>
        <w:spacing w:line="240" w:lineRule="auto"/>
        <w:ind w:firstLine="0"/>
        <w:rPr>
          <w:sz w:val="12"/>
          <w:szCs w:val="12"/>
          <w:lang w:val="en-US"/>
        </w:rPr>
      </w:pPr>
      <w:r w:rsidRPr="00782313">
        <w:rPr>
          <w:sz w:val="12"/>
          <w:szCs w:val="12"/>
          <w:lang w:val="en-US"/>
        </w:rPr>
        <w:t xml:space="preserve">            last_click(last_sender, null);</w:t>
      </w:r>
    </w:p>
    <w:p w14:paraId="46893E52" w14:textId="77777777" w:rsidR="00782313" w:rsidRPr="007F0DB6" w:rsidRDefault="00782313" w:rsidP="00782313">
      <w:pPr>
        <w:spacing w:line="240" w:lineRule="auto"/>
        <w:ind w:firstLine="0"/>
        <w:rPr>
          <w:sz w:val="12"/>
          <w:szCs w:val="12"/>
        </w:rPr>
      </w:pPr>
      <w:r w:rsidRPr="00782313">
        <w:rPr>
          <w:sz w:val="12"/>
          <w:szCs w:val="12"/>
          <w:lang w:val="en-US"/>
        </w:rPr>
        <w:t xml:space="preserve">        </w:t>
      </w:r>
      <w:r w:rsidRPr="007F0DB6">
        <w:rPr>
          <w:sz w:val="12"/>
          <w:szCs w:val="12"/>
        </w:rPr>
        <w:t>}</w:t>
      </w:r>
    </w:p>
    <w:p w14:paraId="1A28B6D1" w14:textId="77777777" w:rsidR="00782313" w:rsidRPr="007F0DB6" w:rsidRDefault="00782313" w:rsidP="00782313">
      <w:pPr>
        <w:spacing w:line="240" w:lineRule="auto"/>
        <w:ind w:firstLine="0"/>
        <w:rPr>
          <w:sz w:val="12"/>
          <w:szCs w:val="12"/>
        </w:rPr>
      </w:pPr>
      <w:r w:rsidRPr="007F0DB6">
        <w:rPr>
          <w:sz w:val="12"/>
          <w:szCs w:val="12"/>
        </w:rPr>
        <w:t xml:space="preserve">    }</w:t>
      </w:r>
    </w:p>
    <w:p w14:paraId="72906957" w14:textId="26FA4067" w:rsidR="00782313" w:rsidRPr="007F0DB6" w:rsidRDefault="00782313" w:rsidP="00782313">
      <w:pPr>
        <w:spacing w:line="240" w:lineRule="auto"/>
        <w:ind w:firstLine="0"/>
        <w:rPr>
          <w:sz w:val="12"/>
          <w:szCs w:val="12"/>
        </w:rPr>
        <w:sectPr w:rsidR="00782313" w:rsidRPr="007F0DB6" w:rsidSect="00C56189">
          <w:type w:val="continuous"/>
          <w:pgSz w:w="11906" w:h="16838" w:code="9"/>
          <w:pgMar w:top="1276" w:right="851" w:bottom="1134" w:left="1701" w:header="709" w:footer="709" w:gutter="0"/>
          <w:cols w:num="2" w:space="708"/>
          <w:titlePg/>
          <w:docGrid w:linePitch="360"/>
        </w:sectPr>
      </w:pPr>
      <w:r w:rsidRPr="007F0DB6">
        <w:rPr>
          <w:sz w:val="12"/>
          <w:szCs w:val="12"/>
        </w:rPr>
        <w:t>}</w:t>
      </w:r>
    </w:p>
    <w:p w14:paraId="025B359B" w14:textId="7F52D078" w:rsidR="00CD3B4C" w:rsidRPr="00C927D2" w:rsidRDefault="00CD3B4C" w:rsidP="00CD3B4C">
      <w:pPr>
        <w:pStyle w:val="1"/>
        <w:numPr>
          <w:ilvl w:val="0"/>
          <w:numId w:val="0"/>
        </w:numPr>
      </w:pPr>
      <w:bookmarkStart w:id="41" w:name="_Toc40791316"/>
      <w:r>
        <w:lastRenderedPageBreak/>
        <w:t>Приложение</w:t>
      </w:r>
      <w:r w:rsidRPr="00150534">
        <w:t xml:space="preserve"> </w:t>
      </w:r>
      <w:r w:rsidR="00C927D2">
        <w:t>Д РУКОВОДСТВО ПОЛЬЗОВАТЕЛЯ</w:t>
      </w:r>
      <w:bookmarkEnd w:id="41"/>
    </w:p>
    <w:p w14:paraId="30CFB187" w14:textId="77777777" w:rsidR="00C927D2" w:rsidRPr="008D2AE7" w:rsidRDefault="00C927D2" w:rsidP="00C927D2">
      <w:pPr>
        <w:pStyle w:val="a1"/>
      </w:pPr>
      <w:r>
        <w:t>При запуске программы запускается окно авторизации.</w:t>
      </w:r>
      <w:r w:rsidRPr="008D2AE7">
        <w:t xml:space="preserve"> </w:t>
      </w:r>
      <w:r>
        <w:t>Если ввести правильные данные авторизации</w:t>
      </w:r>
      <w:r w:rsidRPr="008D2AE7">
        <w:t>,</w:t>
      </w:r>
      <w:r>
        <w:t xml:space="preserve"> программа пропустит пользователя в окно с таблицами</w:t>
      </w:r>
      <w:r w:rsidRPr="008D2AE7">
        <w:t>.</w:t>
      </w:r>
    </w:p>
    <w:p w14:paraId="2ADA5C7D" w14:textId="77777777" w:rsidR="00C927D2" w:rsidRPr="00D110D2" w:rsidRDefault="00C927D2" w:rsidP="00C927D2">
      <w:r>
        <w:t>Для того, чтобы удалить</w:t>
      </w:r>
      <w:r w:rsidRPr="00C81010">
        <w:t xml:space="preserve"> </w:t>
      </w:r>
      <w:r>
        <w:t>запись в таблице, необходимо выбрать её(нажать, чтобы она стала выделенной) и нажать на клавиатуре кнопку «</w:t>
      </w:r>
      <w:r>
        <w:rPr>
          <w:lang w:val="en-US"/>
        </w:rPr>
        <w:t>Delete</w:t>
      </w:r>
      <w:r>
        <w:t>», если же вы хотите удалить группу записей необходимо зажать «</w:t>
      </w:r>
      <w:r>
        <w:rPr>
          <w:lang w:val="en-US"/>
        </w:rPr>
        <w:t>Ctrl</w:t>
      </w:r>
      <w:r>
        <w:t>» и нажать на записи( чтобы они стали выделенными), а после нажать на клавиатуре кнопку «</w:t>
      </w:r>
      <w:r>
        <w:rPr>
          <w:lang w:val="en-US"/>
        </w:rPr>
        <w:t>Delete</w:t>
      </w:r>
      <w:r>
        <w:t>». Если нажатие на кнопку «</w:t>
      </w:r>
      <w:r>
        <w:rPr>
          <w:lang w:val="en-US"/>
        </w:rPr>
        <w:t>Delete</w:t>
      </w:r>
      <w:r>
        <w:t xml:space="preserve">» было ошибочно, то сперва у Вас спросят: </w:t>
      </w:r>
      <w:r w:rsidRPr="00D110D2">
        <w:t>“</w:t>
      </w:r>
      <w:r>
        <w:t>Вы действительно хотите удалить запись?</w:t>
      </w:r>
      <w:r w:rsidRPr="00D110D2">
        <w:t>”</w:t>
      </w:r>
      <w:r>
        <w:t>, если нажмёте «Да», то записи удалятся, «Нет» - удаление не произойдёт.</w:t>
      </w:r>
    </w:p>
    <w:p w14:paraId="161AF616" w14:textId="77777777" w:rsidR="00C927D2" w:rsidRPr="008D2AE7" w:rsidRDefault="00C927D2" w:rsidP="00C927D2">
      <w:r>
        <w:t>Для того, чтобы добавить запись в таблицу, необходимо заполнить последнюю строчку в таблице</w:t>
      </w:r>
      <w:r w:rsidRPr="008D2AE7">
        <w:t>.</w:t>
      </w:r>
      <w:r>
        <w:t xml:space="preserve"> Если формат данных будет соблюден</w:t>
      </w:r>
      <w:r w:rsidRPr="008D2AE7">
        <w:t>,</w:t>
      </w:r>
      <w:r>
        <w:t xml:space="preserve"> запись добавится в базу данных</w:t>
      </w:r>
      <w:r w:rsidRPr="008D2AE7">
        <w:t>.</w:t>
      </w:r>
    </w:p>
    <w:p w14:paraId="235F7932" w14:textId="77777777" w:rsidR="00C927D2" w:rsidRDefault="00C927D2" w:rsidP="00C927D2">
      <w:r>
        <w:t>Для того, чтобы редактировать запись в таблице, необходимо выбрать ее в таблице</w:t>
      </w:r>
      <w:r w:rsidRPr="008D2AE7">
        <w:t>,</w:t>
      </w:r>
      <w:r>
        <w:t xml:space="preserve"> нажать на ячейку в нужной колонке два раза и ввести данные.</w:t>
      </w:r>
    </w:p>
    <w:p w14:paraId="20B9266B" w14:textId="77777777" w:rsidR="00C927D2" w:rsidRDefault="00C927D2" w:rsidP="00C927D2">
      <w:r>
        <w:t>Для поиска, на основной форме необходимо ввести в поле текст и поиск произведётся автоматически.</w:t>
      </w:r>
    </w:p>
    <w:p w14:paraId="7A0393A2" w14:textId="77777777" w:rsidR="00C927D2" w:rsidRDefault="00C927D2" w:rsidP="00C927D2">
      <w:r>
        <w:t>Для отображения графика, нужно нажать на меню «Графики», которое находится вверху главной формы. В открывшейся форме нажать на кнопку «Кнопочка», возле каждого графика.</w:t>
      </w:r>
    </w:p>
    <w:p w14:paraId="7643B9F7" w14:textId="77777777" w:rsidR="00C927D2" w:rsidRDefault="00C927D2" w:rsidP="00C927D2">
      <w:r>
        <w:t xml:space="preserve">Для того, чтобы экспортировать результат запроса в </w:t>
      </w:r>
      <w:r>
        <w:rPr>
          <w:lang w:val="en-US"/>
        </w:rPr>
        <w:t>Excel</w:t>
      </w:r>
      <w:r>
        <w:t xml:space="preserve">, необходимо зайти на форму с запросами и нажать «Экспортировать в </w:t>
      </w:r>
      <w:r>
        <w:rPr>
          <w:lang w:val="en-US"/>
        </w:rPr>
        <w:t>Excel</w:t>
      </w:r>
      <w:r>
        <w:t>» и выбрать путь сохранения файла</w:t>
      </w:r>
      <w:r w:rsidRPr="004477AF">
        <w:t xml:space="preserve">. </w:t>
      </w:r>
    </w:p>
    <w:p w14:paraId="1F422C59" w14:textId="77777777" w:rsidR="00C927D2" w:rsidRPr="008D2AE7" w:rsidRDefault="00C927D2" w:rsidP="00C927D2">
      <w:r>
        <w:t>Для просмотра графиков в окне с запросами необходимо в самом низу нажать на кнопку с графиками</w:t>
      </w:r>
      <w:r w:rsidRPr="008D2AE7">
        <w:t>.</w:t>
      </w:r>
    </w:p>
    <w:p w14:paraId="157F75B6" w14:textId="78174C1B" w:rsidR="00CD3B4C" w:rsidRDefault="00CD3B4C" w:rsidP="00C927D2">
      <w:pPr>
        <w:pStyle w:val="a1"/>
        <w:ind w:firstLine="0"/>
        <w:jc w:val="left"/>
      </w:pPr>
    </w:p>
    <w:p w14:paraId="48AC104C" w14:textId="54711D5A" w:rsidR="00C927D2" w:rsidRDefault="00C927D2" w:rsidP="00C927D2">
      <w:pPr>
        <w:pStyle w:val="1"/>
        <w:numPr>
          <w:ilvl w:val="0"/>
          <w:numId w:val="0"/>
        </w:numPr>
      </w:pPr>
      <w:bookmarkStart w:id="42" w:name="_Toc40791317"/>
      <w:r>
        <w:lastRenderedPageBreak/>
        <w:t>ПРИЛОЖЕНИЕ Ж РУКОВОДСТВО АДМИНИСТРАТОРА</w:t>
      </w:r>
      <w:bookmarkEnd w:id="42"/>
    </w:p>
    <w:p w14:paraId="513EBEF4" w14:textId="3CA1955F" w:rsidR="00C927D2" w:rsidRPr="008D2AE7" w:rsidRDefault="00C927D2" w:rsidP="00C927D2">
      <w:pPr>
        <w:pStyle w:val="a1"/>
      </w:pPr>
      <w:r>
        <w:t>При запуске программы</w:t>
      </w:r>
      <w:r w:rsidR="00D80EDC">
        <w:t xml:space="preserve"> перед пользователем появляется меню авторизации. Корректно заполним логин и пароль в форме авторизации и нажать войти, то перед вами откроется меню с таблицами.</w:t>
      </w:r>
    </w:p>
    <w:p w14:paraId="6F308382" w14:textId="0FD0DAFF" w:rsidR="00C927D2" w:rsidRPr="00D110D2" w:rsidRDefault="00C927D2" w:rsidP="00C927D2">
      <w:r>
        <w:t>Для того, чтобы удалить</w:t>
      </w:r>
      <w:r w:rsidR="00D80EDC">
        <w:t xml:space="preserve"> одну</w:t>
      </w:r>
      <w:r w:rsidRPr="00C81010">
        <w:t xml:space="preserve"> </w:t>
      </w:r>
      <w:r>
        <w:t>запись в таблице, необходимо выбрать её</w:t>
      </w:r>
      <w:r w:rsidR="00E23786">
        <w:t xml:space="preserve"> </w:t>
      </w:r>
      <w:r>
        <w:t>(нажать, чтобы она стала выделенной) и нажать на клавиатуре кнопку «</w:t>
      </w:r>
      <w:r>
        <w:rPr>
          <w:lang w:val="en-US"/>
        </w:rPr>
        <w:t>Delete</w:t>
      </w:r>
      <w:r>
        <w:t>», если же вы хотите удалить группу записей необходимо зажать «</w:t>
      </w:r>
      <w:r>
        <w:rPr>
          <w:lang w:val="en-US"/>
        </w:rPr>
        <w:t>Ctrl</w:t>
      </w:r>
      <w:r>
        <w:t>» и нажать на записи</w:t>
      </w:r>
      <w:r w:rsidR="002113A3">
        <w:t xml:space="preserve"> </w:t>
      </w:r>
      <w:r>
        <w:t>(чтобы они стали выделенными), а после нажать на клавиатуре кнопку «</w:t>
      </w:r>
      <w:r>
        <w:rPr>
          <w:lang w:val="en-US"/>
        </w:rPr>
        <w:t>Delete</w:t>
      </w:r>
      <w:r>
        <w:t>». Если нажатие на кнопку «</w:t>
      </w:r>
      <w:r>
        <w:rPr>
          <w:lang w:val="en-US"/>
        </w:rPr>
        <w:t>Delete</w:t>
      </w:r>
      <w:r>
        <w:t xml:space="preserve">» было ошибочно, то сперва у Вас спросят: </w:t>
      </w:r>
      <w:r w:rsidRPr="00D110D2">
        <w:t>“</w:t>
      </w:r>
      <w:r>
        <w:t>Вы действительно хотите удалить запись?</w:t>
      </w:r>
      <w:r w:rsidRPr="00D110D2">
        <w:t>”</w:t>
      </w:r>
      <w:r>
        <w:t>, если нажмёте «Да», то записи удалятся, «Нет» - удаление не произойдёт.</w:t>
      </w:r>
    </w:p>
    <w:p w14:paraId="33320F82" w14:textId="77777777" w:rsidR="00C927D2" w:rsidRPr="008D2AE7" w:rsidRDefault="00C927D2" w:rsidP="00C927D2">
      <w:r>
        <w:t>Для того, чтобы добавить запись в таблицу, необходимо заполнить последнюю строчку в таблице</w:t>
      </w:r>
      <w:r w:rsidRPr="008D2AE7">
        <w:t>.</w:t>
      </w:r>
      <w:r>
        <w:t xml:space="preserve"> Если формат данных будет соблюден</w:t>
      </w:r>
      <w:r w:rsidRPr="008D2AE7">
        <w:t>,</w:t>
      </w:r>
      <w:r>
        <w:t xml:space="preserve"> запись добавится в базу данных</w:t>
      </w:r>
      <w:r w:rsidRPr="008D2AE7">
        <w:t>.</w:t>
      </w:r>
    </w:p>
    <w:p w14:paraId="2289BCAE" w14:textId="77777777" w:rsidR="00C927D2" w:rsidRDefault="00C927D2" w:rsidP="00C927D2">
      <w:r>
        <w:t>Для того, чтобы редактировать запись в таблице, необходимо выбрать ее в таблице</w:t>
      </w:r>
      <w:r w:rsidRPr="008D2AE7">
        <w:t>,</w:t>
      </w:r>
      <w:r>
        <w:t xml:space="preserve"> нажать на ячейку в нужной колонке два раза и ввести данные.</w:t>
      </w:r>
    </w:p>
    <w:p w14:paraId="19181982" w14:textId="77777777" w:rsidR="00C927D2" w:rsidRDefault="00C927D2" w:rsidP="00C927D2">
      <w:r>
        <w:t>Для поиска, на основной форме необходимо ввести в поле текст и поиск произведётся автоматически.</w:t>
      </w:r>
    </w:p>
    <w:p w14:paraId="4C974FD7" w14:textId="55809A22" w:rsidR="00C927D2" w:rsidRDefault="00C927D2" w:rsidP="00C927D2">
      <w:r>
        <w:t xml:space="preserve">Для отображения графика, нужно нажать на меню «Графики», которое находится </w:t>
      </w:r>
      <w:r w:rsidR="00D80EDC">
        <w:t xml:space="preserve">внизу </w:t>
      </w:r>
      <w:r>
        <w:t>формы</w:t>
      </w:r>
      <w:r w:rsidR="00D80EDC">
        <w:t xml:space="preserve"> запросов</w:t>
      </w:r>
      <w:r>
        <w:t>.</w:t>
      </w:r>
    </w:p>
    <w:p w14:paraId="63DECD1C" w14:textId="5523F467" w:rsidR="00C927D2" w:rsidRDefault="00C927D2" w:rsidP="00C927D2">
      <w:r>
        <w:t xml:space="preserve">Для того, чтобы экспортировать результат запроса в </w:t>
      </w:r>
      <w:r>
        <w:rPr>
          <w:lang w:val="en-US"/>
        </w:rPr>
        <w:t>Excel</w:t>
      </w:r>
      <w:r>
        <w:t xml:space="preserve">, необходимо зайти на форму с запросами и нажать «Экспортировать в </w:t>
      </w:r>
      <w:r>
        <w:rPr>
          <w:lang w:val="en-US"/>
        </w:rPr>
        <w:t>Excel</w:t>
      </w:r>
      <w:r>
        <w:t>» и выбрать путь сохранения файла</w:t>
      </w:r>
      <w:r w:rsidR="00D80EDC">
        <w:t>, а так же задать имя файлу</w:t>
      </w:r>
      <w:r w:rsidRPr="004477AF">
        <w:t xml:space="preserve">. </w:t>
      </w:r>
    </w:p>
    <w:p w14:paraId="756F9B7D" w14:textId="77777777" w:rsidR="00C927D2" w:rsidRPr="008D2AE7" w:rsidRDefault="00C927D2" w:rsidP="00C927D2">
      <w:r>
        <w:t>Для просмотра графиков в окне с запросами необходимо в самом низу нажать на кнопку с графиками</w:t>
      </w:r>
      <w:r w:rsidRPr="008D2AE7">
        <w:t>.</w:t>
      </w:r>
    </w:p>
    <w:p w14:paraId="127FF09F" w14:textId="77777777" w:rsidR="00C927D2" w:rsidRPr="00176D12" w:rsidRDefault="00C927D2" w:rsidP="00C927D2">
      <w:pPr>
        <w:pStyle w:val="a1"/>
        <w:ind w:firstLine="0"/>
        <w:jc w:val="left"/>
      </w:pPr>
    </w:p>
    <w:sectPr w:rsidR="00C927D2" w:rsidRPr="00176D12" w:rsidSect="00C927D2">
      <w:pgSz w:w="11906" w:h="16838" w:code="9"/>
      <w:pgMar w:top="1276"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07CDD5" w14:textId="77777777" w:rsidR="00CF6450" w:rsidRDefault="00CF6450">
      <w:r>
        <w:separator/>
      </w:r>
    </w:p>
  </w:endnote>
  <w:endnote w:type="continuationSeparator" w:id="0">
    <w:p w14:paraId="2E2F5A98" w14:textId="77777777" w:rsidR="00CF6450" w:rsidRDefault="00CF64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EF86C4" w14:textId="77777777" w:rsidR="00444DA5" w:rsidRDefault="00444DA5">
    <w:pPr>
      <w:pStyle w:val="a8"/>
    </w:pPr>
    <w: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5E5C97" w14:textId="77777777" w:rsidR="00CF6450" w:rsidRDefault="00CF6450">
      <w:r>
        <w:separator/>
      </w:r>
    </w:p>
  </w:footnote>
  <w:footnote w:type="continuationSeparator" w:id="0">
    <w:p w14:paraId="718B4A77" w14:textId="77777777" w:rsidR="00CF6450" w:rsidRDefault="00CF6450">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B3E797" w14:textId="77777777" w:rsidR="00444DA5" w:rsidRDefault="00444DA5" w:rsidP="00D75616">
    <w:pPr>
      <w:pStyle w:val="a6"/>
      <w:framePr w:wrap="around" w:vAnchor="text" w:hAnchor="margin" w:xAlign="right" w:y="1"/>
      <w:rPr>
        <w:rStyle w:val="af0"/>
      </w:rPr>
    </w:pPr>
    <w:r>
      <w:rPr>
        <w:rStyle w:val="af0"/>
      </w:rPr>
      <w:fldChar w:fldCharType="begin"/>
    </w:r>
    <w:r>
      <w:rPr>
        <w:rStyle w:val="af0"/>
      </w:rPr>
      <w:instrText xml:space="preserve">PAGE  </w:instrText>
    </w:r>
    <w:r>
      <w:rPr>
        <w:rStyle w:val="af0"/>
      </w:rPr>
      <w:fldChar w:fldCharType="end"/>
    </w:r>
  </w:p>
  <w:p w14:paraId="3CC84FAB" w14:textId="77777777" w:rsidR="00444DA5" w:rsidRDefault="00444DA5" w:rsidP="000D5C35">
    <w:pPr>
      <w:pStyle w:val="a6"/>
      <w:ind w:right="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3133C7" w14:textId="3E180955" w:rsidR="00444DA5" w:rsidRPr="00FC6B56" w:rsidRDefault="00444DA5" w:rsidP="00D75616">
    <w:pPr>
      <w:pStyle w:val="a6"/>
      <w:framePr w:wrap="around" w:vAnchor="text" w:hAnchor="margin" w:xAlign="right" w:y="1"/>
      <w:rPr>
        <w:rStyle w:val="af0"/>
      </w:rPr>
    </w:pPr>
    <w:r>
      <w:rPr>
        <w:rStyle w:val="af0"/>
      </w:rPr>
      <w:fldChar w:fldCharType="begin"/>
    </w:r>
    <w:r>
      <w:rPr>
        <w:rStyle w:val="af0"/>
      </w:rPr>
      <w:instrText xml:space="preserve">PAGE  </w:instrText>
    </w:r>
    <w:r>
      <w:rPr>
        <w:rStyle w:val="af0"/>
      </w:rPr>
      <w:fldChar w:fldCharType="separate"/>
    </w:r>
    <w:r w:rsidR="006E1764">
      <w:rPr>
        <w:rStyle w:val="af0"/>
        <w:noProof/>
      </w:rPr>
      <w:t>70</w:t>
    </w:r>
    <w:r>
      <w:rPr>
        <w:rStyle w:val="af0"/>
      </w:rPr>
      <w:fldChar w:fldCharType="end"/>
    </w:r>
  </w:p>
  <w:p w14:paraId="759C2C89" w14:textId="77777777" w:rsidR="00444DA5" w:rsidRDefault="00444DA5" w:rsidP="000D5C35">
    <w:pPr>
      <w:pStyle w:val="a6"/>
      <w:ind w:right="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06513889"/>
      <w:docPartObj>
        <w:docPartGallery w:val="Page Numbers (Top of Page)"/>
        <w:docPartUnique/>
      </w:docPartObj>
    </w:sdtPr>
    <w:sdtContent>
      <w:p w14:paraId="74F85B01" w14:textId="6290BCFE" w:rsidR="00444DA5" w:rsidRDefault="00444DA5">
        <w:pPr>
          <w:pStyle w:val="a6"/>
          <w:jc w:val="right"/>
        </w:pPr>
        <w:r>
          <w:fldChar w:fldCharType="begin"/>
        </w:r>
        <w:r>
          <w:instrText>PAGE   \* MERGEFORMAT</w:instrText>
        </w:r>
        <w:r>
          <w:fldChar w:fldCharType="separate"/>
        </w:r>
        <w:r w:rsidR="006E1764">
          <w:rPr>
            <w:noProof/>
          </w:rPr>
          <w:t>1</w:t>
        </w:r>
        <w:r>
          <w:fldChar w:fldCharType="end"/>
        </w:r>
      </w:p>
    </w:sdtContent>
  </w:sdt>
  <w:p w14:paraId="67626657" w14:textId="77777777" w:rsidR="00444DA5" w:rsidRPr="00724ADF" w:rsidRDefault="00444DA5" w:rsidP="00724ADF">
    <w:pPr>
      <w:pStyle w:val="a6"/>
      <w:jc w:val="righ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21DC4984"/>
    <w:lvl w:ilvl="0">
      <w:start w:val="1"/>
      <w:numFmt w:val="decimal"/>
      <w:pStyle w:val="a"/>
      <w:lvlText w:val="%1."/>
      <w:lvlJc w:val="left"/>
      <w:pPr>
        <w:tabs>
          <w:tab w:val="num" w:pos="360"/>
        </w:tabs>
        <w:ind w:left="360" w:hanging="360"/>
      </w:pPr>
    </w:lvl>
  </w:abstractNum>
  <w:abstractNum w:abstractNumId="1" w15:restartNumberingAfterBreak="0">
    <w:nsid w:val="064E1EEA"/>
    <w:multiLevelType w:val="hybridMultilevel"/>
    <w:tmpl w:val="78B0639C"/>
    <w:lvl w:ilvl="0" w:tplc="E9F038C0">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EEC2BDC"/>
    <w:multiLevelType w:val="hybridMultilevel"/>
    <w:tmpl w:val="80EA0A78"/>
    <w:lvl w:ilvl="0" w:tplc="AAD05AEA">
      <w:start w:val="1"/>
      <w:numFmt w:val="bullet"/>
      <w:lvlText w:val=""/>
      <w:lvlJc w:val="left"/>
      <w:pPr>
        <w:ind w:left="720" w:hanging="360"/>
      </w:pPr>
      <w:rPr>
        <w:rFonts w:ascii="Symbol" w:hAnsi="Symbol" w:cs="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cs="Wingdings" w:hint="default"/>
      </w:rPr>
    </w:lvl>
    <w:lvl w:ilvl="3" w:tplc="04190001">
      <w:start w:val="1"/>
      <w:numFmt w:val="bullet"/>
      <w:lvlText w:val=""/>
      <w:lvlJc w:val="left"/>
      <w:pPr>
        <w:ind w:left="2880" w:hanging="360"/>
      </w:pPr>
      <w:rPr>
        <w:rFonts w:ascii="Symbol" w:hAnsi="Symbol" w:cs="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cs="Wingdings" w:hint="default"/>
      </w:rPr>
    </w:lvl>
    <w:lvl w:ilvl="6" w:tplc="04190001">
      <w:start w:val="1"/>
      <w:numFmt w:val="bullet"/>
      <w:lvlText w:val=""/>
      <w:lvlJc w:val="left"/>
      <w:pPr>
        <w:ind w:left="5040" w:hanging="360"/>
      </w:pPr>
      <w:rPr>
        <w:rFonts w:ascii="Symbol" w:hAnsi="Symbol" w:cs="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cs="Wingdings" w:hint="default"/>
      </w:rPr>
    </w:lvl>
  </w:abstractNum>
  <w:abstractNum w:abstractNumId="3" w15:restartNumberingAfterBreak="0">
    <w:nsid w:val="12207EC5"/>
    <w:multiLevelType w:val="hybridMultilevel"/>
    <w:tmpl w:val="38628588"/>
    <w:lvl w:ilvl="0" w:tplc="B13A7054">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4DE2F07"/>
    <w:multiLevelType w:val="multilevel"/>
    <w:tmpl w:val="9DB4A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D129E3"/>
    <w:multiLevelType w:val="hybridMultilevel"/>
    <w:tmpl w:val="5D54FD8E"/>
    <w:lvl w:ilvl="0" w:tplc="B13A7054">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AE15B05"/>
    <w:multiLevelType w:val="hybridMultilevel"/>
    <w:tmpl w:val="7B1EA0E2"/>
    <w:lvl w:ilvl="0" w:tplc="04190001">
      <w:start w:val="1"/>
      <w:numFmt w:val="bullet"/>
      <w:lvlText w:val=""/>
      <w:lvlJc w:val="left"/>
      <w:pPr>
        <w:ind w:left="994"/>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1" w:tplc="3A702F70">
      <w:start w:val="1"/>
      <w:numFmt w:val="bullet"/>
      <w:lvlText w:val="o"/>
      <w:lvlJc w:val="left"/>
      <w:pPr>
        <w:ind w:left="178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63F6655A">
      <w:start w:val="1"/>
      <w:numFmt w:val="bullet"/>
      <w:lvlText w:val="▪"/>
      <w:lvlJc w:val="left"/>
      <w:pPr>
        <w:ind w:left="250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978C67A6">
      <w:start w:val="1"/>
      <w:numFmt w:val="bullet"/>
      <w:lvlText w:val="•"/>
      <w:lvlJc w:val="left"/>
      <w:pPr>
        <w:ind w:left="322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2901E14">
      <w:start w:val="1"/>
      <w:numFmt w:val="bullet"/>
      <w:lvlText w:val="o"/>
      <w:lvlJc w:val="left"/>
      <w:pPr>
        <w:ind w:left="394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84647F2">
      <w:start w:val="1"/>
      <w:numFmt w:val="bullet"/>
      <w:lvlText w:val="▪"/>
      <w:lvlJc w:val="left"/>
      <w:pPr>
        <w:ind w:left="466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673CFC94">
      <w:start w:val="1"/>
      <w:numFmt w:val="bullet"/>
      <w:lvlText w:val="•"/>
      <w:lvlJc w:val="left"/>
      <w:pPr>
        <w:ind w:left="538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77B86F1C">
      <w:start w:val="1"/>
      <w:numFmt w:val="bullet"/>
      <w:lvlText w:val="o"/>
      <w:lvlJc w:val="left"/>
      <w:pPr>
        <w:ind w:left="610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F46217A6">
      <w:start w:val="1"/>
      <w:numFmt w:val="bullet"/>
      <w:lvlText w:val="▪"/>
      <w:lvlJc w:val="left"/>
      <w:pPr>
        <w:ind w:left="682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1ED17739"/>
    <w:multiLevelType w:val="hybridMultilevel"/>
    <w:tmpl w:val="3B186D2E"/>
    <w:lvl w:ilvl="0" w:tplc="B13A7054">
      <w:numFmt w:val="bullet"/>
      <w:lvlText w:val="–"/>
      <w:lvlJc w:val="left"/>
      <w:pPr>
        <w:ind w:left="1500" w:hanging="360"/>
      </w:pPr>
      <w:rPr>
        <w:rFonts w:ascii="Times New Roman" w:eastAsia="Times New Roman" w:hAnsi="Times New Roman" w:cs="Times New Roman"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8" w15:restartNumberingAfterBreak="0">
    <w:nsid w:val="22D628D4"/>
    <w:multiLevelType w:val="hybridMultilevel"/>
    <w:tmpl w:val="4BF8D3C2"/>
    <w:lvl w:ilvl="0" w:tplc="B13A7054">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8C5494A"/>
    <w:multiLevelType w:val="multilevel"/>
    <w:tmpl w:val="8E2CA8F0"/>
    <w:lvl w:ilvl="0">
      <w:start w:val="1"/>
      <w:numFmt w:val="decimal"/>
      <w:lvlText w:val="%1"/>
      <w:lvlJc w:val="left"/>
      <w:pPr>
        <w:tabs>
          <w:tab w:val="num" w:pos="432"/>
        </w:tabs>
        <w:ind w:left="432" w:hanging="432"/>
      </w:pPr>
      <w:rPr>
        <w:rFonts w:hint="default"/>
      </w:rPr>
    </w:lvl>
    <w:lvl w:ilvl="1">
      <w:start w:val="1"/>
      <w:numFmt w:val="decimal"/>
      <w:pStyle w:val="2"/>
      <w:lvlText w:val="%1.%2"/>
      <w:lvlJc w:val="left"/>
      <w:pPr>
        <w:tabs>
          <w:tab w:val="num" w:pos="576"/>
        </w:tabs>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720"/>
        </w:tabs>
        <w:ind w:left="720" w:hanging="720"/>
      </w:pPr>
      <w:rPr>
        <w:rFonts w:hint="default"/>
        <w:b w:val="0"/>
      </w:rPr>
    </w:lvl>
    <w:lvl w:ilvl="3">
      <w:start w:val="1"/>
      <w:numFmt w:val="decimal"/>
      <w:pStyle w:val="4"/>
      <w:lvlText w:val="%1.%2.%3.%4"/>
      <w:lvlJc w:val="left"/>
      <w:pPr>
        <w:tabs>
          <w:tab w:val="num" w:pos="864"/>
        </w:tabs>
        <w:ind w:left="864" w:hanging="864"/>
      </w:pPr>
      <w:rPr>
        <w:rFonts w:hint="default"/>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2"/>
        </w:tabs>
        <w:ind w:left="1152" w:hanging="1152"/>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pStyle w:val="9"/>
      <w:lvlText w:val="%1.%2.%3.%4.%5.%6.%7.%8.%9"/>
      <w:lvlJc w:val="left"/>
      <w:pPr>
        <w:tabs>
          <w:tab w:val="num" w:pos="1584"/>
        </w:tabs>
        <w:ind w:left="1584" w:hanging="1584"/>
      </w:pPr>
      <w:rPr>
        <w:rFonts w:hint="default"/>
      </w:rPr>
    </w:lvl>
  </w:abstractNum>
  <w:abstractNum w:abstractNumId="10" w15:restartNumberingAfterBreak="0">
    <w:nsid w:val="2D7820DE"/>
    <w:multiLevelType w:val="hybridMultilevel"/>
    <w:tmpl w:val="5484E63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32A35022"/>
    <w:multiLevelType w:val="hybridMultilevel"/>
    <w:tmpl w:val="E4A66A40"/>
    <w:lvl w:ilvl="0" w:tplc="B13A7054">
      <w:numFmt w:val="bullet"/>
      <w:lvlText w:val="–"/>
      <w:lvlJc w:val="left"/>
      <w:pPr>
        <w:tabs>
          <w:tab w:val="num" w:pos="720"/>
        </w:tabs>
        <w:ind w:left="720" w:hanging="360"/>
      </w:pPr>
      <w:rPr>
        <w:rFonts w:ascii="Times New Roman" w:eastAsia="Times New Roman" w:hAnsi="Times New Roman" w:cs="Times New Roman" w:hint="default"/>
      </w:rPr>
    </w:lvl>
    <w:lvl w:ilvl="1" w:tplc="74DA5888" w:tentative="1">
      <w:start w:val="1"/>
      <w:numFmt w:val="bullet"/>
      <w:lvlText w:val="•"/>
      <w:lvlJc w:val="left"/>
      <w:pPr>
        <w:tabs>
          <w:tab w:val="num" w:pos="1440"/>
        </w:tabs>
        <w:ind w:left="1440" w:hanging="360"/>
      </w:pPr>
      <w:rPr>
        <w:rFonts w:ascii="Times New Roman" w:hAnsi="Times New Roman" w:hint="default"/>
      </w:rPr>
    </w:lvl>
    <w:lvl w:ilvl="2" w:tplc="B41E686A" w:tentative="1">
      <w:start w:val="1"/>
      <w:numFmt w:val="bullet"/>
      <w:lvlText w:val="•"/>
      <w:lvlJc w:val="left"/>
      <w:pPr>
        <w:tabs>
          <w:tab w:val="num" w:pos="2160"/>
        </w:tabs>
        <w:ind w:left="2160" w:hanging="360"/>
      </w:pPr>
      <w:rPr>
        <w:rFonts w:ascii="Times New Roman" w:hAnsi="Times New Roman" w:hint="default"/>
      </w:rPr>
    </w:lvl>
    <w:lvl w:ilvl="3" w:tplc="0228310C" w:tentative="1">
      <w:start w:val="1"/>
      <w:numFmt w:val="bullet"/>
      <w:lvlText w:val="•"/>
      <w:lvlJc w:val="left"/>
      <w:pPr>
        <w:tabs>
          <w:tab w:val="num" w:pos="2880"/>
        </w:tabs>
        <w:ind w:left="2880" w:hanging="360"/>
      </w:pPr>
      <w:rPr>
        <w:rFonts w:ascii="Times New Roman" w:hAnsi="Times New Roman" w:hint="default"/>
      </w:rPr>
    </w:lvl>
    <w:lvl w:ilvl="4" w:tplc="218A0DC0" w:tentative="1">
      <w:start w:val="1"/>
      <w:numFmt w:val="bullet"/>
      <w:lvlText w:val="•"/>
      <w:lvlJc w:val="left"/>
      <w:pPr>
        <w:tabs>
          <w:tab w:val="num" w:pos="3600"/>
        </w:tabs>
        <w:ind w:left="3600" w:hanging="360"/>
      </w:pPr>
      <w:rPr>
        <w:rFonts w:ascii="Times New Roman" w:hAnsi="Times New Roman" w:hint="default"/>
      </w:rPr>
    </w:lvl>
    <w:lvl w:ilvl="5" w:tplc="D9401FCC" w:tentative="1">
      <w:start w:val="1"/>
      <w:numFmt w:val="bullet"/>
      <w:lvlText w:val="•"/>
      <w:lvlJc w:val="left"/>
      <w:pPr>
        <w:tabs>
          <w:tab w:val="num" w:pos="4320"/>
        </w:tabs>
        <w:ind w:left="4320" w:hanging="360"/>
      </w:pPr>
      <w:rPr>
        <w:rFonts w:ascii="Times New Roman" w:hAnsi="Times New Roman" w:hint="default"/>
      </w:rPr>
    </w:lvl>
    <w:lvl w:ilvl="6" w:tplc="237814AC" w:tentative="1">
      <w:start w:val="1"/>
      <w:numFmt w:val="bullet"/>
      <w:lvlText w:val="•"/>
      <w:lvlJc w:val="left"/>
      <w:pPr>
        <w:tabs>
          <w:tab w:val="num" w:pos="5040"/>
        </w:tabs>
        <w:ind w:left="5040" w:hanging="360"/>
      </w:pPr>
      <w:rPr>
        <w:rFonts w:ascii="Times New Roman" w:hAnsi="Times New Roman" w:hint="default"/>
      </w:rPr>
    </w:lvl>
    <w:lvl w:ilvl="7" w:tplc="8640A502" w:tentative="1">
      <w:start w:val="1"/>
      <w:numFmt w:val="bullet"/>
      <w:lvlText w:val="•"/>
      <w:lvlJc w:val="left"/>
      <w:pPr>
        <w:tabs>
          <w:tab w:val="num" w:pos="5760"/>
        </w:tabs>
        <w:ind w:left="5760" w:hanging="360"/>
      </w:pPr>
      <w:rPr>
        <w:rFonts w:ascii="Times New Roman" w:hAnsi="Times New Roman" w:hint="default"/>
      </w:rPr>
    </w:lvl>
    <w:lvl w:ilvl="8" w:tplc="D1D69DA2" w:tentative="1">
      <w:start w:val="1"/>
      <w:numFmt w:val="bullet"/>
      <w:lvlText w:val="•"/>
      <w:lvlJc w:val="left"/>
      <w:pPr>
        <w:tabs>
          <w:tab w:val="num" w:pos="6480"/>
        </w:tabs>
        <w:ind w:left="6480" w:hanging="360"/>
      </w:pPr>
      <w:rPr>
        <w:rFonts w:ascii="Times New Roman" w:hAnsi="Times New Roman" w:hint="default"/>
      </w:rPr>
    </w:lvl>
  </w:abstractNum>
  <w:abstractNum w:abstractNumId="12" w15:restartNumberingAfterBreak="0">
    <w:nsid w:val="36314171"/>
    <w:multiLevelType w:val="hybridMultilevel"/>
    <w:tmpl w:val="94C60F1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7C716C0"/>
    <w:multiLevelType w:val="multilevel"/>
    <w:tmpl w:val="E2AEC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B934BE"/>
    <w:multiLevelType w:val="hybridMultilevel"/>
    <w:tmpl w:val="4162BCAA"/>
    <w:lvl w:ilvl="0" w:tplc="380ED52C">
      <w:start w:val="1"/>
      <w:numFmt w:val="bullet"/>
      <w:lvlText w:val="•"/>
      <w:lvlJc w:val="left"/>
      <w:pPr>
        <w:tabs>
          <w:tab w:val="num" w:pos="720"/>
        </w:tabs>
        <w:ind w:left="720" w:hanging="360"/>
      </w:pPr>
      <w:rPr>
        <w:rFonts w:ascii="Times New Roman" w:hAnsi="Times New Roman" w:hint="default"/>
      </w:rPr>
    </w:lvl>
    <w:lvl w:ilvl="1" w:tplc="74DA5888" w:tentative="1">
      <w:start w:val="1"/>
      <w:numFmt w:val="bullet"/>
      <w:lvlText w:val="•"/>
      <w:lvlJc w:val="left"/>
      <w:pPr>
        <w:tabs>
          <w:tab w:val="num" w:pos="1440"/>
        </w:tabs>
        <w:ind w:left="1440" w:hanging="360"/>
      </w:pPr>
      <w:rPr>
        <w:rFonts w:ascii="Times New Roman" w:hAnsi="Times New Roman" w:hint="default"/>
      </w:rPr>
    </w:lvl>
    <w:lvl w:ilvl="2" w:tplc="B41E686A" w:tentative="1">
      <w:start w:val="1"/>
      <w:numFmt w:val="bullet"/>
      <w:lvlText w:val="•"/>
      <w:lvlJc w:val="left"/>
      <w:pPr>
        <w:tabs>
          <w:tab w:val="num" w:pos="2160"/>
        </w:tabs>
        <w:ind w:left="2160" w:hanging="360"/>
      </w:pPr>
      <w:rPr>
        <w:rFonts w:ascii="Times New Roman" w:hAnsi="Times New Roman" w:hint="default"/>
      </w:rPr>
    </w:lvl>
    <w:lvl w:ilvl="3" w:tplc="0228310C" w:tentative="1">
      <w:start w:val="1"/>
      <w:numFmt w:val="bullet"/>
      <w:lvlText w:val="•"/>
      <w:lvlJc w:val="left"/>
      <w:pPr>
        <w:tabs>
          <w:tab w:val="num" w:pos="2880"/>
        </w:tabs>
        <w:ind w:left="2880" w:hanging="360"/>
      </w:pPr>
      <w:rPr>
        <w:rFonts w:ascii="Times New Roman" w:hAnsi="Times New Roman" w:hint="default"/>
      </w:rPr>
    </w:lvl>
    <w:lvl w:ilvl="4" w:tplc="218A0DC0" w:tentative="1">
      <w:start w:val="1"/>
      <w:numFmt w:val="bullet"/>
      <w:lvlText w:val="•"/>
      <w:lvlJc w:val="left"/>
      <w:pPr>
        <w:tabs>
          <w:tab w:val="num" w:pos="3600"/>
        </w:tabs>
        <w:ind w:left="3600" w:hanging="360"/>
      </w:pPr>
      <w:rPr>
        <w:rFonts w:ascii="Times New Roman" w:hAnsi="Times New Roman" w:hint="default"/>
      </w:rPr>
    </w:lvl>
    <w:lvl w:ilvl="5" w:tplc="D9401FCC" w:tentative="1">
      <w:start w:val="1"/>
      <w:numFmt w:val="bullet"/>
      <w:lvlText w:val="•"/>
      <w:lvlJc w:val="left"/>
      <w:pPr>
        <w:tabs>
          <w:tab w:val="num" w:pos="4320"/>
        </w:tabs>
        <w:ind w:left="4320" w:hanging="360"/>
      </w:pPr>
      <w:rPr>
        <w:rFonts w:ascii="Times New Roman" w:hAnsi="Times New Roman" w:hint="default"/>
      </w:rPr>
    </w:lvl>
    <w:lvl w:ilvl="6" w:tplc="237814AC" w:tentative="1">
      <w:start w:val="1"/>
      <w:numFmt w:val="bullet"/>
      <w:lvlText w:val="•"/>
      <w:lvlJc w:val="left"/>
      <w:pPr>
        <w:tabs>
          <w:tab w:val="num" w:pos="5040"/>
        </w:tabs>
        <w:ind w:left="5040" w:hanging="360"/>
      </w:pPr>
      <w:rPr>
        <w:rFonts w:ascii="Times New Roman" w:hAnsi="Times New Roman" w:hint="default"/>
      </w:rPr>
    </w:lvl>
    <w:lvl w:ilvl="7" w:tplc="8640A502" w:tentative="1">
      <w:start w:val="1"/>
      <w:numFmt w:val="bullet"/>
      <w:lvlText w:val="•"/>
      <w:lvlJc w:val="left"/>
      <w:pPr>
        <w:tabs>
          <w:tab w:val="num" w:pos="5760"/>
        </w:tabs>
        <w:ind w:left="5760" w:hanging="360"/>
      </w:pPr>
      <w:rPr>
        <w:rFonts w:ascii="Times New Roman" w:hAnsi="Times New Roman" w:hint="default"/>
      </w:rPr>
    </w:lvl>
    <w:lvl w:ilvl="8" w:tplc="D1D69DA2"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3AB863BE"/>
    <w:multiLevelType w:val="multilevel"/>
    <w:tmpl w:val="0419001D"/>
    <w:styleLink w:val="1ai"/>
    <w:lvl w:ilvl="0">
      <w:start w:val="1"/>
      <w:numFmt w:val="russianLower"/>
      <w:lvlText w:val="%1)"/>
      <w:lvlJc w:val="left"/>
      <w:pPr>
        <w:tabs>
          <w:tab w:val="num" w:pos="360"/>
        </w:tabs>
        <w:ind w:left="1068" w:hanging="360"/>
      </w:pPr>
    </w:lvl>
    <w:lvl w:ilvl="1">
      <w:start w:val="1"/>
      <w:numFmt w:val="decimal"/>
      <w:lvlText w:val="%2)"/>
      <w:lvlJc w:val="left"/>
      <w:pPr>
        <w:tabs>
          <w:tab w:val="num" w:pos="720"/>
        </w:tabs>
        <w:ind w:left="1776" w:hanging="360"/>
      </w:pPr>
    </w:lvl>
    <w:lvl w:ilvl="2">
      <w:start w:val="1"/>
      <w:numFmt w:val="upperRoman"/>
      <w:lvlText w:val="%3)"/>
      <w:lvlJc w:val="left"/>
      <w:pPr>
        <w:tabs>
          <w:tab w:val="num" w:pos="1080"/>
        </w:tabs>
        <w:ind w:left="2484"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43C47F1C"/>
    <w:multiLevelType w:val="hybridMultilevel"/>
    <w:tmpl w:val="23D87A38"/>
    <w:lvl w:ilvl="0" w:tplc="6F8A9AEE">
      <w:start w:val="1"/>
      <w:numFmt w:val="decimal"/>
      <w:lvlText w:val="%1"/>
      <w:lvlJc w:val="left"/>
      <w:pPr>
        <w:ind w:left="735" w:hanging="37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AF42C05"/>
    <w:multiLevelType w:val="hybridMultilevel"/>
    <w:tmpl w:val="E722C4FE"/>
    <w:lvl w:ilvl="0" w:tplc="B13A7054">
      <w:numFmt w:val="bullet"/>
      <w:lvlText w:val="–"/>
      <w:lvlJc w:val="left"/>
      <w:pPr>
        <w:tabs>
          <w:tab w:val="num" w:pos="720"/>
        </w:tabs>
        <w:ind w:left="720" w:hanging="360"/>
      </w:pPr>
      <w:rPr>
        <w:rFonts w:ascii="Times New Roman" w:eastAsia="Times New Roman" w:hAnsi="Times New Roman" w:cs="Times New Roman" w:hint="default"/>
      </w:rPr>
    </w:lvl>
    <w:lvl w:ilvl="1" w:tplc="2A4645E8" w:tentative="1">
      <w:start w:val="1"/>
      <w:numFmt w:val="bullet"/>
      <w:lvlText w:val="•"/>
      <w:lvlJc w:val="left"/>
      <w:pPr>
        <w:tabs>
          <w:tab w:val="num" w:pos="1440"/>
        </w:tabs>
        <w:ind w:left="1440" w:hanging="360"/>
      </w:pPr>
      <w:rPr>
        <w:rFonts w:ascii="Times New Roman" w:hAnsi="Times New Roman" w:hint="default"/>
      </w:rPr>
    </w:lvl>
    <w:lvl w:ilvl="2" w:tplc="452AD742" w:tentative="1">
      <w:start w:val="1"/>
      <w:numFmt w:val="bullet"/>
      <w:lvlText w:val="•"/>
      <w:lvlJc w:val="left"/>
      <w:pPr>
        <w:tabs>
          <w:tab w:val="num" w:pos="2160"/>
        </w:tabs>
        <w:ind w:left="2160" w:hanging="360"/>
      </w:pPr>
      <w:rPr>
        <w:rFonts w:ascii="Times New Roman" w:hAnsi="Times New Roman" w:hint="default"/>
      </w:rPr>
    </w:lvl>
    <w:lvl w:ilvl="3" w:tplc="9CC2492E" w:tentative="1">
      <w:start w:val="1"/>
      <w:numFmt w:val="bullet"/>
      <w:lvlText w:val="•"/>
      <w:lvlJc w:val="left"/>
      <w:pPr>
        <w:tabs>
          <w:tab w:val="num" w:pos="2880"/>
        </w:tabs>
        <w:ind w:left="2880" w:hanging="360"/>
      </w:pPr>
      <w:rPr>
        <w:rFonts w:ascii="Times New Roman" w:hAnsi="Times New Roman" w:hint="default"/>
      </w:rPr>
    </w:lvl>
    <w:lvl w:ilvl="4" w:tplc="C82CBB40" w:tentative="1">
      <w:start w:val="1"/>
      <w:numFmt w:val="bullet"/>
      <w:lvlText w:val="•"/>
      <w:lvlJc w:val="left"/>
      <w:pPr>
        <w:tabs>
          <w:tab w:val="num" w:pos="3600"/>
        </w:tabs>
        <w:ind w:left="3600" w:hanging="360"/>
      </w:pPr>
      <w:rPr>
        <w:rFonts w:ascii="Times New Roman" w:hAnsi="Times New Roman" w:hint="default"/>
      </w:rPr>
    </w:lvl>
    <w:lvl w:ilvl="5" w:tplc="17A6C3AE" w:tentative="1">
      <w:start w:val="1"/>
      <w:numFmt w:val="bullet"/>
      <w:lvlText w:val="•"/>
      <w:lvlJc w:val="left"/>
      <w:pPr>
        <w:tabs>
          <w:tab w:val="num" w:pos="4320"/>
        </w:tabs>
        <w:ind w:left="4320" w:hanging="360"/>
      </w:pPr>
      <w:rPr>
        <w:rFonts w:ascii="Times New Roman" w:hAnsi="Times New Roman" w:hint="default"/>
      </w:rPr>
    </w:lvl>
    <w:lvl w:ilvl="6" w:tplc="78FA77AC" w:tentative="1">
      <w:start w:val="1"/>
      <w:numFmt w:val="bullet"/>
      <w:lvlText w:val="•"/>
      <w:lvlJc w:val="left"/>
      <w:pPr>
        <w:tabs>
          <w:tab w:val="num" w:pos="5040"/>
        </w:tabs>
        <w:ind w:left="5040" w:hanging="360"/>
      </w:pPr>
      <w:rPr>
        <w:rFonts w:ascii="Times New Roman" w:hAnsi="Times New Roman" w:hint="default"/>
      </w:rPr>
    </w:lvl>
    <w:lvl w:ilvl="7" w:tplc="996A2816" w:tentative="1">
      <w:start w:val="1"/>
      <w:numFmt w:val="bullet"/>
      <w:lvlText w:val="•"/>
      <w:lvlJc w:val="left"/>
      <w:pPr>
        <w:tabs>
          <w:tab w:val="num" w:pos="5760"/>
        </w:tabs>
        <w:ind w:left="5760" w:hanging="360"/>
      </w:pPr>
      <w:rPr>
        <w:rFonts w:ascii="Times New Roman" w:hAnsi="Times New Roman" w:hint="default"/>
      </w:rPr>
    </w:lvl>
    <w:lvl w:ilvl="8" w:tplc="48F2DD1C" w:tentative="1">
      <w:start w:val="1"/>
      <w:numFmt w:val="bullet"/>
      <w:lvlText w:val="•"/>
      <w:lvlJc w:val="left"/>
      <w:pPr>
        <w:tabs>
          <w:tab w:val="num" w:pos="6480"/>
        </w:tabs>
        <w:ind w:left="6480" w:hanging="360"/>
      </w:pPr>
      <w:rPr>
        <w:rFonts w:ascii="Times New Roman" w:hAnsi="Times New Roman" w:hint="default"/>
      </w:rPr>
    </w:lvl>
  </w:abstractNum>
  <w:abstractNum w:abstractNumId="18" w15:restartNumberingAfterBreak="0">
    <w:nsid w:val="4FA52DC2"/>
    <w:multiLevelType w:val="hybridMultilevel"/>
    <w:tmpl w:val="A7F28830"/>
    <w:lvl w:ilvl="0" w:tplc="E9F038C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58A44ECF"/>
    <w:multiLevelType w:val="hybridMultilevel"/>
    <w:tmpl w:val="61D225C2"/>
    <w:lvl w:ilvl="0" w:tplc="E2182F0C">
      <w:start w:val="1"/>
      <w:numFmt w:val="bullet"/>
      <w:lvlText w:val="•"/>
      <w:lvlJc w:val="left"/>
      <w:pPr>
        <w:tabs>
          <w:tab w:val="num" w:pos="720"/>
        </w:tabs>
        <w:ind w:left="720" w:hanging="360"/>
      </w:pPr>
      <w:rPr>
        <w:rFonts w:ascii="Times New Roman" w:hAnsi="Times New Roman" w:hint="default"/>
      </w:rPr>
    </w:lvl>
    <w:lvl w:ilvl="1" w:tplc="2A4645E8" w:tentative="1">
      <w:start w:val="1"/>
      <w:numFmt w:val="bullet"/>
      <w:lvlText w:val="•"/>
      <w:lvlJc w:val="left"/>
      <w:pPr>
        <w:tabs>
          <w:tab w:val="num" w:pos="1440"/>
        </w:tabs>
        <w:ind w:left="1440" w:hanging="360"/>
      </w:pPr>
      <w:rPr>
        <w:rFonts w:ascii="Times New Roman" w:hAnsi="Times New Roman" w:hint="default"/>
      </w:rPr>
    </w:lvl>
    <w:lvl w:ilvl="2" w:tplc="452AD742" w:tentative="1">
      <w:start w:val="1"/>
      <w:numFmt w:val="bullet"/>
      <w:lvlText w:val="•"/>
      <w:lvlJc w:val="left"/>
      <w:pPr>
        <w:tabs>
          <w:tab w:val="num" w:pos="2160"/>
        </w:tabs>
        <w:ind w:left="2160" w:hanging="360"/>
      </w:pPr>
      <w:rPr>
        <w:rFonts w:ascii="Times New Roman" w:hAnsi="Times New Roman" w:hint="default"/>
      </w:rPr>
    </w:lvl>
    <w:lvl w:ilvl="3" w:tplc="9CC2492E" w:tentative="1">
      <w:start w:val="1"/>
      <w:numFmt w:val="bullet"/>
      <w:lvlText w:val="•"/>
      <w:lvlJc w:val="left"/>
      <w:pPr>
        <w:tabs>
          <w:tab w:val="num" w:pos="2880"/>
        </w:tabs>
        <w:ind w:left="2880" w:hanging="360"/>
      </w:pPr>
      <w:rPr>
        <w:rFonts w:ascii="Times New Roman" w:hAnsi="Times New Roman" w:hint="default"/>
      </w:rPr>
    </w:lvl>
    <w:lvl w:ilvl="4" w:tplc="C82CBB40" w:tentative="1">
      <w:start w:val="1"/>
      <w:numFmt w:val="bullet"/>
      <w:lvlText w:val="•"/>
      <w:lvlJc w:val="left"/>
      <w:pPr>
        <w:tabs>
          <w:tab w:val="num" w:pos="3600"/>
        </w:tabs>
        <w:ind w:left="3600" w:hanging="360"/>
      </w:pPr>
      <w:rPr>
        <w:rFonts w:ascii="Times New Roman" w:hAnsi="Times New Roman" w:hint="default"/>
      </w:rPr>
    </w:lvl>
    <w:lvl w:ilvl="5" w:tplc="17A6C3AE" w:tentative="1">
      <w:start w:val="1"/>
      <w:numFmt w:val="bullet"/>
      <w:lvlText w:val="•"/>
      <w:lvlJc w:val="left"/>
      <w:pPr>
        <w:tabs>
          <w:tab w:val="num" w:pos="4320"/>
        </w:tabs>
        <w:ind w:left="4320" w:hanging="360"/>
      </w:pPr>
      <w:rPr>
        <w:rFonts w:ascii="Times New Roman" w:hAnsi="Times New Roman" w:hint="default"/>
      </w:rPr>
    </w:lvl>
    <w:lvl w:ilvl="6" w:tplc="78FA77AC" w:tentative="1">
      <w:start w:val="1"/>
      <w:numFmt w:val="bullet"/>
      <w:lvlText w:val="•"/>
      <w:lvlJc w:val="left"/>
      <w:pPr>
        <w:tabs>
          <w:tab w:val="num" w:pos="5040"/>
        </w:tabs>
        <w:ind w:left="5040" w:hanging="360"/>
      </w:pPr>
      <w:rPr>
        <w:rFonts w:ascii="Times New Roman" w:hAnsi="Times New Roman" w:hint="default"/>
      </w:rPr>
    </w:lvl>
    <w:lvl w:ilvl="7" w:tplc="996A2816" w:tentative="1">
      <w:start w:val="1"/>
      <w:numFmt w:val="bullet"/>
      <w:lvlText w:val="•"/>
      <w:lvlJc w:val="left"/>
      <w:pPr>
        <w:tabs>
          <w:tab w:val="num" w:pos="5760"/>
        </w:tabs>
        <w:ind w:left="5760" w:hanging="360"/>
      </w:pPr>
      <w:rPr>
        <w:rFonts w:ascii="Times New Roman" w:hAnsi="Times New Roman" w:hint="default"/>
      </w:rPr>
    </w:lvl>
    <w:lvl w:ilvl="8" w:tplc="48F2DD1C"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58B3228A"/>
    <w:multiLevelType w:val="multilevel"/>
    <w:tmpl w:val="66AA054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 w15:restartNumberingAfterBreak="0">
    <w:nsid w:val="60323B79"/>
    <w:multiLevelType w:val="multilevel"/>
    <w:tmpl w:val="6488245E"/>
    <w:lvl w:ilvl="0">
      <w:start w:val="2"/>
      <w:numFmt w:val="decimal"/>
      <w:pStyle w:val="1"/>
      <w:lvlText w:val="%1"/>
      <w:lvlJc w:val="left"/>
      <w:pPr>
        <w:ind w:left="576" w:hanging="576"/>
      </w:pPr>
      <w:rPr>
        <w:rFonts w:hint="default"/>
        <w:b w:val="0"/>
      </w:rPr>
    </w:lvl>
    <w:lvl w:ilvl="1">
      <w:start w:val="2"/>
      <w:numFmt w:val="decimal"/>
      <w:lvlText w:val="%1.%2"/>
      <w:lvlJc w:val="left"/>
      <w:pPr>
        <w:ind w:left="1427" w:hanging="576"/>
      </w:pPr>
      <w:rPr>
        <w:rFonts w:hint="default"/>
        <w:b w:val="0"/>
      </w:rPr>
    </w:lvl>
    <w:lvl w:ilvl="2">
      <w:start w:val="3"/>
      <w:numFmt w:val="decimal"/>
      <w:lvlText w:val="%1.%2.%3"/>
      <w:lvlJc w:val="left"/>
      <w:pPr>
        <w:ind w:left="1288" w:hanging="720"/>
      </w:pPr>
      <w:rPr>
        <w:rFonts w:hint="default"/>
        <w:b w:val="0"/>
      </w:rPr>
    </w:lvl>
    <w:lvl w:ilvl="3">
      <w:start w:val="1"/>
      <w:numFmt w:val="decimal"/>
      <w:lvlText w:val="%1.%2.%3.%4"/>
      <w:lvlJc w:val="left"/>
      <w:pPr>
        <w:ind w:left="1932" w:hanging="1080"/>
      </w:pPr>
      <w:rPr>
        <w:rFonts w:hint="default"/>
        <w:b w:val="0"/>
      </w:rPr>
    </w:lvl>
    <w:lvl w:ilvl="4">
      <w:start w:val="1"/>
      <w:numFmt w:val="decimal"/>
      <w:lvlText w:val="%1.%2.%3.%4.%5"/>
      <w:lvlJc w:val="left"/>
      <w:pPr>
        <w:ind w:left="2216" w:hanging="1080"/>
      </w:pPr>
      <w:rPr>
        <w:rFonts w:hint="default"/>
        <w:b w:val="0"/>
      </w:rPr>
    </w:lvl>
    <w:lvl w:ilvl="5">
      <w:start w:val="1"/>
      <w:numFmt w:val="decimal"/>
      <w:lvlText w:val="%1.%2.%3.%4.%5.%6"/>
      <w:lvlJc w:val="left"/>
      <w:pPr>
        <w:ind w:left="2860" w:hanging="1440"/>
      </w:pPr>
      <w:rPr>
        <w:rFonts w:hint="default"/>
        <w:b w:val="0"/>
      </w:rPr>
    </w:lvl>
    <w:lvl w:ilvl="6">
      <w:start w:val="1"/>
      <w:numFmt w:val="decimal"/>
      <w:lvlText w:val="%1.%2.%3.%4.%5.%6.%7"/>
      <w:lvlJc w:val="left"/>
      <w:pPr>
        <w:ind w:left="3144" w:hanging="1440"/>
      </w:pPr>
      <w:rPr>
        <w:rFonts w:hint="default"/>
        <w:b w:val="0"/>
      </w:rPr>
    </w:lvl>
    <w:lvl w:ilvl="7">
      <w:start w:val="1"/>
      <w:numFmt w:val="decimal"/>
      <w:lvlText w:val="%1.%2.%3.%4.%5.%6.%7.%8"/>
      <w:lvlJc w:val="left"/>
      <w:pPr>
        <w:ind w:left="3788" w:hanging="1800"/>
      </w:pPr>
      <w:rPr>
        <w:rFonts w:hint="default"/>
        <w:b w:val="0"/>
      </w:rPr>
    </w:lvl>
    <w:lvl w:ilvl="8">
      <w:start w:val="1"/>
      <w:numFmt w:val="decimal"/>
      <w:lvlText w:val="%1.%2.%3.%4.%5.%6.%7.%8.%9"/>
      <w:lvlJc w:val="left"/>
      <w:pPr>
        <w:ind w:left="4432" w:hanging="2160"/>
      </w:pPr>
      <w:rPr>
        <w:rFonts w:hint="default"/>
        <w:b w:val="0"/>
      </w:rPr>
    </w:lvl>
  </w:abstractNum>
  <w:abstractNum w:abstractNumId="22" w15:restartNumberingAfterBreak="0">
    <w:nsid w:val="60E20FDA"/>
    <w:multiLevelType w:val="hybridMultilevel"/>
    <w:tmpl w:val="7FBCD1E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61647D9A"/>
    <w:multiLevelType w:val="hybridMultilevel"/>
    <w:tmpl w:val="A53C8862"/>
    <w:lvl w:ilvl="0" w:tplc="B13A7054">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6EE80C9E"/>
    <w:multiLevelType w:val="hybridMultilevel"/>
    <w:tmpl w:val="11EAA55E"/>
    <w:lvl w:ilvl="0" w:tplc="189EAD2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709F5F4D"/>
    <w:multiLevelType w:val="hybridMultilevel"/>
    <w:tmpl w:val="A672D032"/>
    <w:lvl w:ilvl="0" w:tplc="B13A7054">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753B2D81"/>
    <w:multiLevelType w:val="hybridMultilevel"/>
    <w:tmpl w:val="C0D66F32"/>
    <w:lvl w:ilvl="0" w:tplc="B13A7054">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7955093B"/>
    <w:multiLevelType w:val="multilevel"/>
    <w:tmpl w:val="54140720"/>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28" w15:restartNumberingAfterBreak="0">
    <w:nsid w:val="7E9E4A55"/>
    <w:multiLevelType w:val="multilevel"/>
    <w:tmpl w:val="E3C815E8"/>
    <w:lvl w:ilvl="0">
      <w:start w:val="1"/>
      <w:numFmt w:val="bullet"/>
      <w:lvlText w:val=""/>
      <w:lvlJc w:val="left"/>
      <w:pPr>
        <w:tabs>
          <w:tab w:val="num" w:pos="720"/>
        </w:tabs>
        <w:ind w:left="720" w:hanging="360"/>
      </w:pPr>
      <w:rPr>
        <w:rFonts w:ascii="Symbol" w:hAnsi="Symbol" w:cs="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F971757"/>
    <w:multiLevelType w:val="hybridMultilevel"/>
    <w:tmpl w:val="3E162E32"/>
    <w:lvl w:ilvl="0" w:tplc="B13A7054">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5"/>
  </w:num>
  <w:num w:numId="2">
    <w:abstractNumId w:val="9"/>
  </w:num>
  <w:num w:numId="3">
    <w:abstractNumId w:val="21"/>
  </w:num>
  <w:num w:numId="4">
    <w:abstractNumId w:val="16"/>
  </w:num>
  <w:num w:numId="5">
    <w:abstractNumId w:val="0"/>
  </w:num>
  <w:num w:numId="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0"/>
  </w:num>
  <w:num w:numId="8">
    <w:abstractNumId w:val="24"/>
  </w:num>
  <w:num w:numId="9">
    <w:abstractNumId w:val="4"/>
  </w:num>
  <w:num w:numId="10">
    <w:abstractNumId w:val="18"/>
  </w:num>
  <w:num w:numId="11">
    <w:abstractNumId w:val="1"/>
  </w:num>
  <w:num w:numId="12">
    <w:abstractNumId w:val="12"/>
  </w:num>
  <w:num w:numId="13">
    <w:abstractNumId w:val="25"/>
  </w:num>
  <w:num w:numId="14">
    <w:abstractNumId w:val="23"/>
  </w:num>
  <w:num w:numId="15">
    <w:abstractNumId w:val="14"/>
  </w:num>
  <w:num w:numId="16">
    <w:abstractNumId w:val="11"/>
  </w:num>
  <w:num w:numId="17">
    <w:abstractNumId w:val="19"/>
  </w:num>
  <w:num w:numId="18">
    <w:abstractNumId w:val="17"/>
  </w:num>
  <w:num w:numId="19">
    <w:abstractNumId w:val="29"/>
  </w:num>
  <w:num w:numId="20">
    <w:abstractNumId w:val="3"/>
  </w:num>
  <w:num w:numId="21">
    <w:abstractNumId w:val="26"/>
  </w:num>
  <w:num w:numId="22">
    <w:abstractNumId w:val="5"/>
  </w:num>
  <w:num w:numId="23">
    <w:abstractNumId w:val="7"/>
  </w:num>
  <w:num w:numId="24">
    <w:abstractNumId w:val="8"/>
  </w:num>
  <w:num w:numId="25">
    <w:abstractNumId w:val="20"/>
  </w:num>
  <w:num w:numId="26">
    <w:abstractNumId w:val="2"/>
  </w:num>
  <w:num w:numId="27">
    <w:abstractNumId w:val="13"/>
  </w:num>
  <w:num w:numId="28">
    <w:abstractNumId w:val="6"/>
  </w:num>
  <w:num w:numId="29">
    <w:abstractNumId w:val="22"/>
  </w:num>
  <w:num w:numId="30">
    <w:abstractNumId w:val="27"/>
  </w:num>
  <w:num w:numId="31">
    <w:abstractNumId w:val="2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357"/>
  <w:doNotHyphenateCaps/>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7387C"/>
    <w:rsid w:val="00000DF6"/>
    <w:rsid w:val="00001489"/>
    <w:rsid w:val="000027C4"/>
    <w:rsid w:val="00002AA1"/>
    <w:rsid w:val="000035B5"/>
    <w:rsid w:val="00004A9D"/>
    <w:rsid w:val="0000591B"/>
    <w:rsid w:val="0000776E"/>
    <w:rsid w:val="00013A1A"/>
    <w:rsid w:val="000150F4"/>
    <w:rsid w:val="00015820"/>
    <w:rsid w:val="00015EDD"/>
    <w:rsid w:val="00015F5E"/>
    <w:rsid w:val="000165E7"/>
    <w:rsid w:val="00017446"/>
    <w:rsid w:val="0001782C"/>
    <w:rsid w:val="00020E04"/>
    <w:rsid w:val="00021B97"/>
    <w:rsid w:val="00021BE5"/>
    <w:rsid w:val="0002450C"/>
    <w:rsid w:val="00025867"/>
    <w:rsid w:val="00031EED"/>
    <w:rsid w:val="000334F7"/>
    <w:rsid w:val="0003594F"/>
    <w:rsid w:val="00040F9C"/>
    <w:rsid w:val="00041479"/>
    <w:rsid w:val="00042820"/>
    <w:rsid w:val="000432A5"/>
    <w:rsid w:val="00043DAE"/>
    <w:rsid w:val="000452E3"/>
    <w:rsid w:val="00046B17"/>
    <w:rsid w:val="0004740E"/>
    <w:rsid w:val="00047D00"/>
    <w:rsid w:val="00051BBE"/>
    <w:rsid w:val="0005278B"/>
    <w:rsid w:val="00052FCC"/>
    <w:rsid w:val="00055A2D"/>
    <w:rsid w:val="00055F62"/>
    <w:rsid w:val="000574CB"/>
    <w:rsid w:val="0006006A"/>
    <w:rsid w:val="000610D7"/>
    <w:rsid w:val="00061695"/>
    <w:rsid w:val="000617BD"/>
    <w:rsid w:val="00062225"/>
    <w:rsid w:val="0006235A"/>
    <w:rsid w:val="000634E0"/>
    <w:rsid w:val="00065264"/>
    <w:rsid w:val="00066BF9"/>
    <w:rsid w:val="0007009A"/>
    <w:rsid w:val="000703B3"/>
    <w:rsid w:val="00070487"/>
    <w:rsid w:val="00072B17"/>
    <w:rsid w:val="00073DC9"/>
    <w:rsid w:val="000742C8"/>
    <w:rsid w:val="0007623A"/>
    <w:rsid w:val="00076AA5"/>
    <w:rsid w:val="00080468"/>
    <w:rsid w:val="00080F0A"/>
    <w:rsid w:val="00081603"/>
    <w:rsid w:val="00082D87"/>
    <w:rsid w:val="00083089"/>
    <w:rsid w:val="00083DF2"/>
    <w:rsid w:val="000846A4"/>
    <w:rsid w:val="00084EC4"/>
    <w:rsid w:val="00085553"/>
    <w:rsid w:val="000861B4"/>
    <w:rsid w:val="00087EA1"/>
    <w:rsid w:val="00091042"/>
    <w:rsid w:val="00091D11"/>
    <w:rsid w:val="00093A25"/>
    <w:rsid w:val="00093ECB"/>
    <w:rsid w:val="000940D3"/>
    <w:rsid w:val="00094586"/>
    <w:rsid w:val="0009475C"/>
    <w:rsid w:val="00095A61"/>
    <w:rsid w:val="0009771A"/>
    <w:rsid w:val="000A0B1B"/>
    <w:rsid w:val="000A151C"/>
    <w:rsid w:val="000A1666"/>
    <w:rsid w:val="000A1FFE"/>
    <w:rsid w:val="000A3245"/>
    <w:rsid w:val="000A3E80"/>
    <w:rsid w:val="000A41C2"/>
    <w:rsid w:val="000A6090"/>
    <w:rsid w:val="000A6654"/>
    <w:rsid w:val="000B1FBD"/>
    <w:rsid w:val="000B28A1"/>
    <w:rsid w:val="000B4E22"/>
    <w:rsid w:val="000B5875"/>
    <w:rsid w:val="000B5EEB"/>
    <w:rsid w:val="000B6837"/>
    <w:rsid w:val="000B6AAC"/>
    <w:rsid w:val="000C1D9F"/>
    <w:rsid w:val="000C373F"/>
    <w:rsid w:val="000C3FF4"/>
    <w:rsid w:val="000C4316"/>
    <w:rsid w:val="000C4740"/>
    <w:rsid w:val="000C6E89"/>
    <w:rsid w:val="000D1095"/>
    <w:rsid w:val="000D197C"/>
    <w:rsid w:val="000D2D92"/>
    <w:rsid w:val="000D5C35"/>
    <w:rsid w:val="000D67DE"/>
    <w:rsid w:val="000E1881"/>
    <w:rsid w:val="000E30C6"/>
    <w:rsid w:val="000E3715"/>
    <w:rsid w:val="000E37C4"/>
    <w:rsid w:val="000E38BA"/>
    <w:rsid w:val="000E4498"/>
    <w:rsid w:val="000E5661"/>
    <w:rsid w:val="000F022E"/>
    <w:rsid w:val="000F02FE"/>
    <w:rsid w:val="000F06C7"/>
    <w:rsid w:val="000F0887"/>
    <w:rsid w:val="000F137B"/>
    <w:rsid w:val="000F15EB"/>
    <w:rsid w:val="000F3655"/>
    <w:rsid w:val="000F5F40"/>
    <w:rsid w:val="000F7253"/>
    <w:rsid w:val="000F731A"/>
    <w:rsid w:val="00101433"/>
    <w:rsid w:val="00101F21"/>
    <w:rsid w:val="00103062"/>
    <w:rsid w:val="001055FC"/>
    <w:rsid w:val="00107261"/>
    <w:rsid w:val="00107B10"/>
    <w:rsid w:val="00111822"/>
    <w:rsid w:val="00112186"/>
    <w:rsid w:val="00112F82"/>
    <w:rsid w:val="001158DF"/>
    <w:rsid w:val="00117779"/>
    <w:rsid w:val="00120D5C"/>
    <w:rsid w:val="001245C3"/>
    <w:rsid w:val="001249B7"/>
    <w:rsid w:val="00127D3E"/>
    <w:rsid w:val="001302EF"/>
    <w:rsid w:val="0013043A"/>
    <w:rsid w:val="001313E6"/>
    <w:rsid w:val="00133B9F"/>
    <w:rsid w:val="00134838"/>
    <w:rsid w:val="00135B91"/>
    <w:rsid w:val="0013661F"/>
    <w:rsid w:val="001367BE"/>
    <w:rsid w:val="001407F8"/>
    <w:rsid w:val="00140C16"/>
    <w:rsid w:val="00142257"/>
    <w:rsid w:val="00142CD5"/>
    <w:rsid w:val="00142E23"/>
    <w:rsid w:val="001433B7"/>
    <w:rsid w:val="00146351"/>
    <w:rsid w:val="001464A2"/>
    <w:rsid w:val="00150534"/>
    <w:rsid w:val="001507DF"/>
    <w:rsid w:val="00151B85"/>
    <w:rsid w:val="00151DD5"/>
    <w:rsid w:val="00152E2D"/>
    <w:rsid w:val="001546C6"/>
    <w:rsid w:val="001550B3"/>
    <w:rsid w:val="001552BA"/>
    <w:rsid w:val="001564DD"/>
    <w:rsid w:val="00156741"/>
    <w:rsid w:val="00157AD1"/>
    <w:rsid w:val="00161139"/>
    <w:rsid w:val="00161874"/>
    <w:rsid w:val="0016205B"/>
    <w:rsid w:val="00162289"/>
    <w:rsid w:val="0016292A"/>
    <w:rsid w:val="00164A4C"/>
    <w:rsid w:val="0016547F"/>
    <w:rsid w:val="00165B65"/>
    <w:rsid w:val="00166BFE"/>
    <w:rsid w:val="00167FBB"/>
    <w:rsid w:val="00173A22"/>
    <w:rsid w:val="001740E0"/>
    <w:rsid w:val="00174C46"/>
    <w:rsid w:val="00176161"/>
    <w:rsid w:val="00176D12"/>
    <w:rsid w:val="00177311"/>
    <w:rsid w:val="00177A30"/>
    <w:rsid w:val="0018174B"/>
    <w:rsid w:val="001848D5"/>
    <w:rsid w:val="00185806"/>
    <w:rsid w:val="00186D47"/>
    <w:rsid w:val="00187264"/>
    <w:rsid w:val="001875FE"/>
    <w:rsid w:val="00190B3F"/>
    <w:rsid w:val="00191595"/>
    <w:rsid w:val="001945A5"/>
    <w:rsid w:val="00194E66"/>
    <w:rsid w:val="00196623"/>
    <w:rsid w:val="001A0D29"/>
    <w:rsid w:val="001A2575"/>
    <w:rsid w:val="001A2918"/>
    <w:rsid w:val="001A35A2"/>
    <w:rsid w:val="001A4BE9"/>
    <w:rsid w:val="001A6A9B"/>
    <w:rsid w:val="001B01EA"/>
    <w:rsid w:val="001B0D61"/>
    <w:rsid w:val="001B0FE1"/>
    <w:rsid w:val="001B0FE3"/>
    <w:rsid w:val="001B139A"/>
    <w:rsid w:val="001B1421"/>
    <w:rsid w:val="001B3250"/>
    <w:rsid w:val="001B412C"/>
    <w:rsid w:val="001B5814"/>
    <w:rsid w:val="001B6AA0"/>
    <w:rsid w:val="001C2486"/>
    <w:rsid w:val="001C327A"/>
    <w:rsid w:val="001C3844"/>
    <w:rsid w:val="001C459A"/>
    <w:rsid w:val="001C481C"/>
    <w:rsid w:val="001C48F0"/>
    <w:rsid w:val="001C6E4F"/>
    <w:rsid w:val="001D0BA4"/>
    <w:rsid w:val="001D3A04"/>
    <w:rsid w:val="001D3B0D"/>
    <w:rsid w:val="001D4C5E"/>
    <w:rsid w:val="001E2230"/>
    <w:rsid w:val="001E428A"/>
    <w:rsid w:val="001E6F6A"/>
    <w:rsid w:val="001F0645"/>
    <w:rsid w:val="001F2207"/>
    <w:rsid w:val="001F2991"/>
    <w:rsid w:val="001F56F1"/>
    <w:rsid w:val="001F5AB2"/>
    <w:rsid w:val="001F73B9"/>
    <w:rsid w:val="0020351D"/>
    <w:rsid w:val="00204FAA"/>
    <w:rsid w:val="002066FE"/>
    <w:rsid w:val="00207C8B"/>
    <w:rsid w:val="002104BA"/>
    <w:rsid w:val="002113A3"/>
    <w:rsid w:val="00211736"/>
    <w:rsid w:val="00212321"/>
    <w:rsid w:val="00212378"/>
    <w:rsid w:val="0021504B"/>
    <w:rsid w:val="002154ED"/>
    <w:rsid w:val="00215AB9"/>
    <w:rsid w:val="00217E9A"/>
    <w:rsid w:val="0022137F"/>
    <w:rsid w:val="00221757"/>
    <w:rsid w:val="00222332"/>
    <w:rsid w:val="0022467E"/>
    <w:rsid w:val="00225C48"/>
    <w:rsid w:val="00226E23"/>
    <w:rsid w:val="00226ECD"/>
    <w:rsid w:val="00227D7A"/>
    <w:rsid w:val="00230BDC"/>
    <w:rsid w:val="00231392"/>
    <w:rsid w:val="00232AC9"/>
    <w:rsid w:val="002330D5"/>
    <w:rsid w:val="002332E7"/>
    <w:rsid w:val="00235E3A"/>
    <w:rsid w:val="002376D9"/>
    <w:rsid w:val="00241B11"/>
    <w:rsid w:val="00243144"/>
    <w:rsid w:val="002452BA"/>
    <w:rsid w:val="002453E7"/>
    <w:rsid w:val="00245F3B"/>
    <w:rsid w:val="00250B85"/>
    <w:rsid w:val="0025268B"/>
    <w:rsid w:val="002532F5"/>
    <w:rsid w:val="00254881"/>
    <w:rsid w:val="002549FE"/>
    <w:rsid w:val="00256448"/>
    <w:rsid w:val="002614D2"/>
    <w:rsid w:val="0026197C"/>
    <w:rsid w:val="00264F7D"/>
    <w:rsid w:val="00265B20"/>
    <w:rsid w:val="00265B7B"/>
    <w:rsid w:val="00265C37"/>
    <w:rsid w:val="00266C04"/>
    <w:rsid w:val="00271195"/>
    <w:rsid w:val="002718B5"/>
    <w:rsid w:val="002719D2"/>
    <w:rsid w:val="00271F6A"/>
    <w:rsid w:val="0027333B"/>
    <w:rsid w:val="002750A0"/>
    <w:rsid w:val="002750D9"/>
    <w:rsid w:val="00275273"/>
    <w:rsid w:val="002759E9"/>
    <w:rsid w:val="0027602B"/>
    <w:rsid w:val="002761FA"/>
    <w:rsid w:val="0027683E"/>
    <w:rsid w:val="00276C15"/>
    <w:rsid w:val="00282740"/>
    <w:rsid w:val="0028389E"/>
    <w:rsid w:val="002843EF"/>
    <w:rsid w:val="00284F2C"/>
    <w:rsid w:val="002873C5"/>
    <w:rsid w:val="0029087F"/>
    <w:rsid w:val="00295DCA"/>
    <w:rsid w:val="00297ADC"/>
    <w:rsid w:val="00297E23"/>
    <w:rsid w:val="002A0D03"/>
    <w:rsid w:val="002A0FEC"/>
    <w:rsid w:val="002A2099"/>
    <w:rsid w:val="002A257D"/>
    <w:rsid w:val="002A55FD"/>
    <w:rsid w:val="002A584C"/>
    <w:rsid w:val="002A6D03"/>
    <w:rsid w:val="002B1549"/>
    <w:rsid w:val="002B3462"/>
    <w:rsid w:val="002B3E66"/>
    <w:rsid w:val="002B3E76"/>
    <w:rsid w:val="002B4E4B"/>
    <w:rsid w:val="002B68DD"/>
    <w:rsid w:val="002C024C"/>
    <w:rsid w:val="002C04EA"/>
    <w:rsid w:val="002C0C38"/>
    <w:rsid w:val="002C0C61"/>
    <w:rsid w:val="002C0ECE"/>
    <w:rsid w:val="002C1AC5"/>
    <w:rsid w:val="002C2334"/>
    <w:rsid w:val="002C289A"/>
    <w:rsid w:val="002C66E4"/>
    <w:rsid w:val="002C707A"/>
    <w:rsid w:val="002C7664"/>
    <w:rsid w:val="002D0498"/>
    <w:rsid w:val="002D199E"/>
    <w:rsid w:val="002D2750"/>
    <w:rsid w:val="002D3D85"/>
    <w:rsid w:val="002D47F8"/>
    <w:rsid w:val="002D4D4A"/>
    <w:rsid w:val="002D4F20"/>
    <w:rsid w:val="002D5FC6"/>
    <w:rsid w:val="002D63BC"/>
    <w:rsid w:val="002D6C5F"/>
    <w:rsid w:val="002D6D36"/>
    <w:rsid w:val="002D7C38"/>
    <w:rsid w:val="002E02B7"/>
    <w:rsid w:val="002E0B4C"/>
    <w:rsid w:val="002E1068"/>
    <w:rsid w:val="002E1268"/>
    <w:rsid w:val="002E17CF"/>
    <w:rsid w:val="002E4A60"/>
    <w:rsid w:val="002E4FCC"/>
    <w:rsid w:val="002E5D96"/>
    <w:rsid w:val="002E5F8A"/>
    <w:rsid w:val="002F0BF1"/>
    <w:rsid w:val="002F11CB"/>
    <w:rsid w:val="002F2282"/>
    <w:rsid w:val="002F3505"/>
    <w:rsid w:val="002F4371"/>
    <w:rsid w:val="002F5AD4"/>
    <w:rsid w:val="002F5E8B"/>
    <w:rsid w:val="002F67BC"/>
    <w:rsid w:val="002F6940"/>
    <w:rsid w:val="00300369"/>
    <w:rsid w:val="00301146"/>
    <w:rsid w:val="00305769"/>
    <w:rsid w:val="00306598"/>
    <w:rsid w:val="00306BAE"/>
    <w:rsid w:val="00310254"/>
    <w:rsid w:val="0031064E"/>
    <w:rsid w:val="00310912"/>
    <w:rsid w:val="00310F5D"/>
    <w:rsid w:val="00311767"/>
    <w:rsid w:val="003144F7"/>
    <w:rsid w:val="00314A29"/>
    <w:rsid w:val="0031520B"/>
    <w:rsid w:val="00316F5C"/>
    <w:rsid w:val="00322868"/>
    <w:rsid w:val="0032332A"/>
    <w:rsid w:val="00323431"/>
    <w:rsid w:val="00326CCF"/>
    <w:rsid w:val="00327205"/>
    <w:rsid w:val="00327D87"/>
    <w:rsid w:val="003301AA"/>
    <w:rsid w:val="00332183"/>
    <w:rsid w:val="00333DF6"/>
    <w:rsid w:val="00333E69"/>
    <w:rsid w:val="00336057"/>
    <w:rsid w:val="00340183"/>
    <w:rsid w:val="00343A82"/>
    <w:rsid w:val="00345753"/>
    <w:rsid w:val="00345EB4"/>
    <w:rsid w:val="00346309"/>
    <w:rsid w:val="003466FF"/>
    <w:rsid w:val="003470E4"/>
    <w:rsid w:val="0034774B"/>
    <w:rsid w:val="00350B51"/>
    <w:rsid w:val="00351919"/>
    <w:rsid w:val="00351C8E"/>
    <w:rsid w:val="0035273A"/>
    <w:rsid w:val="00355B29"/>
    <w:rsid w:val="00355F32"/>
    <w:rsid w:val="003560B6"/>
    <w:rsid w:val="003562CC"/>
    <w:rsid w:val="00356546"/>
    <w:rsid w:val="00361494"/>
    <w:rsid w:val="003617AB"/>
    <w:rsid w:val="00361C28"/>
    <w:rsid w:val="0036228D"/>
    <w:rsid w:val="003635EA"/>
    <w:rsid w:val="00363C23"/>
    <w:rsid w:val="00365227"/>
    <w:rsid w:val="0036692E"/>
    <w:rsid w:val="00366DE6"/>
    <w:rsid w:val="00367FE6"/>
    <w:rsid w:val="00374C42"/>
    <w:rsid w:val="00375020"/>
    <w:rsid w:val="00375860"/>
    <w:rsid w:val="00376AEA"/>
    <w:rsid w:val="0038016B"/>
    <w:rsid w:val="00384144"/>
    <w:rsid w:val="00384B70"/>
    <w:rsid w:val="00385B00"/>
    <w:rsid w:val="0038676F"/>
    <w:rsid w:val="003870B5"/>
    <w:rsid w:val="003908FB"/>
    <w:rsid w:val="00391368"/>
    <w:rsid w:val="00391C47"/>
    <w:rsid w:val="00391C72"/>
    <w:rsid w:val="00397189"/>
    <w:rsid w:val="003A03B1"/>
    <w:rsid w:val="003A08E7"/>
    <w:rsid w:val="003A2346"/>
    <w:rsid w:val="003A2D1A"/>
    <w:rsid w:val="003A3640"/>
    <w:rsid w:val="003A4D09"/>
    <w:rsid w:val="003A4ED1"/>
    <w:rsid w:val="003A5470"/>
    <w:rsid w:val="003A58A1"/>
    <w:rsid w:val="003A72EE"/>
    <w:rsid w:val="003B20E2"/>
    <w:rsid w:val="003B2F71"/>
    <w:rsid w:val="003B30ED"/>
    <w:rsid w:val="003B466F"/>
    <w:rsid w:val="003B474B"/>
    <w:rsid w:val="003B5E45"/>
    <w:rsid w:val="003B7855"/>
    <w:rsid w:val="003C062C"/>
    <w:rsid w:val="003C0A50"/>
    <w:rsid w:val="003C1B5A"/>
    <w:rsid w:val="003C1E15"/>
    <w:rsid w:val="003C3C99"/>
    <w:rsid w:val="003C740B"/>
    <w:rsid w:val="003C7C8D"/>
    <w:rsid w:val="003C7D2A"/>
    <w:rsid w:val="003D2F49"/>
    <w:rsid w:val="003D3264"/>
    <w:rsid w:val="003D3C1C"/>
    <w:rsid w:val="003D61C5"/>
    <w:rsid w:val="003E1A3C"/>
    <w:rsid w:val="003E411C"/>
    <w:rsid w:val="003E4548"/>
    <w:rsid w:val="003E5193"/>
    <w:rsid w:val="003E520B"/>
    <w:rsid w:val="003E626B"/>
    <w:rsid w:val="003E68C5"/>
    <w:rsid w:val="003E79D6"/>
    <w:rsid w:val="003F191E"/>
    <w:rsid w:val="003F272D"/>
    <w:rsid w:val="003F2794"/>
    <w:rsid w:val="003F294B"/>
    <w:rsid w:val="003F5565"/>
    <w:rsid w:val="003F7553"/>
    <w:rsid w:val="00402811"/>
    <w:rsid w:val="0040285F"/>
    <w:rsid w:val="004033F3"/>
    <w:rsid w:val="004035EC"/>
    <w:rsid w:val="00404160"/>
    <w:rsid w:val="00404BB7"/>
    <w:rsid w:val="00407324"/>
    <w:rsid w:val="00410D1B"/>
    <w:rsid w:val="00410F8C"/>
    <w:rsid w:val="00412A4B"/>
    <w:rsid w:val="0041331F"/>
    <w:rsid w:val="004143ED"/>
    <w:rsid w:val="004161BE"/>
    <w:rsid w:val="004176CC"/>
    <w:rsid w:val="004201F2"/>
    <w:rsid w:val="00421D79"/>
    <w:rsid w:val="00421DBE"/>
    <w:rsid w:val="004232D7"/>
    <w:rsid w:val="00423D72"/>
    <w:rsid w:val="00426A9B"/>
    <w:rsid w:val="00427B12"/>
    <w:rsid w:val="00430F49"/>
    <w:rsid w:val="00431408"/>
    <w:rsid w:val="00431F3B"/>
    <w:rsid w:val="0043223F"/>
    <w:rsid w:val="00432D3B"/>
    <w:rsid w:val="00433247"/>
    <w:rsid w:val="004335AE"/>
    <w:rsid w:val="00434DBD"/>
    <w:rsid w:val="004350D4"/>
    <w:rsid w:val="00435335"/>
    <w:rsid w:val="00436D23"/>
    <w:rsid w:val="00440590"/>
    <w:rsid w:val="00440AC7"/>
    <w:rsid w:val="00440C09"/>
    <w:rsid w:val="00441333"/>
    <w:rsid w:val="00441373"/>
    <w:rsid w:val="00441450"/>
    <w:rsid w:val="0044201F"/>
    <w:rsid w:val="004435FE"/>
    <w:rsid w:val="00444DA5"/>
    <w:rsid w:val="00446E0C"/>
    <w:rsid w:val="00446F6A"/>
    <w:rsid w:val="004477AF"/>
    <w:rsid w:val="00451087"/>
    <w:rsid w:val="004518BB"/>
    <w:rsid w:val="004526CF"/>
    <w:rsid w:val="00452B0B"/>
    <w:rsid w:val="00453262"/>
    <w:rsid w:val="00455DAD"/>
    <w:rsid w:val="00456220"/>
    <w:rsid w:val="0046248E"/>
    <w:rsid w:val="00464593"/>
    <w:rsid w:val="00467491"/>
    <w:rsid w:val="00467D02"/>
    <w:rsid w:val="004735CE"/>
    <w:rsid w:val="00473834"/>
    <w:rsid w:val="00474E37"/>
    <w:rsid w:val="0047574D"/>
    <w:rsid w:val="00476F42"/>
    <w:rsid w:val="004779F6"/>
    <w:rsid w:val="0048086F"/>
    <w:rsid w:val="00481DE1"/>
    <w:rsid w:val="00484B69"/>
    <w:rsid w:val="00493DE6"/>
    <w:rsid w:val="00494307"/>
    <w:rsid w:val="00496EC6"/>
    <w:rsid w:val="004A0C0B"/>
    <w:rsid w:val="004A0C1C"/>
    <w:rsid w:val="004A2273"/>
    <w:rsid w:val="004A5F87"/>
    <w:rsid w:val="004A64E8"/>
    <w:rsid w:val="004A677F"/>
    <w:rsid w:val="004B28B7"/>
    <w:rsid w:val="004B3109"/>
    <w:rsid w:val="004B3334"/>
    <w:rsid w:val="004B473F"/>
    <w:rsid w:val="004B6156"/>
    <w:rsid w:val="004C1CA6"/>
    <w:rsid w:val="004C26B4"/>
    <w:rsid w:val="004C3D0B"/>
    <w:rsid w:val="004C68E7"/>
    <w:rsid w:val="004C6D1E"/>
    <w:rsid w:val="004D018D"/>
    <w:rsid w:val="004D0BF3"/>
    <w:rsid w:val="004D0C66"/>
    <w:rsid w:val="004D0FC5"/>
    <w:rsid w:val="004D182C"/>
    <w:rsid w:val="004D2C05"/>
    <w:rsid w:val="004D6377"/>
    <w:rsid w:val="004D6E04"/>
    <w:rsid w:val="004E2975"/>
    <w:rsid w:val="004E2D64"/>
    <w:rsid w:val="004E3554"/>
    <w:rsid w:val="004E3734"/>
    <w:rsid w:val="004E3A75"/>
    <w:rsid w:val="004E4E4A"/>
    <w:rsid w:val="004E5FC5"/>
    <w:rsid w:val="004E68FA"/>
    <w:rsid w:val="004E71CE"/>
    <w:rsid w:val="004F1008"/>
    <w:rsid w:val="004F218D"/>
    <w:rsid w:val="004F2AA5"/>
    <w:rsid w:val="004F3C72"/>
    <w:rsid w:val="004F6CA8"/>
    <w:rsid w:val="0050114F"/>
    <w:rsid w:val="00501262"/>
    <w:rsid w:val="005018B6"/>
    <w:rsid w:val="00503889"/>
    <w:rsid w:val="00503D18"/>
    <w:rsid w:val="00503FA5"/>
    <w:rsid w:val="00505DD3"/>
    <w:rsid w:val="00510D9B"/>
    <w:rsid w:val="00511552"/>
    <w:rsid w:val="00511F4E"/>
    <w:rsid w:val="005153FF"/>
    <w:rsid w:val="00516881"/>
    <w:rsid w:val="00520366"/>
    <w:rsid w:val="0052165A"/>
    <w:rsid w:val="00524B95"/>
    <w:rsid w:val="0052689C"/>
    <w:rsid w:val="00530035"/>
    <w:rsid w:val="005318F4"/>
    <w:rsid w:val="005328BD"/>
    <w:rsid w:val="005347B8"/>
    <w:rsid w:val="00540630"/>
    <w:rsid w:val="005411F7"/>
    <w:rsid w:val="00543242"/>
    <w:rsid w:val="00544A1C"/>
    <w:rsid w:val="00544CCC"/>
    <w:rsid w:val="00545F5D"/>
    <w:rsid w:val="005464EC"/>
    <w:rsid w:val="005465D6"/>
    <w:rsid w:val="00546CCA"/>
    <w:rsid w:val="00547BB3"/>
    <w:rsid w:val="005512E4"/>
    <w:rsid w:val="00553474"/>
    <w:rsid w:val="005535A5"/>
    <w:rsid w:val="00553E77"/>
    <w:rsid w:val="0055571A"/>
    <w:rsid w:val="00556D5F"/>
    <w:rsid w:val="00563A6A"/>
    <w:rsid w:val="0056449E"/>
    <w:rsid w:val="00564639"/>
    <w:rsid w:val="005653F3"/>
    <w:rsid w:val="00565AB6"/>
    <w:rsid w:val="0056629A"/>
    <w:rsid w:val="00570FB8"/>
    <w:rsid w:val="00571C0D"/>
    <w:rsid w:val="00571DB2"/>
    <w:rsid w:val="005722AA"/>
    <w:rsid w:val="0057353E"/>
    <w:rsid w:val="00573A9B"/>
    <w:rsid w:val="00574351"/>
    <w:rsid w:val="005755E7"/>
    <w:rsid w:val="00575962"/>
    <w:rsid w:val="00575E7F"/>
    <w:rsid w:val="00576885"/>
    <w:rsid w:val="00577E91"/>
    <w:rsid w:val="005807B4"/>
    <w:rsid w:val="00580D13"/>
    <w:rsid w:val="00582C7C"/>
    <w:rsid w:val="00585C6E"/>
    <w:rsid w:val="00587175"/>
    <w:rsid w:val="005947CE"/>
    <w:rsid w:val="00596C52"/>
    <w:rsid w:val="005A1485"/>
    <w:rsid w:val="005A2A60"/>
    <w:rsid w:val="005A3812"/>
    <w:rsid w:val="005A3844"/>
    <w:rsid w:val="005A53B9"/>
    <w:rsid w:val="005A5C0E"/>
    <w:rsid w:val="005A72D7"/>
    <w:rsid w:val="005B1EDD"/>
    <w:rsid w:val="005B6D72"/>
    <w:rsid w:val="005B788F"/>
    <w:rsid w:val="005C2BD0"/>
    <w:rsid w:val="005C43EC"/>
    <w:rsid w:val="005C5E2D"/>
    <w:rsid w:val="005C7E39"/>
    <w:rsid w:val="005D03A4"/>
    <w:rsid w:val="005D1241"/>
    <w:rsid w:val="005D157C"/>
    <w:rsid w:val="005D1EBD"/>
    <w:rsid w:val="005D44E4"/>
    <w:rsid w:val="005D4E94"/>
    <w:rsid w:val="005E10AD"/>
    <w:rsid w:val="005E2D0F"/>
    <w:rsid w:val="005E6371"/>
    <w:rsid w:val="005E792B"/>
    <w:rsid w:val="005E7EB9"/>
    <w:rsid w:val="005E7F84"/>
    <w:rsid w:val="005F0E80"/>
    <w:rsid w:val="005F13FC"/>
    <w:rsid w:val="005F1B3E"/>
    <w:rsid w:val="005F210F"/>
    <w:rsid w:val="005F4096"/>
    <w:rsid w:val="005F487D"/>
    <w:rsid w:val="005F4D66"/>
    <w:rsid w:val="005F588C"/>
    <w:rsid w:val="005F5914"/>
    <w:rsid w:val="005F5AA9"/>
    <w:rsid w:val="005F5E38"/>
    <w:rsid w:val="005F6CD3"/>
    <w:rsid w:val="005F6E0F"/>
    <w:rsid w:val="005F6E9A"/>
    <w:rsid w:val="005F719B"/>
    <w:rsid w:val="005F7B1E"/>
    <w:rsid w:val="005F7E52"/>
    <w:rsid w:val="0060075E"/>
    <w:rsid w:val="00601B07"/>
    <w:rsid w:val="00603B82"/>
    <w:rsid w:val="00603FF4"/>
    <w:rsid w:val="00605F1D"/>
    <w:rsid w:val="00607856"/>
    <w:rsid w:val="00611831"/>
    <w:rsid w:val="00611BF2"/>
    <w:rsid w:val="00613043"/>
    <w:rsid w:val="006135C9"/>
    <w:rsid w:val="00613EC6"/>
    <w:rsid w:val="006163F5"/>
    <w:rsid w:val="0061770B"/>
    <w:rsid w:val="00620443"/>
    <w:rsid w:val="0062111D"/>
    <w:rsid w:val="0062130D"/>
    <w:rsid w:val="00623DA7"/>
    <w:rsid w:val="006245F2"/>
    <w:rsid w:val="00624FEE"/>
    <w:rsid w:val="006255D3"/>
    <w:rsid w:val="00626D60"/>
    <w:rsid w:val="006275EC"/>
    <w:rsid w:val="00627919"/>
    <w:rsid w:val="00627B35"/>
    <w:rsid w:val="00630154"/>
    <w:rsid w:val="006317DE"/>
    <w:rsid w:val="006337E2"/>
    <w:rsid w:val="00633DE0"/>
    <w:rsid w:val="00634939"/>
    <w:rsid w:val="0063506D"/>
    <w:rsid w:val="0063573E"/>
    <w:rsid w:val="006360CF"/>
    <w:rsid w:val="00636804"/>
    <w:rsid w:val="00636A13"/>
    <w:rsid w:val="00636BFE"/>
    <w:rsid w:val="006376B8"/>
    <w:rsid w:val="00637EA4"/>
    <w:rsid w:val="00640DE4"/>
    <w:rsid w:val="00640E8E"/>
    <w:rsid w:val="0064399F"/>
    <w:rsid w:val="00643CAF"/>
    <w:rsid w:val="006454FA"/>
    <w:rsid w:val="006459FF"/>
    <w:rsid w:val="00650232"/>
    <w:rsid w:val="006502A8"/>
    <w:rsid w:val="00651829"/>
    <w:rsid w:val="00652164"/>
    <w:rsid w:val="00655A64"/>
    <w:rsid w:val="00655F7F"/>
    <w:rsid w:val="00657736"/>
    <w:rsid w:val="00657B61"/>
    <w:rsid w:val="00661C9E"/>
    <w:rsid w:val="00662590"/>
    <w:rsid w:val="00670192"/>
    <w:rsid w:val="00671C61"/>
    <w:rsid w:val="006750CB"/>
    <w:rsid w:val="0067664F"/>
    <w:rsid w:val="006804B2"/>
    <w:rsid w:val="00681AC4"/>
    <w:rsid w:val="00681E1D"/>
    <w:rsid w:val="00681E20"/>
    <w:rsid w:val="006821A8"/>
    <w:rsid w:val="00683563"/>
    <w:rsid w:val="00683BE6"/>
    <w:rsid w:val="006840C2"/>
    <w:rsid w:val="00684D71"/>
    <w:rsid w:val="00686203"/>
    <w:rsid w:val="0068633C"/>
    <w:rsid w:val="00686B9A"/>
    <w:rsid w:val="00686F22"/>
    <w:rsid w:val="00687312"/>
    <w:rsid w:val="00687840"/>
    <w:rsid w:val="006917EA"/>
    <w:rsid w:val="00693E54"/>
    <w:rsid w:val="006A18DD"/>
    <w:rsid w:val="006A2422"/>
    <w:rsid w:val="006A4DD3"/>
    <w:rsid w:val="006A6BC1"/>
    <w:rsid w:val="006B0046"/>
    <w:rsid w:val="006B0407"/>
    <w:rsid w:val="006B064B"/>
    <w:rsid w:val="006B26B9"/>
    <w:rsid w:val="006B361D"/>
    <w:rsid w:val="006B3D9C"/>
    <w:rsid w:val="006B419B"/>
    <w:rsid w:val="006B46D9"/>
    <w:rsid w:val="006B4B54"/>
    <w:rsid w:val="006B4F13"/>
    <w:rsid w:val="006B5047"/>
    <w:rsid w:val="006B587E"/>
    <w:rsid w:val="006B601B"/>
    <w:rsid w:val="006B77DA"/>
    <w:rsid w:val="006B7D4B"/>
    <w:rsid w:val="006C051A"/>
    <w:rsid w:val="006C4968"/>
    <w:rsid w:val="006C5329"/>
    <w:rsid w:val="006C6AD8"/>
    <w:rsid w:val="006C6D25"/>
    <w:rsid w:val="006D0E8C"/>
    <w:rsid w:val="006D0FA7"/>
    <w:rsid w:val="006D2E31"/>
    <w:rsid w:val="006D33FC"/>
    <w:rsid w:val="006D353D"/>
    <w:rsid w:val="006D6ECC"/>
    <w:rsid w:val="006D7C59"/>
    <w:rsid w:val="006E0683"/>
    <w:rsid w:val="006E1532"/>
    <w:rsid w:val="006E1764"/>
    <w:rsid w:val="006E17B5"/>
    <w:rsid w:val="006E340C"/>
    <w:rsid w:val="006E3946"/>
    <w:rsid w:val="006E4FF7"/>
    <w:rsid w:val="006E507F"/>
    <w:rsid w:val="006E5923"/>
    <w:rsid w:val="006E6FC9"/>
    <w:rsid w:val="006E7D7F"/>
    <w:rsid w:val="006F077D"/>
    <w:rsid w:val="006F1410"/>
    <w:rsid w:val="006F4FF8"/>
    <w:rsid w:val="006F549F"/>
    <w:rsid w:val="006F593F"/>
    <w:rsid w:val="006F6D25"/>
    <w:rsid w:val="006F79FF"/>
    <w:rsid w:val="00701DB2"/>
    <w:rsid w:val="00703237"/>
    <w:rsid w:val="007049B0"/>
    <w:rsid w:val="00704DD5"/>
    <w:rsid w:val="00704ED6"/>
    <w:rsid w:val="00704F55"/>
    <w:rsid w:val="007057F7"/>
    <w:rsid w:val="00706ECF"/>
    <w:rsid w:val="00707482"/>
    <w:rsid w:val="0070770A"/>
    <w:rsid w:val="00711794"/>
    <w:rsid w:val="00715482"/>
    <w:rsid w:val="00717369"/>
    <w:rsid w:val="007178AC"/>
    <w:rsid w:val="00723372"/>
    <w:rsid w:val="00724ADF"/>
    <w:rsid w:val="0072522D"/>
    <w:rsid w:val="0072591F"/>
    <w:rsid w:val="00732399"/>
    <w:rsid w:val="0073320E"/>
    <w:rsid w:val="00733A9B"/>
    <w:rsid w:val="007347B8"/>
    <w:rsid w:val="00734AA7"/>
    <w:rsid w:val="007352CA"/>
    <w:rsid w:val="0073761F"/>
    <w:rsid w:val="00740C29"/>
    <w:rsid w:val="00740D5C"/>
    <w:rsid w:val="00741A23"/>
    <w:rsid w:val="00741B81"/>
    <w:rsid w:val="00742931"/>
    <w:rsid w:val="0074345E"/>
    <w:rsid w:val="0074516B"/>
    <w:rsid w:val="00752326"/>
    <w:rsid w:val="00752A68"/>
    <w:rsid w:val="00755C0B"/>
    <w:rsid w:val="007568EC"/>
    <w:rsid w:val="0075704B"/>
    <w:rsid w:val="00760FCA"/>
    <w:rsid w:val="007610B8"/>
    <w:rsid w:val="00763195"/>
    <w:rsid w:val="0076342A"/>
    <w:rsid w:val="0076423E"/>
    <w:rsid w:val="007643CC"/>
    <w:rsid w:val="00764E14"/>
    <w:rsid w:val="0076592B"/>
    <w:rsid w:val="007662DD"/>
    <w:rsid w:val="00770106"/>
    <w:rsid w:val="00770E1C"/>
    <w:rsid w:val="00770E5D"/>
    <w:rsid w:val="00771D86"/>
    <w:rsid w:val="00772A7F"/>
    <w:rsid w:val="00773020"/>
    <w:rsid w:val="0077326B"/>
    <w:rsid w:val="007738FC"/>
    <w:rsid w:val="0077656F"/>
    <w:rsid w:val="007805A1"/>
    <w:rsid w:val="007822DA"/>
    <w:rsid w:val="00782313"/>
    <w:rsid w:val="007840F4"/>
    <w:rsid w:val="00790626"/>
    <w:rsid w:val="0079087A"/>
    <w:rsid w:val="0079161B"/>
    <w:rsid w:val="0079478A"/>
    <w:rsid w:val="00795545"/>
    <w:rsid w:val="0079586A"/>
    <w:rsid w:val="00795E74"/>
    <w:rsid w:val="00797386"/>
    <w:rsid w:val="007A322D"/>
    <w:rsid w:val="007A4C0C"/>
    <w:rsid w:val="007A5CDB"/>
    <w:rsid w:val="007B24B1"/>
    <w:rsid w:val="007B6151"/>
    <w:rsid w:val="007B62E5"/>
    <w:rsid w:val="007B676D"/>
    <w:rsid w:val="007B6E70"/>
    <w:rsid w:val="007B7E45"/>
    <w:rsid w:val="007C04FC"/>
    <w:rsid w:val="007C06DB"/>
    <w:rsid w:val="007C22F5"/>
    <w:rsid w:val="007C2D6A"/>
    <w:rsid w:val="007C5B59"/>
    <w:rsid w:val="007C690D"/>
    <w:rsid w:val="007C78FE"/>
    <w:rsid w:val="007C7D5D"/>
    <w:rsid w:val="007D0B19"/>
    <w:rsid w:val="007D2A7E"/>
    <w:rsid w:val="007D3244"/>
    <w:rsid w:val="007D4338"/>
    <w:rsid w:val="007D4C2C"/>
    <w:rsid w:val="007E03DD"/>
    <w:rsid w:val="007E1DF8"/>
    <w:rsid w:val="007E4057"/>
    <w:rsid w:val="007E50FE"/>
    <w:rsid w:val="007E5151"/>
    <w:rsid w:val="007E5307"/>
    <w:rsid w:val="007E772C"/>
    <w:rsid w:val="007F05AF"/>
    <w:rsid w:val="007F0DB6"/>
    <w:rsid w:val="007F1EAC"/>
    <w:rsid w:val="007F4B8E"/>
    <w:rsid w:val="007F63A2"/>
    <w:rsid w:val="007F7B4D"/>
    <w:rsid w:val="007F7BD1"/>
    <w:rsid w:val="00803BF1"/>
    <w:rsid w:val="00803BFE"/>
    <w:rsid w:val="00805FE3"/>
    <w:rsid w:val="00806096"/>
    <w:rsid w:val="0080662C"/>
    <w:rsid w:val="0080761F"/>
    <w:rsid w:val="008078F8"/>
    <w:rsid w:val="008111DC"/>
    <w:rsid w:val="00812C1A"/>
    <w:rsid w:val="008148BB"/>
    <w:rsid w:val="00814AEE"/>
    <w:rsid w:val="00815B42"/>
    <w:rsid w:val="00815E41"/>
    <w:rsid w:val="00815E7D"/>
    <w:rsid w:val="00820C58"/>
    <w:rsid w:val="00823102"/>
    <w:rsid w:val="008237EC"/>
    <w:rsid w:val="00825D8B"/>
    <w:rsid w:val="00830B49"/>
    <w:rsid w:val="00832E9C"/>
    <w:rsid w:val="0083450C"/>
    <w:rsid w:val="00834571"/>
    <w:rsid w:val="0083529E"/>
    <w:rsid w:val="008361B8"/>
    <w:rsid w:val="0083749B"/>
    <w:rsid w:val="00840394"/>
    <w:rsid w:val="0084156F"/>
    <w:rsid w:val="008424A9"/>
    <w:rsid w:val="008440A9"/>
    <w:rsid w:val="008456EA"/>
    <w:rsid w:val="00845D28"/>
    <w:rsid w:val="00846A94"/>
    <w:rsid w:val="00847DB9"/>
    <w:rsid w:val="00847DE1"/>
    <w:rsid w:val="00854104"/>
    <w:rsid w:val="008549B0"/>
    <w:rsid w:val="0085527A"/>
    <w:rsid w:val="008568A1"/>
    <w:rsid w:val="00860AEC"/>
    <w:rsid w:val="00860B99"/>
    <w:rsid w:val="00861EB7"/>
    <w:rsid w:val="00862314"/>
    <w:rsid w:val="008644C0"/>
    <w:rsid w:val="00864FE8"/>
    <w:rsid w:val="00865E28"/>
    <w:rsid w:val="00865F8E"/>
    <w:rsid w:val="008660C8"/>
    <w:rsid w:val="00866143"/>
    <w:rsid w:val="008701AB"/>
    <w:rsid w:val="008705D2"/>
    <w:rsid w:val="00872C4A"/>
    <w:rsid w:val="008736FF"/>
    <w:rsid w:val="008758AB"/>
    <w:rsid w:val="00881141"/>
    <w:rsid w:val="00883436"/>
    <w:rsid w:val="0088443F"/>
    <w:rsid w:val="008844DD"/>
    <w:rsid w:val="0088491C"/>
    <w:rsid w:val="00885029"/>
    <w:rsid w:val="008855A8"/>
    <w:rsid w:val="00885905"/>
    <w:rsid w:val="00885987"/>
    <w:rsid w:val="0088631A"/>
    <w:rsid w:val="0088746E"/>
    <w:rsid w:val="008902AC"/>
    <w:rsid w:val="00890A96"/>
    <w:rsid w:val="00896424"/>
    <w:rsid w:val="00896C24"/>
    <w:rsid w:val="0089798F"/>
    <w:rsid w:val="00897E9A"/>
    <w:rsid w:val="008A1079"/>
    <w:rsid w:val="008A2660"/>
    <w:rsid w:val="008A2866"/>
    <w:rsid w:val="008A3CE3"/>
    <w:rsid w:val="008A5746"/>
    <w:rsid w:val="008A57E6"/>
    <w:rsid w:val="008A66CD"/>
    <w:rsid w:val="008A7BE3"/>
    <w:rsid w:val="008A7E66"/>
    <w:rsid w:val="008A7F52"/>
    <w:rsid w:val="008B04F1"/>
    <w:rsid w:val="008B211E"/>
    <w:rsid w:val="008B32AF"/>
    <w:rsid w:val="008B33B8"/>
    <w:rsid w:val="008B468A"/>
    <w:rsid w:val="008B5004"/>
    <w:rsid w:val="008B6A8A"/>
    <w:rsid w:val="008B7431"/>
    <w:rsid w:val="008B79E4"/>
    <w:rsid w:val="008B7BFD"/>
    <w:rsid w:val="008B7E00"/>
    <w:rsid w:val="008C0648"/>
    <w:rsid w:val="008C303F"/>
    <w:rsid w:val="008C3BF0"/>
    <w:rsid w:val="008C4D98"/>
    <w:rsid w:val="008C6A8A"/>
    <w:rsid w:val="008C7318"/>
    <w:rsid w:val="008C764D"/>
    <w:rsid w:val="008D2AE7"/>
    <w:rsid w:val="008D348B"/>
    <w:rsid w:val="008D559A"/>
    <w:rsid w:val="008D5658"/>
    <w:rsid w:val="008E07D3"/>
    <w:rsid w:val="008E100A"/>
    <w:rsid w:val="008E39D9"/>
    <w:rsid w:val="008E3A73"/>
    <w:rsid w:val="008E3B86"/>
    <w:rsid w:val="008E4771"/>
    <w:rsid w:val="008E6C57"/>
    <w:rsid w:val="008E6F50"/>
    <w:rsid w:val="008E7804"/>
    <w:rsid w:val="008F3528"/>
    <w:rsid w:val="008F381A"/>
    <w:rsid w:val="008F4A70"/>
    <w:rsid w:val="008F6377"/>
    <w:rsid w:val="008F6972"/>
    <w:rsid w:val="00901921"/>
    <w:rsid w:val="00902651"/>
    <w:rsid w:val="00902885"/>
    <w:rsid w:val="009029B0"/>
    <w:rsid w:val="00903F7F"/>
    <w:rsid w:val="00907FE3"/>
    <w:rsid w:val="009102F7"/>
    <w:rsid w:val="009114D3"/>
    <w:rsid w:val="0091444E"/>
    <w:rsid w:val="00915C18"/>
    <w:rsid w:val="00915D68"/>
    <w:rsid w:val="00917901"/>
    <w:rsid w:val="00920985"/>
    <w:rsid w:val="00921F9A"/>
    <w:rsid w:val="00925190"/>
    <w:rsid w:val="00926E1A"/>
    <w:rsid w:val="0092736A"/>
    <w:rsid w:val="00927D69"/>
    <w:rsid w:val="00930200"/>
    <w:rsid w:val="00931174"/>
    <w:rsid w:val="00932754"/>
    <w:rsid w:val="009334DF"/>
    <w:rsid w:val="00934255"/>
    <w:rsid w:val="00934B2F"/>
    <w:rsid w:val="009359EC"/>
    <w:rsid w:val="00936DA3"/>
    <w:rsid w:val="00942F0B"/>
    <w:rsid w:val="00943200"/>
    <w:rsid w:val="00946681"/>
    <w:rsid w:val="00952CB5"/>
    <w:rsid w:val="009531DB"/>
    <w:rsid w:val="009537B4"/>
    <w:rsid w:val="009542BF"/>
    <w:rsid w:val="00954552"/>
    <w:rsid w:val="009567EE"/>
    <w:rsid w:val="00956BDB"/>
    <w:rsid w:val="00957367"/>
    <w:rsid w:val="00957D8D"/>
    <w:rsid w:val="009607D5"/>
    <w:rsid w:val="00960FD1"/>
    <w:rsid w:val="00963258"/>
    <w:rsid w:val="009634BA"/>
    <w:rsid w:val="00963865"/>
    <w:rsid w:val="0096393B"/>
    <w:rsid w:val="00964927"/>
    <w:rsid w:val="00965A0F"/>
    <w:rsid w:val="0096711D"/>
    <w:rsid w:val="009674D5"/>
    <w:rsid w:val="0096771A"/>
    <w:rsid w:val="00971371"/>
    <w:rsid w:val="009727C1"/>
    <w:rsid w:val="0097368E"/>
    <w:rsid w:val="00973CC9"/>
    <w:rsid w:val="009745C6"/>
    <w:rsid w:val="00975A22"/>
    <w:rsid w:val="00976519"/>
    <w:rsid w:val="00980880"/>
    <w:rsid w:val="009812E6"/>
    <w:rsid w:val="00981FC8"/>
    <w:rsid w:val="00982610"/>
    <w:rsid w:val="00982767"/>
    <w:rsid w:val="00983776"/>
    <w:rsid w:val="00983C23"/>
    <w:rsid w:val="00984944"/>
    <w:rsid w:val="009867D0"/>
    <w:rsid w:val="00986BB6"/>
    <w:rsid w:val="00986D4D"/>
    <w:rsid w:val="0099080B"/>
    <w:rsid w:val="00994295"/>
    <w:rsid w:val="0099674A"/>
    <w:rsid w:val="00996E03"/>
    <w:rsid w:val="00997B0A"/>
    <w:rsid w:val="009A0EA1"/>
    <w:rsid w:val="009A10E5"/>
    <w:rsid w:val="009A1AED"/>
    <w:rsid w:val="009A262E"/>
    <w:rsid w:val="009A4567"/>
    <w:rsid w:val="009A63A1"/>
    <w:rsid w:val="009B1708"/>
    <w:rsid w:val="009B1C32"/>
    <w:rsid w:val="009B2DE9"/>
    <w:rsid w:val="009B55E4"/>
    <w:rsid w:val="009B72F0"/>
    <w:rsid w:val="009C183A"/>
    <w:rsid w:val="009C2E14"/>
    <w:rsid w:val="009C59F3"/>
    <w:rsid w:val="009C5FCB"/>
    <w:rsid w:val="009D049E"/>
    <w:rsid w:val="009D0AE1"/>
    <w:rsid w:val="009D1420"/>
    <w:rsid w:val="009D2B2F"/>
    <w:rsid w:val="009D2C56"/>
    <w:rsid w:val="009D3F54"/>
    <w:rsid w:val="009D4976"/>
    <w:rsid w:val="009D57F9"/>
    <w:rsid w:val="009D6E19"/>
    <w:rsid w:val="009E0B04"/>
    <w:rsid w:val="009E5F53"/>
    <w:rsid w:val="009E633B"/>
    <w:rsid w:val="009E6CB7"/>
    <w:rsid w:val="009F095C"/>
    <w:rsid w:val="009F12BA"/>
    <w:rsid w:val="009F1D37"/>
    <w:rsid w:val="009F2F6C"/>
    <w:rsid w:val="009F2FF6"/>
    <w:rsid w:val="009F55CE"/>
    <w:rsid w:val="009F5707"/>
    <w:rsid w:val="009F6E10"/>
    <w:rsid w:val="00A02D4B"/>
    <w:rsid w:val="00A04A30"/>
    <w:rsid w:val="00A05615"/>
    <w:rsid w:val="00A0778A"/>
    <w:rsid w:val="00A10C2E"/>
    <w:rsid w:val="00A11942"/>
    <w:rsid w:val="00A1306A"/>
    <w:rsid w:val="00A130E0"/>
    <w:rsid w:val="00A1369D"/>
    <w:rsid w:val="00A13E85"/>
    <w:rsid w:val="00A145EB"/>
    <w:rsid w:val="00A14C23"/>
    <w:rsid w:val="00A14F43"/>
    <w:rsid w:val="00A15049"/>
    <w:rsid w:val="00A16B30"/>
    <w:rsid w:val="00A20172"/>
    <w:rsid w:val="00A21E7C"/>
    <w:rsid w:val="00A24A1D"/>
    <w:rsid w:val="00A26495"/>
    <w:rsid w:val="00A26655"/>
    <w:rsid w:val="00A27580"/>
    <w:rsid w:val="00A276B2"/>
    <w:rsid w:val="00A300B0"/>
    <w:rsid w:val="00A31291"/>
    <w:rsid w:val="00A31B35"/>
    <w:rsid w:val="00A34A39"/>
    <w:rsid w:val="00A361DD"/>
    <w:rsid w:val="00A366B5"/>
    <w:rsid w:val="00A36CA8"/>
    <w:rsid w:val="00A37B6C"/>
    <w:rsid w:val="00A41684"/>
    <w:rsid w:val="00A418AF"/>
    <w:rsid w:val="00A4226F"/>
    <w:rsid w:val="00A42C0E"/>
    <w:rsid w:val="00A43F6B"/>
    <w:rsid w:val="00A44E53"/>
    <w:rsid w:val="00A4549E"/>
    <w:rsid w:val="00A47782"/>
    <w:rsid w:val="00A50CB5"/>
    <w:rsid w:val="00A50D15"/>
    <w:rsid w:val="00A53917"/>
    <w:rsid w:val="00A5501A"/>
    <w:rsid w:val="00A571EC"/>
    <w:rsid w:val="00A60CF3"/>
    <w:rsid w:val="00A6161C"/>
    <w:rsid w:val="00A62B6D"/>
    <w:rsid w:val="00A62BB3"/>
    <w:rsid w:val="00A674BE"/>
    <w:rsid w:val="00A67836"/>
    <w:rsid w:val="00A728C5"/>
    <w:rsid w:val="00A73349"/>
    <w:rsid w:val="00A7489D"/>
    <w:rsid w:val="00A76D96"/>
    <w:rsid w:val="00A7743F"/>
    <w:rsid w:val="00A82D76"/>
    <w:rsid w:val="00A8379D"/>
    <w:rsid w:val="00A83B9B"/>
    <w:rsid w:val="00A8462B"/>
    <w:rsid w:val="00A86322"/>
    <w:rsid w:val="00A9205B"/>
    <w:rsid w:val="00A93A76"/>
    <w:rsid w:val="00A93EC1"/>
    <w:rsid w:val="00A94779"/>
    <w:rsid w:val="00A95104"/>
    <w:rsid w:val="00A96990"/>
    <w:rsid w:val="00A97B7C"/>
    <w:rsid w:val="00AA0580"/>
    <w:rsid w:val="00AA0A34"/>
    <w:rsid w:val="00AA115E"/>
    <w:rsid w:val="00AA214D"/>
    <w:rsid w:val="00AA7DBA"/>
    <w:rsid w:val="00AB0E08"/>
    <w:rsid w:val="00AB0E48"/>
    <w:rsid w:val="00AB6E8B"/>
    <w:rsid w:val="00AB77CA"/>
    <w:rsid w:val="00AC0709"/>
    <w:rsid w:val="00AC1154"/>
    <w:rsid w:val="00AC2BC7"/>
    <w:rsid w:val="00AC3409"/>
    <w:rsid w:val="00AC39B3"/>
    <w:rsid w:val="00AC4878"/>
    <w:rsid w:val="00AC48B3"/>
    <w:rsid w:val="00AC48EE"/>
    <w:rsid w:val="00AC5B7A"/>
    <w:rsid w:val="00AC70ED"/>
    <w:rsid w:val="00AD065F"/>
    <w:rsid w:val="00AD07E8"/>
    <w:rsid w:val="00AD29DA"/>
    <w:rsid w:val="00AD3000"/>
    <w:rsid w:val="00AD34A2"/>
    <w:rsid w:val="00AD43C7"/>
    <w:rsid w:val="00AD4DE4"/>
    <w:rsid w:val="00AD5640"/>
    <w:rsid w:val="00AD6972"/>
    <w:rsid w:val="00AE07CA"/>
    <w:rsid w:val="00AE07D7"/>
    <w:rsid w:val="00AE08FD"/>
    <w:rsid w:val="00AE0C84"/>
    <w:rsid w:val="00AE150C"/>
    <w:rsid w:val="00AE1EE0"/>
    <w:rsid w:val="00AE3323"/>
    <w:rsid w:val="00AE39CA"/>
    <w:rsid w:val="00AE3B6B"/>
    <w:rsid w:val="00AE4BC3"/>
    <w:rsid w:val="00AF1613"/>
    <w:rsid w:val="00AF19F9"/>
    <w:rsid w:val="00AF229C"/>
    <w:rsid w:val="00AF26F7"/>
    <w:rsid w:val="00AF51D3"/>
    <w:rsid w:val="00AF7118"/>
    <w:rsid w:val="00AF7AFA"/>
    <w:rsid w:val="00B01D75"/>
    <w:rsid w:val="00B02179"/>
    <w:rsid w:val="00B02DF2"/>
    <w:rsid w:val="00B03528"/>
    <w:rsid w:val="00B03FEF"/>
    <w:rsid w:val="00B07E81"/>
    <w:rsid w:val="00B11A34"/>
    <w:rsid w:val="00B12260"/>
    <w:rsid w:val="00B12B5F"/>
    <w:rsid w:val="00B12DD0"/>
    <w:rsid w:val="00B13A3B"/>
    <w:rsid w:val="00B13F5B"/>
    <w:rsid w:val="00B14EA8"/>
    <w:rsid w:val="00B158A5"/>
    <w:rsid w:val="00B15945"/>
    <w:rsid w:val="00B175CE"/>
    <w:rsid w:val="00B20495"/>
    <w:rsid w:val="00B22082"/>
    <w:rsid w:val="00B22FB2"/>
    <w:rsid w:val="00B23042"/>
    <w:rsid w:val="00B235F8"/>
    <w:rsid w:val="00B24FA2"/>
    <w:rsid w:val="00B25379"/>
    <w:rsid w:val="00B25FC6"/>
    <w:rsid w:val="00B316DF"/>
    <w:rsid w:val="00B331F0"/>
    <w:rsid w:val="00B33DDF"/>
    <w:rsid w:val="00B3469E"/>
    <w:rsid w:val="00B34DC9"/>
    <w:rsid w:val="00B34FC3"/>
    <w:rsid w:val="00B3707E"/>
    <w:rsid w:val="00B40548"/>
    <w:rsid w:val="00B41074"/>
    <w:rsid w:val="00B41F84"/>
    <w:rsid w:val="00B426C4"/>
    <w:rsid w:val="00B439FF"/>
    <w:rsid w:val="00B43AA2"/>
    <w:rsid w:val="00B4417F"/>
    <w:rsid w:val="00B4528E"/>
    <w:rsid w:val="00B468B1"/>
    <w:rsid w:val="00B474E6"/>
    <w:rsid w:val="00B50C35"/>
    <w:rsid w:val="00B50EC8"/>
    <w:rsid w:val="00B5124D"/>
    <w:rsid w:val="00B52498"/>
    <w:rsid w:val="00B5326B"/>
    <w:rsid w:val="00B53327"/>
    <w:rsid w:val="00B544CA"/>
    <w:rsid w:val="00B55387"/>
    <w:rsid w:val="00B5561A"/>
    <w:rsid w:val="00B56980"/>
    <w:rsid w:val="00B57824"/>
    <w:rsid w:val="00B62547"/>
    <w:rsid w:val="00B6328F"/>
    <w:rsid w:val="00B66FC1"/>
    <w:rsid w:val="00B7220C"/>
    <w:rsid w:val="00B727F5"/>
    <w:rsid w:val="00B72F1B"/>
    <w:rsid w:val="00B7336E"/>
    <w:rsid w:val="00B733C2"/>
    <w:rsid w:val="00B751D4"/>
    <w:rsid w:val="00B76528"/>
    <w:rsid w:val="00B76650"/>
    <w:rsid w:val="00B7675F"/>
    <w:rsid w:val="00B77E09"/>
    <w:rsid w:val="00B81066"/>
    <w:rsid w:val="00B812F4"/>
    <w:rsid w:val="00B8143D"/>
    <w:rsid w:val="00B822B5"/>
    <w:rsid w:val="00B823DB"/>
    <w:rsid w:val="00B82413"/>
    <w:rsid w:val="00B82786"/>
    <w:rsid w:val="00B82830"/>
    <w:rsid w:val="00B8359F"/>
    <w:rsid w:val="00B83672"/>
    <w:rsid w:val="00B839AB"/>
    <w:rsid w:val="00B83A63"/>
    <w:rsid w:val="00B849EB"/>
    <w:rsid w:val="00B90325"/>
    <w:rsid w:val="00B913B0"/>
    <w:rsid w:val="00B91A0F"/>
    <w:rsid w:val="00B91A70"/>
    <w:rsid w:val="00B9242D"/>
    <w:rsid w:val="00B926E2"/>
    <w:rsid w:val="00B92FC1"/>
    <w:rsid w:val="00B967AD"/>
    <w:rsid w:val="00B96A59"/>
    <w:rsid w:val="00B96BFD"/>
    <w:rsid w:val="00B96EED"/>
    <w:rsid w:val="00BA0ABA"/>
    <w:rsid w:val="00BA1D45"/>
    <w:rsid w:val="00BA1F41"/>
    <w:rsid w:val="00BA221A"/>
    <w:rsid w:val="00BA2481"/>
    <w:rsid w:val="00BA277A"/>
    <w:rsid w:val="00BA2790"/>
    <w:rsid w:val="00BA3198"/>
    <w:rsid w:val="00BA3585"/>
    <w:rsid w:val="00BA37DC"/>
    <w:rsid w:val="00BA507F"/>
    <w:rsid w:val="00BA631F"/>
    <w:rsid w:val="00BA7710"/>
    <w:rsid w:val="00BA7B00"/>
    <w:rsid w:val="00BB010B"/>
    <w:rsid w:val="00BB1E73"/>
    <w:rsid w:val="00BB3DA2"/>
    <w:rsid w:val="00BB4300"/>
    <w:rsid w:val="00BB4439"/>
    <w:rsid w:val="00BB4A15"/>
    <w:rsid w:val="00BB5232"/>
    <w:rsid w:val="00BB53C3"/>
    <w:rsid w:val="00BB6189"/>
    <w:rsid w:val="00BB7026"/>
    <w:rsid w:val="00BB714D"/>
    <w:rsid w:val="00BC08A9"/>
    <w:rsid w:val="00BC166F"/>
    <w:rsid w:val="00BC1972"/>
    <w:rsid w:val="00BC2D71"/>
    <w:rsid w:val="00BC3BBA"/>
    <w:rsid w:val="00BC3EFA"/>
    <w:rsid w:val="00BC4436"/>
    <w:rsid w:val="00BC49F2"/>
    <w:rsid w:val="00BC6070"/>
    <w:rsid w:val="00BC7B75"/>
    <w:rsid w:val="00BD1978"/>
    <w:rsid w:val="00BD26C2"/>
    <w:rsid w:val="00BD395E"/>
    <w:rsid w:val="00BD3CF1"/>
    <w:rsid w:val="00BD46A8"/>
    <w:rsid w:val="00BD5C0F"/>
    <w:rsid w:val="00BE2282"/>
    <w:rsid w:val="00BE23B4"/>
    <w:rsid w:val="00BE2D9E"/>
    <w:rsid w:val="00BE35D5"/>
    <w:rsid w:val="00BE3C69"/>
    <w:rsid w:val="00BE650B"/>
    <w:rsid w:val="00BE7FF2"/>
    <w:rsid w:val="00BF0229"/>
    <w:rsid w:val="00BF035D"/>
    <w:rsid w:val="00BF03BB"/>
    <w:rsid w:val="00BF15C4"/>
    <w:rsid w:val="00BF1A04"/>
    <w:rsid w:val="00BF1A09"/>
    <w:rsid w:val="00BF37F4"/>
    <w:rsid w:val="00BF7788"/>
    <w:rsid w:val="00C009FA"/>
    <w:rsid w:val="00C00A1A"/>
    <w:rsid w:val="00C00DB4"/>
    <w:rsid w:val="00C0172C"/>
    <w:rsid w:val="00C04990"/>
    <w:rsid w:val="00C05BEC"/>
    <w:rsid w:val="00C12251"/>
    <w:rsid w:val="00C12648"/>
    <w:rsid w:val="00C13307"/>
    <w:rsid w:val="00C15F13"/>
    <w:rsid w:val="00C170FF"/>
    <w:rsid w:val="00C228AA"/>
    <w:rsid w:val="00C25D65"/>
    <w:rsid w:val="00C2793E"/>
    <w:rsid w:val="00C320E3"/>
    <w:rsid w:val="00C336DD"/>
    <w:rsid w:val="00C342A9"/>
    <w:rsid w:val="00C342AF"/>
    <w:rsid w:val="00C35D33"/>
    <w:rsid w:val="00C35D3C"/>
    <w:rsid w:val="00C35F26"/>
    <w:rsid w:val="00C37A1A"/>
    <w:rsid w:val="00C37E7E"/>
    <w:rsid w:val="00C425FC"/>
    <w:rsid w:val="00C426AA"/>
    <w:rsid w:val="00C430E3"/>
    <w:rsid w:val="00C44F91"/>
    <w:rsid w:val="00C44FAB"/>
    <w:rsid w:val="00C4529D"/>
    <w:rsid w:val="00C50B9C"/>
    <w:rsid w:val="00C50C5B"/>
    <w:rsid w:val="00C520D4"/>
    <w:rsid w:val="00C52CB3"/>
    <w:rsid w:val="00C530D5"/>
    <w:rsid w:val="00C5364B"/>
    <w:rsid w:val="00C53CBA"/>
    <w:rsid w:val="00C56189"/>
    <w:rsid w:val="00C56DAD"/>
    <w:rsid w:val="00C6106D"/>
    <w:rsid w:val="00C64B31"/>
    <w:rsid w:val="00C663FC"/>
    <w:rsid w:val="00C71DBC"/>
    <w:rsid w:val="00C7296D"/>
    <w:rsid w:val="00C73C83"/>
    <w:rsid w:val="00C74FF4"/>
    <w:rsid w:val="00C75316"/>
    <w:rsid w:val="00C77353"/>
    <w:rsid w:val="00C77584"/>
    <w:rsid w:val="00C77711"/>
    <w:rsid w:val="00C80667"/>
    <w:rsid w:val="00C80C61"/>
    <w:rsid w:val="00C81010"/>
    <w:rsid w:val="00C8112C"/>
    <w:rsid w:val="00C8183C"/>
    <w:rsid w:val="00C824E8"/>
    <w:rsid w:val="00C86116"/>
    <w:rsid w:val="00C90A6B"/>
    <w:rsid w:val="00C919D7"/>
    <w:rsid w:val="00C91A8E"/>
    <w:rsid w:val="00C927D2"/>
    <w:rsid w:val="00C92E37"/>
    <w:rsid w:val="00C9356E"/>
    <w:rsid w:val="00C979F1"/>
    <w:rsid w:val="00CA17D5"/>
    <w:rsid w:val="00CA1C72"/>
    <w:rsid w:val="00CA2680"/>
    <w:rsid w:val="00CA3CA9"/>
    <w:rsid w:val="00CA413C"/>
    <w:rsid w:val="00CA4FF1"/>
    <w:rsid w:val="00CA6A13"/>
    <w:rsid w:val="00CB1FB5"/>
    <w:rsid w:val="00CB4250"/>
    <w:rsid w:val="00CB45C3"/>
    <w:rsid w:val="00CB6911"/>
    <w:rsid w:val="00CB7378"/>
    <w:rsid w:val="00CC040C"/>
    <w:rsid w:val="00CC3E95"/>
    <w:rsid w:val="00CC4B49"/>
    <w:rsid w:val="00CC4EBE"/>
    <w:rsid w:val="00CD0E3F"/>
    <w:rsid w:val="00CD112F"/>
    <w:rsid w:val="00CD114B"/>
    <w:rsid w:val="00CD1D1B"/>
    <w:rsid w:val="00CD2429"/>
    <w:rsid w:val="00CD2ED7"/>
    <w:rsid w:val="00CD3B4C"/>
    <w:rsid w:val="00CD4167"/>
    <w:rsid w:val="00CD49C8"/>
    <w:rsid w:val="00CD51CE"/>
    <w:rsid w:val="00CD7DEE"/>
    <w:rsid w:val="00CE015C"/>
    <w:rsid w:val="00CE0230"/>
    <w:rsid w:val="00CE16E1"/>
    <w:rsid w:val="00CE1E03"/>
    <w:rsid w:val="00CE343B"/>
    <w:rsid w:val="00CE3ACF"/>
    <w:rsid w:val="00CE3DE2"/>
    <w:rsid w:val="00CE437B"/>
    <w:rsid w:val="00CE5B7D"/>
    <w:rsid w:val="00CE621E"/>
    <w:rsid w:val="00CE7204"/>
    <w:rsid w:val="00CE749A"/>
    <w:rsid w:val="00CF04EF"/>
    <w:rsid w:val="00CF1AEF"/>
    <w:rsid w:val="00CF2005"/>
    <w:rsid w:val="00CF20BC"/>
    <w:rsid w:val="00CF2F23"/>
    <w:rsid w:val="00CF3180"/>
    <w:rsid w:val="00CF3A00"/>
    <w:rsid w:val="00CF55F0"/>
    <w:rsid w:val="00CF6112"/>
    <w:rsid w:val="00CF6450"/>
    <w:rsid w:val="00CF71BD"/>
    <w:rsid w:val="00CF772A"/>
    <w:rsid w:val="00D0095D"/>
    <w:rsid w:val="00D02428"/>
    <w:rsid w:val="00D02664"/>
    <w:rsid w:val="00D02F64"/>
    <w:rsid w:val="00D039C5"/>
    <w:rsid w:val="00D04F84"/>
    <w:rsid w:val="00D102DB"/>
    <w:rsid w:val="00D110D2"/>
    <w:rsid w:val="00D11A86"/>
    <w:rsid w:val="00D11BF5"/>
    <w:rsid w:val="00D13392"/>
    <w:rsid w:val="00D13899"/>
    <w:rsid w:val="00D1697C"/>
    <w:rsid w:val="00D21E71"/>
    <w:rsid w:val="00D236F8"/>
    <w:rsid w:val="00D2436B"/>
    <w:rsid w:val="00D26DDD"/>
    <w:rsid w:val="00D302D1"/>
    <w:rsid w:val="00D31026"/>
    <w:rsid w:val="00D328AD"/>
    <w:rsid w:val="00D350B1"/>
    <w:rsid w:val="00D350FA"/>
    <w:rsid w:val="00D379F8"/>
    <w:rsid w:val="00D417D2"/>
    <w:rsid w:val="00D44A1B"/>
    <w:rsid w:val="00D44E86"/>
    <w:rsid w:val="00D458A7"/>
    <w:rsid w:val="00D45975"/>
    <w:rsid w:val="00D45C8F"/>
    <w:rsid w:val="00D50DAC"/>
    <w:rsid w:val="00D50DEB"/>
    <w:rsid w:val="00D51205"/>
    <w:rsid w:val="00D5217C"/>
    <w:rsid w:val="00D521F2"/>
    <w:rsid w:val="00D52F5F"/>
    <w:rsid w:val="00D531AC"/>
    <w:rsid w:val="00D53B05"/>
    <w:rsid w:val="00D53E8F"/>
    <w:rsid w:val="00D54EE2"/>
    <w:rsid w:val="00D55024"/>
    <w:rsid w:val="00D571CA"/>
    <w:rsid w:val="00D61AD5"/>
    <w:rsid w:val="00D63247"/>
    <w:rsid w:val="00D63A4D"/>
    <w:rsid w:val="00D63C71"/>
    <w:rsid w:val="00D65028"/>
    <w:rsid w:val="00D66503"/>
    <w:rsid w:val="00D67FEF"/>
    <w:rsid w:val="00D7208F"/>
    <w:rsid w:val="00D727EF"/>
    <w:rsid w:val="00D73038"/>
    <w:rsid w:val="00D73C42"/>
    <w:rsid w:val="00D75616"/>
    <w:rsid w:val="00D758F8"/>
    <w:rsid w:val="00D75AE5"/>
    <w:rsid w:val="00D80AB4"/>
    <w:rsid w:val="00D80D28"/>
    <w:rsid w:val="00D80EDC"/>
    <w:rsid w:val="00D82FA8"/>
    <w:rsid w:val="00D83A26"/>
    <w:rsid w:val="00D853A1"/>
    <w:rsid w:val="00D85B4E"/>
    <w:rsid w:val="00D85E2C"/>
    <w:rsid w:val="00D90410"/>
    <w:rsid w:val="00D92F2A"/>
    <w:rsid w:val="00D94394"/>
    <w:rsid w:val="00D948A7"/>
    <w:rsid w:val="00D95043"/>
    <w:rsid w:val="00D97055"/>
    <w:rsid w:val="00D97A2D"/>
    <w:rsid w:val="00DA0568"/>
    <w:rsid w:val="00DA21CA"/>
    <w:rsid w:val="00DA2DA3"/>
    <w:rsid w:val="00DA3CB0"/>
    <w:rsid w:val="00DA55BE"/>
    <w:rsid w:val="00DB112D"/>
    <w:rsid w:val="00DB1317"/>
    <w:rsid w:val="00DB21A6"/>
    <w:rsid w:val="00DB2737"/>
    <w:rsid w:val="00DB2776"/>
    <w:rsid w:val="00DB2C80"/>
    <w:rsid w:val="00DB35BA"/>
    <w:rsid w:val="00DB40CC"/>
    <w:rsid w:val="00DB4EF6"/>
    <w:rsid w:val="00DB5963"/>
    <w:rsid w:val="00DB6B70"/>
    <w:rsid w:val="00DB7C8D"/>
    <w:rsid w:val="00DC22B3"/>
    <w:rsid w:val="00DC39DC"/>
    <w:rsid w:val="00DD41DB"/>
    <w:rsid w:val="00DD4581"/>
    <w:rsid w:val="00DD541A"/>
    <w:rsid w:val="00DD7042"/>
    <w:rsid w:val="00DE3766"/>
    <w:rsid w:val="00DE3D5C"/>
    <w:rsid w:val="00DE5621"/>
    <w:rsid w:val="00DE5DC9"/>
    <w:rsid w:val="00DE6577"/>
    <w:rsid w:val="00DE6987"/>
    <w:rsid w:val="00DE6B77"/>
    <w:rsid w:val="00DE78A2"/>
    <w:rsid w:val="00DF10B9"/>
    <w:rsid w:val="00DF2413"/>
    <w:rsid w:val="00DF3759"/>
    <w:rsid w:val="00DF3C88"/>
    <w:rsid w:val="00E00455"/>
    <w:rsid w:val="00E018B5"/>
    <w:rsid w:val="00E01FC9"/>
    <w:rsid w:val="00E03624"/>
    <w:rsid w:val="00E04A4A"/>
    <w:rsid w:val="00E0732D"/>
    <w:rsid w:val="00E07331"/>
    <w:rsid w:val="00E127AD"/>
    <w:rsid w:val="00E151AA"/>
    <w:rsid w:val="00E15300"/>
    <w:rsid w:val="00E15601"/>
    <w:rsid w:val="00E159D9"/>
    <w:rsid w:val="00E15C7F"/>
    <w:rsid w:val="00E16CE8"/>
    <w:rsid w:val="00E16F91"/>
    <w:rsid w:val="00E217FD"/>
    <w:rsid w:val="00E21EEC"/>
    <w:rsid w:val="00E21F27"/>
    <w:rsid w:val="00E23786"/>
    <w:rsid w:val="00E24026"/>
    <w:rsid w:val="00E248BF"/>
    <w:rsid w:val="00E263AB"/>
    <w:rsid w:val="00E26823"/>
    <w:rsid w:val="00E26BA3"/>
    <w:rsid w:val="00E2794F"/>
    <w:rsid w:val="00E27F9B"/>
    <w:rsid w:val="00E31437"/>
    <w:rsid w:val="00E31925"/>
    <w:rsid w:val="00E322B8"/>
    <w:rsid w:val="00E35BB2"/>
    <w:rsid w:val="00E35CA9"/>
    <w:rsid w:val="00E36750"/>
    <w:rsid w:val="00E37253"/>
    <w:rsid w:val="00E379B5"/>
    <w:rsid w:val="00E41D06"/>
    <w:rsid w:val="00E44960"/>
    <w:rsid w:val="00E44E2A"/>
    <w:rsid w:val="00E51C31"/>
    <w:rsid w:val="00E536B7"/>
    <w:rsid w:val="00E56333"/>
    <w:rsid w:val="00E573CE"/>
    <w:rsid w:val="00E61A17"/>
    <w:rsid w:val="00E62D46"/>
    <w:rsid w:val="00E63C28"/>
    <w:rsid w:val="00E6495A"/>
    <w:rsid w:val="00E652B2"/>
    <w:rsid w:val="00E67008"/>
    <w:rsid w:val="00E671BE"/>
    <w:rsid w:val="00E7031A"/>
    <w:rsid w:val="00E70997"/>
    <w:rsid w:val="00E7264E"/>
    <w:rsid w:val="00E72E41"/>
    <w:rsid w:val="00E73426"/>
    <w:rsid w:val="00E736FB"/>
    <w:rsid w:val="00E81D0C"/>
    <w:rsid w:val="00E8280B"/>
    <w:rsid w:val="00E84BEB"/>
    <w:rsid w:val="00E86093"/>
    <w:rsid w:val="00E876FD"/>
    <w:rsid w:val="00E91014"/>
    <w:rsid w:val="00E91E42"/>
    <w:rsid w:val="00EA0771"/>
    <w:rsid w:val="00EA0E92"/>
    <w:rsid w:val="00EA1A2D"/>
    <w:rsid w:val="00EA311D"/>
    <w:rsid w:val="00EA47C5"/>
    <w:rsid w:val="00EA700D"/>
    <w:rsid w:val="00EA744E"/>
    <w:rsid w:val="00EB0918"/>
    <w:rsid w:val="00EB0D6B"/>
    <w:rsid w:val="00EB15A7"/>
    <w:rsid w:val="00EB2410"/>
    <w:rsid w:val="00EB2A62"/>
    <w:rsid w:val="00EB3983"/>
    <w:rsid w:val="00EB4425"/>
    <w:rsid w:val="00EB4BBF"/>
    <w:rsid w:val="00EB53B6"/>
    <w:rsid w:val="00EB7FA9"/>
    <w:rsid w:val="00EC0B93"/>
    <w:rsid w:val="00EC3629"/>
    <w:rsid w:val="00EC44AE"/>
    <w:rsid w:val="00EC5693"/>
    <w:rsid w:val="00EC5832"/>
    <w:rsid w:val="00EC5F43"/>
    <w:rsid w:val="00EC60C5"/>
    <w:rsid w:val="00ED0B0C"/>
    <w:rsid w:val="00ED2437"/>
    <w:rsid w:val="00ED3FB0"/>
    <w:rsid w:val="00ED5048"/>
    <w:rsid w:val="00ED52ED"/>
    <w:rsid w:val="00ED6894"/>
    <w:rsid w:val="00ED7C6F"/>
    <w:rsid w:val="00EE1302"/>
    <w:rsid w:val="00EE1CEF"/>
    <w:rsid w:val="00EE2AD1"/>
    <w:rsid w:val="00EE3068"/>
    <w:rsid w:val="00EE3C37"/>
    <w:rsid w:val="00EE47BD"/>
    <w:rsid w:val="00EE47ED"/>
    <w:rsid w:val="00EE6543"/>
    <w:rsid w:val="00EE7545"/>
    <w:rsid w:val="00EE77CF"/>
    <w:rsid w:val="00EE79D3"/>
    <w:rsid w:val="00EF26E3"/>
    <w:rsid w:val="00EF419B"/>
    <w:rsid w:val="00EF4460"/>
    <w:rsid w:val="00EF478C"/>
    <w:rsid w:val="00EF4D8E"/>
    <w:rsid w:val="00EF68D7"/>
    <w:rsid w:val="00EF6E2F"/>
    <w:rsid w:val="00EF761A"/>
    <w:rsid w:val="00F0198C"/>
    <w:rsid w:val="00F02B2C"/>
    <w:rsid w:val="00F02FB6"/>
    <w:rsid w:val="00F038FC"/>
    <w:rsid w:val="00F03A91"/>
    <w:rsid w:val="00F05B2E"/>
    <w:rsid w:val="00F06F77"/>
    <w:rsid w:val="00F0757C"/>
    <w:rsid w:val="00F10B55"/>
    <w:rsid w:val="00F123D1"/>
    <w:rsid w:val="00F13281"/>
    <w:rsid w:val="00F13461"/>
    <w:rsid w:val="00F153AA"/>
    <w:rsid w:val="00F1751C"/>
    <w:rsid w:val="00F211B3"/>
    <w:rsid w:val="00F211C2"/>
    <w:rsid w:val="00F22C6E"/>
    <w:rsid w:val="00F24DF4"/>
    <w:rsid w:val="00F24E57"/>
    <w:rsid w:val="00F2539D"/>
    <w:rsid w:val="00F27C65"/>
    <w:rsid w:val="00F27EB8"/>
    <w:rsid w:val="00F302CE"/>
    <w:rsid w:val="00F31701"/>
    <w:rsid w:val="00F32536"/>
    <w:rsid w:val="00F34B7F"/>
    <w:rsid w:val="00F36A45"/>
    <w:rsid w:val="00F4073B"/>
    <w:rsid w:val="00F40B0B"/>
    <w:rsid w:val="00F42ADB"/>
    <w:rsid w:val="00F42C0F"/>
    <w:rsid w:val="00F43C6F"/>
    <w:rsid w:val="00F44368"/>
    <w:rsid w:val="00F4465E"/>
    <w:rsid w:val="00F45BC9"/>
    <w:rsid w:val="00F461F4"/>
    <w:rsid w:val="00F4657E"/>
    <w:rsid w:val="00F46889"/>
    <w:rsid w:val="00F47A3C"/>
    <w:rsid w:val="00F515C6"/>
    <w:rsid w:val="00F51943"/>
    <w:rsid w:val="00F51B0C"/>
    <w:rsid w:val="00F51C6B"/>
    <w:rsid w:val="00F53648"/>
    <w:rsid w:val="00F558E2"/>
    <w:rsid w:val="00F56AF3"/>
    <w:rsid w:val="00F5755B"/>
    <w:rsid w:val="00F60423"/>
    <w:rsid w:val="00F6141C"/>
    <w:rsid w:val="00F61468"/>
    <w:rsid w:val="00F6185E"/>
    <w:rsid w:val="00F622B2"/>
    <w:rsid w:val="00F642AC"/>
    <w:rsid w:val="00F65864"/>
    <w:rsid w:val="00F65C6E"/>
    <w:rsid w:val="00F66D63"/>
    <w:rsid w:val="00F67E0C"/>
    <w:rsid w:val="00F70131"/>
    <w:rsid w:val="00F706DD"/>
    <w:rsid w:val="00F70F37"/>
    <w:rsid w:val="00F7121A"/>
    <w:rsid w:val="00F71700"/>
    <w:rsid w:val="00F72AF3"/>
    <w:rsid w:val="00F7387C"/>
    <w:rsid w:val="00F76403"/>
    <w:rsid w:val="00F7714E"/>
    <w:rsid w:val="00F81AAF"/>
    <w:rsid w:val="00F81AE9"/>
    <w:rsid w:val="00F82277"/>
    <w:rsid w:val="00F823C1"/>
    <w:rsid w:val="00F843E1"/>
    <w:rsid w:val="00F85A2A"/>
    <w:rsid w:val="00F86A89"/>
    <w:rsid w:val="00F87480"/>
    <w:rsid w:val="00F87A35"/>
    <w:rsid w:val="00F87B92"/>
    <w:rsid w:val="00F9065D"/>
    <w:rsid w:val="00F906C0"/>
    <w:rsid w:val="00F90B05"/>
    <w:rsid w:val="00F90C81"/>
    <w:rsid w:val="00F91446"/>
    <w:rsid w:val="00F91EAC"/>
    <w:rsid w:val="00F92B11"/>
    <w:rsid w:val="00F93454"/>
    <w:rsid w:val="00F94B4F"/>
    <w:rsid w:val="00F9741A"/>
    <w:rsid w:val="00FA0B6E"/>
    <w:rsid w:val="00FA1511"/>
    <w:rsid w:val="00FA40B5"/>
    <w:rsid w:val="00FA4EF4"/>
    <w:rsid w:val="00FA5398"/>
    <w:rsid w:val="00FA60C9"/>
    <w:rsid w:val="00FA61B3"/>
    <w:rsid w:val="00FA7E83"/>
    <w:rsid w:val="00FB00A6"/>
    <w:rsid w:val="00FB0BAD"/>
    <w:rsid w:val="00FB11F2"/>
    <w:rsid w:val="00FB280E"/>
    <w:rsid w:val="00FB44B8"/>
    <w:rsid w:val="00FB46A7"/>
    <w:rsid w:val="00FB6B76"/>
    <w:rsid w:val="00FC1818"/>
    <w:rsid w:val="00FC1D94"/>
    <w:rsid w:val="00FC247B"/>
    <w:rsid w:val="00FC37F8"/>
    <w:rsid w:val="00FC3964"/>
    <w:rsid w:val="00FC3E44"/>
    <w:rsid w:val="00FC5525"/>
    <w:rsid w:val="00FC5731"/>
    <w:rsid w:val="00FC6B56"/>
    <w:rsid w:val="00FD0DDB"/>
    <w:rsid w:val="00FD2046"/>
    <w:rsid w:val="00FD311D"/>
    <w:rsid w:val="00FD714A"/>
    <w:rsid w:val="00FE0795"/>
    <w:rsid w:val="00FE0B0A"/>
    <w:rsid w:val="00FE2264"/>
    <w:rsid w:val="00FE317C"/>
    <w:rsid w:val="00FE3D66"/>
    <w:rsid w:val="00FE589B"/>
    <w:rsid w:val="00FE64A7"/>
    <w:rsid w:val="00FF09F7"/>
    <w:rsid w:val="00FF1521"/>
    <w:rsid w:val="00FF1591"/>
    <w:rsid w:val="00FF3CA0"/>
    <w:rsid w:val="00FF54E6"/>
    <w:rsid w:val="00FF6745"/>
    <w:rsid w:val="00FF754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B7AFEDB"/>
  <w15:docId w15:val="{7FBA60FA-9D10-420F-AD1E-B2D2F93AF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AD07E8"/>
    <w:pPr>
      <w:spacing w:line="360" w:lineRule="auto"/>
      <w:ind w:firstLine="709"/>
      <w:jc w:val="both"/>
    </w:pPr>
    <w:rPr>
      <w:sz w:val="28"/>
      <w:szCs w:val="24"/>
    </w:rPr>
  </w:style>
  <w:style w:type="paragraph" w:styleId="1">
    <w:name w:val="heading 1"/>
    <w:basedOn w:val="a0"/>
    <w:next w:val="a1"/>
    <w:link w:val="10"/>
    <w:qFormat/>
    <w:rsid w:val="00CA413C"/>
    <w:pPr>
      <w:keepNext/>
      <w:pageBreakBefore/>
      <w:numPr>
        <w:numId w:val="3"/>
      </w:numPr>
      <w:tabs>
        <w:tab w:val="left" w:pos="284"/>
      </w:tabs>
      <w:spacing w:after="240"/>
      <w:ind w:left="578" w:hanging="578"/>
      <w:jc w:val="center"/>
      <w:outlineLvl w:val="0"/>
    </w:pPr>
    <w:rPr>
      <w:rFonts w:cs="Arial"/>
      <w:bCs/>
      <w:caps/>
      <w:kern w:val="32"/>
      <w:szCs w:val="28"/>
    </w:rPr>
  </w:style>
  <w:style w:type="paragraph" w:styleId="2">
    <w:name w:val="heading 2"/>
    <w:basedOn w:val="a"/>
    <w:next w:val="a1"/>
    <w:qFormat/>
    <w:rsid w:val="00D63A4D"/>
    <w:pPr>
      <w:keepNext/>
      <w:numPr>
        <w:ilvl w:val="1"/>
        <w:numId w:val="2"/>
      </w:numPr>
      <w:spacing w:before="360" w:after="360"/>
      <w:outlineLvl w:val="1"/>
    </w:pPr>
    <w:rPr>
      <w:rFonts w:cs="Arial"/>
      <w:bCs/>
      <w:iCs/>
      <w:szCs w:val="28"/>
    </w:rPr>
  </w:style>
  <w:style w:type="paragraph" w:styleId="3">
    <w:name w:val="heading 3"/>
    <w:basedOn w:val="a0"/>
    <w:next w:val="a1"/>
    <w:autoRedefine/>
    <w:qFormat/>
    <w:rsid w:val="006E5923"/>
    <w:pPr>
      <w:keepNext/>
      <w:spacing w:before="240" w:after="240"/>
      <w:ind w:left="709" w:firstLine="0"/>
      <w:outlineLvl w:val="2"/>
    </w:pPr>
    <w:rPr>
      <w:rFonts w:cs="Arial"/>
      <w:bCs/>
      <w:szCs w:val="26"/>
      <w:lang w:val="en-US"/>
    </w:rPr>
  </w:style>
  <w:style w:type="paragraph" w:styleId="4">
    <w:name w:val="heading 4"/>
    <w:basedOn w:val="a0"/>
    <w:next w:val="a1"/>
    <w:qFormat/>
    <w:rsid w:val="000A3E80"/>
    <w:pPr>
      <w:keepNext/>
      <w:numPr>
        <w:ilvl w:val="3"/>
        <w:numId w:val="2"/>
      </w:numPr>
      <w:spacing w:before="240"/>
      <w:outlineLvl w:val="3"/>
    </w:pPr>
    <w:rPr>
      <w:bCs/>
      <w:szCs w:val="28"/>
    </w:rPr>
  </w:style>
  <w:style w:type="paragraph" w:styleId="5">
    <w:name w:val="heading 5"/>
    <w:basedOn w:val="a0"/>
    <w:next w:val="a0"/>
    <w:qFormat/>
    <w:rsid w:val="00BD5C0F"/>
    <w:pPr>
      <w:numPr>
        <w:ilvl w:val="4"/>
        <w:numId w:val="2"/>
      </w:numPr>
      <w:spacing w:before="240" w:after="60"/>
      <w:outlineLvl w:val="4"/>
    </w:pPr>
    <w:rPr>
      <w:b/>
      <w:bCs/>
      <w:i/>
      <w:iCs/>
      <w:sz w:val="26"/>
      <w:szCs w:val="26"/>
    </w:rPr>
  </w:style>
  <w:style w:type="paragraph" w:styleId="6">
    <w:name w:val="heading 6"/>
    <w:basedOn w:val="a0"/>
    <w:next w:val="a0"/>
    <w:qFormat/>
    <w:rsid w:val="00BD5C0F"/>
    <w:pPr>
      <w:numPr>
        <w:ilvl w:val="5"/>
        <w:numId w:val="2"/>
      </w:numPr>
      <w:spacing w:before="240" w:after="60"/>
      <w:outlineLvl w:val="5"/>
    </w:pPr>
    <w:rPr>
      <w:b/>
      <w:bCs/>
      <w:sz w:val="22"/>
      <w:szCs w:val="22"/>
    </w:rPr>
  </w:style>
  <w:style w:type="paragraph" w:styleId="7">
    <w:name w:val="heading 7"/>
    <w:basedOn w:val="a0"/>
    <w:next w:val="a0"/>
    <w:qFormat/>
    <w:rsid w:val="00BD5C0F"/>
    <w:pPr>
      <w:numPr>
        <w:ilvl w:val="6"/>
        <w:numId w:val="2"/>
      </w:numPr>
      <w:spacing w:before="240" w:after="60"/>
      <w:outlineLvl w:val="6"/>
    </w:pPr>
  </w:style>
  <w:style w:type="paragraph" w:styleId="8">
    <w:name w:val="heading 8"/>
    <w:basedOn w:val="a0"/>
    <w:next w:val="a0"/>
    <w:qFormat/>
    <w:rsid w:val="00BD5C0F"/>
    <w:pPr>
      <w:numPr>
        <w:ilvl w:val="7"/>
        <w:numId w:val="2"/>
      </w:numPr>
      <w:spacing w:before="240" w:after="60"/>
      <w:outlineLvl w:val="7"/>
    </w:pPr>
    <w:rPr>
      <w:i/>
      <w:iCs/>
    </w:rPr>
  </w:style>
  <w:style w:type="paragraph" w:styleId="9">
    <w:name w:val="heading 9"/>
    <w:basedOn w:val="a0"/>
    <w:next w:val="a0"/>
    <w:qFormat/>
    <w:rsid w:val="00BD5C0F"/>
    <w:pPr>
      <w:numPr>
        <w:ilvl w:val="8"/>
        <w:numId w:val="2"/>
      </w:numPr>
      <w:spacing w:before="240" w:after="60"/>
      <w:outlineLvl w:val="8"/>
    </w:pPr>
    <w:rPr>
      <w:rFonts w:ascii="Arial" w:hAnsi="Arial" w:cs="Arial"/>
      <w:sz w:val="22"/>
      <w:szCs w:val="2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caption"/>
    <w:basedOn w:val="a0"/>
    <w:next w:val="a0"/>
    <w:qFormat/>
    <w:rsid w:val="00375020"/>
    <w:pPr>
      <w:ind w:left="708"/>
    </w:pPr>
    <w:rPr>
      <w:bCs/>
      <w:szCs w:val="20"/>
    </w:rPr>
  </w:style>
  <w:style w:type="paragraph" w:styleId="a6">
    <w:name w:val="header"/>
    <w:basedOn w:val="a0"/>
    <w:link w:val="a7"/>
    <w:uiPriority w:val="99"/>
    <w:rsid w:val="002C1AC5"/>
    <w:pPr>
      <w:tabs>
        <w:tab w:val="center" w:pos="4677"/>
        <w:tab w:val="right" w:pos="9355"/>
      </w:tabs>
    </w:pPr>
  </w:style>
  <w:style w:type="paragraph" w:styleId="a8">
    <w:name w:val="footer"/>
    <w:basedOn w:val="a0"/>
    <w:rsid w:val="002C1AC5"/>
    <w:pPr>
      <w:tabs>
        <w:tab w:val="center" w:pos="4677"/>
        <w:tab w:val="right" w:pos="9355"/>
      </w:tabs>
    </w:pPr>
  </w:style>
  <w:style w:type="paragraph" w:customStyle="1" w:styleId="a9">
    <w:name w:val="Титул. Шапка"/>
    <w:basedOn w:val="a6"/>
    <w:rsid w:val="002C1AC5"/>
    <w:pPr>
      <w:jc w:val="center"/>
    </w:pPr>
    <w:rPr>
      <w:caps/>
    </w:rPr>
  </w:style>
  <w:style w:type="paragraph" w:customStyle="1" w:styleId="aa">
    <w:name w:val="Титул. Кафедра"/>
    <w:basedOn w:val="a0"/>
    <w:rsid w:val="00CE1E03"/>
    <w:pPr>
      <w:jc w:val="center"/>
    </w:pPr>
  </w:style>
  <w:style w:type="paragraph" w:customStyle="1" w:styleId="ab">
    <w:name w:val="Титул. Название"/>
    <w:basedOn w:val="a0"/>
    <w:next w:val="ac"/>
    <w:rsid w:val="00CE343B"/>
    <w:pPr>
      <w:spacing w:before="5160"/>
      <w:jc w:val="center"/>
    </w:pPr>
    <w:rPr>
      <w:caps/>
    </w:rPr>
  </w:style>
  <w:style w:type="paragraph" w:customStyle="1" w:styleId="ac">
    <w:name w:val="Титул. Подназвание"/>
    <w:basedOn w:val="a0"/>
    <w:rsid w:val="006E340C"/>
    <w:pPr>
      <w:jc w:val="center"/>
    </w:pPr>
  </w:style>
  <w:style w:type="paragraph" w:customStyle="1" w:styleId="11">
    <w:name w:val="Заголовок 1 без номера"/>
    <w:basedOn w:val="a0"/>
    <w:next w:val="a1"/>
    <w:link w:val="12"/>
    <w:rsid w:val="002B1549"/>
    <w:pPr>
      <w:spacing w:after="360"/>
      <w:jc w:val="center"/>
    </w:pPr>
    <w:rPr>
      <w:caps/>
    </w:rPr>
  </w:style>
  <w:style w:type="paragraph" w:customStyle="1" w:styleId="ad">
    <w:name w:val="Титул. Утверждение"/>
    <w:basedOn w:val="a0"/>
    <w:rsid w:val="00770106"/>
    <w:pPr>
      <w:tabs>
        <w:tab w:val="right" w:leader="underscore" w:pos="8505"/>
      </w:tabs>
      <w:ind w:left="6804"/>
    </w:pPr>
  </w:style>
  <w:style w:type="table" w:styleId="ae">
    <w:name w:val="Table Grid"/>
    <w:basedOn w:val="a3"/>
    <w:uiPriority w:val="59"/>
    <w:rsid w:val="006B77DA"/>
    <w:pPr>
      <w:spacing w:line="36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
    <w:name w:val="Титул. Подписи"/>
    <w:basedOn w:val="a0"/>
    <w:rsid w:val="007B62E5"/>
    <w:pPr>
      <w:tabs>
        <w:tab w:val="right" w:leader="underscore" w:pos="4253"/>
      </w:tabs>
      <w:spacing w:before="240"/>
    </w:pPr>
  </w:style>
  <w:style w:type="paragraph" w:customStyle="1" w:styleId="a1">
    <w:name w:val="Обычный для текста"/>
    <w:basedOn w:val="a0"/>
    <w:rsid w:val="007F4B8E"/>
  </w:style>
  <w:style w:type="numbering" w:styleId="1ai">
    <w:name w:val="Outline List 1"/>
    <w:aliases w:val="а / 1 / i"/>
    <w:basedOn w:val="a4"/>
    <w:rsid w:val="002B1549"/>
    <w:pPr>
      <w:numPr>
        <w:numId w:val="1"/>
      </w:numPr>
    </w:pPr>
  </w:style>
  <w:style w:type="character" w:styleId="af0">
    <w:name w:val="page number"/>
    <w:basedOn w:val="a2"/>
    <w:rsid w:val="000D5C35"/>
  </w:style>
  <w:style w:type="paragraph" w:styleId="13">
    <w:name w:val="toc 1"/>
    <w:basedOn w:val="a0"/>
    <w:next w:val="a0"/>
    <w:autoRedefine/>
    <w:uiPriority w:val="39"/>
    <w:rsid w:val="0061770B"/>
    <w:pPr>
      <w:tabs>
        <w:tab w:val="left" w:pos="284"/>
        <w:tab w:val="right" w:leader="dot" w:pos="9498"/>
      </w:tabs>
    </w:pPr>
    <w:rPr>
      <w:noProof/>
      <w:szCs w:val="28"/>
    </w:rPr>
  </w:style>
  <w:style w:type="paragraph" w:styleId="20">
    <w:name w:val="toc 2"/>
    <w:basedOn w:val="a0"/>
    <w:next w:val="a0"/>
    <w:autoRedefine/>
    <w:uiPriority w:val="39"/>
    <w:rsid w:val="002E5D96"/>
    <w:pPr>
      <w:tabs>
        <w:tab w:val="left" w:pos="709"/>
        <w:tab w:val="right" w:leader="dot" w:pos="9344"/>
      </w:tabs>
      <w:ind w:left="240"/>
    </w:pPr>
  </w:style>
  <w:style w:type="paragraph" w:styleId="30">
    <w:name w:val="toc 3"/>
    <w:basedOn w:val="a0"/>
    <w:next w:val="a0"/>
    <w:autoRedefine/>
    <w:uiPriority w:val="39"/>
    <w:rsid w:val="00F622B2"/>
    <w:pPr>
      <w:tabs>
        <w:tab w:val="right" w:leader="dot" w:pos="9344"/>
      </w:tabs>
      <w:ind w:firstLine="0"/>
    </w:pPr>
  </w:style>
  <w:style w:type="character" w:styleId="af1">
    <w:name w:val="Hyperlink"/>
    <w:uiPriority w:val="99"/>
    <w:rsid w:val="0031520B"/>
    <w:rPr>
      <w:color w:val="0000FF"/>
      <w:u w:val="single"/>
    </w:rPr>
  </w:style>
  <w:style w:type="paragraph" w:customStyle="1" w:styleId="120">
    <w:name w:val="Заголовок 1 без номера 2"/>
    <w:basedOn w:val="11"/>
    <w:next w:val="a1"/>
    <w:rsid w:val="009359EC"/>
    <w:pPr>
      <w:spacing w:before="360"/>
    </w:pPr>
  </w:style>
  <w:style w:type="paragraph" w:customStyle="1" w:styleId="af2">
    <w:name w:val="Ключевые слова"/>
    <w:basedOn w:val="a1"/>
    <w:rsid w:val="006B064B"/>
    <w:rPr>
      <w:caps/>
      <w:szCs w:val="28"/>
    </w:rPr>
  </w:style>
  <w:style w:type="paragraph" w:customStyle="1" w:styleId="af3">
    <w:name w:val="Стиль Название объекта + По центру"/>
    <w:basedOn w:val="a5"/>
    <w:rsid w:val="007F4B8E"/>
    <w:pPr>
      <w:jc w:val="center"/>
    </w:pPr>
    <w:rPr>
      <w:bCs w:val="0"/>
    </w:rPr>
  </w:style>
  <w:style w:type="paragraph" w:customStyle="1" w:styleId="af4">
    <w:name w:val="Заголовок приложения"/>
    <w:basedOn w:val="11"/>
    <w:link w:val="af5"/>
    <w:rsid w:val="00F10B55"/>
    <w:pPr>
      <w:spacing w:after="0"/>
    </w:pPr>
    <w:rPr>
      <w:caps w:val="0"/>
      <w:szCs w:val="28"/>
    </w:rPr>
  </w:style>
  <w:style w:type="paragraph" w:styleId="40">
    <w:name w:val="toc 4"/>
    <w:basedOn w:val="a0"/>
    <w:next w:val="a0"/>
    <w:autoRedefine/>
    <w:uiPriority w:val="39"/>
    <w:rsid w:val="00142CD5"/>
    <w:pPr>
      <w:ind w:left="720"/>
    </w:pPr>
  </w:style>
  <w:style w:type="paragraph" w:customStyle="1" w:styleId="af6">
    <w:name w:val="Исходный код"/>
    <w:basedOn w:val="a0"/>
    <w:rsid w:val="00C2793E"/>
    <w:pPr>
      <w:spacing w:line="240" w:lineRule="auto"/>
    </w:pPr>
    <w:rPr>
      <w:rFonts w:ascii="Courier New" w:hAnsi="Courier New"/>
      <w:sz w:val="20"/>
    </w:rPr>
  </w:style>
  <w:style w:type="paragraph" w:customStyle="1" w:styleId="af7">
    <w:name w:val="Название приложения"/>
    <w:basedOn w:val="af4"/>
    <w:next w:val="a1"/>
    <w:link w:val="af8"/>
    <w:rsid w:val="00F10B55"/>
    <w:pPr>
      <w:spacing w:after="360"/>
    </w:pPr>
  </w:style>
  <w:style w:type="character" w:customStyle="1" w:styleId="12">
    <w:name w:val="Заголовок 1 без номера Знак"/>
    <w:link w:val="11"/>
    <w:rsid w:val="0057353E"/>
    <w:rPr>
      <w:caps/>
      <w:sz w:val="28"/>
      <w:szCs w:val="24"/>
      <w:lang w:val="ru-RU" w:eastAsia="ru-RU" w:bidi="ar-SA"/>
    </w:rPr>
  </w:style>
  <w:style w:type="character" w:customStyle="1" w:styleId="af5">
    <w:name w:val="Заголовок приложения Знак"/>
    <w:link w:val="af4"/>
    <w:rsid w:val="00F10B55"/>
    <w:rPr>
      <w:caps/>
      <w:sz w:val="28"/>
      <w:szCs w:val="28"/>
      <w:lang w:val="ru-RU" w:eastAsia="ru-RU" w:bidi="ar-SA"/>
    </w:rPr>
  </w:style>
  <w:style w:type="character" w:customStyle="1" w:styleId="af8">
    <w:name w:val="Название приложения Знак"/>
    <w:basedOn w:val="af5"/>
    <w:link w:val="af7"/>
    <w:rsid w:val="00F10B55"/>
    <w:rPr>
      <w:caps/>
      <w:sz w:val="28"/>
      <w:szCs w:val="28"/>
      <w:lang w:val="ru-RU" w:eastAsia="ru-RU" w:bidi="ar-SA"/>
    </w:rPr>
  </w:style>
  <w:style w:type="paragraph" w:customStyle="1" w:styleId="af9">
    <w:name w:val="Заголовок подраздела приложения"/>
    <w:basedOn w:val="a1"/>
    <w:next w:val="a1"/>
    <w:rsid w:val="005D157C"/>
    <w:pPr>
      <w:spacing w:before="360" w:after="360"/>
    </w:pPr>
  </w:style>
  <w:style w:type="character" w:customStyle="1" w:styleId="10">
    <w:name w:val="Заголовок 1 Знак"/>
    <w:link w:val="1"/>
    <w:rsid w:val="00CA413C"/>
    <w:rPr>
      <w:rFonts w:cs="Arial"/>
      <w:bCs/>
      <w:caps/>
      <w:kern w:val="32"/>
      <w:sz w:val="28"/>
      <w:szCs w:val="28"/>
    </w:rPr>
  </w:style>
  <w:style w:type="paragraph" w:customStyle="1" w:styleId="afa">
    <w:name w:val="Стиль Название объекта + По правому краю"/>
    <w:basedOn w:val="a5"/>
    <w:rsid w:val="00EB0D6B"/>
    <w:pPr>
      <w:spacing w:line="240" w:lineRule="auto"/>
      <w:jc w:val="right"/>
    </w:pPr>
    <w:rPr>
      <w:bCs w:val="0"/>
    </w:rPr>
  </w:style>
  <w:style w:type="character" w:styleId="afb">
    <w:name w:val="Emphasis"/>
    <w:uiPriority w:val="20"/>
    <w:qFormat/>
    <w:rsid w:val="00F153AA"/>
    <w:rPr>
      <w:b/>
      <w:bCs/>
      <w:i w:val="0"/>
      <w:iCs w:val="0"/>
    </w:rPr>
  </w:style>
  <w:style w:type="character" w:customStyle="1" w:styleId="st1">
    <w:name w:val="st1"/>
    <w:rsid w:val="00F153AA"/>
  </w:style>
  <w:style w:type="paragraph" w:customStyle="1" w:styleId="pnormal">
    <w:name w:val="pnormal"/>
    <w:basedOn w:val="a0"/>
    <w:rsid w:val="00ED2437"/>
    <w:pPr>
      <w:spacing w:before="75" w:after="75" w:line="240" w:lineRule="auto"/>
      <w:ind w:left="75" w:right="75"/>
    </w:pPr>
  </w:style>
  <w:style w:type="character" w:customStyle="1" w:styleId="ptitle4">
    <w:name w:val="ptitle4"/>
    <w:rsid w:val="00ED2437"/>
  </w:style>
  <w:style w:type="paragraph" w:customStyle="1" w:styleId="afc">
    <w:name w:val="Первая строка с отступом"/>
    <w:basedOn w:val="afd"/>
    <w:uiPriority w:val="99"/>
    <w:rsid w:val="00047D00"/>
    <w:pPr>
      <w:widowControl w:val="0"/>
      <w:tabs>
        <w:tab w:val="left" w:pos="2880"/>
      </w:tabs>
      <w:autoSpaceDE w:val="0"/>
      <w:autoSpaceDN w:val="0"/>
      <w:adjustRightInd w:val="0"/>
      <w:spacing w:after="0"/>
      <w:ind w:firstLine="680"/>
    </w:pPr>
    <w:rPr>
      <w:szCs w:val="28"/>
    </w:rPr>
  </w:style>
  <w:style w:type="paragraph" w:styleId="afd">
    <w:name w:val="Body Text"/>
    <w:basedOn w:val="a0"/>
    <w:link w:val="afe"/>
    <w:rsid w:val="00047D00"/>
    <w:pPr>
      <w:spacing w:after="120"/>
    </w:pPr>
  </w:style>
  <w:style w:type="character" w:customStyle="1" w:styleId="afe">
    <w:name w:val="Основной текст Знак"/>
    <w:link w:val="afd"/>
    <w:rsid w:val="00047D00"/>
    <w:rPr>
      <w:sz w:val="24"/>
      <w:szCs w:val="24"/>
    </w:rPr>
  </w:style>
  <w:style w:type="character" w:customStyle="1" w:styleId="a7">
    <w:name w:val="Верхний колонтитул Знак"/>
    <w:link w:val="a6"/>
    <w:uiPriority w:val="99"/>
    <w:rsid w:val="00724ADF"/>
    <w:rPr>
      <w:sz w:val="24"/>
      <w:szCs w:val="24"/>
    </w:rPr>
  </w:style>
  <w:style w:type="character" w:customStyle="1" w:styleId="apple-converted-space">
    <w:name w:val="apple-converted-space"/>
    <w:rsid w:val="00083089"/>
  </w:style>
  <w:style w:type="paragraph" w:styleId="aff">
    <w:name w:val="Title"/>
    <w:basedOn w:val="a0"/>
    <w:next w:val="a0"/>
    <w:link w:val="aff0"/>
    <w:qFormat/>
    <w:rsid w:val="00DD41DB"/>
    <w:pPr>
      <w:spacing w:before="240" w:after="60"/>
      <w:jc w:val="center"/>
      <w:outlineLvl w:val="0"/>
    </w:pPr>
    <w:rPr>
      <w:rFonts w:ascii="Calibri Light" w:hAnsi="Calibri Light"/>
      <w:b/>
      <w:bCs/>
      <w:kern w:val="28"/>
      <w:sz w:val="32"/>
      <w:szCs w:val="32"/>
    </w:rPr>
  </w:style>
  <w:style w:type="character" w:customStyle="1" w:styleId="aff0">
    <w:name w:val="Заголовок Знак"/>
    <w:link w:val="aff"/>
    <w:rsid w:val="00DD41DB"/>
    <w:rPr>
      <w:rFonts w:ascii="Calibri Light" w:eastAsia="Times New Roman" w:hAnsi="Calibri Light" w:cs="Times New Roman"/>
      <w:b/>
      <w:bCs/>
      <w:kern w:val="28"/>
      <w:sz w:val="32"/>
      <w:szCs w:val="32"/>
    </w:rPr>
  </w:style>
  <w:style w:type="paragraph" w:styleId="21">
    <w:name w:val="Quote"/>
    <w:basedOn w:val="a0"/>
    <w:next w:val="a0"/>
    <w:link w:val="22"/>
    <w:uiPriority w:val="29"/>
    <w:qFormat/>
    <w:rsid w:val="00DD41DB"/>
    <w:pPr>
      <w:spacing w:before="200" w:after="160"/>
      <w:ind w:left="864" w:right="864"/>
      <w:jc w:val="center"/>
    </w:pPr>
    <w:rPr>
      <w:i/>
      <w:iCs/>
      <w:color w:val="404040"/>
    </w:rPr>
  </w:style>
  <w:style w:type="character" w:customStyle="1" w:styleId="22">
    <w:name w:val="Цитата 2 Знак"/>
    <w:link w:val="21"/>
    <w:uiPriority w:val="29"/>
    <w:rsid w:val="00DD41DB"/>
    <w:rPr>
      <w:i/>
      <w:iCs/>
      <w:color w:val="404040"/>
      <w:sz w:val="24"/>
      <w:szCs w:val="24"/>
    </w:rPr>
  </w:style>
  <w:style w:type="paragraph" w:customStyle="1" w:styleId="aff1">
    <w:name w:val="Стиль курсовой"/>
    <w:basedOn w:val="aff2"/>
    <w:link w:val="aff3"/>
    <w:uiPriority w:val="99"/>
    <w:rsid w:val="00FD2046"/>
    <w:rPr>
      <w:rFonts w:ascii="Times New Roman" w:eastAsia="MS Mincho" w:hAnsi="Times New Roman" w:cs="Times New Roman"/>
      <w:sz w:val="28"/>
    </w:rPr>
  </w:style>
  <w:style w:type="character" w:customStyle="1" w:styleId="aff3">
    <w:name w:val="Стиль курсовой Знак"/>
    <w:link w:val="aff1"/>
    <w:uiPriority w:val="99"/>
    <w:locked/>
    <w:rsid w:val="00FD2046"/>
    <w:rPr>
      <w:rFonts w:eastAsia="MS Mincho"/>
      <w:sz w:val="28"/>
    </w:rPr>
  </w:style>
  <w:style w:type="paragraph" w:styleId="aff2">
    <w:name w:val="Plain Text"/>
    <w:basedOn w:val="a0"/>
    <w:link w:val="aff4"/>
    <w:rsid w:val="00FD2046"/>
    <w:rPr>
      <w:rFonts w:ascii="Courier New" w:hAnsi="Courier New" w:cs="Courier New"/>
      <w:sz w:val="20"/>
      <w:szCs w:val="20"/>
    </w:rPr>
  </w:style>
  <w:style w:type="character" w:customStyle="1" w:styleId="aff4">
    <w:name w:val="Текст Знак"/>
    <w:link w:val="aff2"/>
    <w:rsid w:val="00FD2046"/>
    <w:rPr>
      <w:rFonts w:ascii="Courier New" w:hAnsi="Courier New" w:cs="Courier New"/>
    </w:rPr>
  </w:style>
  <w:style w:type="paragraph" w:styleId="50">
    <w:name w:val="toc 5"/>
    <w:basedOn w:val="a0"/>
    <w:next w:val="a0"/>
    <w:autoRedefine/>
    <w:uiPriority w:val="39"/>
    <w:unhideWhenUsed/>
    <w:rsid w:val="000F3655"/>
    <w:pPr>
      <w:spacing w:after="100" w:line="259" w:lineRule="auto"/>
      <w:ind w:left="880"/>
    </w:pPr>
    <w:rPr>
      <w:rFonts w:ascii="Calibri" w:hAnsi="Calibri"/>
      <w:sz w:val="22"/>
      <w:szCs w:val="22"/>
    </w:rPr>
  </w:style>
  <w:style w:type="paragraph" w:styleId="60">
    <w:name w:val="toc 6"/>
    <w:basedOn w:val="a0"/>
    <w:next w:val="a0"/>
    <w:autoRedefine/>
    <w:uiPriority w:val="39"/>
    <w:unhideWhenUsed/>
    <w:rsid w:val="000F3655"/>
    <w:pPr>
      <w:spacing w:after="100" w:line="259" w:lineRule="auto"/>
      <w:ind w:left="1100"/>
    </w:pPr>
    <w:rPr>
      <w:rFonts w:ascii="Calibri" w:hAnsi="Calibri"/>
      <w:sz w:val="22"/>
      <w:szCs w:val="22"/>
    </w:rPr>
  </w:style>
  <w:style w:type="paragraph" w:styleId="70">
    <w:name w:val="toc 7"/>
    <w:basedOn w:val="a0"/>
    <w:next w:val="a0"/>
    <w:autoRedefine/>
    <w:uiPriority w:val="39"/>
    <w:unhideWhenUsed/>
    <w:rsid w:val="000F3655"/>
    <w:pPr>
      <w:spacing w:after="100" w:line="259" w:lineRule="auto"/>
      <w:ind w:left="1320"/>
    </w:pPr>
    <w:rPr>
      <w:rFonts w:ascii="Calibri" w:hAnsi="Calibri"/>
      <w:sz w:val="22"/>
      <w:szCs w:val="22"/>
    </w:rPr>
  </w:style>
  <w:style w:type="paragraph" w:styleId="80">
    <w:name w:val="toc 8"/>
    <w:basedOn w:val="a0"/>
    <w:next w:val="a0"/>
    <w:autoRedefine/>
    <w:uiPriority w:val="39"/>
    <w:unhideWhenUsed/>
    <w:rsid w:val="000F3655"/>
    <w:pPr>
      <w:spacing w:after="100" w:line="259" w:lineRule="auto"/>
      <w:ind w:left="1540"/>
    </w:pPr>
    <w:rPr>
      <w:rFonts w:ascii="Calibri" w:hAnsi="Calibri"/>
      <w:sz w:val="22"/>
      <w:szCs w:val="22"/>
    </w:rPr>
  </w:style>
  <w:style w:type="paragraph" w:styleId="90">
    <w:name w:val="toc 9"/>
    <w:basedOn w:val="a0"/>
    <w:next w:val="a0"/>
    <w:autoRedefine/>
    <w:uiPriority w:val="39"/>
    <w:unhideWhenUsed/>
    <w:rsid w:val="000F3655"/>
    <w:pPr>
      <w:spacing w:after="100" w:line="259" w:lineRule="auto"/>
      <w:ind w:left="1760"/>
    </w:pPr>
    <w:rPr>
      <w:rFonts w:ascii="Calibri" w:hAnsi="Calibri"/>
      <w:sz w:val="22"/>
      <w:szCs w:val="22"/>
    </w:rPr>
  </w:style>
  <w:style w:type="paragraph" w:styleId="aff5">
    <w:name w:val="List Paragraph"/>
    <w:basedOn w:val="a0"/>
    <w:uiPriority w:val="99"/>
    <w:qFormat/>
    <w:rsid w:val="00D63A4D"/>
    <w:pPr>
      <w:ind w:left="708"/>
    </w:pPr>
  </w:style>
  <w:style w:type="paragraph" w:styleId="a">
    <w:name w:val="List Number"/>
    <w:basedOn w:val="a0"/>
    <w:rsid w:val="00D63A4D"/>
    <w:pPr>
      <w:numPr>
        <w:numId w:val="5"/>
      </w:numPr>
      <w:contextualSpacing/>
    </w:pPr>
  </w:style>
  <w:style w:type="paragraph" w:styleId="aff6">
    <w:name w:val="endnote text"/>
    <w:basedOn w:val="a0"/>
    <w:link w:val="aff7"/>
    <w:rsid w:val="00503FA5"/>
    <w:rPr>
      <w:sz w:val="20"/>
      <w:szCs w:val="20"/>
    </w:rPr>
  </w:style>
  <w:style w:type="character" w:customStyle="1" w:styleId="aff7">
    <w:name w:val="Текст концевой сноски Знак"/>
    <w:basedOn w:val="a2"/>
    <w:link w:val="aff6"/>
    <w:rsid w:val="00503FA5"/>
  </w:style>
  <w:style w:type="character" w:styleId="aff8">
    <w:name w:val="endnote reference"/>
    <w:rsid w:val="00503FA5"/>
    <w:rPr>
      <w:vertAlign w:val="superscript"/>
    </w:rPr>
  </w:style>
  <w:style w:type="paragraph" w:styleId="23">
    <w:name w:val="Body Text Indent 2"/>
    <w:basedOn w:val="a0"/>
    <w:link w:val="24"/>
    <w:rsid w:val="00E7264E"/>
    <w:pPr>
      <w:spacing w:after="120" w:line="480" w:lineRule="auto"/>
      <w:ind w:left="283"/>
    </w:pPr>
  </w:style>
  <w:style w:type="character" w:customStyle="1" w:styleId="24">
    <w:name w:val="Основной текст с отступом 2 Знак"/>
    <w:basedOn w:val="a2"/>
    <w:link w:val="23"/>
    <w:rsid w:val="00E7264E"/>
    <w:rPr>
      <w:sz w:val="24"/>
      <w:szCs w:val="24"/>
    </w:rPr>
  </w:style>
  <w:style w:type="paragraph" w:customStyle="1" w:styleId="14">
    <w:name w:val="çàãîëîâîê 1"/>
    <w:basedOn w:val="a0"/>
    <w:next w:val="a0"/>
    <w:rsid w:val="00E7264E"/>
    <w:pPr>
      <w:keepNext/>
      <w:spacing w:before="240" w:after="60" w:line="240" w:lineRule="auto"/>
    </w:pPr>
    <w:rPr>
      <w:rFonts w:ascii="Arial" w:hAnsi="Arial"/>
      <w:b/>
      <w:kern w:val="28"/>
      <w:szCs w:val="20"/>
    </w:rPr>
  </w:style>
  <w:style w:type="paragraph" w:styleId="aff9">
    <w:name w:val="Balloon Text"/>
    <w:basedOn w:val="a0"/>
    <w:link w:val="affa"/>
    <w:rsid w:val="005A3844"/>
    <w:pPr>
      <w:spacing w:line="240" w:lineRule="auto"/>
    </w:pPr>
    <w:rPr>
      <w:rFonts w:ascii="Tahoma" w:hAnsi="Tahoma" w:cs="Tahoma"/>
      <w:sz w:val="16"/>
      <w:szCs w:val="16"/>
    </w:rPr>
  </w:style>
  <w:style w:type="character" w:customStyle="1" w:styleId="affa">
    <w:name w:val="Текст выноски Знак"/>
    <w:basedOn w:val="a2"/>
    <w:link w:val="aff9"/>
    <w:rsid w:val="005A3844"/>
    <w:rPr>
      <w:rFonts w:ascii="Tahoma" w:hAnsi="Tahoma" w:cs="Tahoma"/>
      <w:sz w:val="16"/>
      <w:szCs w:val="16"/>
    </w:rPr>
  </w:style>
  <w:style w:type="character" w:styleId="affb">
    <w:name w:val="Placeholder Text"/>
    <w:basedOn w:val="a2"/>
    <w:uiPriority w:val="99"/>
    <w:semiHidden/>
    <w:rsid w:val="005A3844"/>
    <w:rPr>
      <w:color w:val="808080"/>
    </w:rPr>
  </w:style>
  <w:style w:type="paragraph" w:styleId="affc">
    <w:name w:val="Normal (Web)"/>
    <w:basedOn w:val="a0"/>
    <w:uiPriority w:val="99"/>
    <w:unhideWhenUsed/>
    <w:rsid w:val="00C12648"/>
    <w:pPr>
      <w:spacing w:before="100" w:beforeAutospacing="1" w:after="100" w:afterAutospacing="1" w:line="240" w:lineRule="auto"/>
    </w:pPr>
  </w:style>
  <w:style w:type="character" w:customStyle="1" w:styleId="w">
    <w:name w:val="w"/>
    <w:basedOn w:val="a2"/>
    <w:rsid w:val="00ED3FB0"/>
  </w:style>
  <w:style w:type="character" w:customStyle="1" w:styleId="reference">
    <w:name w:val="reference"/>
    <w:basedOn w:val="a2"/>
    <w:rsid w:val="00ED3FB0"/>
  </w:style>
  <w:style w:type="paragraph" w:customStyle="1" w:styleId="Default">
    <w:name w:val="Default"/>
    <w:uiPriority w:val="99"/>
    <w:rsid w:val="00BC1972"/>
    <w:pPr>
      <w:autoSpaceDE w:val="0"/>
      <w:autoSpaceDN w:val="0"/>
      <w:adjustRightInd w:val="0"/>
    </w:pPr>
    <w:rPr>
      <w:rFonts w:ascii="Symbol" w:hAnsi="Symbol" w:cs="Symbol"/>
      <w:color w:val="000000"/>
      <w:sz w:val="24"/>
      <w:szCs w:val="24"/>
    </w:rPr>
  </w:style>
  <w:style w:type="paragraph" w:styleId="affd">
    <w:name w:val="Subtitle"/>
    <w:basedOn w:val="a0"/>
    <w:next w:val="a0"/>
    <w:link w:val="affe"/>
    <w:qFormat/>
    <w:rsid w:val="00D350FA"/>
    <w:pPr>
      <w:numPr>
        <w:ilvl w:val="1"/>
      </w:numPr>
      <w:spacing w:after="160"/>
      <w:ind w:firstLine="709"/>
    </w:pPr>
    <w:rPr>
      <w:rFonts w:asciiTheme="minorHAnsi" w:eastAsiaTheme="minorEastAsia" w:hAnsiTheme="minorHAnsi" w:cstheme="minorBidi"/>
      <w:color w:val="5A5A5A" w:themeColor="text1" w:themeTint="A5"/>
      <w:spacing w:val="15"/>
      <w:sz w:val="22"/>
      <w:szCs w:val="22"/>
    </w:rPr>
  </w:style>
  <w:style w:type="character" w:customStyle="1" w:styleId="affe">
    <w:name w:val="Подзаголовок Знак"/>
    <w:basedOn w:val="a2"/>
    <w:link w:val="affd"/>
    <w:rsid w:val="00D350FA"/>
    <w:rPr>
      <w:rFonts w:asciiTheme="minorHAnsi" w:eastAsiaTheme="minorEastAsia" w:hAnsiTheme="minorHAnsi" w:cstheme="minorBidi"/>
      <w:color w:val="5A5A5A" w:themeColor="text1" w:themeTint="A5"/>
      <w:spacing w:val="15"/>
      <w:sz w:val="22"/>
      <w:szCs w:val="22"/>
    </w:rPr>
  </w:style>
  <w:style w:type="paragraph" w:customStyle="1" w:styleId="TableParagraph">
    <w:name w:val="Table Paragraph"/>
    <w:basedOn w:val="a0"/>
    <w:uiPriority w:val="1"/>
    <w:qFormat/>
    <w:rsid w:val="007840F4"/>
    <w:pPr>
      <w:widowControl w:val="0"/>
      <w:autoSpaceDE w:val="0"/>
      <w:autoSpaceDN w:val="0"/>
      <w:adjustRightInd w:val="0"/>
      <w:spacing w:line="240" w:lineRule="auto"/>
      <w:ind w:firstLine="0"/>
      <w:jc w:val="left"/>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560284">
      <w:bodyDiv w:val="1"/>
      <w:marLeft w:val="0"/>
      <w:marRight w:val="0"/>
      <w:marTop w:val="0"/>
      <w:marBottom w:val="0"/>
      <w:divBdr>
        <w:top w:val="none" w:sz="0" w:space="0" w:color="auto"/>
        <w:left w:val="none" w:sz="0" w:space="0" w:color="auto"/>
        <w:bottom w:val="none" w:sz="0" w:space="0" w:color="auto"/>
        <w:right w:val="none" w:sz="0" w:space="0" w:color="auto"/>
      </w:divBdr>
    </w:div>
    <w:div w:id="110826028">
      <w:bodyDiv w:val="1"/>
      <w:marLeft w:val="0"/>
      <w:marRight w:val="0"/>
      <w:marTop w:val="0"/>
      <w:marBottom w:val="0"/>
      <w:divBdr>
        <w:top w:val="none" w:sz="0" w:space="0" w:color="auto"/>
        <w:left w:val="none" w:sz="0" w:space="0" w:color="auto"/>
        <w:bottom w:val="none" w:sz="0" w:space="0" w:color="auto"/>
        <w:right w:val="none" w:sz="0" w:space="0" w:color="auto"/>
      </w:divBdr>
    </w:div>
    <w:div w:id="211961675">
      <w:bodyDiv w:val="1"/>
      <w:marLeft w:val="0"/>
      <w:marRight w:val="0"/>
      <w:marTop w:val="0"/>
      <w:marBottom w:val="0"/>
      <w:divBdr>
        <w:top w:val="none" w:sz="0" w:space="0" w:color="auto"/>
        <w:left w:val="none" w:sz="0" w:space="0" w:color="auto"/>
        <w:bottom w:val="none" w:sz="0" w:space="0" w:color="auto"/>
        <w:right w:val="none" w:sz="0" w:space="0" w:color="auto"/>
      </w:divBdr>
    </w:div>
    <w:div w:id="263736049">
      <w:bodyDiv w:val="1"/>
      <w:marLeft w:val="0"/>
      <w:marRight w:val="0"/>
      <w:marTop w:val="0"/>
      <w:marBottom w:val="0"/>
      <w:divBdr>
        <w:top w:val="none" w:sz="0" w:space="0" w:color="auto"/>
        <w:left w:val="none" w:sz="0" w:space="0" w:color="auto"/>
        <w:bottom w:val="none" w:sz="0" w:space="0" w:color="auto"/>
        <w:right w:val="none" w:sz="0" w:space="0" w:color="auto"/>
      </w:divBdr>
    </w:div>
    <w:div w:id="439840152">
      <w:bodyDiv w:val="1"/>
      <w:marLeft w:val="0"/>
      <w:marRight w:val="0"/>
      <w:marTop w:val="0"/>
      <w:marBottom w:val="0"/>
      <w:divBdr>
        <w:top w:val="none" w:sz="0" w:space="0" w:color="auto"/>
        <w:left w:val="none" w:sz="0" w:space="0" w:color="auto"/>
        <w:bottom w:val="none" w:sz="0" w:space="0" w:color="auto"/>
        <w:right w:val="none" w:sz="0" w:space="0" w:color="auto"/>
      </w:divBdr>
    </w:div>
    <w:div w:id="528954477">
      <w:bodyDiv w:val="1"/>
      <w:marLeft w:val="0"/>
      <w:marRight w:val="0"/>
      <w:marTop w:val="0"/>
      <w:marBottom w:val="0"/>
      <w:divBdr>
        <w:top w:val="none" w:sz="0" w:space="0" w:color="auto"/>
        <w:left w:val="none" w:sz="0" w:space="0" w:color="auto"/>
        <w:bottom w:val="none" w:sz="0" w:space="0" w:color="auto"/>
        <w:right w:val="none" w:sz="0" w:space="0" w:color="auto"/>
      </w:divBdr>
    </w:div>
    <w:div w:id="530343641">
      <w:bodyDiv w:val="1"/>
      <w:marLeft w:val="0"/>
      <w:marRight w:val="0"/>
      <w:marTop w:val="0"/>
      <w:marBottom w:val="0"/>
      <w:divBdr>
        <w:top w:val="none" w:sz="0" w:space="0" w:color="auto"/>
        <w:left w:val="none" w:sz="0" w:space="0" w:color="auto"/>
        <w:bottom w:val="none" w:sz="0" w:space="0" w:color="auto"/>
        <w:right w:val="none" w:sz="0" w:space="0" w:color="auto"/>
      </w:divBdr>
    </w:div>
    <w:div w:id="572355573">
      <w:bodyDiv w:val="1"/>
      <w:marLeft w:val="0"/>
      <w:marRight w:val="0"/>
      <w:marTop w:val="0"/>
      <w:marBottom w:val="0"/>
      <w:divBdr>
        <w:top w:val="none" w:sz="0" w:space="0" w:color="auto"/>
        <w:left w:val="none" w:sz="0" w:space="0" w:color="auto"/>
        <w:bottom w:val="none" w:sz="0" w:space="0" w:color="auto"/>
        <w:right w:val="none" w:sz="0" w:space="0" w:color="auto"/>
      </w:divBdr>
    </w:div>
    <w:div w:id="636227018">
      <w:bodyDiv w:val="1"/>
      <w:marLeft w:val="0"/>
      <w:marRight w:val="0"/>
      <w:marTop w:val="0"/>
      <w:marBottom w:val="0"/>
      <w:divBdr>
        <w:top w:val="none" w:sz="0" w:space="0" w:color="auto"/>
        <w:left w:val="none" w:sz="0" w:space="0" w:color="auto"/>
        <w:bottom w:val="none" w:sz="0" w:space="0" w:color="auto"/>
        <w:right w:val="none" w:sz="0" w:space="0" w:color="auto"/>
      </w:divBdr>
    </w:div>
    <w:div w:id="642083469">
      <w:bodyDiv w:val="1"/>
      <w:marLeft w:val="0"/>
      <w:marRight w:val="0"/>
      <w:marTop w:val="0"/>
      <w:marBottom w:val="0"/>
      <w:divBdr>
        <w:top w:val="none" w:sz="0" w:space="0" w:color="auto"/>
        <w:left w:val="none" w:sz="0" w:space="0" w:color="auto"/>
        <w:bottom w:val="none" w:sz="0" w:space="0" w:color="auto"/>
        <w:right w:val="none" w:sz="0" w:space="0" w:color="auto"/>
      </w:divBdr>
    </w:div>
    <w:div w:id="763889382">
      <w:bodyDiv w:val="1"/>
      <w:marLeft w:val="0"/>
      <w:marRight w:val="0"/>
      <w:marTop w:val="0"/>
      <w:marBottom w:val="0"/>
      <w:divBdr>
        <w:top w:val="none" w:sz="0" w:space="0" w:color="auto"/>
        <w:left w:val="none" w:sz="0" w:space="0" w:color="auto"/>
        <w:bottom w:val="none" w:sz="0" w:space="0" w:color="auto"/>
        <w:right w:val="none" w:sz="0" w:space="0" w:color="auto"/>
      </w:divBdr>
    </w:div>
    <w:div w:id="765002491">
      <w:bodyDiv w:val="1"/>
      <w:marLeft w:val="0"/>
      <w:marRight w:val="0"/>
      <w:marTop w:val="0"/>
      <w:marBottom w:val="0"/>
      <w:divBdr>
        <w:top w:val="none" w:sz="0" w:space="0" w:color="auto"/>
        <w:left w:val="none" w:sz="0" w:space="0" w:color="auto"/>
        <w:bottom w:val="none" w:sz="0" w:space="0" w:color="auto"/>
        <w:right w:val="none" w:sz="0" w:space="0" w:color="auto"/>
      </w:divBdr>
    </w:div>
    <w:div w:id="817846682">
      <w:bodyDiv w:val="1"/>
      <w:marLeft w:val="0"/>
      <w:marRight w:val="0"/>
      <w:marTop w:val="0"/>
      <w:marBottom w:val="0"/>
      <w:divBdr>
        <w:top w:val="none" w:sz="0" w:space="0" w:color="auto"/>
        <w:left w:val="none" w:sz="0" w:space="0" w:color="auto"/>
        <w:bottom w:val="none" w:sz="0" w:space="0" w:color="auto"/>
        <w:right w:val="none" w:sz="0" w:space="0" w:color="auto"/>
      </w:divBdr>
    </w:div>
    <w:div w:id="878933068">
      <w:bodyDiv w:val="1"/>
      <w:marLeft w:val="0"/>
      <w:marRight w:val="0"/>
      <w:marTop w:val="0"/>
      <w:marBottom w:val="0"/>
      <w:divBdr>
        <w:top w:val="none" w:sz="0" w:space="0" w:color="auto"/>
        <w:left w:val="none" w:sz="0" w:space="0" w:color="auto"/>
        <w:bottom w:val="none" w:sz="0" w:space="0" w:color="auto"/>
        <w:right w:val="none" w:sz="0" w:space="0" w:color="auto"/>
      </w:divBdr>
    </w:div>
    <w:div w:id="896892634">
      <w:bodyDiv w:val="1"/>
      <w:marLeft w:val="0"/>
      <w:marRight w:val="0"/>
      <w:marTop w:val="0"/>
      <w:marBottom w:val="0"/>
      <w:divBdr>
        <w:top w:val="none" w:sz="0" w:space="0" w:color="auto"/>
        <w:left w:val="none" w:sz="0" w:space="0" w:color="auto"/>
        <w:bottom w:val="none" w:sz="0" w:space="0" w:color="auto"/>
        <w:right w:val="none" w:sz="0" w:space="0" w:color="auto"/>
      </w:divBdr>
    </w:div>
    <w:div w:id="1053195820">
      <w:bodyDiv w:val="1"/>
      <w:marLeft w:val="0"/>
      <w:marRight w:val="0"/>
      <w:marTop w:val="0"/>
      <w:marBottom w:val="0"/>
      <w:divBdr>
        <w:top w:val="none" w:sz="0" w:space="0" w:color="auto"/>
        <w:left w:val="none" w:sz="0" w:space="0" w:color="auto"/>
        <w:bottom w:val="none" w:sz="0" w:space="0" w:color="auto"/>
        <w:right w:val="none" w:sz="0" w:space="0" w:color="auto"/>
      </w:divBdr>
    </w:div>
    <w:div w:id="1182545977">
      <w:bodyDiv w:val="1"/>
      <w:marLeft w:val="0"/>
      <w:marRight w:val="0"/>
      <w:marTop w:val="0"/>
      <w:marBottom w:val="0"/>
      <w:divBdr>
        <w:top w:val="none" w:sz="0" w:space="0" w:color="auto"/>
        <w:left w:val="none" w:sz="0" w:space="0" w:color="auto"/>
        <w:bottom w:val="none" w:sz="0" w:space="0" w:color="auto"/>
        <w:right w:val="none" w:sz="0" w:space="0" w:color="auto"/>
      </w:divBdr>
      <w:divsChild>
        <w:div w:id="2025475533">
          <w:marLeft w:val="547"/>
          <w:marRight w:val="0"/>
          <w:marTop w:val="115"/>
          <w:marBottom w:val="0"/>
          <w:divBdr>
            <w:top w:val="none" w:sz="0" w:space="0" w:color="auto"/>
            <w:left w:val="none" w:sz="0" w:space="0" w:color="auto"/>
            <w:bottom w:val="none" w:sz="0" w:space="0" w:color="auto"/>
            <w:right w:val="none" w:sz="0" w:space="0" w:color="auto"/>
          </w:divBdr>
        </w:div>
      </w:divsChild>
    </w:div>
    <w:div w:id="1192766431">
      <w:bodyDiv w:val="1"/>
      <w:marLeft w:val="0"/>
      <w:marRight w:val="0"/>
      <w:marTop w:val="0"/>
      <w:marBottom w:val="0"/>
      <w:divBdr>
        <w:top w:val="none" w:sz="0" w:space="0" w:color="auto"/>
        <w:left w:val="none" w:sz="0" w:space="0" w:color="auto"/>
        <w:bottom w:val="none" w:sz="0" w:space="0" w:color="auto"/>
        <w:right w:val="none" w:sz="0" w:space="0" w:color="auto"/>
      </w:divBdr>
    </w:div>
    <w:div w:id="1219826842">
      <w:bodyDiv w:val="1"/>
      <w:marLeft w:val="0"/>
      <w:marRight w:val="0"/>
      <w:marTop w:val="0"/>
      <w:marBottom w:val="0"/>
      <w:divBdr>
        <w:top w:val="none" w:sz="0" w:space="0" w:color="auto"/>
        <w:left w:val="none" w:sz="0" w:space="0" w:color="auto"/>
        <w:bottom w:val="none" w:sz="0" w:space="0" w:color="auto"/>
        <w:right w:val="none" w:sz="0" w:space="0" w:color="auto"/>
      </w:divBdr>
    </w:div>
    <w:div w:id="1314137821">
      <w:bodyDiv w:val="1"/>
      <w:marLeft w:val="0"/>
      <w:marRight w:val="0"/>
      <w:marTop w:val="0"/>
      <w:marBottom w:val="0"/>
      <w:divBdr>
        <w:top w:val="none" w:sz="0" w:space="0" w:color="auto"/>
        <w:left w:val="none" w:sz="0" w:space="0" w:color="auto"/>
        <w:bottom w:val="none" w:sz="0" w:space="0" w:color="auto"/>
        <w:right w:val="none" w:sz="0" w:space="0" w:color="auto"/>
      </w:divBdr>
    </w:div>
    <w:div w:id="1342009070">
      <w:bodyDiv w:val="1"/>
      <w:marLeft w:val="0"/>
      <w:marRight w:val="0"/>
      <w:marTop w:val="0"/>
      <w:marBottom w:val="0"/>
      <w:divBdr>
        <w:top w:val="none" w:sz="0" w:space="0" w:color="auto"/>
        <w:left w:val="none" w:sz="0" w:space="0" w:color="auto"/>
        <w:bottom w:val="none" w:sz="0" w:space="0" w:color="auto"/>
        <w:right w:val="none" w:sz="0" w:space="0" w:color="auto"/>
      </w:divBdr>
    </w:div>
    <w:div w:id="1391028786">
      <w:bodyDiv w:val="1"/>
      <w:marLeft w:val="0"/>
      <w:marRight w:val="0"/>
      <w:marTop w:val="0"/>
      <w:marBottom w:val="0"/>
      <w:divBdr>
        <w:top w:val="none" w:sz="0" w:space="0" w:color="auto"/>
        <w:left w:val="none" w:sz="0" w:space="0" w:color="auto"/>
        <w:bottom w:val="none" w:sz="0" w:space="0" w:color="auto"/>
        <w:right w:val="none" w:sz="0" w:space="0" w:color="auto"/>
      </w:divBdr>
    </w:div>
    <w:div w:id="1462924009">
      <w:bodyDiv w:val="1"/>
      <w:marLeft w:val="0"/>
      <w:marRight w:val="0"/>
      <w:marTop w:val="0"/>
      <w:marBottom w:val="0"/>
      <w:divBdr>
        <w:top w:val="none" w:sz="0" w:space="0" w:color="auto"/>
        <w:left w:val="none" w:sz="0" w:space="0" w:color="auto"/>
        <w:bottom w:val="none" w:sz="0" w:space="0" w:color="auto"/>
        <w:right w:val="none" w:sz="0" w:space="0" w:color="auto"/>
      </w:divBdr>
    </w:div>
    <w:div w:id="1488936815">
      <w:bodyDiv w:val="1"/>
      <w:marLeft w:val="0"/>
      <w:marRight w:val="0"/>
      <w:marTop w:val="0"/>
      <w:marBottom w:val="0"/>
      <w:divBdr>
        <w:top w:val="none" w:sz="0" w:space="0" w:color="auto"/>
        <w:left w:val="none" w:sz="0" w:space="0" w:color="auto"/>
        <w:bottom w:val="none" w:sz="0" w:space="0" w:color="auto"/>
        <w:right w:val="none" w:sz="0" w:space="0" w:color="auto"/>
      </w:divBdr>
    </w:div>
    <w:div w:id="1672174307">
      <w:bodyDiv w:val="1"/>
      <w:marLeft w:val="0"/>
      <w:marRight w:val="0"/>
      <w:marTop w:val="0"/>
      <w:marBottom w:val="0"/>
      <w:divBdr>
        <w:top w:val="none" w:sz="0" w:space="0" w:color="auto"/>
        <w:left w:val="none" w:sz="0" w:space="0" w:color="auto"/>
        <w:bottom w:val="none" w:sz="0" w:space="0" w:color="auto"/>
        <w:right w:val="none" w:sz="0" w:space="0" w:color="auto"/>
      </w:divBdr>
    </w:div>
    <w:div w:id="1808349742">
      <w:bodyDiv w:val="1"/>
      <w:marLeft w:val="0"/>
      <w:marRight w:val="0"/>
      <w:marTop w:val="0"/>
      <w:marBottom w:val="0"/>
      <w:divBdr>
        <w:top w:val="none" w:sz="0" w:space="0" w:color="auto"/>
        <w:left w:val="none" w:sz="0" w:space="0" w:color="auto"/>
        <w:bottom w:val="none" w:sz="0" w:space="0" w:color="auto"/>
        <w:right w:val="none" w:sz="0" w:space="0" w:color="auto"/>
      </w:divBdr>
    </w:div>
    <w:div w:id="1875924754">
      <w:bodyDiv w:val="1"/>
      <w:marLeft w:val="0"/>
      <w:marRight w:val="0"/>
      <w:marTop w:val="0"/>
      <w:marBottom w:val="0"/>
      <w:divBdr>
        <w:top w:val="none" w:sz="0" w:space="0" w:color="auto"/>
        <w:left w:val="none" w:sz="0" w:space="0" w:color="auto"/>
        <w:bottom w:val="none" w:sz="0" w:space="0" w:color="auto"/>
        <w:right w:val="none" w:sz="0" w:space="0" w:color="auto"/>
      </w:divBdr>
    </w:div>
    <w:div w:id="1934430891">
      <w:bodyDiv w:val="1"/>
      <w:marLeft w:val="0"/>
      <w:marRight w:val="0"/>
      <w:marTop w:val="0"/>
      <w:marBottom w:val="0"/>
      <w:divBdr>
        <w:top w:val="none" w:sz="0" w:space="0" w:color="auto"/>
        <w:left w:val="none" w:sz="0" w:space="0" w:color="auto"/>
        <w:bottom w:val="none" w:sz="0" w:space="0" w:color="auto"/>
        <w:right w:val="none" w:sz="0" w:space="0" w:color="auto"/>
      </w:divBdr>
    </w:div>
    <w:div w:id="1936329601">
      <w:bodyDiv w:val="1"/>
      <w:marLeft w:val="0"/>
      <w:marRight w:val="0"/>
      <w:marTop w:val="0"/>
      <w:marBottom w:val="0"/>
      <w:divBdr>
        <w:top w:val="none" w:sz="0" w:space="0" w:color="auto"/>
        <w:left w:val="none" w:sz="0" w:space="0" w:color="auto"/>
        <w:bottom w:val="none" w:sz="0" w:space="0" w:color="auto"/>
        <w:right w:val="none" w:sz="0" w:space="0" w:color="auto"/>
      </w:divBdr>
    </w:div>
    <w:div w:id="1994336841">
      <w:bodyDiv w:val="1"/>
      <w:marLeft w:val="0"/>
      <w:marRight w:val="0"/>
      <w:marTop w:val="0"/>
      <w:marBottom w:val="0"/>
      <w:divBdr>
        <w:top w:val="none" w:sz="0" w:space="0" w:color="auto"/>
        <w:left w:val="none" w:sz="0" w:space="0" w:color="auto"/>
        <w:bottom w:val="none" w:sz="0" w:space="0" w:color="auto"/>
        <w:right w:val="none" w:sz="0" w:space="0" w:color="auto"/>
      </w:divBdr>
    </w:div>
    <w:div w:id="2032029104">
      <w:bodyDiv w:val="1"/>
      <w:marLeft w:val="0"/>
      <w:marRight w:val="0"/>
      <w:marTop w:val="0"/>
      <w:marBottom w:val="0"/>
      <w:divBdr>
        <w:top w:val="none" w:sz="0" w:space="0" w:color="auto"/>
        <w:left w:val="none" w:sz="0" w:space="0" w:color="auto"/>
        <w:bottom w:val="none" w:sz="0" w:space="0" w:color="auto"/>
        <w:right w:val="none" w:sz="0" w:space="0" w:color="auto"/>
      </w:divBdr>
      <w:divsChild>
        <w:div w:id="613830201">
          <w:marLeft w:val="547"/>
          <w:marRight w:val="0"/>
          <w:marTop w:val="115"/>
          <w:marBottom w:val="0"/>
          <w:divBdr>
            <w:top w:val="none" w:sz="0" w:space="0" w:color="auto"/>
            <w:left w:val="none" w:sz="0" w:space="0" w:color="auto"/>
            <w:bottom w:val="none" w:sz="0" w:space="0" w:color="auto"/>
            <w:right w:val="none" w:sz="0" w:space="0" w:color="auto"/>
          </w:divBdr>
        </w:div>
      </w:divsChild>
    </w:div>
    <w:div w:id="2060976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footer" Target="footer1.xml"/><Relationship Id="rId8" Type="http://schemas.openxmlformats.org/officeDocument/2006/relationships/hyperlink" Target="https://hostiq.ua/wiki/migrate-mysql-database/"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eader" Target="head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1051;&#1077;&#1074;\AppData\Roaming\Microsoft\&#1064;&#1072;&#1073;&#1083;&#1086;&#1085;&#1099;\Tech_KP2.do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992A7A-402C-47D9-BFF4-E7E5A76473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Tech_KP2</Template>
  <TotalTime>13435</TotalTime>
  <Pages>82</Pages>
  <Words>16137</Words>
  <Characters>91984</Characters>
  <Application>Microsoft Office Word</Application>
  <DocSecurity>0</DocSecurity>
  <Lines>766</Lines>
  <Paragraphs>215</Paragraphs>
  <ScaleCrop>false</ScaleCrop>
  <HeadingPairs>
    <vt:vector size="2" baseType="variant">
      <vt:variant>
        <vt:lpstr>Название</vt:lpstr>
      </vt:variant>
      <vt:variant>
        <vt:i4>1</vt:i4>
      </vt:variant>
    </vt:vector>
  </HeadingPairs>
  <TitlesOfParts>
    <vt:vector size="1" baseType="lpstr">
      <vt:lpstr>Пояснительная записка</vt:lpstr>
    </vt:vector>
  </TitlesOfParts>
  <Company/>
  <LinksUpToDate>false</LinksUpToDate>
  <CharactersWithSpaces>107906</CharactersWithSpaces>
  <SharedDoc>false</SharedDoc>
  <HLinks>
    <vt:vector size="234" baseType="variant">
      <vt:variant>
        <vt:i4>1769529</vt:i4>
      </vt:variant>
      <vt:variant>
        <vt:i4>236</vt:i4>
      </vt:variant>
      <vt:variant>
        <vt:i4>0</vt:i4>
      </vt:variant>
      <vt:variant>
        <vt:i4>5</vt:i4>
      </vt:variant>
      <vt:variant>
        <vt:lpwstr/>
      </vt:variant>
      <vt:variant>
        <vt:lpwstr>_Toc468634682</vt:lpwstr>
      </vt:variant>
      <vt:variant>
        <vt:i4>1769529</vt:i4>
      </vt:variant>
      <vt:variant>
        <vt:i4>230</vt:i4>
      </vt:variant>
      <vt:variant>
        <vt:i4>0</vt:i4>
      </vt:variant>
      <vt:variant>
        <vt:i4>5</vt:i4>
      </vt:variant>
      <vt:variant>
        <vt:lpwstr/>
      </vt:variant>
      <vt:variant>
        <vt:lpwstr>_Toc468634681</vt:lpwstr>
      </vt:variant>
      <vt:variant>
        <vt:i4>1769529</vt:i4>
      </vt:variant>
      <vt:variant>
        <vt:i4>224</vt:i4>
      </vt:variant>
      <vt:variant>
        <vt:i4>0</vt:i4>
      </vt:variant>
      <vt:variant>
        <vt:i4>5</vt:i4>
      </vt:variant>
      <vt:variant>
        <vt:lpwstr/>
      </vt:variant>
      <vt:variant>
        <vt:lpwstr>_Toc468634680</vt:lpwstr>
      </vt:variant>
      <vt:variant>
        <vt:i4>1310777</vt:i4>
      </vt:variant>
      <vt:variant>
        <vt:i4>218</vt:i4>
      </vt:variant>
      <vt:variant>
        <vt:i4>0</vt:i4>
      </vt:variant>
      <vt:variant>
        <vt:i4>5</vt:i4>
      </vt:variant>
      <vt:variant>
        <vt:lpwstr/>
      </vt:variant>
      <vt:variant>
        <vt:lpwstr>_Toc468634679</vt:lpwstr>
      </vt:variant>
      <vt:variant>
        <vt:i4>1310777</vt:i4>
      </vt:variant>
      <vt:variant>
        <vt:i4>212</vt:i4>
      </vt:variant>
      <vt:variant>
        <vt:i4>0</vt:i4>
      </vt:variant>
      <vt:variant>
        <vt:i4>5</vt:i4>
      </vt:variant>
      <vt:variant>
        <vt:lpwstr/>
      </vt:variant>
      <vt:variant>
        <vt:lpwstr>_Toc468634678</vt:lpwstr>
      </vt:variant>
      <vt:variant>
        <vt:i4>1310777</vt:i4>
      </vt:variant>
      <vt:variant>
        <vt:i4>206</vt:i4>
      </vt:variant>
      <vt:variant>
        <vt:i4>0</vt:i4>
      </vt:variant>
      <vt:variant>
        <vt:i4>5</vt:i4>
      </vt:variant>
      <vt:variant>
        <vt:lpwstr/>
      </vt:variant>
      <vt:variant>
        <vt:lpwstr>_Toc468634677</vt:lpwstr>
      </vt:variant>
      <vt:variant>
        <vt:i4>1310777</vt:i4>
      </vt:variant>
      <vt:variant>
        <vt:i4>200</vt:i4>
      </vt:variant>
      <vt:variant>
        <vt:i4>0</vt:i4>
      </vt:variant>
      <vt:variant>
        <vt:i4>5</vt:i4>
      </vt:variant>
      <vt:variant>
        <vt:lpwstr/>
      </vt:variant>
      <vt:variant>
        <vt:lpwstr>_Toc468634676</vt:lpwstr>
      </vt:variant>
      <vt:variant>
        <vt:i4>1310777</vt:i4>
      </vt:variant>
      <vt:variant>
        <vt:i4>194</vt:i4>
      </vt:variant>
      <vt:variant>
        <vt:i4>0</vt:i4>
      </vt:variant>
      <vt:variant>
        <vt:i4>5</vt:i4>
      </vt:variant>
      <vt:variant>
        <vt:lpwstr/>
      </vt:variant>
      <vt:variant>
        <vt:lpwstr>_Toc468634675</vt:lpwstr>
      </vt:variant>
      <vt:variant>
        <vt:i4>1310777</vt:i4>
      </vt:variant>
      <vt:variant>
        <vt:i4>188</vt:i4>
      </vt:variant>
      <vt:variant>
        <vt:i4>0</vt:i4>
      </vt:variant>
      <vt:variant>
        <vt:i4>5</vt:i4>
      </vt:variant>
      <vt:variant>
        <vt:lpwstr/>
      </vt:variant>
      <vt:variant>
        <vt:lpwstr>_Toc468634674</vt:lpwstr>
      </vt:variant>
      <vt:variant>
        <vt:i4>1310777</vt:i4>
      </vt:variant>
      <vt:variant>
        <vt:i4>182</vt:i4>
      </vt:variant>
      <vt:variant>
        <vt:i4>0</vt:i4>
      </vt:variant>
      <vt:variant>
        <vt:i4>5</vt:i4>
      </vt:variant>
      <vt:variant>
        <vt:lpwstr/>
      </vt:variant>
      <vt:variant>
        <vt:lpwstr>_Toc468634673</vt:lpwstr>
      </vt:variant>
      <vt:variant>
        <vt:i4>1310777</vt:i4>
      </vt:variant>
      <vt:variant>
        <vt:i4>176</vt:i4>
      </vt:variant>
      <vt:variant>
        <vt:i4>0</vt:i4>
      </vt:variant>
      <vt:variant>
        <vt:i4>5</vt:i4>
      </vt:variant>
      <vt:variant>
        <vt:lpwstr/>
      </vt:variant>
      <vt:variant>
        <vt:lpwstr>_Toc468634672</vt:lpwstr>
      </vt:variant>
      <vt:variant>
        <vt:i4>1310777</vt:i4>
      </vt:variant>
      <vt:variant>
        <vt:i4>170</vt:i4>
      </vt:variant>
      <vt:variant>
        <vt:i4>0</vt:i4>
      </vt:variant>
      <vt:variant>
        <vt:i4>5</vt:i4>
      </vt:variant>
      <vt:variant>
        <vt:lpwstr/>
      </vt:variant>
      <vt:variant>
        <vt:lpwstr>_Toc468634671</vt:lpwstr>
      </vt:variant>
      <vt:variant>
        <vt:i4>1310777</vt:i4>
      </vt:variant>
      <vt:variant>
        <vt:i4>164</vt:i4>
      </vt:variant>
      <vt:variant>
        <vt:i4>0</vt:i4>
      </vt:variant>
      <vt:variant>
        <vt:i4>5</vt:i4>
      </vt:variant>
      <vt:variant>
        <vt:lpwstr/>
      </vt:variant>
      <vt:variant>
        <vt:lpwstr>_Toc468634670</vt:lpwstr>
      </vt:variant>
      <vt:variant>
        <vt:i4>1376313</vt:i4>
      </vt:variant>
      <vt:variant>
        <vt:i4>158</vt:i4>
      </vt:variant>
      <vt:variant>
        <vt:i4>0</vt:i4>
      </vt:variant>
      <vt:variant>
        <vt:i4>5</vt:i4>
      </vt:variant>
      <vt:variant>
        <vt:lpwstr/>
      </vt:variant>
      <vt:variant>
        <vt:lpwstr>_Toc468634669</vt:lpwstr>
      </vt:variant>
      <vt:variant>
        <vt:i4>1376313</vt:i4>
      </vt:variant>
      <vt:variant>
        <vt:i4>152</vt:i4>
      </vt:variant>
      <vt:variant>
        <vt:i4>0</vt:i4>
      </vt:variant>
      <vt:variant>
        <vt:i4>5</vt:i4>
      </vt:variant>
      <vt:variant>
        <vt:lpwstr/>
      </vt:variant>
      <vt:variant>
        <vt:lpwstr>_Toc468634668</vt:lpwstr>
      </vt:variant>
      <vt:variant>
        <vt:i4>1376313</vt:i4>
      </vt:variant>
      <vt:variant>
        <vt:i4>146</vt:i4>
      </vt:variant>
      <vt:variant>
        <vt:i4>0</vt:i4>
      </vt:variant>
      <vt:variant>
        <vt:i4>5</vt:i4>
      </vt:variant>
      <vt:variant>
        <vt:lpwstr/>
      </vt:variant>
      <vt:variant>
        <vt:lpwstr>_Toc468634667</vt:lpwstr>
      </vt:variant>
      <vt:variant>
        <vt:i4>1376313</vt:i4>
      </vt:variant>
      <vt:variant>
        <vt:i4>140</vt:i4>
      </vt:variant>
      <vt:variant>
        <vt:i4>0</vt:i4>
      </vt:variant>
      <vt:variant>
        <vt:i4>5</vt:i4>
      </vt:variant>
      <vt:variant>
        <vt:lpwstr/>
      </vt:variant>
      <vt:variant>
        <vt:lpwstr>_Toc468634666</vt:lpwstr>
      </vt:variant>
      <vt:variant>
        <vt:i4>1376313</vt:i4>
      </vt:variant>
      <vt:variant>
        <vt:i4>134</vt:i4>
      </vt:variant>
      <vt:variant>
        <vt:i4>0</vt:i4>
      </vt:variant>
      <vt:variant>
        <vt:i4>5</vt:i4>
      </vt:variant>
      <vt:variant>
        <vt:lpwstr/>
      </vt:variant>
      <vt:variant>
        <vt:lpwstr>_Toc468634665</vt:lpwstr>
      </vt:variant>
      <vt:variant>
        <vt:i4>1376313</vt:i4>
      </vt:variant>
      <vt:variant>
        <vt:i4>128</vt:i4>
      </vt:variant>
      <vt:variant>
        <vt:i4>0</vt:i4>
      </vt:variant>
      <vt:variant>
        <vt:i4>5</vt:i4>
      </vt:variant>
      <vt:variant>
        <vt:lpwstr/>
      </vt:variant>
      <vt:variant>
        <vt:lpwstr>_Toc468634664</vt:lpwstr>
      </vt:variant>
      <vt:variant>
        <vt:i4>1376313</vt:i4>
      </vt:variant>
      <vt:variant>
        <vt:i4>122</vt:i4>
      </vt:variant>
      <vt:variant>
        <vt:i4>0</vt:i4>
      </vt:variant>
      <vt:variant>
        <vt:i4>5</vt:i4>
      </vt:variant>
      <vt:variant>
        <vt:lpwstr/>
      </vt:variant>
      <vt:variant>
        <vt:lpwstr>_Toc468634663</vt:lpwstr>
      </vt:variant>
      <vt:variant>
        <vt:i4>1376313</vt:i4>
      </vt:variant>
      <vt:variant>
        <vt:i4>116</vt:i4>
      </vt:variant>
      <vt:variant>
        <vt:i4>0</vt:i4>
      </vt:variant>
      <vt:variant>
        <vt:i4>5</vt:i4>
      </vt:variant>
      <vt:variant>
        <vt:lpwstr/>
      </vt:variant>
      <vt:variant>
        <vt:lpwstr>_Toc468634662</vt:lpwstr>
      </vt:variant>
      <vt:variant>
        <vt:i4>1376313</vt:i4>
      </vt:variant>
      <vt:variant>
        <vt:i4>110</vt:i4>
      </vt:variant>
      <vt:variant>
        <vt:i4>0</vt:i4>
      </vt:variant>
      <vt:variant>
        <vt:i4>5</vt:i4>
      </vt:variant>
      <vt:variant>
        <vt:lpwstr/>
      </vt:variant>
      <vt:variant>
        <vt:lpwstr>_Toc468634661</vt:lpwstr>
      </vt:variant>
      <vt:variant>
        <vt:i4>1376313</vt:i4>
      </vt:variant>
      <vt:variant>
        <vt:i4>104</vt:i4>
      </vt:variant>
      <vt:variant>
        <vt:i4>0</vt:i4>
      </vt:variant>
      <vt:variant>
        <vt:i4>5</vt:i4>
      </vt:variant>
      <vt:variant>
        <vt:lpwstr/>
      </vt:variant>
      <vt:variant>
        <vt:lpwstr>_Toc468634660</vt:lpwstr>
      </vt:variant>
      <vt:variant>
        <vt:i4>1441849</vt:i4>
      </vt:variant>
      <vt:variant>
        <vt:i4>98</vt:i4>
      </vt:variant>
      <vt:variant>
        <vt:i4>0</vt:i4>
      </vt:variant>
      <vt:variant>
        <vt:i4>5</vt:i4>
      </vt:variant>
      <vt:variant>
        <vt:lpwstr/>
      </vt:variant>
      <vt:variant>
        <vt:lpwstr>_Toc468634659</vt:lpwstr>
      </vt:variant>
      <vt:variant>
        <vt:i4>1441849</vt:i4>
      </vt:variant>
      <vt:variant>
        <vt:i4>92</vt:i4>
      </vt:variant>
      <vt:variant>
        <vt:i4>0</vt:i4>
      </vt:variant>
      <vt:variant>
        <vt:i4>5</vt:i4>
      </vt:variant>
      <vt:variant>
        <vt:lpwstr/>
      </vt:variant>
      <vt:variant>
        <vt:lpwstr>_Toc468634658</vt:lpwstr>
      </vt:variant>
      <vt:variant>
        <vt:i4>1441849</vt:i4>
      </vt:variant>
      <vt:variant>
        <vt:i4>86</vt:i4>
      </vt:variant>
      <vt:variant>
        <vt:i4>0</vt:i4>
      </vt:variant>
      <vt:variant>
        <vt:i4>5</vt:i4>
      </vt:variant>
      <vt:variant>
        <vt:lpwstr/>
      </vt:variant>
      <vt:variant>
        <vt:lpwstr>_Toc468634657</vt:lpwstr>
      </vt:variant>
      <vt:variant>
        <vt:i4>1441849</vt:i4>
      </vt:variant>
      <vt:variant>
        <vt:i4>80</vt:i4>
      </vt:variant>
      <vt:variant>
        <vt:i4>0</vt:i4>
      </vt:variant>
      <vt:variant>
        <vt:i4>5</vt:i4>
      </vt:variant>
      <vt:variant>
        <vt:lpwstr/>
      </vt:variant>
      <vt:variant>
        <vt:lpwstr>_Toc468634656</vt:lpwstr>
      </vt:variant>
      <vt:variant>
        <vt:i4>1441849</vt:i4>
      </vt:variant>
      <vt:variant>
        <vt:i4>74</vt:i4>
      </vt:variant>
      <vt:variant>
        <vt:i4>0</vt:i4>
      </vt:variant>
      <vt:variant>
        <vt:i4>5</vt:i4>
      </vt:variant>
      <vt:variant>
        <vt:lpwstr/>
      </vt:variant>
      <vt:variant>
        <vt:lpwstr>_Toc468634655</vt:lpwstr>
      </vt:variant>
      <vt:variant>
        <vt:i4>1441849</vt:i4>
      </vt:variant>
      <vt:variant>
        <vt:i4>68</vt:i4>
      </vt:variant>
      <vt:variant>
        <vt:i4>0</vt:i4>
      </vt:variant>
      <vt:variant>
        <vt:i4>5</vt:i4>
      </vt:variant>
      <vt:variant>
        <vt:lpwstr/>
      </vt:variant>
      <vt:variant>
        <vt:lpwstr>_Toc468634654</vt:lpwstr>
      </vt:variant>
      <vt:variant>
        <vt:i4>1441849</vt:i4>
      </vt:variant>
      <vt:variant>
        <vt:i4>62</vt:i4>
      </vt:variant>
      <vt:variant>
        <vt:i4>0</vt:i4>
      </vt:variant>
      <vt:variant>
        <vt:i4>5</vt:i4>
      </vt:variant>
      <vt:variant>
        <vt:lpwstr/>
      </vt:variant>
      <vt:variant>
        <vt:lpwstr>_Toc468634653</vt:lpwstr>
      </vt:variant>
      <vt:variant>
        <vt:i4>1441849</vt:i4>
      </vt:variant>
      <vt:variant>
        <vt:i4>56</vt:i4>
      </vt:variant>
      <vt:variant>
        <vt:i4>0</vt:i4>
      </vt:variant>
      <vt:variant>
        <vt:i4>5</vt:i4>
      </vt:variant>
      <vt:variant>
        <vt:lpwstr/>
      </vt:variant>
      <vt:variant>
        <vt:lpwstr>_Toc468634652</vt:lpwstr>
      </vt:variant>
      <vt:variant>
        <vt:i4>1441849</vt:i4>
      </vt:variant>
      <vt:variant>
        <vt:i4>50</vt:i4>
      </vt:variant>
      <vt:variant>
        <vt:i4>0</vt:i4>
      </vt:variant>
      <vt:variant>
        <vt:i4>5</vt:i4>
      </vt:variant>
      <vt:variant>
        <vt:lpwstr/>
      </vt:variant>
      <vt:variant>
        <vt:lpwstr>_Toc468634651</vt:lpwstr>
      </vt:variant>
      <vt:variant>
        <vt:i4>1441849</vt:i4>
      </vt:variant>
      <vt:variant>
        <vt:i4>44</vt:i4>
      </vt:variant>
      <vt:variant>
        <vt:i4>0</vt:i4>
      </vt:variant>
      <vt:variant>
        <vt:i4>5</vt:i4>
      </vt:variant>
      <vt:variant>
        <vt:lpwstr/>
      </vt:variant>
      <vt:variant>
        <vt:lpwstr>_Toc468634650</vt:lpwstr>
      </vt:variant>
      <vt:variant>
        <vt:i4>1507385</vt:i4>
      </vt:variant>
      <vt:variant>
        <vt:i4>38</vt:i4>
      </vt:variant>
      <vt:variant>
        <vt:i4>0</vt:i4>
      </vt:variant>
      <vt:variant>
        <vt:i4>5</vt:i4>
      </vt:variant>
      <vt:variant>
        <vt:lpwstr/>
      </vt:variant>
      <vt:variant>
        <vt:lpwstr>_Toc468634649</vt:lpwstr>
      </vt:variant>
      <vt:variant>
        <vt:i4>1507385</vt:i4>
      </vt:variant>
      <vt:variant>
        <vt:i4>32</vt:i4>
      </vt:variant>
      <vt:variant>
        <vt:i4>0</vt:i4>
      </vt:variant>
      <vt:variant>
        <vt:i4>5</vt:i4>
      </vt:variant>
      <vt:variant>
        <vt:lpwstr/>
      </vt:variant>
      <vt:variant>
        <vt:lpwstr>_Toc468634648</vt:lpwstr>
      </vt:variant>
      <vt:variant>
        <vt:i4>1507385</vt:i4>
      </vt:variant>
      <vt:variant>
        <vt:i4>26</vt:i4>
      </vt:variant>
      <vt:variant>
        <vt:i4>0</vt:i4>
      </vt:variant>
      <vt:variant>
        <vt:i4>5</vt:i4>
      </vt:variant>
      <vt:variant>
        <vt:lpwstr/>
      </vt:variant>
      <vt:variant>
        <vt:lpwstr>_Toc468634647</vt:lpwstr>
      </vt:variant>
      <vt:variant>
        <vt:i4>1507385</vt:i4>
      </vt:variant>
      <vt:variant>
        <vt:i4>20</vt:i4>
      </vt:variant>
      <vt:variant>
        <vt:i4>0</vt:i4>
      </vt:variant>
      <vt:variant>
        <vt:i4>5</vt:i4>
      </vt:variant>
      <vt:variant>
        <vt:lpwstr/>
      </vt:variant>
      <vt:variant>
        <vt:lpwstr>_Toc468634646</vt:lpwstr>
      </vt:variant>
      <vt:variant>
        <vt:i4>1507385</vt:i4>
      </vt:variant>
      <vt:variant>
        <vt:i4>14</vt:i4>
      </vt:variant>
      <vt:variant>
        <vt:i4>0</vt:i4>
      </vt:variant>
      <vt:variant>
        <vt:i4>5</vt:i4>
      </vt:variant>
      <vt:variant>
        <vt:lpwstr/>
      </vt:variant>
      <vt:variant>
        <vt:lpwstr>_Toc468634645</vt:lpwstr>
      </vt:variant>
      <vt:variant>
        <vt:i4>1507385</vt:i4>
      </vt:variant>
      <vt:variant>
        <vt:i4>8</vt:i4>
      </vt:variant>
      <vt:variant>
        <vt:i4>0</vt:i4>
      </vt:variant>
      <vt:variant>
        <vt:i4>5</vt:i4>
      </vt:variant>
      <vt:variant>
        <vt:lpwstr/>
      </vt:variant>
      <vt:variant>
        <vt:lpwstr>_Toc468634644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Пояснительная записка</dc:title>
  <dc:subject>Объектно-ориентированная система "Запоминающее устройство и жесткий диск"</dc:subject>
  <dc:creator>Бондаренко Вадим</dc:creator>
  <cp:keywords>Инкапсуляция, Наследование, Полиморфизм, Запоминающие устройства, лента конвейера</cp:keywords>
  <dc:description/>
  <cp:lastModifiedBy>Дмитрий Петренко</cp:lastModifiedBy>
  <cp:revision>247</cp:revision>
  <cp:lastPrinted>2020-05-21T11:47:00Z</cp:lastPrinted>
  <dcterms:created xsi:type="dcterms:W3CDTF">2016-12-04T18:15:00Z</dcterms:created>
  <dcterms:modified xsi:type="dcterms:W3CDTF">2020-05-22T10:38:00Z</dcterms:modified>
</cp:coreProperties>
</file>